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D069B8" w14:textId="77777777" w:rsidR="002E654A" w:rsidRDefault="002E654A" w:rsidP="002E654A">
      <w:pPr>
        <w:pStyle w:val="ppFigure"/>
      </w:pPr>
      <w:r>
        <w:rPr>
          <w:noProof/>
          <w:lang w:bidi="ar-SA"/>
        </w:rPr>
        <w:drawing>
          <wp:inline distT="0" distB="0" distL="0" distR="0" wp14:editId="78A2EFCF">
            <wp:extent cx="5731510" cy="1866926"/>
            <wp:effectExtent l="0" t="0" r="0" b="0"/>
            <wp:docPr id="1" name=" 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r:link="rId12" cstate="print"/>
                    <a:stretch>
                      <a:fillRect/>
                    </a:stretch>
                  </pic:blipFill>
                  <pic:spPr>
                    <a:xfrm>
                      <a:off x="0" y="0"/>
                      <a:ext cx="5731510" cy="1866926"/>
                    </a:xfrm>
                    <a:prstGeom prst="rect">
                      <a:avLst/>
                    </a:prstGeom>
                  </pic:spPr>
                </pic:pic>
              </a:graphicData>
            </a:graphic>
          </wp:inline>
        </w:drawing>
      </w:r>
    </w:p>
    <w:p w14:paraId="3674ABC2" w14:textId="77777777" w:rsidR="002E654A" w:rsidRDefault="002E654A" w:rsidP="002E654A">
      <w:pPr>
        <w:pStyle w:val="HOLTitle1"/>
        <w:numPr>
          <w:ilvl w:val="0"/>
          <w:numId w:val="13"/>
        </w:numPr>
        <w:rPr>
          <w:noProof/>
        </w:rPr>
      </w:pPr>
    </w:p>
    <w:p w14:paraId="34EE0B3E" w14:textId="77777777" w:rsidR="002E654A" w:rsidRPr="00D54414" w:rsidRDefault="002E654A" w:rsidP="002E654A">
      <w:pPr>
        <w:pStyle w:val="HOLTitle1"/>
        <w:rPr>
          <w:noProof/>
        </w:rPr>
      </w:pPr>
      <w:r w:rsidRPr="00D54414">
        <w:rPr>
          <w:noProof/>
        </w:rPr>
        <w:t>Hands-On Lab</w:t>
      </w:r>
    </w:p>
    <w:p w14:paraId="2B32143B" w14:textId="77777777" w:rsidR="002E654A" w:rsidRPr="00B963F4" w:rsidRDefault="002E654A" w:rsidP="002E654A">
      <w:pPr>
        <w:pStyle w:val="HOLDescription"/>
      </w:pPr>
      <w:r w:rsidRPr="00B963F4">
        <w:t>Building Applications in Silverlight 4</w:t>
      </w:r>
    </w:p>
    <w:p w14:paraId="3B3ED295" w14:textId="1ABC8167" w:rsidR="002E654A" w:rsidRPr="00B963F4" w:rsidRDefault="002E654A" w:rsidP="002E654A">
      <w:pPr>
        <w:pStyle w:val="HOLDescription"/>
      </w:pPr>
      <w:r>
        <w:t xml:space="preserve">Module 4: User </w:t>
      </w:r>
      <w:r w:rsidR="00852E10">
        <w:t>Profile</w:t>
      </w:r>
      <w:r w:rsidR="00542725">
        <w:t xml:space="preserve"> with Webcam, Drag and Drop, and Clipboard </w:t>
      </w:r>
    </w:p>
    <w:p w14:paraId="74216BFA" w14:textId="77777777" w:rsidR="002E654A" w:rsidRDefault="002E654A" w:rsidP="002E654A">
      <w:pPr>
        <w:pStyle w:val="ppProcedureStart"/>
      </w:pPr>
      <w:r>
        <w:br w:type="page"/>
      </w:r>
    </w:p>
    <w:p w14:paraId="546FC7B4" w14:textId="77777777" w:rsidR="00837736" w:rsidRDefault="00BF4AFB" w:rsidP="00BF4AFB">
      <w:pPr>
        <w:pStyle w:val="TOC1"/>
        <w:tabs>
          <w:tab w:val="right" w:leader="dot" w:pos="9679"/>
        </w:tabs>
        <w:rPr>
          <w:noProof/>
        </w:rPr>
      </w:pPr>
      <w:r w:rsidRPr="008A5934">
        <w:rPr>
          <w:rFonts w:asciiTheme="majorHAnsi" w:eastAsiaTheme="majorEastAsia" w:hAnsiTheme="majorHAnsi" w:cstheme="majorBidi"/>
          <w:b/>
          <w:bCs/>
          <w:color w:val="376092" w:themeColor="accent1" w:themeShade="BF"/>
          <w:sz w:val="28"/>
          <w:szCs w:val="28"/>
        </w:rPr>
        <w:lastRenderedPageBreak/>
        <w:t>Contents</w:t>
      </w:r>
      <w:r w:rsidRPr="008A5934">
        <w:rPr>
          <w:rFonts w:asciiTheme="majorHAnsi" w:eastAsiaTheme="majorEastAsia" w:hAnsiTheme="majorHAnsi" w:cstheme="majorBidi"/>
          <w:b/>
          <w:bCs/>
          <w:color w:val="376092" w:themeColor="accent1" w:themeShade="BF"/>
          <w:sz w:val="28"/>
          <w:szCs w:val="28"/>
        </w:rPr>
        <w:fldChar w:fldCharType="begin"/>
      </w:r>
      <w:r w:rsidRPr="008A5934">
        <w:rPr>
          <w:rFonts w:asciiTheme="majorHAnsi" w:eastAsiaTheme="majorEastAsia" w:hAnsiTheme="majorHAnsi" w:cstheme="majorBidi"/>
          <w:b/>
          <w:bCs/>
          <w:color w:val="376092" w:themeColor="accent1" w:themeShade="BF"/>
          <w:sz w:val="28"/>
          <w:szCs w:val="28"/>
        </w:rPr>
        <w:instrText xml:space="preserve">  </w:instrText>
      </w:r>
      <w:r w:rsidRPr="008A5934">
        <w:rPr>
          <w:rFonts w:asciiTheme="majorHAnsi" w:eastAsiaTheme="majorEastAsia" w:hAnsiTheme="majorHAnsi" w:cstheme="majorBidi"/>
          <w:b/>
          <w:bCs/>
          <w:color w:val="376092" w:themeColor="accent1" w:themeShade="BF"/>
          <w:sz w:val="28"/>
          <w:szCs w:val="28"/>
        </w:rPr>
        <w:fldChar w:fldCharType="end"/>
      </w:r>
      <w:r w:rsidRPr="008A5934">
        <w:rPr>
          <w:rFonts w:ascii="Arial" w:eastAsiaTheme="majorEastAsia" w:hAnsi="Arial" w:cs="Arial"/>
          <w:b/>
          <w:bCs/>
          <w:caps/>
          <w:color w:val="376092" w:themeColor="accent1" w:themeShade="BF"/>
          <w:sz w:val="20"/>
          <w:szCs w:val="28"/>
        </w:rPr>
        <w:fldChar w:fldCharType="begin"/>
      </w:r>
      <w:r w:rsidRPr="008A5934">
        <w:rPr>
          <w:rFonts w:asciiTheme="majorHAnsi" w:eastAsiaTheme="majorEastAsia" w:hAnsiTheme="majorHAnsi" w:cstheme="majorBidi"/>
          <w:b/>
          <w:bCs/>
          <w:color w:val="376092" w:themeColor="accent1" w:themeShade="BF"/>
          <w:sz w:val="28"/>
          <w:szCs w:val="28"/>
        </w:rPr>
        <w:instrText xml:space="preserve"> TOC \h \z \t "Heading 2,2,pp Topic,1,PP Procedure start,3" </w:instrText>
      </w:r>
      <w:r w:rsidRPr="008A5934">
        <w:rPr>
          <w:rFonts w:ascii="Arial" w:eastAsiaTheme="majorEastAsia" w:hAnsi="Arial" w:cs="Arial"/>
          <w:b/>
          <w:bCs/>
          <w:caps/>
          <w:color w:val="376092" w:themeColor="accent1" w:themeShade="BF"/>
          <w:sz w:val="20"/>
          <w:szCs w:val="28"/>
        </w:rPr>
        <w:fldChar w:fldCharType="separate"/>
      </w:r>
    </w:p>
    <w:p w14:paraId="5F4D396D" w14:textId="77777777" w:rsidR="00837736" w:rsidRDefault="00837736">
      <w:pPr>
        <w:pStyle w:val="TOC1"/>
        <w:tabs>
          <w:tab w:val="right" w:leader="dot" w:pos="9016"/>
        </w:tabs>
        <w:rPr>
          <w:rFonts w:asciiTheme="minorHAnsi" w:eastAsiaTheme="minorEastAsia" w:hAnsiTheme="minorHAnsi" w:cstheme="minorBidi"/>
          <w:noProof/>
          <w:lang w:bidi="ar-SA"/>
        </w:rPr>
      </w:pPr>
      <w:hyperlink w:anchor="_Toc256193943" w:history="1">
        <w:r w:rsidRPr="00B66D26">
          <w:rPr>
            <w:rStyle w:val="Hyperlink"/>
            <w:noProof/>
          </w:rPr>
          <w:t>Introduction</w:t>
        </w:r>
        <w:r>
          <w:rPr>
            <w:noProof/>
            <w:webHidden/>
          </w:rPr>
          <w:tab/>
        </w:r>
        <w:r>
          <w:rPr>
            <w:noProof/>
            <w:webHidden/>
          </w:rPr>
          <w:fldChar w:fldCharType="begin"/>
        </w:r>
        <w:r>
          <w:rPr>
            <w:noProof/>
            <w:webHidden/>
          </w:rPr>
          <w:instrText xml:space="preserve"> PAGEREF _Toc256193943 \h </w:instrText>
        </w:r>
        <w:r>
          <w:rPr>
            <w:noProof/>
            <w:webHidden/>
          </w:rPr>
        </w:r>
        <w:r>
          <w:rPr>
            <w:noProof/>
            <w:webHidden/>
          </w:rPr>
          <w:fldChar w:fldCharType="separate"/>
        </w:r>
        <w:r>
          <w:rPr>
            <w:noProof/>
            <w:webHidden/>
          </w:rPr>
          <w:t>3</w:t>
        </w:r>
        <w:r>
          <w:rPr>
            <w:noProof/>
            <w:webHidden/>
          </w:rPr>
          <w:fldChar w:fldCharType="end"/>
        </w:r>
      </w:hyperlink>
    </w:p>
    <w:p w14:paraId="30A10029" w14:textId="77777777" w:rsidR="00837736" w:rsidRDefault="00A843AF">
      <w:pPr>
        <w:pStyle w:val="TOC1"/>
        <w:tabs>
          <w:tab w:val="right" w:leader="dot" w:pos="9016"/>
        </w:tabs>
        <w:rPr>
          <w:rFonts w:asciiTheme="minorHAnsi" w:eastAsiaTheme="minorEastAsia" w:hAnsiTheme="minorHAnsi" w:cstheme="minorBidi"/>
          <w:noProof/>
          <w:lang w:bidi="ar-SA"/>
        </w:rPr>
      </w:pPr>
      <w:hyperlink w:anchor="_Toc256193944" w:history="1">
        <w:r w:rsidR="00837736" w:rsidRPr="00B66D26">
          <w:rPr>
            <w:rStyle w:val="Hyperlink"/>
            <w:noProof/>
          </w:rPr>
          <w:t>Exercise 1: Acquiring Pictures with a Webcam</w:t>
        </w:r>
        <w:r w:rsidR="00837736">
          <w:rPr>
            <w:noProof/>
            <w:webHidden/>
          </w:rPr>
          <w:tab/>
        </w:r>
        <w:r w:rsidR="00837736">
          <w:rPr>
            <w:noProof/>
            <w:webHidden/>
          </w:rPr>
          <w:fldChar w:fldCharType="begin"/>
        </w:r>
        <w:r w:rsidR="00837736">
          <w:rPr>
            <w:noProof/>
            <w:webHidden/>
          </w:rPr>
          <w:instrText xml:space="preserve"> PAGEREF _Toc256193944 \h </w:instrText>
        </w:r>
        <w:r w:rsidR="00837736">
          <w:rPr>
            <w:noProof/>
            <w:webHidden/>
          </w:rPr>
        </w:r>
        <w:r w:rsidR="00837736">
          <w:rPr>
            <w:noProof/>
            <w:webHidden/>
          </w:rPr>
          <w:fldChar w:fldCharType="separate"/>
        </w:r>
        <w:r w:rsidR="00837736">
          <w:rPr>
            <w:noProof/>
            <w:webHidden/>
          </w:rPr>
          <w:t>4</w:t>
        </w:r>
        <w:r w:rsidR="00837736">
          <w:rPr>
            <w:noProof/>
            <w:webHidden/>
          </w:rPr>
          <w:fldChar w:fldCharType="end"/>
        </w:r>
      </w:hyperlink>
    </w:p>
    <w:p w14:paraId="2B8FFE83" w14:textId="77777777" w:rsidR="00837736" w:rsidRDefault="00A843AF">
      <w:pPr>
        <w:pStyle w:val="TOC3"/>
        <w:tabs>
          <w:tab w:val="right" w:leader="dot" w:pos="9016"/>
        </w:tabs>
        <w:rPr>
          <w:noProof/>
          <w:lang w:bidi="ar-SA"/>
        </w:rPr>
      </w:pPr>
      <w:hyperlink w:anchor="_Toc256193945" w:history="1">
        <w:r w:rsidR="00837736" w:rsidRPr="00B66D26">
          <w:rPr>
            <w:rStyle w:val="Hyperlink"/>
            <w:noProof/>
          </w:rPr>
          <w:t>Get the List of Devices</w:t>
        </w:r>
        <w:r w:rsidR="00837736">
          <w:rPr>
            <w:noProof/>
            <w:webHidden/>
          </w:rPr>
          <w:tab/>
        </w:r>
        <w:r w:rsidR="00837736">
          <w:rPr>
            <w:noProof/>
            <w:webHidden/>
          </w:rPr>
          <w:fldChar w:fldCharType="begin"/>
        </w:r>
        <w:r w:rsidR="00837736">
          <w:rPr>
            <w:noProof/>
            <w:webHidden/>
          </w:rPr>
          <w:instrText xml:space="preserve"> PAGEREF _Toc256193945 \h </w:instrText>
        </w:r>
        <w:r w:rsidR="00837736">
          <w:rPr>
            <w:noProof/>
            <w:webHidden/>
          </w:rPr>
        </w:r>
        <w:r w:rsidR="00837736">
          <w:rPr>
            <w:noProof/>
            <w:webHidden/>
          </w:rPr>
          <w:fldChar w:fldCharType="separate"/>
        </w:r>
        <w:r w:rsidR="00837736">
          <w:rPr>
            <w:noProof/>
            <w:webHidden/>
          </w:rPr>
          <w:t>4</w:t>
        </w:r>
        <w:r w:rsidR="00837736">
          <w:rPr>
            <w:noProof/>
            <w:webHidden/>
          </w:rPr>
          <w:fldChar w:fldCharType="end"/>
        </w:r>
      </w:hyperlink>
    </w:p>
    <w:p w14:paraId="4E23A45B" w14:textId="77777777" w:rsidR="00837736" w:rsidRDefault="00A843AF">
      <w:pPr>
        <w:pStyle w:val="TOC3"/>
        <w:tabs>
          <w:tab w:val="right" w:leader="dot" w:pos="9016"/>
        </w:tabs>
        <w:rPr>
          <w:noProof/>
          <w:lang w:bidi="ar-SA"/>
        </w:rPr>
      </w:pPr>
      <w:hyperlink w:anchor="_Toc256193946" w:history="1">
        <w:r w:rsidR="00837736" w:rsidRPr="00B66D26">
          <w:rPr>
            <w:rStyle w:val="Hyperlink"/>
            <w:noProof/>
          </w:rPr>
          <w:t>Acquire a Capture Source</w:t>
        </w:r>
        <w:r w:rsidR="00837736">
          <w:rPr>
            <w:noProof/>
            <w:webHidden/>
          </w:rPr>
          <w:tab/>
        </w:r>
        <w:r w:rsidR="00837736">
          <w:rPr>
            <w:noProof/>
            <w:webHidden/>
          </w:rPr>
          <w:fldChar w:fldCharType="begin"/>
        </w:r>
        <w:r w:rsidR="00837736">
          <w:rPr>
            <w:noProof/>
            <w:webHidden/>
          </w:rPr>
          <w:instrText xml:space="preserve"> PAGEREF _Toc256193946 \h </w:instrText>
        </w:r>
        <w:r w:rsidR="00837736">
          <w:rPr>
            <w:noProof/>
            <w:webHidden/>
          </w:rPr>
        </w:r>
        <w:r w:rsidR="00837736">
          <w:rPr>
            <w:noProof/>
            <w:webHidden/>
          </w:rPr>
          <w:fldChar w:fldCharType="separate"/>
        </w:r>
        <w:r w:rsidR="00837736">
          <w:rPr>
            <w:noProof/>
            <w:webHidden/>
          </w:rPr>
          <w:t>5</w:t>
        </w:r>
        <w:r w:rsidR="00837736">
          <w:rPr>
            <w:noProof/>
            <w:webHidden/>
          </w:rPr>
          <w:fldChar w:fldCharType="end"/>
        </w:r>
      </w:hyperlink>
    </w:p>
    <w:p w14:paraId="48651CD0" w14:textId="77777777" w:rsidR="00837736" w:rsidRDefault="00A843AF">
      <w:pPr>
        <w:pStyle w:val="TOC3"/>
        <w:tabs>
          <w:tab w:val="right" w:leader="dot" w:pos="9016"/>
        </w:tabs>
        <w:rPr>
          <w:noProof/>
          <w:lang w:bidi="ar-SA"/>
        </w:rPr>
      </w:pPr>
      <w:hyperlink w:anchor="_Toc256193947" w:history="1">
        <w:r w:rsidR="00837736" w:rsidRPr="00B66D26">
          <w:rPr>
            <w:rStyle w:val="Hyperlink"/>
            <w:noProof/>
          </w:rPr>
          <w:t>Take a Snapshot</w:t>
        </w:r>
        <w:r w:rsidR="00837736">
          <w:rPr>
            <w:noProof/>
            <w:webHidden/>
          </w:rPr>
          <w:tab/>
        </w:r>
        <w:r w:rsidR="00837736">
          <w:rPr>
            <w:noProof/>
            <w:webHidden/>
          </w:rPr>
          <w:fldChar w:fldCharType="begin"/>
        </w:r>
        <w:r w:rsidR="00837736">
          <w:rPr>
            <w:noProof/>
            <w:webHidden/>
          </w:rPr>
          <w:instrText xml:space="preserve"> PAGEREF _Toc256193947 \h </w:instrText>
        </w:r>
        <w:r w:rsidR="00837736">
          <w:rPr>
            <w:noProof/>
            <w:webHidden/>
          </w:rPr>
        </w:r>
        <w:r w:rsidR="00837736">
          <w:rPr>
            <w:noProof/>
            <w:webHidden/>
          </w:rPr>
          <w:fldChar w:fldCharType="separate"/>
        </w:r>
        <w:r w:rsidR="00837736">
          <w:rPr>
            <w:noProof/>
            <w:webHidden/>
          </w:rPr>
          <w:t>8</w:t>
        </w:r>
        <w:r w:rsidR="00837736">
          <w:rPr>
            <w:noProof/>
            <w:webHidden/>
          </w:rPr>
          <w:fldChar w:fldCharType="end"/>
        </w:r>
      </w:hyperlink>
    </w:p>
    <w:p w14:paraId="6A0F24A9" w14:textId="77777777" w:rsidR="00837736" w:rsidRDefault="00A843AF">
      <w:pPr>
        <w:pStyle w:val="TOC1"/>
        <w:tabs>
          <w:tab w:val="right" w:leader="dot" w:pos="9016"/>
        </w:tabs>
        <w:rPr>
          <w:rFonts w:asciiTheme="minorHAnsi" w:eastAsiaTheme="minorEastAsia" w:hAnsiTheme="minorHAnsi" w:cstheme="minorBidi"/>
          <w:noProof/>
          <w:lang w:bidi="ar-SA"/>
        </w:rPr>
      </w:pPr>
      <w:hyperlink w:anchor="_Toc256193948" w:history="1">
        <w:r w:rsidR="00837736" w:rsidRPr="00B66D26">
          <w:rPr>
            <w:rStyle w:val="Hyperlink"/>
            <w:noProof/>
          </w:rPr>
          <w:t>Exercise 2: Drag and Drop</w:t>
        </w:r>
        <w:r w:rsidR="00837736">
          <w:rPr>
            <w:noProof/>
            <w:webHidden/>
          </w:rPr>
          <w:tab/>
        </w:r>
        <w:r w:rsidR="00837736">
          <w:rPr>
            <w:noProof/>
            <w:webHidden/>
          </w:rPr>
          <w:fldChar w:fldCharType="begin"/>
        </w:r>
        <w:r w:rsidR="00837736">
          <w:rPr>
            <w:noProof/>
            <w:webHidden/>
          </w:rPr>
          <w:instrText xml:space="preserve"> PAGEREF _Toc256193948 \h </w:instrText>
        </w:r>
        <w:r w:rsidR="00837736">
          <w:rPr>
            <w:noProof/>
            <w:webHidden/>
          </w:rPr>
        </w:r>
        <w:r w:rsidR="00837736">
          <w:rPr>
            <w:noProof/>
            <w:webHidden/>
          </w:rPr>
          <w:fldChar w:fldCharType="separate"/>
        </w:r>
        <w:r w:rsidR="00837736">
          <w:rPr>
            <w:noProof/>
            <w:webHidden/>
          </w:rPr>
          <w:t>11</w:t>
        </w:r>
        <w:r w:rsidR="00837736">
          <w:rPr>
            <w:noProof/>
            <w:webHidden/>
          </w:rPr>
          <w:fldChar w:fldCharType="end"/>
        </w:r>
      </w:hyperlink>
    </w:p>
    <w:p w14:paraId="61FE6413" w14:textId="77777777" w:rsidR="00837736" w:rsidRDefault="00A843AF">
      <w:pPr>
        <w:pStyle w:val="TOC3"/>
        <w:tabs>
          <w:tab w:val="right" w:leader="dot" w:pos="9016"/>
        </w:tabs>
        <w:rPr>
          <w:noProof/>
          <w:lang w:bidi="ar-SA"/>
        </w:rPr>
      </w:pPr>
      <w:hyperlink w:anchor="_Toc256193949" w:history="1">
        <w:r w:rsidR="00837736" w:rsidRPr="00B66D26">
          <w:rPr>
            <w:rStyle w:val="Hyperlink"/>
            <w:noProof/>
          </w:rPr>
          <w:t>Add Drop Support</w:t>
        </w:r>
        <w:r w:rsidR="00837736">
          <w:rPr>
            <w:noProof/>
            <w:webHidden/>
          </w:rPr>
          <w:tab/>
        </w:r>
        <w:r w:rsidR="00837736">
          <w:rPr>
            <w:noProof/>
            <w:webHidden/>
          </w:rPr>
          <w:fldChar w:fldCharType="begin"/>
        </w:r>
        <w:r w:rsidR="00837736">
          <w:rPr>
            <w:noProof/>
            <w:webHidden/>
          </w:rPr>
          <w:instrText xml:space="preserve"> PAGEREF _Toc256193949 \h </w:instrText>
        </w:r>
        <w:r w:rsidR="00837736">
          <w:rPr>
            <w:noProof/>
            <w:webHidden/>
          </w:rPr>
        </w:r>
        <w:r w:rsidR="00837736">
          <w:rPr>
            <w:noProof/>
            <w:webHidden/>
          </w:rPr>
          <w:fldChar w:fldCharType="separate"/>
        </w:r>
        <w:r w:rsidR="00837736">
          <w:rPr>
            <w:noProof/>
            <w:webHidden/>
          </w:rPr>
          <w:t>11</w:t>
        </w:r>
        <w:r w:rsidR="00837736">
          <w:rPr>
            <w:noProof/>
            <w:webHidden/>
          </w:rPr>
          <w:fldChar w:fldCharType="end"/>
        </w:r>
      </w:hyperlink>
    </w:p>
    <w:p w14:paraId="77521054" w14:textId="77777777" w:rsidR="00837736" w:rsidRDefault="00A843AF">
      <w:pPr>
        <w:pStyle w:val="TOC3"/>
        <w:tabs>
          <w:tab w:val="right" w:leader="dot" w:pos="9016"/>
        </w:tabs>
        <w:rPr>
          <w:noProof/>
          <w:lang w:bidi="ar-SA"/>
        </w:rPr>
      </w:pPr>
      <w:hyperlink w:anchor="_Toc256193950" w:history="1">
        <w:r w:rsidR="00837736" w:rsidRPr="00B66D26">
          <w:rPr>
            <w:rStyle w:val="Hyperlink"/>
            <w:noProof/>
          </w:rPr>
          <w:t>Load the Image from the Database (Optional)</w:t>
        </w:r>
        <w:r w:rsidR="00837736">
          <w:rPr>
            <w:noProof/>
            <w:webHidden/>
          </w:rPr>
          <w:tab/>
        </w:r>
        <w:r w:rsidR="00837736">
          <w:rPr>
            <w:noProof/>
            <w:webHidden/>
          </w:rPr>
          <w:fldChar w:fldCharType="begin"/>
        </w:r>
        <w:r w:rsidR="00837736">
          <w:rPr>
            <w:noProof/>
            <w:webHidden/>
          </w:rPr>
          <w:instrText xml:space="preserve"> PAGEREF _Toc256193950 \h </w:instrText>
        </w:r>
        <w:r w:rsidR="00837736">
          <w:rPr>
            <w:noProof/>
            <w:webHidden/>
          </w:rPr>
        </w:r>
        <w:r w:rsidR="00837736">
          <w:rPr>
            <w:noProof/>
            <w:webHidden/>
          </w:rPr>
          <w:fldChar w:fldCharType="separate"/>
        </w:r>
        <w:r w:rsidR="00837736">
          <w:rPr>
            <w:noProof/>
            <w:webHidden/>
          </w:rPr>
          <w:t>12</w:t>
        </w:r>
        <w:r w:rsidR="00837736">
          <w:rPr>
            <w:noProof/>
            <w:webHidden/>
          </w:rPr>
          <w:fldChar w:fldCharType="end"/>
        </w:r>
      </w:hyperlink>
    </w:p>
    <w:p w14:paraId="3DB0F4F9" w14:textId="77777777" w:rsidR="00BF4AFB" w:rsidRDefault="00BF4AFB" w:rsidP="00BF4AFB">
      <w:pPr>
        <w:rPr>
          <w:rFonts w:eastAsia="Batang"/>
          <w:noProof/>
          <w:lang w:eastAsia="ko-KR"/>
        </w:rPr>
      </w:pPr>
      <w:r w:rsidRPr="008A5934">
        <w:rPr>
          <w:rFonts w:eastAsia="Batang"/>
          <w:noProof/>
          <w:szCs w:val="20"/>
          <w:lang w:eastAsia="ko-KR"/>
        </w:rPr>
        <w:fldChar w:fldCharType="end"/>
      </w:r>
      <w:r>
        <w:rPr>
          <w:rFonts w:eastAsia="Batang"/>
          <w:noProof/>
          <w:lang w:eastAsia="ko-KR"/>
        </w:rPr>
        <w:br w:type="page"/>
      </w:r>
    </w:p>
    <w:bookmarkStart w:id="0" w:name="_Toc256193943" w:displacedByCustomXml="next"/>
    <w:sdt>
      <w:sdtPr>
        <w:alias w:val="Topic"/>
        <w:tag w:val="6c8364b6-9ad2-4e0e-afdf-ff0967016189"/>
        <w:id w:val="-572652302"/>
        <w:placeholder>
          <w:docPart w:val="DefaultPlaceholder_1082065158"/>
        </w:placeholder>
        <w:text/>
      </w:sdtPr>
      <w:sdtEndPr/>
      <w:sdtContent>
        <w:p w14:paraId="68A00592" w14:textId="1BD7BC61" w:rsidR="00A50217" w:rsidRDefault="00DF1153" w:rsidP="00DF1153">
          <w:pPr>
            <w:pStyle w:val="ppTopic"/>
          </w:pPr>
          <w:r>
            <w:t>Introduction</w:t>
          </w:r>
        </w:p>
      </w:sdtContent>
    </w:sdt>
    <w:bookmarkEnd w:id="0" w:displacedByCustomXml="prev"/>
    <w:p w14:paraId="46B546D5" w14:textId="77777777" w:rsidR="004E6B5E" w:rsidRPr="004E6B5E" w:rsidRDefault="004E6B5E" w:rsidP="004E6B5E">
      <w:pPr>
        <w:pStyle w:val="ppBodyText"/>
      </w:pPr>
      <w:bookmarkStart w:id="1" w:name="_GoBack"/>
      <w:bookmarkEnd w:id="1"/>
    </w:p>
    <w:p w14:paraId="0FB4FEDF" w14:textId="77777777" w:rsidR="00255F6F" w:rsidRDefault="008F6E06" w:rsidP="00D54503">
      <w:pPr>
        <w:pStyle w:val="ppBodyText"/>
      </w:pPr>
      <w:r w:rsidRPr="00B963F4">
        <w:t xml:space="preserve">In this lab, you will </w:t>
      </w:r>
      <w:r w:rsidR="00C126AB">
        <w:t>enable end users to provide picture</w:t>
      </w:r>
      <w:r w:rsidR="00C13C99">
        <w:t>s</w:t>
      </w:r>
      <w:r w:rsidR="00C126AB">
        <w:t xml:space="preserve"> of themselves, either by using webcam</w:t>
      </w:r>
      <w:r w:rsidR="00C13C99">
        <w:t>s</w:t>
      </w:r>
      <w:r w:rsidR="00C126AB">
        <w:t xml:space="preserve"> attached to their machine</w:t>
      </w:r>
      <w:r w:rsidR="00C13C99">
        <w:t>s</w:t>
      </w:r>
      <w:r w:rsidR="00C126AB">
        <w:t>, or by dragging picture</w:t>
      </w:r>
      <w:r w:rsidR="00C13C99">
        <w:t>s</w:t>
      </w:r>
      <w:r w:rsidR="00C126AB">
        <w:t xml:space="preserve"> from Windows Explorer into the </w:t>
      </w:r>
      <w:r w:rsidR="00C13C99">
        <w:t xml:space="preserve">Silverlight </w:t>
      </w:r>
      <w:r w:rsidR="00C126AB">
        <w:t>application.</w:t>
      </w:r>
    </w:p>
    <w:p w14:paraId="2DA2580D" w14:textId="77777777" w:rsidR="00255F6F" w:rsidRDefault="00255F6F" w:rsidP="00D54503">
      <w:pPr>
        <w:pStyle w:val="ppBodyText"/>
      </w:pPr>
      <w:r>
        <w:t xml:space="preserve">You can start from where you left off with the previous lab, if you completed it. But if you did not get to the end, or if it you would just prefer to work from a fresh starting point, make a copy of the solution in the </w:t>
      </w:r>
      <w:r w:rsidRPr="00255F6F">
        <w:rPr>
          <w:rStyle w:val="Literal"/>
        </w:rPr>
        <w:t>StartingPoint</w:t>
      </w:r>
      <w:r>
        <w:t xml:space="preserve"> folder for this lab</w:t>
      </w:r>
      <w:r w:rsidR="001E3A5A">
        <w:t xml:space="preserve">, which </w:t>
      </w:r>
      <w:r>
        <w:t>contains the completed solution from the previous lab.</w:t>
      </w:r>
    </w:p>
    <w:p w14:paraId="07C3E2CA" w14:textId="77777777" w:rsidR="001E5B17" w:rsidRDefault="001E5B17" w:rsidP="001E5B17">
      <w:pPr>
        <w:pStyle w:val="ppListEnd"/>
      </w:pPr>
    </w:p>
    <w:p w14:paraId="4818B68D" w14:textId="77777777" w:rsidR="00D54503" w:rsidRDefault="00D54503" w:rsidP="00D54503">
      <w:pPr>
        <w:pStyle w:val="ppListEnd"/>
      </w:pPr>
      <w:r>
        <w:br w:type="page"/>
      </w:r>
    </w:p>
    <w:bookmarkStart w:id="2" w:name="_Toc256193944" w:displacedByCustomXml="next"/>
    <w:sdt>
      <w:sdtPr>
        <w:alias w:val="Topic"/>
        <w:tag w:val="ba778f86-92ef-4d50-acda-e685a9b04c57"/>
        <w:id w:val="22913121"/>
        <w:placeholder>
          <w:docPart w:val="DefaultPlaceholder_1082065158"/>
        </w:placeholder>
        <w:text/>
      </w:sdtPr>
      <w:sdtEndPr/>
      <w:sdtContent>
        <w:p w14:paraId="1E346700" w14:textId="32774FCD" w:rsidR="00473D47" w:rsidRDefault="00473D47" w:rsidP="00473D47">
          <w:pPr>
            <w:pStyle w:val="ppTopic"/>
          </w:pPr>
          <w:r>
            <w:t>Exercise 1: Acquiring Pictures with a Webcam</w:t>
          </w:r>
        </w:p>
      </w:sdtContent>
    </w:sdt>
    <w:bookmarkEnd w:id="2" w:displacedByCustomXml="prev"/>
    <w:p w14:paraId="2465D862" w14:textId="77777777" w:rsidR="000246C7" w:rsidRDefault="002E1147" w:rsidP="00AF18CE">
      <w:pPr>
        <w:pStyle w:val="ppBodyText"/>
      </w:pPr>
      <w:r>
        <w:t xml:space="preserve">In this part of the lab, you will </w:t>
      </w:r>
      <w:r w:rsidR="005F15B2">
        <w:t>create</w:t>
      </w:r>
      <w:r w:rsidR="00480A6F">
        <w:t xml:space="preserve"> a new page for adding a</w:t>
      </w:r>
      <w:r>
        <w:t xml:space="preserve"> </w:t>
      </w:r>
      <w:r w:rsidR="00480A6F">
        <w:t xml:space="preserve">picture </w:t>
      </w:r>
      <w:r>
        <w:t>to a logged-in attendee’s account</w:t>
      </w:r>
      <w:r w:rsidR="00AB1993">
        <w:t>.</w:t>
      </w:r>
      <w:r>
        <w:t xml:space="preserve"> </w:t>
      </w:r>
      <w:r w:rsidR="00EE15AC">
        <w:t xml:space="preserve">This page </w:t>
      </w:r>
      <w:r>
        <w:t>will</w:t>
      </w:r>
      <w:r w:rsidR="00EE15AC">
        <w:t xml:space="preserve"> show</w:t>
      </w:r>
      <w:r>
        <w:t xml:space="preserve"> a live </w:t>
      </w:r>
      <w:r w:rsidR="00EE15AC">
        <w:t xml:space="preserve">preview </w:t>
      </w:r>
      <w:r>
        <w:t>image from a camera, along with a button to capture a still image.</w:t>
      </w:r>
    </w:p>
    <w:p w14:paraId="3A981421" w14:textId="3D2E4A3E" w:rsidR="00CC593A" w:rsidRDefault="00CC593A" w:rsidP="00EF233C">
      <w:pPr>
        <w:pStyle w:val="ppProcedureStart"/>
      </w:pPr>
      <w:bookmarkStart w:id="3" w:name="_Toc256193945"/>
      <w:r>
        <w:t>Get the List of Devices</w:t>
      </w:r>
      <w:bookmarkEnd w:id="3"/>
    </w:p>
    <w:p w14:paraId="722AFCA4" w14:textId="77777777" w:rsidR="00727270" w:rsidRPr="00B963F4" w:rsidRDefault="00255F6F" w:rsidP="00AF18CE">
      <w:pPr>
        <w:pStyle w:val="ppNumberList"/>
      </w:pPr>
      <w:r>
        <w:t xml:space="preserve">Open the </w:t>
      </w:r>
      <w:r w:rsidRPr="00255F6F">
        <w:rPr>
          <w:rStyle w:val="Literal"/>
        </w:rPr>
        <w:t>SlEventManager</w:t>
      </w:r>
      <w:r>
        <w:t xml:space="preserve"> solution in Visual Studio 2010</w:t>
      </w:r>
      <w:r w:rsidR="00727270" w:rsidRPr="00B963F4">
        <w:t>.</w:t>
      </w:r>
    </w:p>
    <w:p w14:paraId="762B25FF" w14:textId="77777777" w:rsidR="00727270" w:rsidRDefault="00FB09F0" w:rsidP="00AF18CE">
      <w:pPr>
        <w:pStyle w:val="ppNumberList"/>
      </w:pPr>
      <w:r>
        <w:t>In</w:t>
      </w:r>
      <w:r w:rsidR="00AC21FA">
        <w:t xml:space="preserve"> the </w:t>
      </w:r>
      <w:r w:rsidR="00AC21FA" w:rsidRPr="00AC21FA">
        <w:rPr>
          <w:rStyle w:val="Literal"/>
        </w:rPr>
        <w:t>SlEventManager</w:t>
      </w:r>
      <w:r w:rsidR="00AC21FA">
        <w:t xml:space="preserve"> project’s </w:t>
      </w:r>
      <w:r w:rsidR="00AC21FA" w:rsidRPr="00AC21FA">
        <w:rPr>
          <w:rStyle w:val="Literal"/>
        </w:rPr>
        <w:t>Views</w:t>
      </w:r>
      <w:r w:rsidR="00AC21FA">
        <w:t xml:space="preserve"> folder, add a new Silverlight Page called </w:t>
      </w:r>
      <w:r w:rsidR="00AC21FA" w:rsidRPr="00AC21FA">
        <w:rPr>
          <w:rStyle w:val="Literal"/>
        </w:rPr>
        <w:t>UserPicture</w:t>
      </w:r>
      <w:r>
        <w:t>.</w:t>
      </w:r>
    </w:p>
    <w:p w14:paraId="0141CF0B" w14:textId="77777777" w:rsidR="00720BCA" w:rsidRDefault="00720BCA" w:rsidP="00AF18CE">
      <w:pPr>
        <w:pStyle w:val="ppNumberList"/>
      </w:pPr>
      <w:r>
        <w:t>I</w:t>
      </w:r>
      <w:r w:rsidR="00AC21FA">
        <w:t xml:space="preserve">n the </w:t>
      </w:r>
      <w:r w:rsidR="00AC21FA" w:rsidRPr="00AC21FA">
        <w:rPr>
          <w:rStyle w:val="Literal"/>
        </w:rPr>
        <w:t>Home.xaml</w:t>
      </w:r>
      <w:r w:rsidR="00AC21FA">
        <w:t xml:space="preserve"> file, find the </w:t>
      </w:r>
      <w:r w:rsidR="00AC21FA" w:rsidRPr="00AC21FA">
        <w:rPr>
          <w:rStyle w:val="Literal"/>
        </w:rPr>
        <w:t>StackPanel</w:t>
      </w:r>
      <w:r w:rsidR="00AC21FA">
        <w:t xml:space="preserve"> that contains the attendee-specific buttons (the </w:t>
      </w:r>
      <w:r w:rsidR="00AC21FA" w:rsidRPr="00BF1A0A">
        <w:rPr>
          <w:rStyle w:val="Literal"/>
        </w:rPr>
        <w:t>Register</w:t>
      </w:r>
      <w:r w:rsidR="00AC21FA">
        <w:t xml:space="preserve"> and </w:t>
      </w:r>
      <w:r w:rsidR="00AC21FA" w:rsidRPr="00BF1A0A">
        <w:rPr>
          <w:rStyle w:val="Literal"/>
        </w:rPr>
        <w:t>Unregister</w:t>
      </w:r>
      <w:r w:rsidR="00AC21FA">
        <w:t xml:space="preserve"> buttons)</w:t>
      </w:r>
    </w:p>
    <w:p w14:paraId="705DA2BE" w14:textId="5EEBAB7D" w:rsidR="00AC21FA" w:rsidRDefault="00720BCA" w:rsidP="00AF18CE">
      <w:pPr>
        <w:pStyle w:val="ppNumberList"/>
      </w:pPr>
      <w:r>
        <w:t>A</w:t>
      </w:r>
      <w:r w:rsidR="00AC21FA">
        <w:t>dd the following before those buttons inside the panel:</w:t>
      </w:r>
    </w:p>
    <w:p w14:paraId="08553BF5" w14:textId="48E9D44F" w:rsidR="00B1663B" w:rsidRDefault="00B1663B" w:rsidP="00B1663B">
      <w:pPr>
        <w:pStyle w:val="ppCodeLanguageIndent"/>
      </w:pPr>
      <w:r>
        <w:t>XAML</w:t>
      </w:r>
    </w:p>
    <w:p w14:paraId="55FECF10" w14:textId="34039418" w:rsidR="00AC21FA" w:rsidRDefault="00AC21FA" w:rsidP="00B1663B">
      <w:pPr>
        <w:pStyle w:val="ppCodeIndent"/>
      </w:pPr>
      <w:r>
        <w:t>&lt;</w:t>
      </w:r>
      <w:r>
        <w:rPr>
          <w:color w:val="A31515"/>
        </w:rPr>
        <w:t>HyperlinkButton</w:t>
      </w:r>
      <w:r>
        <w:rPr>
          <w:color w:val="FF0000"/>
        </w:rPr>
        <w:t xml:space="preserve"> Content</w:t>
      </w:r>
      <w:r>
        <w:t>="User Picture"</w:t>
      </w:r>
      <w:r>
        <w:rPr>
          <w:color w:val="FF0000"/>
        </w:rPr>
        <w:t xml:space="preserve"> NavigateUri</w:t>
      </w:r>
      <w:r>
        <w:t>="/UserPicture" /&gt;</w:t>
      </w:r>
    </w:p>
    <w:p w14:paraId="488B5B3A" w14:textId="0759A948" w:rsidR="00AC21FA" w:rsidRDefault="00AC21FA" w:rsidP="00AF18CE">
      <w:pPr>
        <w:pStyle w:val="ppNumberList"/>
      </w:pPr>
      <w:r>
        <w:t>Run</w:t>
      </w:r>
      <w:r w:rsidR="00BF1A0A">
        <w:t xml:space="preserve"> the application. </w:t>
      </w:r>
    </w:p>
    <w:p w14:paraId="25379CFC" w14:textId="52B3DD0E" w:rsidR="00BF1A0A" w:rsidRDefault="00657459" w:rsidP="00657459">
      <w:pPr>
        <w:pStyle w:val="ppNoteIndent"/>
      </w:pPr>
      <w:r>
        <w:t>Y</w:t>
      </w:r>
      <w:r w:rsidR="00BF1A0A" w:rsidRPr="00BF1A0A">
        <w:t>ou will need to be logged in each time you run the application in this part of the lab, because the user picture feature should only be available to logged in attendees. So you might find it helpful to check the checkbox to remain logged in</w:t>
      </w:r>
      <w:r w:rsidR="00B245D1">
        <w:t>. T</w:t>
      </w:r>
      <w:r w:rsidR="00BF1A0A" w:rsidRPr="00BF1A0A">
        <w:t>his will set a persistent cookie that should mean you won’t need to log in every single time you run.</w:t>
      </w:r>
      <w:r w:rsidR="00433977">
        <w:t xml:space="preserve"> The cookie has a fairly short lifetime, but it’s better than logging in each time you rerun the application.</w:t>
      </w:r>
    </w:p>
    <w:p w14:paraId="749ADC12" w14:textId="15BFF1C5" w:rsidR="00EB6D14" w:rsidRPr="00BF1A0A" w:rsidRDefault="00EB6D14" w:rsidP="00BA1F49">
      <w:pPr>
        <w:pStyle w:val="ppNoteIndent"/>
      </w:pPr>
      <w:r>
        <w:t xml:space="preserve">When you log in, you should see a </w:t>
      </w:r>
      <w:r w:rsidRPr="00BF1A0A">
        <w:rPr>
          <w:rStyle w:val="Literal"/>
        </w:rPr>
        <w:t>User Picture</w:t>
      </w:r>
      <w:r>
        <w:t xml:space="preserve"> link next to the </w:t>
      </w:r>
      <w:r w:rsidRPr="00BF1A0A">
        <w:rPr>
          <w:rStyle w:val="Literal"/>
        </w:rPr>
        <w:t>Register</w:t>
      </w:r>
      <w:r>
        <w:t xml:space="preserve"> and </w:t>
      </w:r>
      <w:r w:rsidRPr="00BF1A0A">
        <w:rPr>
          <w:rStyle w:val="Literal"/>
        </w:rPr>
        <w:t>Unregister</w:t>
      </w:r>
      <w:r>
        <w:t xml:space="preserve"> buttons, and clicking this will take you to the new (currently blank) </w:t>
      </w:r>
      <w:r w:rsidRPr="00BF1A0A">
        <w:rPr>
          <w:rStyle w:val="Literal"/>
        </w:rPr>
        <w:t>UserPicture</w:t>
      </w:r>
      <w:r>
        <w:t xml:space="preserve"> view.</w:t>
      </w:r>
    </w:p>
    <w:p w14:paraId="2EE9571E" w14:textId="342F7C93" w:rsidR="00A51B73" w:rsidRDefault="00AB323B" w:rsidP="005A0F29">
      <w:pPr>
        <w:pStyle w:val="ppNoteIndent"/>
      </w:pPr>
      <w:r>
        <w:t xml:space="preserve">Silverlight’s webcam API is designed to </w:t>
      </w:r>
      <w:r w:rsidR="00A40916">
        <w:t xml:space="preserve">cope </w:t>
      </w:r>
      <w:r>
        <w:t xml:space="preserve">with </w:t>
      </w:r>
      <w:r w:rsidR="00A40916">
        <w:t xml:space="preserve">machines that have </w:t>
      </w:r>
      <w:r>
        <w:t xml:space="preserve">multiple webcams attached. </w:t>
      </w:r>
      <w:r w:rsidR="002B6702">
        <w:t xml:space="preserve">From a developer’s perspective, the most straightforward option is </w:t>
      </w:r>
      <w:r>
        <w:t xml:space="preserve">to present this is </w:t>
      </w:r>
      <w:r w:rsidR="00E072A2">
        <w:t>as a list of cameras in the UI.</w:t>
      </w:r>
    </w:p>
    <w:p w14:paraId="79C69025" w14:textId="075B06CF" w:rsidR="005A0F29" w:rsidRDefault="00AB323B" w:rsidP="005A0F29">
      <w:pPr>
        <w:pStyle w:val="ppNoteIndent"/>
      </w:pPr>
      <w:r>
        <w:t xml:space="preserve">A more sophisticated approach would be to design three different UIs, one for when there are no webcams available, one for when there is exactly one, and one for </w:t>
      </w:r>
      <w:r w:rsidR="005A0F29">
        <w:t>when there are multiple cameras. T</w:t>
      </w:r>
      <w:r>
        <w:t>he first two cases are far more common than the third, so you’d want them to work well</w:t>
      </w:r>
      <w:r w:rsidR="002B6702">
        <w:t>, and you especially wouldn’t want to compromise the ease of use in these two common cases. If supporting the unusual multiple camera case means complicating the UI, it’s probably best only to show the complex version of the UI when you really need to</w:t>
      </w:r>
      <w:r>
        <w:t>. But since the focus here is working with the webcam API itself we’ll take the simple approach, rather than making you build three versions of the UI.</w:t>
      </w:r>
    </w:p>
    <w:p w14:paraId="5DB35F48" w14:textId="77777777" w:rsidR="00BA1F49" w:rsidRDefault="00F23616" w:rsidP="00AF18CE">
      <w:pPr>
        <w:pStyle w:val="ppNumberList"/>
      </w:pPr>
      <w:r>
        <w:lastRenderedPageBreak/>
        <w:t>I</w:t>
      </w:r>
      <w:r w:rsidR="00AB323B">
        <w:t xml:space="preserve">n the </w:t>
      </w:r>
      <w:r w:rsidR="00AB323B" w:rsidRPr="00AB323B">
        <w:rPr>
          <w:rStyle w:val="Literal"/>
        </w:rPr>
        <w:t>UserPicture.xaml</w:t>
      </w:r>
      <w:r w:rsidR="00AB323B">
        <w:t xml:space="preserve"> file, drag a </w:t>
      </w:r>
      <w:r w:rsidR="00AB323B" w:rsidRPr="00AB323B">
        <w:rPr>
          <w:rStyle w:val="Literal"/>
        </w:rPr>
        <w:t>ListBox</w:t>
      </w:r>
      <w:r w:rsidR="00AB323B">
        <w:t xml:space="preserve"> onto the page</w:t>
      </w:r>
      <w:r w:rsidR="00BA1F49">
        <w:t>.</w:t>
      </w:r>
    </w:p>
    <w:p w14:paraId="3C868057" w14:textId="07470E24" w:rsidR="00A449E6" w:rsidRDefault="00BA1F49" w:rsidP="00AF18CE">
      <w:pPr>
        <w:pStyle w:val="ppNumberList"/>
      </w:pPr>
      <w:r>
        <w:t>P</w:t>
      </w:r>
      <w:r w:rsidR="00AB323B">
        <w:t xml:space="preserve">osition it at the top left, and make it large enough to hold about three lines before needing to scroll. </w:t>
      </w:r>
    </w:p>
    <w:p w14:paraId="618E2C03" w14:textId="1B17C3FD" w:rsidR="00BF1A0A" w:rsidRDefault="00AB323B" w:rsidP="00AF18CE">
      <w:pPr>
        <w:pStyle w:val="ppNumberList"/>
      </w:pPr>
      <w:r>
        <w:t xml:space="preserve">Name this </w:t>
      </w:r>
      <w:r w:rsidRPr="00AB323B">
        <w:rPr>
          <w:rStyle w:val="Literal"/>
        </w:rPr>
        <w:t>ListBox</w:t>
      </w:r>
      <w:r>
        <w:t xml:space="preserve"> </w:t>
      </w:r>
      <w:r w:rsidRPr="00AB323B">
        <w:rPr>
          <w:rStyle w:val="Literal"/>
        </w:rPr>
        <w:t>cameraList</w:t>
      </w:r>
      <w:r>
        <w:t>.</w:t>
      </w:r>
    </w:p>
    <w:p w14:paraId="263B5F56" w14:textId="4BF640FC" w:rsidR="004864E2" w:rsidRDefault="004864E2" w:rsidP="00AF18CE">
      <w:pPr>
        <w:pStyle w:val="ppNumberList"/>
      </w:pPr>
      <w:r>
        <w:t>In the</w:t>
      </w:r>
      <w:r w:rsidR="003D1139">
        <w:t xml:space="preserve"> </w:t>
      </w:r>
      <w:r w:rsidR="003D1139" w:rsidRPr="003D1139">
        <w:rPr>
          <w:rStyle w:val="Literal"/>
        </w:rPr>
        <w:t>UserPicture.xaml.cs</w:t>
      </w:r>
      <w:r>
        <w:t xml:space="preserve"> code</w:t>
      </w:r>
      <w:r w:rsidR="008973B3">
        <w:t xml:space="preserve"> </w:t>
      </w:r>
      <w:r>
        <w:t>behind</w:t>
      </w:r>
      <w:r w:rsidR="003D1139">
        <w:t xml:space="preserve">, add the following to the constructor after the call to </w:t>
      </w:r>
      <w:r w:rsidR="003D1139" w:rsidRPr="008973B3">
        <w:rPr>
          <w:rStyle w:val="Literal"/>
        </w:rPr>
        <w:t>InitializeComponent</w:t>
      </w:r>
      <w:r w:rsidR="003D1139">
        <w:t>:</w:t>
      </w:r>
    </w:p>
    <w:p w14:paraId="4EC51D77" w14:textId="77777777" w:rsidR="00A63964" w:rsidRDefault="00A63964" w:rsidP="00A63964">
      <w:pPr>
        <w:pStyle w:val="ppCodeLanguageIndent"/>
      </w:pPr>
      <w:r>
        <w:t>C#</w:t>
      </w:r>
    </w:p>
    <w:p w14:paraId="7B08330C" w14:textId="77777777" w:rsidR="003D1139" w:rsidRDefault="003D1139" w:rsidP="00A45E50">
      <w:pPr>
        <w:pStyle w:val="ppCodeIndent"/>
      </w:pPr>
      <w:r>
        <w:t>cameraList.ItemsSource =</w:t>
      </w:r>
    </w:p>
    <w:p w14:paraId="049B44E1" w14:textId="77777777" w:rsidR="003D1139" w:rsidRDefault="003D1139" w:rsidP="00A45E50">
      <w:pPr>
        <w:pStyle w:val="ppCodeIndent"/>
      </w:pPr>
      <w:r>
        <w:t xml:space="preserve">    </w:t>
      </w:r>
      <w:r>
        <w:rPr>
          <w:color w:val="2B91AF"/>
        </w:rPr>
        <w:t>CaptureDeviceConfiguration</w:t>
      </w:r>
      <w:r>
        <w:t>.GetAvailableVideoCaptureDevices();</w:t>
      </w:r>
    </w:p>
    <w:p w14:paraId="3419B178" w14:textId="77777777" w:rsidR="00BA1F49" w:rsidRDefault="003D1139" w:rsidP="00AF18CE">
      <w:pPr>
        <w:pStyle w:val="ppNumberList"/>
      </w:pPr>
      <w:r>
        <w:t>Run the application</w:t>
      </w:r>
      <w:r w:rsidR="00BA1F49">
        <w:t>.</w:t>
      </w:r>
    </w:p>
    <w:p w14:paraId="45A5E15F" w14:textId="77777777" w:rsidR="001E5B17" w:rsidRDefault="001E5B17" w:rsidP="001E5B17">
      <w:pPr>
        <w:pStyle w:val="ppListEnd"/>
      </w:pPr>
    </w:p>
    <w:p w14:paraId="7749179E" w14:textId="269F6FD0" w:rsidR="00CC593A" w:rsidRDefault="00EF233C" w:rsidP="00EF233C">
      <w:pPr>
        <w:pStyle w:val="ppProcedureStart"/>
      </w:pPr>
      <w:bookmarkStart w:id="4" w:name="_Toc256193946"/>
      <w:r>
        <w:t>Acquire a Capture Source</w:t>
      </w:r>
      <w:bookmarkEnd w:id="4"/>
    </w:p>
    <w:p w14:paraId="1047BF0C" w14:textId="3EF29AA5" w:rsidR="00BA1F49" w:rsidRDefault="00BA1F49" w:rsidP="00AF18CE">
      <w:pPr>
        <w:pStyle w:val="ppNumberList"/>
      </w:pPr>
      <w:r>
        <w:t>If you are not logged in, log in now.</w:t>
      </w:r>
    </w:p>
    <w:p w14:paraId="5B04463C" w14:textId="77563D6B" w:rsidR="003D1139" w:rsidRDefault="00BA1F49" w:rsidP="00AF18CE">
      <w:pPr>
        <w:pStyle w:val="ppNumberList"/>
      </w:pPr>
      <w:r>
        <w:t>G</w:t>
      </w:r>
      <w:r w:rsidR="003D1139">
        <w:t xml:space="preserve">o to the </w:t>
      </w:r>
      <w:r w:rsidR="003D1139" w:rsidRPr="003D1139">
        <w:rPr>
          <w:rStyle w:val="Literal"/>
        </w:rPr>
        <w:t>UserPicture</w:t>
      </w:r>
      <w:r w:rsidR="003D1139">
        <w:t xml:space="preserve"> page.</w:t>
      </w:r>
      <w:r>
        <w:t>(</w:t>
      </w:r>
      <w:r w:rsidR="009D6ADF">
        <w:t xml:space="preserve"> Any cameras that show up will not be presented in </w:t>
      </w:r>
      <w:r>
        <w:t>a particularly useful fashion)</w:t>
      </w:r>
    </w:p>
    <w:p w14:paraId="4E075F90" w14:textId="77777777" w:rsidR="009D6ADF" w:rsidRDefault="009D6ADF" w:rsidP="00B57F19">
      <w:pPr>
        <w:pStyle w:val="ppFigureIndent"/>
      </w:pPr>
      <w:r>
        <w:rPr>
          <w:noProof/>
          <w:lang w:bidi="ar-SA"/>
        </w:rPr>
        <w:drawing>
          <wp:inline distT="0" distB="0" distL="0" distR="0" wp14:editId="1DD6C2D3">
            <wp:extent cx="2324100" cy="69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4100" cy="6985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1C5CD5B" w14:textId="77777777" w:rsidR="00850635" w:rsidRDefault="00850635" w:rsidP="00850635">
      <w:pPr>
        <w:pStyle w:val="ppFigureNumberIndent"/>
        <w:ind w:left="720"/>
      </w:pPr>
      <w:r>
        <w:t>Figure 1</w:t>
      </w:r>
    </w:p>
    <w:p w14:paraId="1C63DE5F" w14:textId="22EA2F04" w:rsidR="00850635" w:rsidRPr="00FE5C2A" w:rsidRDefault="00850635" w:rsidP="00850635">
      <w:pPr>
        <w:pStyle w:val="ppFigureCaptionIndent"/>
      </w:pPr>
      <w:r>
        <w:t>Video Capture Devices</w:t>
      </w:r>
    </w:p>
    <w:p w14:paraId="427F39DE" w14:textId="59344045" w:rsidR="00BA1F49" w:rsidRDefault="009D6ADF" w:rsidP="00BA1F49">
      <w:pPr>
        <w:pStyle w:val="ppNoteIndent"/>
      </w:pPr>
      <w:r>
        <w:t xml:space="preserve">To present the name of the device, you’ll need to add an item template to the </w:t>
      </w:r>
      <w:r w:rsidRPr="009D6ADF">
        <w:rPr>
          <w:rStyle w:val="Literal"/>
        </w:rPr>
        <w:t>ListBox</w:t>
      </w:r>
      <w:r>
        <w:t xml:space="preserve">. </w:t>
      </w:r>
      <w:r w:rsidR="00E00B2D">
        <w:t xml:space="preserve">This template displays the </w:t>
      </w:r>
      <w:r w:rsidR="00E00B2D" w:rsidRPr="009D6ADF">
        <w:rPr>
          <w:rStyle w:val="Literal"/>
        </w:rPr>
        <w:t>FriendlyName</w:t>
      </w:r>
      <w:r w:rsidR="00E00B2D">
        <w:t xml:space="preserve"> property of each video device, which is the appropriate name to show to end users to represent the camera. </w:t>
      </w:r>
    </w:p>
    <w:p w14:paraId="093655F2" w14:textId="63858A04" w:rsidR="009D6ADF" w:rsidRDefault="009D6ADF" w:rsidP="00AF18CE">
      <w:pPr>
        <w:pStyle w:val="ppNumberList"/>
      </w:pPr>
      <w:r>
        <w:t xml:space="preserve">Add the following inside the </w:t>
      </w:r>
      <w:r w:rsidRPr="009D6ADF">
        <w:rPr>
          <w:rStyle w:val="Literal"/>
        </w:rPr>
        <w:t>ListBox</w:t>
      </w:r>
      <w:r>
        <w:t xml:space="preserve"> element in </w:t>
      </w:r>
      <w:r w:rsidRPr="009D6ADF">
        <w:rPr>
          <w:rStyle w:val="Literal"/>
        </w:rPr>
        <w:t>UserPicture.xaml</w:t>
      </w:r>
      <w:r w:rsidR="00E00B2D">
        <w:t>.</w:t>
      </w:r>
    </w:p>
    <w:p w14:paraId="00B0FFDB" w14:textId="215436DF" w:rsidR="00405481" w:rsidRPr="00405481" w:rsidRDefault="00405481" w:rsidP="00405481">
      <w:pPr>
        <w:pStyle w:val="ppCodeLanguageIndent"/>
      </w:pPr>
      <w:r>
        <w:t>XAML</w:t>
      </w:r>
    </w:p>
    <w:p w14:paraId="033B8E8A" w14:textId="07D7E676" w:rsidR="009D6ADF" w:rsidRDefault="009D6ADF" w:rsidP="00405481">
      <w:pPr>
        <w:pStyle w:val="ppCodeIndent"/>
      </w:pPr>
      <w:r>
        <w:rPr>
          <w:color w:val="0000FF"/>
        </w:rPr>
        <w:t>&lt;</w:t>
      </w:r>
      <w:r>
        <w:t>ListBox.ItemTemplate</w:t>
      </w:r>
      <w:r>
        <w:rPr>
          <w:color w:val="0000FF"/>
        </w:rPr>
        <w:t>&gt;</w:t>
      </w:r>
    </w:p>
    <w:p w14:paraId="1ED7FA9C" w14:textId="77777777" w:rsidR="009D6ADF" w:rsidRDefault="009D6ADF" w:rsidP="00405481">
      <w:pPr>
        <w:pStyle w:val="ppCodeIndent"/>
      </w:pPr>
      <w:r>
        <w:t xml:space="preserve">  </w:t>
      </w:r>
      <w:r>
        <w:rPr>
          <w:color w:val="0000FF"/>
        </w:rPr>
        <w:t>&lt;</w:t>
      </w:r>
      <w:r>
        <w:t>DataTemplate</w:t>
      </w:r>
      <w:r>
        <w:rPr>
          <w:color w:val="0000FF"/>
        </w:rPr>
        <w:t>&gt;</w:t>
      </w:r>
    </w:p>
    <w:p w14:paraId="5EB5E82C" w14:textId="77777777" w:rsidR="009D6ADF" w:rsidRDefault="009D6ADF" w:rsidP="00405481">
      <w:pPr>
        <w:pStyle w:val="ppCodeIndent"/>
      </w:pPr>
      <w:r>
        <w:t xml:space="preserve">    </w:t>
      </w:r>
      <w:r>
        <w:rPr>
          <w:color w:val="0000FF"/>
        </w:rPr>
        <w:t>&lt;</w:t>
      </w:r>
      <w:r>
        <w:t>TextBlock</w:t>
      </w:r>
      <w:r>
        <w:rPr>
          <w:color w:val="FF0000"/>
        </w:rPr>
        <w:t xml:space="preserve"> Text</w:t>
      </w:r>
      <w:r>
        <w:rPr>
          <w:color w:val="0000FF"/>
        </w:rPr>
        <w:t>="{</w:t>
      </w:r>
      <w:r>
        <w:t>Binding</w:t>
      </w:r>
      <w:r>
        <w:rPr>
          <w:color w:val="FF0000"/>
        </w:rPr>
        <w:t xml:space="preserve"> Path</w:t>
      </w:r>
      <w:r>
        <w:rPr>
          <w:color w:val="0000FF"/>
        </w:rPr>
        <w:t>=FriendlyName}" /&gt;</w:t>
      </w:r>
    </w:p>
    <w:p w14:paraId="0398C4FE" w14:textId="77777777" w:rsidR="009D6ADF" w:rsidRDefault="009D6ADF" w:rsidP="00405481">
      <w:pPr>
        <w:pStyle w:val="ppCodeIndent"/>
      </w:pPr>
      <w:r>
        <w:t xml:space="preserve">  </w:t>
      </w:r>
      <w:r>
        <w:rPr>
          <w:color w:val="0000FF"/>
        </w:rPr>
        <w:t>&lt;/</w:t>
      </w:r>
      <w:r>
        <w:t>DataTemplate</w:t>
      </w:r>
      <w:r>
        <w:rPr>
          <w:color w:val="0000FF"/>
        </w:rPr>
        <w:t>&gt;</w:t>
      </w:r>
    </w:p>
    <w:p w14:paraId="16C9F20F" w14:textId="77777777" w:rsidR="009D6ADF" w:rsidRDefault="009D6ADF" w:rsidP="00405481">
      <w:pPr>
        <w:pStyle w:val="ppCodeIndent"/>
      </w:pPr>
      <w:r>
        <w:rPr>
          <w:color w:val="0000FF"/>
        </w:rPr>
        <w:t>&lt;/</w:t>
      </w:r>
      <w:r>
        <w:t>ListBox.ItemTemplate</w:t>
      </w:r>
      <w:r>
        <w:rPr>
          <w:color w:val="0000FF"/>
        </w:rPr>
        <w:t>&gt;</w:t>
      </w:r>
    </w:p>
    <w:p w14:paraId="31A962EF" w14:textId="27323C9E" w:rsidR="009D6ADF" w:rsidRDefault="009D6ADF" w:rsidP="00AF18CE">
      <w:pPr>
        <w:pStyle w:val="ppNumberList"/>
      </w:pPr>
      <w:r>
        <w:t>Run the application again, and you should see more user-friendly names for any cameras on your system.</w:t>
      </w:r>
    </w:p>
    <w:p w14:paraId="61EAF8D5" w14:textId="44927D45" w:rsidR="00BA1F49" w:rsidRDefault="00AE0774" w:rsidP="00BA1F49">
      <w:pPr>
        <w:pStyle w:val="ppNoteIndent"/>
      </w:pPr>
      <w:r>
        <w:t xml:space="preserve">When the user selects a camera, we want to show whatever the camera is looking at, so the user can get into a suitable pose ready for taking the picture. So you will need a UI element to show this preview. </w:t>
      </w:r>
      <w:r w:rsidR="009E3E0F">
        <w:t>T</w:t>
      </w:r>
      <w:r>
        <w:t xml:space="preserve">he webcam features of Silverlight 4 support this kind of live preview with an image source, </w:t>
      </w:r>
      <w:r w:rsidR="009E3E0F">
        <w:t xml:space="preserve">which lets you </w:t>
      </w:r>
      <w:r>
        <w:t xml:space="preserve">use an </w:t>
      </w:r>
      <w:r w:rsidRPr="00AE0774">
        <w:rPr>
          <w:rStyle w:val="Literal"/>
        </w:rPr>
        <w:t>Image</w:t>
      </w:r>
      <w:r>
        <w:t xml:space="preserve"> element, </w:t>
      </w:r>
      <w:r w:rsidR="009E3E0F">
        <w:t>and it also supports rendering webcam content through</w:t>
      </w:r>
      <w:r>
        <w:t xml:space="preserve"> </w:t>
      </w:r>
      <w:r w:rsidR="000648CD">
        <w:t>a</w:t>
      </w:r>
      <w:r>
        <w:t xml:space="preserve"> </w:t>
      </w:r>
      <w:r w:rsidR="000648CD">
        <w:rPr>
          <w:rStyle w:val="Literal"/>
        </w:rPr>
        <w:t>Video</w:t>
      </w:r>
      <w:r w:rsidRPr="00AE0774">
        <w:rPr>
          <w:rStyle w:val="Literal"/>
        </w:rPr>
        <w:t>Brush</w:t>
      </w:r>
      <w:r>
        <w:t xml:space="preserve">, meaning you can paint any element </w:t>
      </w:r>
      <w:r>
        <w:lastRenderedPageBreak/>
        <w:t xml:space="preserve">that offers </w:t>
      </w:r>
      <w:r w:rsidR="00DE637C" w:rsidRPr="00DE637C">
        <w:rPr>
          <w:rStyle w:val="Literal"/>
        </w:rPr>
        <w:t>B</w:t>
      </w:r>
      <w:r w:rsidRPr="00DE637C">
        <w:rPr>
          <w:rStyle w:val="Literal"/>
        </w:rPr>
        <w:t>rush</w:t>
      </w:r>
      <w:r>
        <w:t xml:space="preserve"> properties.</w:t>
      </w:r>
      <w:r w:rsidR="000648CD">
        <w:t xml:space="preserve"> We’ll use a </w:t>
      </w:r>
      <w:r w:rsidR="000648CD" w:rsidRPr="000648CD">
        <w:rPr>
          <w:rStyle w:val="Literal"/>
        </w:rPr>
        <w:t>Border</w:t>
      </w:r>
      <w:r w:rsidR="00DE637C">
        <w:t xml:space="preserve">, painting its </w:t>
      </w:r>
      <w:r w:rsidR="00DE637C" w:rsidRPr="00DE637C">
        <w:rPr>
          <w:rStyle w:val="Literal"/>
        </w:rPr>
        <w:t>Background</w:t>
      </w:r>
      <w:r w:rsidR="00DE637C">
        <w:t xml:space="preserve"> property (which is of type </w:t>
      </w:r>
      <w:r w:rsidR="00DE637C" w:rsidRPr="00DE637C">
        <w:rPr>
          <w:rStyle w:val="Literal"/>
        </w:rPr>
        <w:t>Brush</w:t>
      </w:r>
      <w:r w:rsidR="00DE637C">
        <w:t>) with the webcam picture.</w:t>
      </w:r>
      <w:r w:rsidR="000648CD">
        <w:t xml:space="preserve"> </w:t>
      </w:r>
    </w:p>
    <w:p w14:paraId="4A4542F1" w14:textId="19189E14" w:rsidR="009D6ADF" w:rsidRDefault="000648CD" w:rsidP="00AF18CE">
      <w:pPr>
        <w:pStyle w:val="ppNumberList"/>
      </w:pPr>
      <w:r>
        <w:t xml:space="preserve">Add </w:t>
      </w:r>
      <w:r w:rsidR="00BA1F49">
        <w:t xml:space="preserve">a Border to </w:t>
      </w:r>
      <w:r>
        <w:t xml:space="preserve">your </w:t>
      </w:r>
      <w:r w:rsidR="00910BA7">
        <w:t>XAML</w:t>
      </w:r>
      <w:r w:rsidR="00BA1F49">
        <w:t xml:space="preserve"> and name it </w:t>
      </w:r>
      <w:r w:rsidR="00BA1F49" w:rsidRPr="00BA1F49">
        <w:rPr>
          <w:b/>
        </w:rPr>
        <w:t>webcamLivePreview</w:t>
      </w:r>
      <w:r>
        <w:t>:</w:t>
      </w:r>
    </w:p>
    <w:p w14:paraId="5E25E267" w14:textId="77777777" w:rsidR="003868BB" w:rsidRPr="003868BB" w:rsidRDefault="003868BB" w:rsidP="003868BB">
      <w:pPr>
        <w:pStyle w:val="ppCodeLanguageIndent"/>
        <w:rPr>
          <w:color w:val="auto"/>
        </w:rPr>
      </w:pPr>
      <w:r>
        <w:t>XAML</w:t>
      </w:r>
    </w:p>
    <w:p w14:paraId="6E6B74DD" w14:textId="77777777" w:rsidR="000648CD" w:rsidRDefault="000648CD" w:rsidP="00A45E50">
      <w:pPr>
        <w:pStyle w:val="ppCodeIndent"/>
      </w:pPr>
      <w:r>
        <w:rPr>
          <w:color w:val="0000FF"/>
        </w:rPr>
        <w:t>&lt;</w:t>
      </w:r>
      <w:r>
        <w:t>Border</w:t>
      </w:r>
    </w:p>
    <w:p w14:paraId="2B6F2E42" w14:textId="77777777" w:rsidR="000648CD" w:rsidRDefault="000648CD" w:rsidP="00A45E50">
      <w:pPr>
        <w:pStyle w:val="ppCodeIndent"/>
      </w:pPr>
      <w:r>
        <w:t xml:space="preserve"> </w:t>
      </w:r>
      <w:r>
        <w:rPr>
          <w:color w:val="FF0000"/>
        </w:rPr>
        <w:t xml:space="preserve"> x</w:t>
      </w:r>
      <w:r>
        <w:rPr>
          <w:color w:val="0000FF"/>
        </w:rPr>
        <w:t>:</w:t>
      </w:r>
      <w:r>
        <w:rPr>
          <w:color w:val="FF0000"/>
        </w:rPr>
        <w:t>Name</w:t>
      </w:r>
      <w:r>
        <w:rPr>
          <w:color w:val="0000FF"/>
        </w:rPr>
        <w:t>="webcamLivePreview"</w:t>
      </w:r>
      <w:r>
        <w:t xml:space="preserve"> </w:t>
      </w:r>
    </w:p>
    <w:p w14:paraId="634E6A13" w14:textId="77777777" w:rsidR="000648CD" w:rsidRDefault="000648CD" w:rsidP="00A45E50">
      <w:pPr>
        <w:pStyle w:val="ppCodeIndent"/>
      </w:pPr>
      <w:r>
        <w:t xml:space="preserve"> </w:t>
      </w:r>
      <w:r>
        <w:rPr>
          <w:color w:val="FF0000"/>
        </w:rPr>
        <w:t xml:space="preserve"> Height</w:t>
      </w:r>
      <w:r>
        <w:rPr>
          <w:color w:val="0000FF"/>
        </w:rPr>
        <w:t>="150"</w:t>
      </w:r>
      <w:r>
        <w:rPr>
          <w:color w:val="FF0000"/>
        </w:rPr>
        <w:t xml:space="preserve"> Width</w:t>
      </w:r>
      <w:r>
        <w:rPr>
          <w:color w:val="0000FF"/>
        </w:rPr>
        <w:t>="150"</w:t>
      </w:r>
      <w:r>
        <w:t xml:space="preserve"> </w:t>
      </w:r>
    </w:p>
    <w:p w14:paraId="52483B69" w14:textId="77777777" w:rsidR="000648CD" w:rsidRDefault="000648CD" w:rsidP="00A45E50">
      <w:pPr>
        <w:pStyle w:val="ppCodeIndent"/>
      </w:pPr>
      <w:r>
        <w:t xml:space="preserve"> </w:t>
      </w:r>
      <w:r>
        <w:rPr>
          <w:color w:val="FF0000"/>
        </w:rPr>
        <w:t xml:space="preserve"> HorizontalAlignment</w:t>
      </w:r>
      <w:r>
        <w:rPr>
          <w:color w:val="0000FF"/>
        </w:rPr>
        <w:t>="Left"</w:t>
      </w:r>
      <w:r>
        <w:rPr>
          <w:color w:val="FF0000"/>
        </w:rPr>
        <w:t xml:space="preserve"> VerticalAlignment</w:t>
      </w:r>
      <w:r>
        <w:rPr>
          <w:color w:val="0000FF"/>
        </w:rPr>
        <w:t>="Top"</w:t>
      </w:r>
    </w:p>
    <w:p w14:paraId="381C0330" w14:textId="77777777" w:rsidR="000648CD" w:rsidRDefault="000648CD" w:rsidP="00A45E50">
      <w:pPr>
        <w:pStyle w:val="ppCodeIndent"/>
      </w:pPr>
      <w:r>
        <w:t xml:space="preserve"> </w:t>
      </w:r>
      <w:r>
        <w:rPr>
          <w:color w:val="FF0000"/>
        </w:rPr>
        <w:t xml:space="preserve"> Margin</w:t>
      </w:r>
      <w:r>
        <w:rPr>
          <w:color w:val="0000FF"/>
        </w:rPr>
        <w:t>="378,25,0,0"</w:t>
      </w:r>
    </w:p>
    <w:p w14:paraId="25B30C53" w14:textId="77777777" w:rsidR="000648CD" w:rsidRDefault="000648CD" w:rsidP="00A45E50">
      <w:pPr>
        <w:pStyle w:val="ppCodeIndent"/>
      </w:pPr>
      <w:r>
        <w:t xml:space="preserve"> </w:t>
      </w:r>
      <w:r>
        <w:rPr>
          <w:color w:val="FF0000"/>
        </w:rPr>
        <w:t xml:space="preserve"> BorderBrush</w:t>
      </w:r>
      <w:r>
        <w:rPr>
          <w:color w:val="0000FF"/>
        </w:rPr>
        <w:t>="Silver"</w:t>
      </w:r>
      <w:r>
        <w:rPr>
          <w:color w:val="FF0000"/>
        </w:rPr>
        <w:t xml:space="preserve"> BorderThickness</w:t>
      </w:r>
      <w:r>
        <w:rPr>
          <w:color w:val="0000FF"/>
        </w:rPr>
        <w:t>="2"</w:t>
      </w:r>
      <w:r>
        <w:rPr>
          <w:color w:val="FF0000"/>
        </w:rPr>
        <w:t xml:space="preserve"> CornerRadius</w:t>
      </w:r>
      <w:r>
        <w:rPr>
          <w:color w:val="0000FF"/>
        </w:rPr>
        <w:t>="10"</w:t>
      </w:r>
    </w:p>
    <w:p w14:paraId="60EC955B" w14:textId="77777777" w:rsidR="000648CD" w:rsidRDefault="000648CD" w:rsidP="00A45E50">
      <w:pPr>
        <w:pStyle w:val="ppCodeIndent"/>
        <w:rPr>
          <w:color w:val="0000FF"/>
        </w:rPr>
      </w:pPr>
      <w:r>
        <w:t xml:space="preserve"> </w:t>
      </w:r>
      <w:r>
        <w:rPr>
          <w:color w:val="0000FF"/>
        </w:rPr>
        <w:t xml:space="preserve"> /&gt;</w:t>
      </w:r>
    </w:p>
    <w:p w14:paraId="53A19393" w14:textId="42DC909D" w:rsidR="000648CD" w:rsidRDefault="000648CD" w:rsidP="00E73CBF">
      <w:pPr>
        <w:pStyle w:val="ppNoteIndent"/>
      </w:pPr>
      <w:r>
        <w:t xml:space="preserve">Feel free to adjust the size and position if this clashes with the </w:t>
      </w:r>
      <w:r w:rsidRPr="000648CD">
        <w:rPr>
          <w:rStyle w:val="Literal"/>
        </w:rPr>
        <w:t>ListBox</w:t>
      </w:r>
      <w:r w:rsidR="00E73CBF">
        <w:t xml:space="preserve"> you already added.</w:t>
      </w:r>
    </w:p>
    <w:p w14:paraId="78A75C9E" w14:textId="4A0942ED" w:rsidR="000648CD" w:rsidRDefault="000648CD" w:rsidP="00AF18CE">
      <w:pPr>
        <w:pStyle w:val="ppNumberList"/>
      </w:pPr>
      <w:r>
        <w:t xml:space="preserve">Double click on the </w:t>
      </w:r>
      <w:r w:rsidRPr="000648CD">
        <w:rPr>
          <w:rStyle w:val="Literal"/>
        </w:rPr>
        <w:t>ListBox</w:t>
      </w:r>
      <w:r>
        <w:t xml:space="preserve"> in the design surface to add a </w:t>
      </w:r>
      <w:r w:rsidRPr="000648CD">
        <w:rPr>
          <w:rStyle w:val="Literal"/>
        </w:rPr>
        <w:t>SelectionChanged</w:t>
      </w:r>
      <w:r w:rsidR="00BA1F49">
        <w:t xml:space="preserve"> event handler.</w:t>
      </w:r>
    </w:p>
    <w:p w14:paraId="47992105" w14:textId="3E4C53BF" w:rsidR="000648CD" w:rsidRDefault="00BA1F49" w:rsidP="00AF18CE">
      <w:pPr>
        <w:pStyle w:val="ppNumberList"/>
      </w:pPr>
      <w:r>
        <w:t>A</w:t>
      </w:r>
      <w:r w:rsidR="000648CD">
        <w:t xml:space="preserve">dd field </w:t>
      </w:r>
      <w:r>
        <w:t xml:space="preserve">of type </w:t>
      </w:r>
      <w:r w:rsidRPr="00BA1F49">
        <w:rPr>
          <w:b/>
        </w:rPr>
        <w:t>CaptureSource</w:t>
      </w:r>
      <w:r>
        <w:t xml:space="preserve"> </w:t>
      </w:r>
      <w:r w:rsidR="000648CD">
        <w:t>to your code behind class</w:t>
      </w:r>
      <w:r>
        <w:t>. This allows you to acquire images from a webcam.</w:t>
      </w:r>
    </w:p>
    <w:p w14:paraId="58948DF6" w14:textId="77777777" w:rsidR="003868BB" w:rsidRDefault="003868BB" w:rsidP="003868BB">
      <w:pPr>
        <w:pStyle w:val="ppCodeLanguageIndent"/>
      </w:pPr>
      <w:r>
        <w:t>C#</w:t>
      </w:r>
    </w:p>
    <w:p w14:paraId="56170BB4" w14:textId="77777777" w:rsidR="000648CD" w:rsidRDefault="000648CD" w:rsidP="003868BB">
      <w:pPr>
        <w:pStyle w:val="ppCodeIndent"/>
      </w:pPr>
      <w:r>
        <w:t>CaptureSource cs;</w:t>
      </w:r>
    </w:p>
    <w:p w14:paraId="3E3659BE" w14:textId="77777777" w:rsidR="00F60B25" w:rsidRDefault="000648CD" w:rsidP="00AF18CE">
      <w:pPr>
        <w:pStyle w:val="ppNumberList"/>
      </w:pPr>
      <w:r>
        <w:t xml:space="preserve">In the </w:t>
      </w:r>
      <w:r w:rsidRPr="00E82379">
        <w:rPr>
          <w:rStyle w:val="Literal"/>
        </w:rPr>
        <w:t>SelectionChanged</w:t>
      </w:r>
      <w:r>
        <w:t xml:space="preserve"> handler for the </w:t>
      </w:r>
      <w:r w:rsidRPr="00E82379">
        <w:rPr>
          <w:rStyle w:val="Literal"/>
        </w:rPr>
        <w:t>ListBox</w:t>
      </w:r>
      <w:r>
        <w:t>, add the following code</w:t>
      </w:r>
    </w:p>
    <w:p w14:paraId="225F4F0D" w14:textId="77777777" w:rsidR="003868BB" w:rsidRPr="003868BB" w:rsidRDefault="003868BB" w:rsidP="003868BB">
      <w:pPr>
        <w:pStyle w:val="ppCodeLanguageIndent"/>
        <w:rPr>
          <w:color w:val="auto"/>
        </w:rPr>
      </w:pPr>
      <w:r>
        <w:t>C#</w:t>
      </w:r>
    </w:p>
    <w:p w14:paraId="3D687D64" w14:textId="77777777" w:rsidR="000648CD" w:rsidRDefault="000648CD" w:rsidP="00A45E50">
      <w:pPr>
        <w:pStyle w:val="ppCodeIndent"/>
      </w:pPr>
      <w:r>
        <w:rPr>
          <w:color w:val="0000FF"/>
        </w:rPr>
        <w:t>if</w:t>
      </w:r>
      <w:r>
        <w:t xml:space="preserve"> (cs != </w:t>
      </w:r>
      <w:r>
        <w:rPr>
          <w:color w:val="0000FF"/>
        </w:rPr>
        <w:t>null</w:t>
      </w:r>
      <w:r>
        <w:t>)</w:t>
      </w:r>
    </w:p>
    <w:p w14:paraId="6C9F2CBB" w14:textId="77777777" w:rsidR="000648CD" w:rsidRDefault="000648CD" w:rsidP="00A45E50">
      <w:pPr>
        <w:pStyle w:val="ppCodeIndent"/>
      </w:pPr>
      <w:r>
        <w:t>{</w:t>
      </w:r>
    </w:p>
    <w:p w14:paraId="3184061C" w14:textId="77777777" w:rsidR="000648CD" w:rsidRDefault="000648CD" w:rsidP="00A45E50">
      <w:pPr>
        <w:pStyle w:val="ppCodeIndent"/>
      </w:pPr>
      <w:r>
        <w:t xml:space="preserve">    cs.Stop();</w:t>
      </w:r>
    </w:p>
    <w:p w14:paraId="30EB2389" w14:textId="77777777" w:rsidR="000648CD" w:rsidRDefault="000648CD" w:rsidP="00A45E50">
      <w:pPr>
        <w:pStyle w:val="ppCodeIndent"/>
      </w:pPr>
      <w:r>
        <w:t>}</w:t>
      </w:r>
    </w:p>
    <w:p w14:paraId="7081E2F8" w14:textId="22A4BAFE" w:rsidR="00F60B25" w:rsidRDefault="00F60B25" w:rsidP="00EB23AE">
      <w:pPr>
        <w:pStyle w:val="ppNoteIndent"/>
      </w:pPr>
      <w:r>
        <w:t xml:space="preserve">This ensures that if a </w:t>
      </w:r>
      <w:r w:rsidRPr="00E82379">
        <w:rPr>
          <w:rStyle w:val="Literal"/>
        </w:rPr>
        <w:t>CaptureSource</w:t>
      </w:r>
      <w:r>
        <w:t xml:space="preserve"> was already running (perhaps the user had already selected one camera and is now selecting a different one) we stop it before attempting to attach it to the newly-selected camera:</w:t>
      </w:r>
    </w:p>
    <w:p w14:paraId="62ACAF9A" w14:textId="7F672153" w:rsidR="00EB23AE" w:rsidRDefault="00EB23AE" w:rsidP="00AF18CE">
      <w:pPr>
        <w:pStyle w:val="ppNumberList"/>
      </w:pPr>
      <w:r>
        <w:t>A</w:t>
      </w:r>
      <w:r w:rsidR="000648CD">
        <w:t>dd the following code</w:t>
      </w:r>
      <w:r>
        <w:t xml:space="preserve"> to check</w:t>
      </w:r>
      <w:r w:rsidR="000648CD">
        <w:t xml:space="preserve"> whether the user has selected a device</w:t>
      </w:r>
      <w:r w:rsidR="00E072A2">
        <w:t>, and to set it up if they have</w:t>
      </w:r>
      <w:r w:rsidR="00421477">
        <w:t>.</w:t>
      </w:r>
    </w:p>
    <w:p w14:paraId="2722B8D5" w14:textId="77777777" w:rsidR="00EC779D" w:rsidRPr="00EC779D" w:rsidRDefault="00EC779D" w:rsidP="00EC779D">
      <w:pPr>
        <w:pStyle w:val="ppCodeLanguageIndent"/>
        <w:rPr>
          <w:color w:val="auto"/>
        </w:rPr>
      </w:pPr>
      <w:r>
        <w:t>C#</w:t>
      </w:r>
    </w:p>
    <w:p w14:paraId="7A197D72" w14:textId="77777777" w:rsidR="003161C7" w:rsidRDefault="003161C7" w:rsidP="00A45E50">
      <w:pPr>
        <w:pStyle w:val="ppCodeIndent"/>
      </w:pPr>
      <w:r>
        <w:rPr>
          <w:color w:val="2B91AF"/>
        </w:rPr>
        <w:t>VideoCaptureDevice</w:t>
      </w:r>
      <w:r>
        <w:t xml:space="preserve"> videoDevice = cameraList.SelectedItem </w:t>
      </w:r>
      <w:r>
        <w:rPr>
          <w:color w:val="0000FF"/>
        </w:rPr>
        <w:t>as</w:t>
      </w:r>
      <w:r>
        <w:t xml:space="preserve"> </w:t>
      </w:r>
      <w:r>
        <w:rPr>
          <w:color w:val="2B91AF"/>
        </w:rPr>
        <w:t>VideoCaptureDevice</w:t>
      </w:r>
      <w:r>
        <w:t>;</w:t>
      </w:r>
    </w:p>
    <w:p w14:paraId="3EEE75DA" w14:textId="77777777" w:rsidR="003161C7" w:rsidRDefault="003161C7" w:rsidP="00A45E50">
      <w:pPr>
        <w:pStyle w:val="ppCodeIndent"/>
      </w:pPr>
      <w:r>
        <w:rPr>
          <w:color w:val="0000FF"/>
        </w:rPr>
        <w:t>if</w:t>
      </w:r>
      <w:r>
        <w:t xml:space="preserve"> (videoDevice != </w:t>
      </w:r>
      <w:r>
        <w:rPr>
          <w:color w:val="0000FF"/>
        </w:rPr>
        <w:t>null</w:t>
      </w:r>
      <w:r>
        <w:t>)</w:t>
      </w:r>
    </w:p>
    <w:p w14:paraId="5D2BF45A" w14:textId="77777777" w:rsidR="003161C7" w:rsidRDefault="003161C7" w:rsidP="00A45E50">
      <w:pPr>
        <w:pStyle w:val="ppCodeIndent"/>
      </w:pPr>
      <w:r>
        <w:t>{</w:t>
      </w:r>
    </w:p>
    <w:p w14:paraId="7A49F776" w14:textId="77777777" w:rsidR="003161C7" w:rsidRDefault="003161C7" w:rsidP="00A45E50">
      <w:pPr>
        <w:pStyle w:val="ppCodeIndent"/>
      </w:pPr>
      <w:r>
        <w:t xml:space="preserve">    </w:t>
      </w:r>
      <w:r>
        <w:rPr>
          <w:color w:val="008000"/>
        </w:rPr>
        <w:t>// We need user permission to use the webcam.</w:t>
      </w:r>
    </w:p>
    <w:p w14:paraId="02A750BF" w14:textId="77777777" w:rsidR="003161C7" w:rsidRDefault="003161C7" w:rsidP="00A45E50">
      <w:pPr>
        <w:pStyle w:val="ppCodeIndent"/>
      </w:pPr>
      <w:r>
        <w:t xml:space="preserve">    </w:t>
      </w:r>
      <w:r>
        <w:rPr>
          <w:color w:val="0000FF"/>
        </w:rPr>
        <w:t>if</w:t>
      </w:r>
      <w:r>
        <w:t xml:space="preserve"> (</w:t>
      </w:r>
      <w:r>
        <w:rPr>
          <w:color w:val="2B91AF"/>
        </w:rPr>
        <w:t>CaptureDeviceConfiguration</w:t>
      </w:r>
      <w:r>
        <w:t>.AllowedDeviceAccess ||</w:t>
      </w:r>
    </w:p>
    <w:p w14:paraId="67D171FF" w14:textId="77777777" w:rsidR="003161C7" w:rsidRDefault="003161C7" w:rsidP="00A45E50">
      <w:pPr>
        <w:pStyle w:val="ppCodeIndent"/>
      </w:pPr>
      <w:r>
        <w:t xml:space="preserve">        </w:t>
      </w:r>
      <w:r>
        <w:rPr>
          <w:color w:val="2B91AF"/>
        </w:rPr>
        <w:t>CaptureDeviceConfiguration</w:t>
      </w:r>
      <w:r>
        <w:t>.RequestDeviceAccess())</w:t>
      </w:r>
    </w:p>
    <w:p w14:paraId="690F2FD5" w14:textId="77777777" w:rsidR="003161C7" w:rsidRDefault="003161C7" w:rsidP="00A45E50">
      <w:pPr>
        <w:pStyle w:val="ppCodeIndent"/>
      </w:pPr>
      <w:r>
        <w:t xml:space="preserve">    {</w:t>
      </w:r>
    </w:p>
    <w:p w14:paraId="06AAFA50" w14:textId="77777777" w:rsidR="003161C7" w:rsidRDefault="003161C7" w:rsidP="00A45E50">
      <w:pPr>
        <w:pStyle w:val="ppCodeIndent"/>
      </w:pPr>
      <w:r>
        <w:t xml:space="preserve">        </w:t>
      </w:r>
      <w:r>
        <w:rPr>
          <w:color w:val="0000FF"/>
        </w:rPr>
        <w:t>if</w:t>
      </w:r>
      <w:r>
        <w:t xml:space="preserve"> (cs == </w:t>
      </w:r>
      <w:r>
        <w:rPr>
          <w:color w:val="0000FF"/>
        </w:rPr>
        <w:t>null</w:t>
      </w:r>
      <w:r>
        <w:t>)</w:t>
      </w:r>
    </w:p>
    <w:p w14:paraId="6851932C" w14:textId="77777777" w:rsidR="003161C7" w:rsidRDefault="003161C7" w:rsidP="00A45E50">
      <w:pPr>
        <w:pStyle w:val="ppCodeIndent"/>
      </w:pPr>
      <w:r>
        <w:t xml:space="preserve">        {</w:t>
      </w:r>
    </w:p>
    <w:p w14:paraId="1C87DD19" w14:textId="77777777" w:rsidR="003161C7" w:rsidRDefault="003161C7" w:rsidP="00A45E50">
      <w:pPr>
        <w:pStyle w:val="ppCodeIndent"/>
      </w:pPr>
      <w:r>
        <w:t xml:space="preserve">            cs = </w:t>
      </w:r>
      <w:r>
        <w:rPr>
          <w:color w:val="0000FF"/>
        </w:rPr>
        <w:t>new</w:t>
      </w:r>
      <w:r>
        <w:t xml:space="preserve"> </w:t>
      </w:r>
      <w:r>
        <w:rPr>
          <w:color w:val="2B91AF"/>
        </w:rPr>
        <w:t>CaptureSource</w:t>
      </w:r>
      <w:r>
        <w:t>();</w:t>
      </w:r>
    </w:p>
    <w:p w14:paraId="2339C0F4" w14:textId="77777777" w:rsidR="003161C7" w:rsidRDefault="003161C7" w:rsidP="00A45E50">
      <w:pPr>
        <w:pStyle w:val="ppCodeIndent"/>
      </w:pPr>
    </w:p>
    <w:p w14:paraId="79AC254E" w14:textId="77777777" w:rsidR="003161C7" w:rsidRDefault="003161C7" w:rsidP="00A45E50">
      <w:pPr>
        <w:pStyle w:val="ppCodeIndent"/>
      </w:pPr>
      <w:r>
        <w:t xml:space="preserve">            </w:t>
      </w:r>
      <w:r>
        <w:rPr>
          <w:color w:val="2B91AF"/>
        </w:rPr>
        <w:t>VideoBrush</w:t>
      </w:r>
      <w:r>
        <w:t xml:space="preserve"> vb = </w:t>
      </w:r>
      <w:r>
        <w:rPr>
          <w:color w:val="0000FF"/>
        </w:rPr>
        <w:t>new</w:t>
      </w:r>
      <w:r>
        <w:t xml:space="preserve"> </w:t>
      </w:r>
      <w:r>
        <w:rPr>
          <w:color w:val="2B91AF"/>
        </w:rPr>
        <w:t>VideoBrush</w:t>
      </w:r>
      <w:r>
        <w:t>();</w:t>
      </w:r>
    </w:p>
    <w:p w14:paraId="5C202B47" w14:textId="77777777" w:rsidR="003161C7" w:rsidRDefault="003161C7" w:rsidP="00A45E50">
      <w:pPr>
        <w:pStyle w:val="ppCodeIndent"/>
      </w:pPr>
      <w:r>
        <w:t xml:space="preserve">            vb.SetSource(cs);</w:t>
      </w:r>
    </w:p>
    <w:p w14:paraId="59292C11" w14:textId="77777777" w:rsidR="003161C7" w:rsidRDefault="003161C7" w:rsidP="00A45E50">
      <w:pPr>
        <w:pStyle w:val="ppCodeIndent"/>
      </w:pPr>
      <w:r>
        <w:t xml:space="preserve">            vb.Stretch = </w:t>
      </w:r>
      <w:r>
        <w:rPr>
          <w:color w:val="2B91AF"/>
        </w:rPr>
        <w:t>Stretch</w:t>
      </w:r>
      <w:r>
        <w:t>.UniformToFill;</w:t>
      </w:r>
    </w:p>
    <w:p w14:paraId="1B8C69E3" w14:textId="77777777" w:rsidR="003161C7" w:rsidRDefault="003161C7" w:rsidP="00A45E50">
      <w:pPr>
        <w:pStyle w:val="ppCodeIndent"/>
      </w:pPr>
      <w:r>
        <w:t xml:space="preserve">            webcamLivePreview.Background = vb;</w:t>
      </w:r>
    </w:p>
    <w:p w14:paraId="74C6D78B" w14:textId="77777777" w:rsidR="003161C7" w:rsidRDefault="003161C7" w:rsidP="00A45E50">
      <w:pPr>
        <w:pStyle w:val="ppCodeIndent"/>
      </w:pPr>
      <w:r>
        <w:t xml:space="preserve">        }</w:t>
      </w:r>
    </w:p>
    <w:p w14:paraId="0B47E48A" w14:textId="77777777" w:rsidR="003161C7" w:rsidRDefault="003161C7" w:rsidP="00A45E50">
      <w:pPr>
        <w:pStyle w:val="ppCodeIndent"/>
      </w:pPr>
      <w:r>
        <w:t xml:space="preserve">        cs.VideoCaptureDevice = videoDevice;</w:t>
      </w:r>
    </w:p>
    <w:p w14:paraId="60172B1E" w14:textId="77777777" w:rsidR="003161C7" w:rsidRDefault="003161C7" w:rsidP="00A45E50">
      <w:pPr>
        <w:pStyle w:val="ppCodeIndent"/>
      </w:pPr>
      <w:r>
        <w:t xml:space="preserve">        cs.Start();</w:t>
      </w:r>
    </w:p>
    <w:p w14:paraId="73DE0572" w14:textId="77777777" w:rsidR="003161C7" w:rsidRDefault="003161C7" w:rsidP="00A45E50">
      <w:pPr>
        <w:pStyle w:val="ppCodeIndent"/>
      </w:pPr>
      <w:r>
        <w:t xml:space="preserve">    }</w:t>
      </w:r>
    </w:p>
    <w:p w14:paraId="2783E7AB" w14:textId="77777777" w:rsidR="003161C7" w:rsidRDefault="003161C7" w:rsidP="00A45E50">
      <w:pPr>
        <w:pStyle w:val="ppCodeIndent"/>
      </w:pPr>
      <w:r>
        <w:t>}</w:t>
      </w:r>
    </w:p>
    <w:p w14:paraId="21A3A3FD" w14:textId="24A66197" w:rsidR="00EB23AE" w:rsidRDefault="00EB23AE" w:rsidP="00EB23AE">
      <w:pPr>
        <w:pStyle w:val="ppNoteIndent"/>
      </w:pPr>
      <w:r>
        <w:t xml:space="preserve">This ensures we have the user’s permission to use the webcam. It also creates a </w:t>
      </w:r>
      <w:r w:rsidRPr="000648CD">
        <w:rPr>
          <w:rStyle w:val="Literal"/>
        </w:rPr>
        <w:t>CaptureSource</w:t>
      </w:r>
      <w:r>
        <w:t xml:space="preserve"> if one hasn’t already been created, along with a </w:t>
      </w:r>
      <w:r w:rsidRPr="000648CD">
        <w:rPr>
          <w:rStyle w:val="Literal"/>
        </w:rPr>
        <w:t>VideoBrush</w:t>
      </w:r>
      <w:r>
        <w:t xml:space="preserve"> to paint the video into our preview </w:t>
      </w:r>
      <w:r w:rsidRPr="000648CD">
        <w:rPr>
          <w:rStyle w:val="Literal"/>
        </w:rPr>
        <w:t>Border</w:t>
      </w:r>
      <w:r>
        <w:t xml:space="preserve">. Finally, this code associates the </w:t>
      </w:r>
      <w:r w:rsidRPr="000648CD">
        <w:rPr>
          <w:rStyle w:val="Literal"/>
        </w:rPr>
        <w:t>CaptureSource</w:t>
      </w:r>
      <w:r>
        <w:t xml:space="preserve"> with the chosen camera, and starts capturing video.</w:t>
      </w:r>
    </w:p>
    <w:p w14:paraId="63181AEA" w14:textId="77777777" w:rsidR="002502F1" w:rsidRDefault="00C4369D" w:rsidP="00AF18CE">
      <w:pPr>
        <w:pStyle w:val="ppNumberList"/>
      </w:pPr>
      <w:r>
        <w:t xml:space="preserve">Run the application and go to the </w:t>
      </w:r>
      <w:r w:rsidRPr="00C4369D">
        <w:rPr>
          <w:rStyle w:val="Literal"/>
        </w:rPr>
        <w:t>UserPicture</w:t>
      </w:r>
      <w:r>
        <w:t xml:space="preserve"> view.</w:t>
      </w:r>
    </w:p>
    <w:p w14:paraId="6B65EF44" w14:textId="77CF3458" w:rsidR="00C4369D" w:rsidRDefault="00C4369D" w:rsidP="00AF18CE">
      <w:pPr>
        <w:pStyle w:val="ppNumberList"/>
      </w:pPr>
      <w:r>
        <w:t>Select a video camera in the list, and you should see the permission dialog appear:</w:t>
      </w:r>
    </w:p>
    <w:p w14:paraId="4098F96A" w14:textId="77777777" w:rsidR="00C4369D" w:rsidRDefault="00C4369D" w:rsidP="008741F6">
      <w:pPr>
        <w:pStyle w:val="ppFigureIndent"/>
      </w:pPr>
      <w:r>
        <w:rPr>
          <w:noProof/>
          <w:lang w:bidi="ar-SA"/>
        </w:rPr>
        <w:drawing>
          <wp:inline distT="0" distB="0" distL="0" distR="0" wp14:editId="52FCDE69">
            <wp:extent cx="2833200" cy="1184400"/>
            <wp:effectExtent l="0" t="0" r="0" b="0"/>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833200" cy="1184400"/>
                    </a:xfrm>
                    <a:prstGeom prst="rect">
                      <a:avLst/>
                    </a:prstGeom>
                  </pic:spPr>
                </pic:pic>
              </a:graphicData>
            </a:graphic>
          </wp:inline>
        </w:drawing>
      </w:r>
    </w:p>
    <w:p w14:paraId="48C49E0B" w14:textId="070628A5" w:rsidR="008741F6" w:rsidRDefault="008741F6" w:rsidP="008741F6">
      <w:pPr>
        <w:pStyle w:val="ppFigureNumberIndent"/>
        <w:ind w:left="720"/>
      </w:pPr>
      <w:r>
        <w:t xml:space="preserve">Figure </w:t>
      </w:r>
      <w:r w:rsidR="005A5DF8">
        <w:t>2</w:t>
      </w:r>
    </w:p>
    <w:p w14:paraId="39EFF08D" w14:textId="77777777" w:rsidR="008741F6" w:rsidRPr="00FE5C2A" w:rsidRDefault="008741F6" w:rsidP="008741F6">
      <w:pPr>
        <w:pStyle w:val="ppFigureCaptionIndent"/>
      </w:pPr>
      <w:r>
        <w:t>Registration Validation</w:t>
      </w:r>
    </w:p>
    <w:p w14:paraId="74E600AF" w14:textId="79F1FFC0" w:rsidR="00F74E48" w:rsidRDefault="00C4369D" w:rsidP="00AF18CE">
      <w:pPr>
        <w:pStyle w:val="ppNumberList"/>
      </w:pPr>
      <w:r>
        <w:t xml:space="preserve">Click </w:t>
      </w:r>
      <w:r w:rsidRPr="007B498F">
        <w:rPr>
          <w:rStyle w:val="Literal"/>
        </w:rPr>
        <w:t>Yes</w:t>
      </w:r>
      <w:r>
        <w:t xml:space="preserve">. </w:t>
      </w:r>
      <w:r w:rsidR="00F74E48">
        <w:t>You should start seeing an image from the camera within a few seconds.</w:t>
      </w:r>
    </w:p>
    <w:p w14:paraId="5812BB45" w14:textId="1DFAA3FE" w:rsidR="00F74E48" w:rsidRDefault="007E2367" w:rsidP="00F74E48">
      <w:pPr>
        <w:pStyle w:val="ppNoteIndent"/>
      </w:pPr>
      <w:r>
        <w:t>There’s a slight issue with the code as it stands. If you navigate away to a different page, the camera doesn’t get released</w:t>
      </w:r>
      <w:r w:rsidR="00913F1F">
        <w:t>. I</w:t>
      </w:r>
      <w:r>
        <w:t xml:space="preserve">f your camera has an activity light, you’ll see that it stays on if you navigate back to the </w:t>
      </w:r>
      <w:r w:rsidRPr="007E2367">
        <w:rPr>
          <w:rStyle w:val="Literal"/>
        </w:rPr>
        <w:t>Home</w:t>
      </w:r>
      <w:r>
        <w:t xml:space="preserve"> view. This could cause a problem, as it could prevent your program </w:t>
      </w:r>
      <w:r w:rsidR="009F47F6">
        <w:t>(</w:t>
      </w:r>
      <w:r>
        <w:t>or other programs</w:t>
      </w:r>
      <w:r w:rsidR="009F47F6">
        <w:t>)</w:t>
      </w:r>
      <w:r>
        <w:t xml:space="preserve"> from using the camera correctly later on, and in any case, it may disturb the user to see the activity light stay on. We need to </w:t>
      </w:r>
      <w:r w:rsidR="00C4369D">
        <w:t xml:space="preserve">ensure that the camera is released when </w:t>
      </w:r>
      <w:r>
        <w:t xml:space="preserve">users </w:t>
      </w:r>
      <w:r w:rsidR="00C4369D">
        <w:t>navigate</w:t>
      </w:r>
      <w:r>
        <w:t xml:space="preserve"> away</w:t>
      </w:r>
      <w:r w:rsidR="00F74E48">
        <w:t>.</w:t>
      </w:r>
      <w:r>
        <w:t xml:space="preserve"> </w:t>
      </w:r>
    </w:p>
    <w:p w14:paraId="2973DD36" w14:textId="30B4AC8A" w:rsidR="00C4369D" w:rsidRDefault="00F74E48" w:rsidP="00AF18CE">
      <w:pPr>
        <w:pStyle w:val="ppNumberList"/>
      </w:pPr>
      <w:r>
        <w:t>A</w:t>
      </w:r>
      <w:r w:rsidR="007E2367">
        <w:t>dd the code</w:t>
      </w:r>
      <w:r>
        <w:t xml:space="preserve"> </w:t>
      </w:r>
      <w:r w:rsidR="008367F6">
        <w:t xml:space="preserve">shown below to the OnNavigatedFrom method </w:t>
      </w:r>
      <w:r>
        <w:t>to stop the webcam if the user navigates away from the page</w:t>
      </w:r>
      <w:r w:rsidR="007E2367">
        <w:t>:</w:t>
      </w:r>
    </w:p>
    <w:p w14:paraId="5CFA1CA2" w14:textId="77777777" w:rsidR="00EC779D" w:rsidRPr="00EC779D" w:rsidRDefault="00EC779D" w:rsidP="00EC779D">
      <w:pPr>
        <w:pStyle w:val="ppCodeLanguageIndent"/>
        <w:rPr>
          <w:color w:val="auto"/>
        </w:rPr>
      </w:pPr>
      <w:r>
        <w:t>C#</w:t>
      </w:r>
    </w:p>
    <w:p w14:paraId="02295FA7" w14:textId="77777777" w:rsidR="007E2367" w:rsidRDefault="007E2367" w:rsidP="00A45E50">
      <w:pPr>
        <w:pStyle w:val="ppCodeIndent"/>
      </w:pPr>
      <w:r>
        <w:rPr>
          <w:color w:val="0000FF"/>
        </w:rPr>
        <w:t>protected</w:t>
      </w:r>
      <w:r>
        <w:t xml:space="preserve"> </w:t>
      </w:r>
      <w:r>
        <w:rPr>
          <w:color w:val="0000FF"/>
        </w:rPr>
        <w:t>override</w:t>
      </w:r>
      <w:r>
        <w:t xml:space="preserve"> </w:t>
      </w:r>
      <w:r>
        <w:rPr>
          <w:color w:val="0000FF"/>
        </w:rPr>
        <w:t>void</w:t>
      </w:r>
      <w:r>
        <w:t xml:space="preserve"> OnNavigatedFrom(</w:t>
      </w:r>
      <w:r>
        <w:rPr>
          <w:color w:val="2B91AF"/>
        </w:rPr>
        <w:t>NavigationEventArgs</w:t>
      </w:r>
      <w:r>
        <w:t xml:space="preserve"> e)</w:t>
      </w:r>
    </w:p>
    <w:p w14:paraId="08473342" w14:textId="77777777" w:rsidR="007E2367" w:rsidRDefault="007E2367" w:rsidP="00A45E50">
      <w:pPr>
        <w:pStyle w:val="ppCodeIndent"/>
      </w:pPr>
      <w:r>
        <w:t>{</w:t>
      </w:r>
    </w:p>
    <w:p w14:paraId="18EE16E2" w14:textId="77777777" w:rsidR="007E2367" w:rsidRDefault="007E2367" w:rsidP="00EC779D">
      <w:pPr>
        <w:pStyle w:val="ppCodeIndent"/>
      </w:pPr>
      <w:r>
        <w:t xml:space="preserve">    </w:t>
      </w:r>
      <w:r>
        <w:rPr>
          <w:color w:val="0000FF"/>
        </w:rPr>
        <w:t>if</w:t>
      </w:r>
      <w:r>
        <w:t xml:space="preserve"> (cs != </w:t>
      </w:r>
      <w:r>
        <w:rPr>
          <w:color w:val="0000FF"/>
        </w:rPr>
        <w:t>null</w:t>
      </w:r>
      <w:r>
        <w:t>)</w:t>
      </w:r>
    </w:p>
    <w:p w14:paraId="00F09B58" w14:textId="77777777" w:rsidR="007E2367" w:rsidRDefault="007E2367" w:rsidP="00EC779D">
      <w:pPr>
        <w:pStyle w:val="ppCodeIndent"/>
      </w:pPr>
      <w:r>
        <w:t xml:space="preserve">    {</w:t>
      </w:r>
    </w:p>
    <w:p w14:paraId="29843E23" w14:textId="77777777" w:rsidR="007E2367" w:rsidRDefault="007E2367" w:rsidP="00A45E50">
      <w:pPr>
        <w:pStyle w:val="ppCodeIndent"/>
      </w:pPr>
      <w:r>
        <w:t xml:space="preserve">        cs.Stop();</w:t>
      </w:r>
    </w:p>
    <w:p w14:paraId="51507CE9" w14:textId="77777777" w:rsidR="007E2367" w:rsidRDefault="007E2367" w:rsidP="00A45E50">
      <w:pPr>
        <w:pStyle w:val="ppCodeIndent"/>
      </w:pPr>
      <w:r>
        <w:t xml:space="preserve">        cs = </w:t>
      </w:r>
      <w:r>
        <w:rPr>
          <w:color w:val="0000FF"/>
        </w:rPr>
        <w:t>null</w:t>
      </w:r>
      <w:r>
        <w:t>;</w:t>
      </w:r>
    </w:p>
    <w:p w14:paraId="17D4E4D4" w14:textId="77777777" w:rsidR="007E2367" w:rsidRDefault="007E2367" w:rsidP="00A45E50">
      <w:pPr>
        <w:pStyle w:val="ppCodeIndent"/>
      </w:pPr>
      <w:r>
        <w:t xml:space="preserve">    }</w:t>
      </w:r>
    </w:p>
    <w:p w14:paraId="5D5B63A5" w14:textId="77777777" w:rsidR="007E2367" w:rsidRDefault="007E2367" w:rsidP="00A45E50">
      <w:pPr>
        <w:pStyle w:val="ppCodeIndent"/>
      </w:pPr>
      <w:r>
        <w:lastRenderedPageBreak/>
        <w:t>}</w:t>
      </w:r>
    </w:p>
    <w:p w14:paraId="2CFC7205" w14:textId="3371FB5A" w:rsidR="009F47F6" w:rsidRPr="009F47F6" w:rsidRDefault="005901A6" w:rsidP="00691C0A">
      <w:pPr>
        <w:pStyle w:val="ppNoteIndent"/>
      </w:pPr>
      <w:r>
        <w:t>I</w:t>
      </w:r>
      <w:r w:rsidR="009F47F6">
        <w:t>f the user navigates completely out of your Silverlight application to another web page, or just closes the browser, the Silverlight plug-in will automatically release the camera for you. This code is only to ensure that you release the camera when the user navigates to some other part of your application.</w:t>
      </w:r>
    </w:p>
    <w:p w14:paraId="36C9D956" w14:textId="77777777" w:rsidR="00405481" w:rsidRDefault="00405481" w:rsidP="00405481">
      <w:pPr>
        <w:pStyle w:val="ppListEnd"/>
      </w:pPr>
    </w:p>
    <w:p w14:paraId="227AE45B" w14:textId="423DD0BF" w:rsidR="003430FA" w:rsidRDefault="003430FA" w:rsidP="00384C64">
      <w:pPr>
        <w:pStyle w:val="ppProcedureStart"/>
      </w:pPr>
      <w:bookmarkStart w:id="5" w:name="_Toc256193947"/>
      <w:r>
        <w:t>Take a Snapshot</w:t>
      </w:r>
      <w:bookmarkEnd w:id="5"/>
    </w:p>
    <w:p w14:paraId="0E3E0BC8" w14:textId="77777777" w:rsidR="00F66299" w:rsidRPr="00F66299" w:rsidRDefault="00F66299" w:rsidP="00AF18CE">
      <w:pPr>
        <w:pStyle w:val="ppNumberList"/>
        <w:rPr>
          <w:rStyle w:val="Literal"/>
          <w:b w:val="0"/>
          <w:noProof w:val="0"/>
        </w:rPr>
      </w:pPr>
      <w:r>
        <w:t>A</w:t>
      </w:r>
      <w:r w:rsidR="003161C7">
        <w:t xml:space="preserve">dd a button called </w:t>
      </w:r>
      <w:r w:rsidR="003161C7" w:rsidRPr="003161C7">
        <w:rPr>
          <w:rStyle w:val="Literal"/>
        </w:rPr>
        <w:t>takePictureButton</w:t>
      </w:r>
    </w:p>
    <w:p w14:paraId="7A00340F" w14:textId="3FF91549" w:rsidR="0012663D" w:rsidRPr="0012663D" w:rsidRDefault="00F66299" w:rsidP="00AF18CE">
      <w:pPr>
        <w:pStyle w:val="ppNumberList"/>
        <w:rPr>
          <w:rStyle w:val="Literal"/>
          <w:b w:val="0"/>
          <w:noProof w:val="0"/>
        </w:rPr>
      </w:pPr>
      <w:r>
        <w:rPr>
          <w:rStyle w:val="Literal"/>
          <w:b w:val="0"/>
        </w:rPr>
        <w:t xml:space="preserve">Set </w:t>
      </w:r>
      <w:r w:rsidRPr="00F66299">
        <w:rPr>
          <w:rStyle w:val="Literal"/>
          <w:b w:val="0"/>
        </w:rPr>
        <w:t>the button</w:t>
      </w:r>
      <w:r>
        <w:rPr>
          <w:rStyle w:val="Literal"/>
          <w:b w:val="0"/>
        </w:rPr>
        <w:t>’s</w:t>
      </w:r>
      <w:r w:rsidR="003161C7">
        <w:t xml:space="preserve"> caption </w:t>
      </w:r>
      <w:r>
        <w:t>to</w:t>
      </w:r>
      <w:r w:rsidR="003161C7">
        <w:t xml:space="preserve"> </w:t>
      </w:r>
      <w:r w:rsidR="003161C7" w:rsidRPr="003161C7">
        <w:rPr>
          <w:rStyle w:val="Literal"/>
        </w:rPr>
        <w:t>Take Picture</w:t>
      </w:r>
    </w:p>
    <w:p w14:paraId="4493FCAE" w14:textId="77777777" w:rsidR="00F66299" w:rsidRDefault="0012663D" w:rsidP="00AF18CE">
      <w:pPr>
        <w:pStyle w:val="ppNumberList"/>
      </w:pPr>
      <w:r>
        <w:t>A</w:t>
      </w:r>
      <w:r w:rsidR="003161C7">
        <w:t xml:space="preserve">dd another </w:t>
      </w:r>
      <w:r w:rsidR="003161C7" w:rsidRPr="003161C7">
        <w:rPr>
          <w:rStyle w:val="Literal"/>
        </w:rPr>
        <w:t>Border</w:t>
      </w:r>
      <w:r w:rsidR="003161C7">
        <w:t xml:space="preserve"> with the same dimensions and appearance as the existing one</w:t>
      </w:r>
      <w:r w:rsidR="00F66299">
        <w:t>.</w:t>
      </w:r>
    </w:p>
    <w:p w14:paraId="6BAEF8B7" w14:textId="2C4CA667" w:rsidR="007E2367" w:rsidRDefault="00F66299" w:rsidP="00AF18CE">
      <w:pPr>
        <w:pStyle w:val="ppNumberList"/>
      </w:pPr>
      <w:r>
        <w:t xml:space="preserve">Name the new </w:t>
      </w:r>
      <w:r w:rsidRPr="00F66299">
        <w:rPr>
          <w:b/>
        </w:rPr>
        <w:t>Border</w:t>
      </w:r>
      <w:r>
        <w:t xml:space="preserve"> </w:t>
      </w:r>
      <w:r w:rsidR="003161C7" w:rsidRPr="003161C7">
        <w:rPr>
          <w:rStyle w:val="Literal"/>
        </w:rPr>
        <w:t>userPictureBorder</w:t>
      </w:r>
      <w:r w:rsidR="003161C7">
        <w:t xml:space="preserve"> and position it below the list of cameras.</w:t>
      </w:r>
    </w:p>
    <w:p w14:paraId="13987731" w14:textId="77777777" w:rsidR="00F66299" w:rsidRDefault="007F72FF" w:rsidP="00AF18CE">
      <w:pPr>
        <w:pStyle w:val="ppNumberList"/>
      </w:pPr>
      <w:r>
        <w:t xml:space="preserve">Double click on the </w:t>
      </w:r>
      <w:r w:rsidRPr="007F72FF">
        <w:rPr>
          <w:rStyle w:val="Literal"/>
        </w:rPr>
        <w:t>Take Picture</w:t>
      </w:r>
      <w:r w:rsidR="00A22363">
        <w:t xml:space="preserve"> button to add a </w:t>
      </w:r>
      <w:r w:rsidR="00A22363" w:rsidRPr="00A22363">
        <w:rPr>
          <w:rStyle w:val="Literal"/>
        </w:rPr>
        <w:t>Click</w:t>
      </w:r>
      <w:r>
        <w:t xml:space="preserve"> event handler.</w:t>
      </w:r>
      <w:r w:rsidR="00A22363">
        <w:t xml:space="preserve"> </w:t>
      </w:r>
    </w:p>
    <w:p w14:paraId="32886896" w14:textId="582D509D" w:rsidR="007F72FF" w:rsidRDefault="00A22363" w:rsidP="00AF18CE">
      <w:pPr>
        <w:pStyle w:val="ppNumberList"/>
      </w:pPr>
      <w:r>
        <w:t xml:space="preserve">Put the following code in </w:t>
      </w:r>
      <w:r w:rsidR="00F66299">
        <w:t xml:space="preserve">the </w:t>
      </w:r>
      <w:r w:rsidR="00F66299" w:rsidRPr="00F66299">
        <w:rPr>
          <w:b/>
        </w:rPr>
        <w:t>Client</w:t>
      </w:r>
      <w:r w:rsidR="00F66299">
        <w:t xml:space="preserve"> event handler</w:t>
      </w:r>
      <w:r>
        <w:t>:</w:t>
      </w:r>
    </w:p>
    <w:p w14:paraId="36210FBF" w14:textId="77777777" w:rsidR="00EC779D" w:rsidRDefault="00EC779D" w:rsidP="004B29A9">
      <w:pPr>
        <w:pStyle w:val="ppCodeLanguageIndent"/>
      </w:pPr>
      <w:r>
        <w:t>C#</w:t>
      </w:r>
    </w:p>
    <w:p w14:paraId="717FDD30" w14:textId="174CCB97" w:rsidR="00F034F5" w:rsidRPr="00F034F5" w:rsidRDefault="00F034F5" w:rsidP="00F034F5">
      <w:pPr>
        <w:pStyle w:val="ppCodeIndent"/>
        <w:rPr>
          <w:rFonts w:eastAsiaTheme="minorHAnsi"/>
          <w:lang w:bidi="ar-SA"/>
        </w:rPr>
      </w:pPr>
      <w:r w:rsidRPr="00F034F5">
        <w:rPr>
          <w:rFonts w:eastAsiaTheme="minorHAnsi"/>
          <w:color w:val="0000FF"/>
          <w:lang w:bidi="ar-SA"/>
        </w:rPr>
        <w:t>if</w:t>
      </w:r>
      <w:r w:rsidRPr="00F034F5">
        <w:rPr>
          <w:rFonts w:eastAsiaTheme="minorHAnsi"/>
          <w:lang w:bidi="ar-SA"/>
        </w:rPr>
        <w:t xml:space="preserve"> (cs == </w:t>
      </w:r>
      <w:r w:rsidRPr="00F034F5">
        <w:rPr>
          <w:rFonts w:eastAsiaTheme="minorHAnsi"/>
          <w:color w:val="0000FF"/>
          <w:lang w:bidi="ar-SA"/>
        </w:rPr>
        <w:t>null</w:t>
      </w:r>
      <w:r w:rsidRPr="00F034F5">
        <w:rPr>
          <w:rFonts w:eastAsiaTheme="minorHAnsi"/>
          <w:lang w:bidi="ar-SA"/>
        </w:rPr>
        <w:t xml:space="preserve">) </w:t>
      </w:r>
      <w:r w:rsidRPr="00F034F5">
        <w:rPr>
          <w:rFonts w:eastAsiaTheme="minorHAnsi"/>
          <w:color w:val="0000FF"/>
          <w:lang w:bidi="ar-SA"/>
        </w:rPr>
        <w:t>return</w:t>
      </w:r>
      <w:r w:rsidRPr="00F034F5">
        <w:rPr>
          <w:rFonts w:eastAsiaTheme="minorHAnsi"/>
          <w:lang w:bidi="ar-SA"/>
        </w:rPr>
        <w:t>;</w:t>
      </w:r>
    </w:p>
    <w:p w14:paraId="3FA16BDA" w14:textId="77777777" w:rsidR="00A932E2" w:rsidRPr="00A932E2" w:rsidRDefault="00A932E2" w:rsidP="00A932E2">
      <w:pPr>
        <w:pStyle w:val="ppCodeIndent"/>
        <w:rPr>
          <w:rFonts w:eastAsiaTheme="minorHAnsi"/>
          <w:lang w:bidi="ar-SA"/>
        </w:rPr>
      </w:pPr>
    </w:p>
    <w:p w14:paraId="2EB36C47" w14:textId="3755FE57" w:rsidR="00A932E2" w:rsidRPr="00A932E2" w:rsidRDefault="00A932E2" w:rsidP="00A932E2">
      <w:pPr>
        <w:pStyle w:val="ppCodeIndent"/>
        <w:rPr>
          <w:rFonts w:eastAsiaTheme="minorHAnsi"/>
          <w:lang w:bidi="ar-SA"/>
        </w:rPr>
      </w:pPr>
      <w:r w:rsidRPr="00A932E2">
        <w:rPr>
          <w:rFonts w:eastAsiaTheme="minorHAnsi"/>
          <w:lang w:bidi="ar-SA"/>
        </w:rPr>
        <w:t xml:space="preserve">cs.CaptureImageCompleted += (s, </w:t>
      </w:r>
      <w:r w:rsidR="00CE51FA">
        <w:rPr>
          <w:rFonts w:eastAsiaTheme="minorHAnsi"/>
          <w:lang w:bidi="ar-SA"/>
        </w:rPr>
        <w:t>p</w:t>
      </w:r>
      <w:r w:rsidRPr="00A932E2">
        <w:rPr>
          <w:rFonts w:eastAsiaTheme="minorHAnsi"/>
          <w:lang w:bidi="ar-SA"/>
        </w:rPr>
        <w:t>e) =&gt;</w:t>
      </w:r>
    </w:p>
    <w:p w14:paraId="344DB0B7" w14:textId="77777777" w:rsidR="00A932E2" w:rsidRPr="00A932E2" w:rsidRDefault="00A932E2" w:rsidP="00A932E2">
      <w:pPr>
        <w:pStyle w:val="ppCodeIndent"/>
        <w:rPr>
          <w:rFonts w:eastAsiaTheme="minorHAnsi"/>
          <w:lang w:bidi="ar-SA"/>
        </w:rPr>
      </w:pPr>
      <w:r w:rsidRPr="00A932E2">
        <w:rPr>
          <w:rFonts w:eastAsiaTheme="minorHAnsi"/>
          <w:lang w:bidi="ar-SA"/>
        </w:rPr>
        <w:t>{</w:t>
      </w:r>
    </w:p>
    <w:p w14:paraId="23813CEA" w14:textId="790B3308" w:rsidR="00A932E2" w:rsidRPr="00A932E2" w:rsidRDefault="00A932E2" w:rsidP="00A932E2">
      <w:pPr>
        <w:pStyle w:val="ppCodeIndent"/>
        <w:rPr>
          <w:rFonts w:eastAsiaTheme="minorHAnsi"/>
          <w:lang w:bidi="ar-SA"/>
        </w:rPr>
      </w:pPr>
      <w:r w:rsidRPr="00A932E2">
        <w:rPr>
          <w:rFonts w:eastAsiaTheme="minorHAnsi"/>
          <w:lang w:bidi="ar-SA"/>
        </w:rPr>
        <w:t xml:space="preserve">    </w:t>
      </w:r>
      <w:r w:rsidRPr="00A932E2">
        <w:rPr>
          <w:rFonts w:eastAsiaTheme="minorHAnsi"/>
          <w:color w:val="0000FF"/>
          <w:lang w:bidi="ar-SA"/>
        </w:rPr>
        <w:t>var</w:t>
      </w:r>
      <w:r w:rsidRPr="00A932E2">
        <w:rPr>
          <w:rFonts w:eastAsiaTheme="minorHAnsi"/>
          <w:lang w:bidi="ar-SA"/>
        </w:rPr>
        <w:t xml:space="preserve"> bmp = </w:t>
      </w:r>
      <w:r w:rsidR="00CE51FA">
        <w:rPr>
          <w:rFonts w:eastAsiaTheme="minorHAnsi"/>
          <w:lang w:bidi="ar-SA"/>
        </w:rPr>
        <w:t>p</w:t>
      </w:r>
      <w:r w:rsidRPr="00A932E2">
        <w:rPr>
          <w:rFonts w:eastAsiaTheme="minorHAnsi"/>
          <w:lang w:bidi="ar-SA"/>
        </w:rPr>
        <w:t>e.Result;</w:t>
      </w:r>
    </w:p>
    <w:p w14:paraId="300AAE15" w14:textId="77777777" w:rsidR="00A932E2" w:rsidRPr="00A932E2" w:rsidRDefault="00A932E2" w:rsidP="00A932E2">
      <w:pPr>
        <w:pStyle w:val="ppCodeIndent"/>
        <w:rPr>
          <w:rFonts w:eastAsiaTheme="minorHAnsi"/>
          <w:lang w:bidi="ar-SA"/>
        </w:rPr>
      </w:pPr>
      <w:r w:rsidRPr="00A932E2">
        <w:rPr>
          <w:rFonts w:eastAsiaTheme="minorHAnsi"/>
          <w:lang w:bidi="ar-SA"/>
        </w:rPr>
        <w:t xml:space="preserve">    </w:t>
      </w:r>
      <w:r w:rsidRPr="00A932E2">
        <w:rPr>
          <w:rFonts w:eastAsiaTheme="minorHAnsi"/>
          <w:color w:val="2B91AF"/>
          <w:lang w:bidi="ar-SA"/>
        </w:rPr>
        <w:t>ImageBrush</w:t>
      </w:r>
      <w:r w:rsidRPr="00A932E2">
        <w:rPr>
          <w:rFonts w:eastAsiaTheme="minorHAnsi"/>
          <w:lang w:bidi="ar-SA"/>
        </w:rPr>
        <w:t xml:space="preserve"> brush = new </w:t>
      </w:r>
      <w:r w:rsidRPr="00A932E2">
        <w:rPr>
          <w:rFonts w:eastAsiaTheme="minorHAnsi"/>
          <w:color w:val="2B91AF"/>
          <w:lang w:bidi="ar-SA"/>
        </w:rPr>
        <w:t>ImageBrush</w:t>
      </w:r>
      <w:r w:rsidRPr="00A932E2">
        <w:rPr>
          <w:rFonts w:eastAsiaTheme="minorHAnsi"/>
          <w:lang w:bidi="ar-SA"/>
        </w:rPr>
        <w:t>();</w:t>
      </w:r>
    </w:p>
    <w:p w14:paraId="24C523A3" w14:textId="77777777" w:rsidR="00A932E2" w:rsidRPr="00A932E2" w:rsidRDefault="00A932E2" w:rsidP="00A932E2">
      <w:pPr>
        <w:pStyle w:val="ppCodeIndent"/>
        <w:rPr>
          <w:rFonts w:eastAsiaTheme="minorHAnsi"/>
          <w:lang w:bidi="ar-SA"/>
        </w:rPr>
      </w:pPr>
      <w:r w:rsidRPr="00A932E2">
        <w:rPr>
          <w:rFonts w:eastAsiaTheme="minorHAnsi"/>
          <w:lang w:bidi="ar-SA"/>
        </w:rPr>
        <w:t xml:space="preserve">    brush.ImageSource = bmp;</w:t>
      </w:r>
    </w:p>
    <w:p w14:paraId="39F4ED0C" w14:textId="77777777" w:rsidR="00A932E2" w:rsidRPr="00A932E2" w:rsidRDefault="00A932E2" w:rsidP="00A932E2">
      <w:pPr>
        <w:pStyle w:val="ppCodeIndent"/>
        <w:rPr>
          <w:rFonts w:eastAsiaTheme="minorHAnsi"/>
          <w:lang w:bidi="ar-SA"/>
        </w:rPr>
      </w:pPr>
      <w:r w:rsidRPr="00A932E2">
        <w:rPr>
          <w:rFonts w:eastAsiaTheme="minorHAnsi"/>
          <w:lang w:bidi="ar-SA"/>
        </w:rPr>
        <w:t xml:space="preserve">    brush.Stretch = </w:t>
      </w:r>
      <w:r w:rsidRPr="00A932E2">
        <w:rPr>
          <w:rFonts w:eastAsiaTheme="minorHAnsi"/>
          <w:color w:val="2B91AF"/>
          <w:lang w:bidi="ar-SA"/>
        </w:rPr>
        <w:t>Stretch</w:t>
      </w:r>
      <w:r w:rsidRPr="00A932E2">
        <w:rPr>
          <w:rFonts w:eastAsiaTheme="minorHAnsi"/>
          <w:lang w:bidi="ar-SA"/>
        </w:rPr>
        <w:t>.UniformToFill;</w:t>
      </w:r>
    </w:p>
    <w:p w14:paraId="0436AE1E" w14:textId="77777777" w:rsidR="00A932E2" w:rsidRPr="00A932E2" w:rsidRDefault="00A932E2" w:rsidP="00A932E2">
      <w:pPr>
        <w:pStyle w:val="ppCodeIndent"/>
        <w:rPr>
          <w:rFonts w:eastAsiaTheme="minorHAnsi"/>
          <w:lang w:bidi="ar-SA"/>
        </w:rPr>
      </w:pPr>
      <w:r w:rsidRPr="00A932E2">
        <w:rPr>
          <w:rFonts w:eastAsiaTheme="minorHAnsi"/>
          <w:lang w:bidi="ar-SA"/>
        </w:rPr>
        <w:t xml:space="preserve">    userPictureBorder.Background = brush;</w:t>
      </w:r>
    </w:p>
    <w:p w14:paraId="40C276B0" w14:textId="77777777" w:rsidR="00A932E2" w:rsidRDefault="00A932E2" w:rsidP="00A932E2">
      <w:pPr>
        <w:pStyle w:val="ppCodeIndent"/>
        <w:rPr>
          <w:rFonts w:eastAsiaTheme="minorHAnsi"/>
          <w:lang w:bidi="ar-SA"/>
        </w:rPr>
      </w:pPr>
      <w:r w:rsidRPr="00A932E2">
        <w:rPr>
          <w:rFonts w:eastAsiaTheme="minorHAnsi"/>
          <w:lang w:bidi="ar-SA"/>
        </w:rPr>
        <w:t>};</w:t>
      </w:r>
    </w:p>
    <w:p w14:paraId="767553DF" w14:textId="77777777" w:rsidR="001B6E37" w:rsidRPr="00A932E2" w:rsidRDefault="001B6E37" w:rsidP="00A932E2">
      <w:pPr>
        <w:pStyle w:val="ppCodeIndent"/>
        <w:rPr>
          <w:rFonts w:eastAsiaTheme="minorHAnsi"/>
          <w:lang w:bidi="ar-SA"/>
        </w:rPr>
      </w:pPr>
    </w:p>
    <w:p w14:paraId="43AFB0D9" w14:textId="300DEAAB" w:rsidR="00AD34EE" w:rsidRDefault="00A932E2" w:rsidP="00A45E50">
      <w:pPr>
        <w:pStyle w:val="ppCodeIndent"/>
      </w:pPr>
      <w:r w:rsidRPr="00A932E2">
        <w:rPr>
          <w:rFonts w:eastAsiaTheme="minorHAnsi"/>
          <w:lang w:bidi="ar-SA"/>
        </w:rPr>
        <w:t>cs.CaptureImageAsync();</w:t>
      </w:r>
    </w:p>
    <w:p w14:paraId="010BBF88" w14:textId="77777777" w:rsidR="00CA0286" w:rsidRDefault="00A22363" w:rsidP="00AF18CE">
      <w:pPr>
        <w:pStyle w:val="ppNumberList"/>
      </w:pPr>
      <w:r>
        <w:t>Run the application</w:t>
      </w:r>
      <w:r w:rsidR="00CA0286">
        <w:t>.</w:t>
      </w:r>
    </w:p>
    <w:p w14:paraId="4DB91379" w14:textId="1B3CEBF4" w:rsidR="00CA0286" w:rsidRDefault="00CA0286" w:rsidP="00AF18CE">
      <w:pPr>
        <w:pStyle w:val="ppNumberList"/>
      </w:pPr>
      <w:r>
        <w:t>G</w:t>
      </w:r>
      <w:r w:rsidR="00A22363">
        <w:t xml:space="preserve">o to the </w:t>
      </w:r>
      <w:r w:rsidR="00A22363" w:rsidRPr="00A22363">
        <w:rPr>
          <w:rStyle w:val="Literal"/>
        </w:rPr>
        <w:t>User Picture</w:t>
      </w:r>
      <w:r w:rsidR="00A22363">
        <w:t xml:space="preserve"> view</w:t>
      </w:r>
      <w:r>
        <w:t>.</w:t>
      </w:r>
    </w:p>
    <w:p w14:paraId="19D00A5D" w14:textId="77777777" w:rsidR="00CA0286" w:rsidRDefault="00CA0286" w:rsidP="00AF18CE">
      <w:pPr>
        <w:pStyle w:val="ppNumberList"/>
      </w:pPr>
      <w:r>
        <w:t>S</w:t>
      </w:r>
      <w:r w:rsidR="00A22363">
        <w:t>elect a camera</w:t>
      </w:r>
    </w:p>
    <w:p w14:paraId="2B3199F6" w14:textId="52B5F011" w:rsidR="00A22363" w:rsidRDefault="00CA0286" w:rsidP="00AF18CE">
      <w:pPr>
        <w:pStyle w:val="ppNumberList"/>
      </w:pPr>
      <w:r>
        <w:t>C</w:t>
      </w:r>
      <w:r w:rsidR="00A22363">
        <w:t xml:space="preserve">lick the </w:t>
      </w:r>
      <w:r w:rsidR="00A22363" w:rsidRPr="00A22363">
        <w:rPr>
          <w:rStyle w:val="Literal"/>
        </w:rPr>
        <w:t>Take Picture</w:t>
      </w:r>
      <w:r w:rsidR="00A22363">
        <w:t xml:space="preserve"> button</w:t>
      </w:r>
      <w:r>
        <w:t>. A</w:t>
      </w:r>
      <w:r w:rsidR="00A22363">
        <w:t xml:space="preserve"> still image from the camera should appear in the new </w:t>
      </w:r>
      <w:r w:rsidR="00A22363" w:rsidRPr="00A22363">
        <w:rPr>
          <w:rStyle w:val="Literal"/>
        </w:rPr>
        <w:t>Border</w:t>
      </w:r>
      <w:r w:rsidR="00A22363">
        <w:t xml:space="preserve"> element.</w:t>
      </w:r>
    </w:p>
    <w:p w14:paraId="21CC096A" w14:textId="36C46863" w:rsidR="00BE1F08" w:rsidRDefault="00BB7EC9" w:rsidP="00BE1F08">
      <w:pPr>
        <w:pStyle w:val="ppNoteIndent"/>
      </w:pPr>
      <w:r>
        <w:t>The next question is: how do we get this still image out of the UI and into the database? This is not entirely straightforward because Silverlight’s image handling only knows how to load bitmaps from streams, not how to create new bitmap streams from existing images.</w:t>
      </w:r>
      <w:r w:rsidR="00704680">
        <w:t xml:space="preserve"> </w:t>
      </w:r>
      <w:r>
        <w:t xml:space="preserve">Fortunately, the .NET Image Tools project on codeplex (available from </w:t>
      </w:r>
      <w:hyperlink r:id="rId15" w:history="1">
        <w:r w:rsidRPr="00093E12">
          <w:rPr>
            <w:rStyle w:val="Hyperlink"/>
          </w:rPr>
          <w:t>http://imagetools.codeplex.com/</w:t>
        </w:r>
      </w:hyperlink>
      <w:r>
        <w:t xml:space="preserve">) offers a solution, licensed under the Ms-PL (Microsoft Public License). A copy of this code can be found in the </w:t>
      </w:r>
      <w:r w:rsidRPr="00BB7EC9">
        <w:rPr>
          <w:rStyle w:val="Literal"/>
        </w:rPr>
        <w:t>ImageTools</w:t>
      </w:r>
      <w:r>
        <w:t xml:space="preserve"> folder in this lab’s folder.</w:t>
      </w:r>
      <w:r w:rsidR="00DE4F52">
        <w:t xml:space="preserve"> </w:t>
      </w:r>
    </w:p>
    <w:p w14:paraId="28EC29D1" w14:textId="40A82B67" w:rsidR="00A22363" w:rsidRPr="004601FE" w:rsidRDefault="00DE4F52" w:rsidP="00AF18CE">
      <w:pPr>
        <w:pStyle w:val="ppNumberList"/>
      </w:pPr>
      <w:r>
        <w:t xml:space="preserve">In your </w:t>
      </w:r>
      <w:r w:rsidRPr="00DE4F52">
        <w:rPr>
          <w:rStyle w:val="Literal"/>
        </w:rPr>
        <w:t>SlEventManager</w:t>
      </w:r>
      <w:r>
        <w:t xml:space="preserve"> project, add references to the DLLs in </w:t>
      </w:r>
      <w:r w:rsidR="00623E65">
        <w:t xml:space="preserve">the </w:t>
      </w:r>
      <w:r w:rsidR="00623E65" w:rsidRPr="00623E65">
        <w:rPr>
          <w:b/>
        </w:rPr>
        <w:t>ImageTools</w:t>
      </w:r>
      <w:r>
        <w:t xml:space="preserve"> folder.</w:t>
      </w:r>
    </w:p>
    <w:p w14:paraId="070D114B" w14:textId="77777777" w:rsidR="004601FE" w:rsidRPr="004601FE" w:rsidRDefault="004601FE" w:rsidP="00AF18CE">
      <w:pPr>
        <w:pStyle w:val="ppNumberList"/>
      </w:pPr>
      <w:r>
        <w:lastRenderedPageBreak/>
        <w:t xml:space="preserve">Add the following using declarations to your </w:t>
      </w:r>
      <w:r w:rsidRPr="004601FE">
        <w:rPr>
          <w:rStyle w:val="Literal"/>
        </w:rPr>
        <w:t>UserPicture.xaml.cs</w:t>
      </w:r>
      <w:r>
        <w:t xml:space="preserve"> code behind:</w:t>
      </w:r>
    </w:p>
    <w:p w14:paraId="1B5D1FF9" w14:textId="77777777" w:rsidR="004B29A9" w:rsidRPr="004B29A9" w:rsidRDefault="004B29A9" w:rsidP="004B29A9">
      <w:pPr>
        <w:pStyle w:val="ppCodeLanguageIndent"/>
        <w:rPr>
          <w:color w:val="auto"/>
        </w:rPr>
      </w:pPr>
      <w:r>
        <w:t>C#</w:t>
      </w:r>
    </w:p>
    <w:p w14:paraId="5EA04FFF" w14:textId="77777777" w:rsidR="004601FE" w:rsidRDefault="004601FE" w:rsidP="00A45E50">
      <w:pPr>
        <w:pStyle w:val="ppCodeIndent"/>
      </w:pPr>
      <w:r>
        <w:rPr>
          <w:color w:val="0000FF"/>
        </w:rPr>
        <w:t>using</w:t>
      </w:r>
      <w:r>
        <w:t xml:space="preserve"> System.IO;</w:t>
      </w:r>
    </w:p>
    <w:p w14:paraId="4729E0D9" w14:textId="77777777" w:rsidR="004601FE" w:rsidRDefault="004601FE" w:rsidP="00A45E50">
      <w:pPr>
        <w:pStyle w:val="ppCodeIndent"/>
      </w:pPr>
      <w:r>
        <w:rPr>
          <w:color w:val="0000FF"/>
        </w:rPr>
        <w:t>using</w:t>
      </w:r>
      <w:r>
        <w:t xml:space="preserve"> ImageTools;</w:t>
      </w:r>
    </w:p>
    <w:p w14:paraId="2CA3BE4C" w14:textId="77777777" w:rsidR="004601FE" w:rsidRDefault="004601FE" w:rsidP="00A45E50">
      <w:pPr>
        <w:pStyle w:val="ppCodeIndent"/>
      </w:pPr>
      <w:r>
        <w:rPr>
          <w:color w:val="0000FF"/>
        </w:rPr>
        <w:t>using</w:t>
      </w:r>
      <w:r>
        <w:t xml:space="preserve"> ImageTools.IO.</w:t>
      </w:r>
      <w:r w:rsidR="00115663">
        <w:t>Png</w:t>
      </w:r>
      <w:r>
        <w:t>;</w:t>
      </w:r>
    </w:p>
    <w:p w14:paraId="3D1E2C78" w14:textId="2D206C66" w:rsidR="004601FE" w:rsidRPr="004601FE" w:rsidRDefault="004601FE" w:rsidP="00AF18CE">
      <w:pPr>
        <w:pStyle w:val="ppNumberList"/>
      </w:pPr>
      <w:r>
        <w:t>Add the following field to the code</w:t>
      </w:r>
      <w:r w:rsidR="00704680">
        <w:t xml:space="preserve"> </w:t>
      </w:r>
      <w:r>
        <w:t>behind</w:t>
      </w:r>
      <w:r w:rsidR="007B09E2">
        <w:t>. Th</w:t>
      </w:r>
      <w:r>
        <w:t>is will hold the encoded bytes of the image:</w:t>
      </w:r>
    </w:p>
    <w:p w14:paraId="499CC3F2" w14:textId="77777777" w:rsidR="004B29A9" w:rsidRPr="004B29A9" w:rsidRDefault="004B29A9" w:rsidP="00A11AD6">
      <w:pPr>
        <w:pStyle w:val="ppCodeLanguageIndent"/>
        <w:rPr>
          <w:color w:val="auto"/>
        </w:rPr>
      </w:pPr>
      <w:r>
        <w:t>C#</w:t>
      </w:r>
    </w:p>
    <w:p w14:paraId="1E15F847" w14:textId="77777777" w:rsidR="004601FE" w:rsidRDefault="004601FE" w:rsidP="00A45E50">
      <w:pPr>
        <w:pStyle w:val="ppCodeIndent"/>
      </w:pPr>
      <w:r>
        <w:rPr>
          <w:color w:val="0000FF"/>
        </w:rPr>
        <w:t>byte</w:t>
      </w:r>
      <w:r>
        <w:t>[] imageBytes;</w:t>
      </w:r>
    </w:p>
    <w:p w14:paraId="3FD72043" w14:textId="77A25641" w:rsidR="00623E65" w:rsidRDefault="00623E65" w:rsidP="00AF18CE">
      <w:pPr>
        <w:pStyle w:val="ppNumberList"/>
      </w:pPr>
      <w:r>
        <w:t xml:space="preserve">Go to the </w:t>
      </w:r>
      <w:r w:rsidRPr="007F72FF">
        <w:rPr>
          <w:rStyle w:val="Literal"/>
        </w:rPr>
        <w:t>Take Picture</w:t>
      </w:r>
      <w:r>
        <w:t xml:space="preserve"> button’s </w:t>
      </w:r>
      <w:r w:rsidRPr="00A22363">
        <w:rPr>
          <w:rStyle w:val="Literal"/>
        </w:rPr>
        <w:t>Click</w:t>
      </w:r>
      <w:r>
        <w:t xml:space="preserve"> event handler</w:t>
      </w:r>
    </w:p>
    <w:p w14:paraId="4AB0A645" w14:textId="6A54184D" w:rsidR="004601FE" w:rsidRDefault="00623E65" w:rsidP="00623E65">
      <w:pPr>
        <w:pStyle w:val="ppNumberList"/>
      </w:pPr>
      <w:r>
        <w:t>A</w:t>
      </w:r>
      <w:r w:rsidR="00162F15">
        <w:t>dd the following code</w:t>
      </w:r>
      <w:r>
        <w:t xml:space="preserve"> after the line that sets the </w:t>
      </w:r>
      <w:r w:rsidRPr="00FF680D">
        <w:rPr>
          <w:rStyle w:val="Literal"/>
        </w:rPr>
        <w:t>userPictureBorder.Background</w:t>
      </w:r>
      <w:r>
        <w:t xml:space="preserve"> property</w:t>
      </w:r>
    </w:p>
    <w:p w14:paraId="75E784E6" w14:textId="77777777" w:rsidR="00A11AD6" w:rsidRPr="004B29A9" w:rsidRDefault="00A11AD6" w:rsidP="00A11AD6">
      <w:pPr>
        <w:pStyle w:val="ppCodeLanguageIndent"/>
      </w:pPr>
      <w:r>
        <w:t>C#</w:t>
      </w:r>
    </w:p>
    <w:p w14:paraId="4DE2519B" w14:textId="77777777" w:rsidR="00115663" w:rsidRDefault="00115663" w:rsidP="00A45E50">
      <w:pPr>
        <w:pStyle w:val="ppCodeIndent"/>
      </w:pPr>
      <w:r>
        <w:t xml:space="preserve">PngEncoder encoder = </w:t>
      </w:r>
      <w:r>
        <w:rPr>
          <w:color w:val="0000FF"/>
        </w:rPr>
        <w:t>new</w:t>
      </w:r>
      <w:r>
        <w:t xml:space="preserve"> PngEncoder();</w:t>
      </w:r>
    </w:p>
    <w:p w14:paraId="7E61906E" w14:textId="77777777" w:rsidR="00115663" w:rsidRDefault="00115663" w:rsidP="00A45E50">
      <w:pPr>
        <w:pStyle w:val="ppCodeIndent"/>
      </w:pPr>
      <w:r>
        <w:rPr>
          <w:color w:val="0000FF"/>
        </w:rPr>
        <w:t>using</w:t>
      </w:r>
      <w:r>
        <w:t xml:space="preserve"> (MemoryStream ms = </w:t>
      </w:r>
      <w:r>
        <w:rPr>
          <w:color w:val="0000FF"/>
        </w:rPr>
        <w:t>new</w:t>
      </w:r>
      <w:r>
        <w:t xml:space="preserve"> MemoryStream())</w:t>
      </w:r>
    </w:p>
    <w:p w14:paraId="7FEEC617" w14:textId="77777777" w:rsidR="00115663" w:rsidRDefault="00115663" w:rsidP="00A45E50">
      <w:pPr>
        <w:pStyle w:val="ppCodeIndent"/>
      </w:pPr>
      <w:r>
        <w:t>{</w:t>
      </w:r>
    </w:p>
    <w:p w14:paraId="0632638F" w14:textId="77777777" w:rsidR="00115663" w:rsidRDefault="00115663" w:rsidP="00A45E50">
      <w:pPr>
        <w:pStyle w:val="ppCodeIndent"/>
      </w:pPr>
      <w:r>
        <w:t xml:space="preserve">    </w:t>
      </w:r>
      <w:r>
        <w:rPr>
          <w:color w:val="0000FF"/>
        </w:rPr>
        <w:t>var</w:t>
      </w:r>
      <w:r>
        <w:t xml:space="preserve"> itImage = bmp.ToImage();</w:t>
      </w:r>
    </w:p>
    <w:p w14:paraId="56221A86" w14:textId="77777777" w:rsidR="00115663" w:rsidRDefault="00115663" w:rsidP="00A45E50">
      <w:pPr>
        <w:pStyle w:val="ppCodeIndent"/>
      </w:pPr>
      <w:r>
        <w:t xml:space="preserve">    encoder.Encode(itImage, ms);</w:t>
      </w:r>
    </w:p>
    <w:p w14:paraId="75605BA5" w14:textId="77777777" w:rsidR="00115663" w:rsidRDefault="00115663" w:rsidP="00A45E50">
      <w:pPr>
        <w:pStyle w:val="ppCodeIndent"/>
      </w:pPr>
    </w:p>
    <w:p w14:paraId="0CA8C866" w14:textId="77777777" w:rsidR="00115663" w:rsidRDefault="00115663" w:rsidP="00A45E50">
      <w:pPr>
        <w:pStyle w:val="ppCodeIndent"/>
      </w:pPr>
      <w:r>
        <w:t xml:space="preserve">    imageBytes = ms.</w:t>
      </w:r>
      <w:r w:rsidR="00740BF3">
        <w:t>ToArray</w:t>
      </w:r>
      <w:r>
        <w:t>();</w:t>
      </w:r>
    </w:p>
    <w:p w14:paraId="421CA37B" w14:textId="77777777" w:rsidR="00115663" w:rsidRDefault="00115663" w:rsidP="00A45E50">
      <w:pPr>
        <w:pStyle w:val="ppCodeIndent"/>
      </w:pPr>
      <w:r>
        <w:t>}</w:t>
      </w:r>
    </w:p>
    <w:p w14:paraId="2AA5D757" w14:textId="77777777" w:rsidR="00324B97" w:rsidRDefault="00EB0622" w:rsidP="00AF18CE">
      <w:pPr>
        <w:pStyle w:val="ppNumberList"/>
      </w:pPr>
      <w:r>
        <w:t xml:space="preserve">In the </w:t>
      </w:r>
      <w:r w:rsidRPr="00EB0622">
        <w:rPr>
          <w:rStyle w:val="Literal"/>
        </w:rPr>
        <w:t>SlEventManager.Web</w:t>
      </w:r>
      <w:r>
        <w:t xml:space="preserve"> project, open the </w:t>
      </w:r>
      <w:r w:rsidRPr="00EB0622">
        <w:rPr>
          <w:rStyle w:val="Literal"/>
        </w:rPr>
        <w:t>EventManagerDomainService.cs</w:t>
      </w:r>
      <w:r>
        <w:t xml:space="preserve"> file in the </w:t>
      </w:r>
      <w:r w:rsidRPr="00EB0622">
        <w:rPr>
          <w:rStyle w:val="Literal"/>
        </w:rPr>
        <w:t>Services</w:t>
      </w:r>
      <w:r>
        <w:t xml:space="preserve"> folder</w:t>
      </w:r>
      <w:r w:rsidR="00324B97">
        <w:t>.</w:t>
      </w:r>
    </w:p>
    <w:p w14:paraId="4F324F6B" w14:textId="7F630C59" w:rsidR="00EB0622" w:rsidRDefault="00324B97" w:rsidP="00AF18CE">
      <w:pPr>
        <w:pStyle w:val="ppNumberList"/>
      </w:pPr>
      <w:r>
        <w:t>A</w:t>
      </w:r>
      <w:r w:rsidR="00EB0622">
        <w:t>nd add the following method:</w:t>
      </w:r>
    </w:p>
    <w:p w14:paraId="581D9290" w14:textId="77777777" w:rsidR="00A11AD6" w:rsidRPr="004B29A9" w:rsidRDefault="00A11AD6" w:rsidP="00A11AD6">
      <w:pPr>
        <w:pStyle w:val="ppCodeLanguageIndent"/>
      </w:pPr>
      <w:r>
        <w:t>C#</w:t>
      </w:r>
    </w:p>
    <w:p w14:paraId="73FF7B47" w14:textId="77777777" w:rsidR="00FA2502" w:rsidRPr="00FA2502" w:rsidRDefault="00FA2502" w:rsidP="00A45E50">
      <w:pPr>
        <w:pStyle w:val="ppCodeIndent"/>
      </w:pPr>
      <w:r>
        <w:rPr>
          <w:color w:val="0000FF"/>
        </w:rPr>
        <w:t>[Invoke]</w:t>
      </w:r>
    </w:p>
    <w:p w14:paraId="018C7E3A" w14:textId="403CB52E" w:rsidR="00EB0622" w:rsidRDefault="00EB0622" w:rsidP="00A45E50">
      <w:pPr>
        <w:pStyle w:val="ppCodeIndent"/>
      </w:pPr>
      <w:r>
        <w:rPr>
          <w:color w:val="0000FF"/>
        </w:rPr>
        <w:t>public</w:t>
      </w:r>
      <w:r>
        <w:t xml:space="preserve"> </w:t>
      </w:r>
      <w:r>
        <w:rPr>
          <w:color w:val="0000FF"/>
        </w:rPr>
        <w:t>void</w:t>
      </w:r>
      <w:r>
        <w:t xml:space="preserve"> SetCurrentUserImage(</w:t>
      </w:r>
      <w:r>
        <w:rPr>
          <w:color w:val="0000FF"/>
        </w:rPr>
        <w:t>byte</w:t>
      </w:r>
      <w:r>
        <w:t>[] imageBytes)</w:t>
      </w:r>
    </w:p>
    <w:p w14:paraId="05D3175E" w14:textId="77777777" w:rsidR="00EB0622" w:rsidRDefault="00EB0622" w:rsidP="00A45E50">
      <w:pPr>
        <w:pStyle w:val="ppCodeIndent"/>
      </w:pPr>
      <w:r>
        <w:t>{</w:t>
      </w:r>
    </w:p>
    <w:p w14:paraId="0E342FA5" w14:textId="77777777" w:rsidR="00EB0622" w:rsidRDefault="00EB0622" w:rsidP="00A45E50">
      <w:pPr>
        <w:pStyle w:val="ppCodeIndent"/>
      </w:pPr>
      <w:r>
        <w:t xml:space="preserve">    </w:t>
      </w:r>
      <w:r>
        <w:rPr>
          <w:color w:val="2B91AF"/>
        </w:rPr>
        <w:t>Attendee</w:t>
      </w:r>
      <w:r>
        <w:t xml:space="preserve"> att = GetOrCreateAttendeeForCurrentUser();</w:t>
      </w:r>
    </w:p>
    <w:p w14:paraId="03147849" w14:textId="77777777" w:rsidR="00EB0622" w:rsidRDefault="00EB0622" w:rsidP="00A45E50">
      <w:pPr>
        <w:pStyle w:val="ppCodeIndent"/>
      </w:pPr>
      <w:r>
        <w:t xml:space="preserve">    att.UserPicture = imageBytes;</w:t>
      </w:r>
    </w:p>
    <w:p w14:paraId="43574A96" w14:textId="77777777" w:rsidR="00197F12" w:rsidRDefault="00197F12" w:rsidP="00A45E50">
      <w:pPr>
        <w:pStyle w:val="ppCodeIndent"/>
      </w:pPr>
      <w:r>
        <w:t xml:space="preserve">    </w:t>
      </w:r>
      <w:r w:rsidRPr="00197F12">
        <w:t>ObjectContext.SaveChanges();</w:t>
      </w:r>
    </w:p>
    <w:p w14:paraId="06D54621" w14:textId="77777777" w:rsidR="00EB0622" w:rsidRDefault="00EB0622" w:rsidP="00A45E50">
      <w:pPr>
        <w:pStyle w:val="ppCodeIndent"/>
      </w:pPr>
      <w:r>
        <w:t>}</w:t>
      </w:r>
    </w:p>
    <w:p w14:paraId="397CE7EF" w14:textId="77777777" w:rsidR="006C7219" w:rsidRDefault="00EB0622" w:rsidP="00AF18CE">
      <w:pPr>
        <w:pStyle w:val="ppNumberList"/>
      </w:pPr>
      <w:r>
        <w:t xml:space="preserve">Add one more button to the user interface called </w:t>
      </w:r>
      <w:r w:rsidRPr="00EB0622">
        <w:rPr>
          <w:rStyle w:val="Literal"/>
        </w:rPr>
        <w:t>savePictureButton</w:t>
      </w:r>
      <w:r w:rsidR="006C7219">
        <w:t>.</w:t>
      </w:r>
    </w:p>
    <w:p w14:paraId="319576D0" w14:textId="77777777" w:rsidR="006C7219" w:rsidRDefault="006C7219" w:rsidP="00AF18CE">
      <w:pPr>
        <w:pStyle w:val="ppNumberList"/>
      </w:pPr>
      <w:r>
        <w:t xml:space="preserve">Set the </w:t>
      </w:r>
      <w:r w:rsidR="00EB0622">
        <w:t xml:space="preserve">caption </w:t>
      </w:r>
      <w:r>
        <w:t>to</w:t>
      </w:r>
      <w:r w:rsidR="00EB0622">
        <w:t xml:space="preserve"> </w:t>
      </w:r>
      <w:r w:rsidR="00EB0622" w:rsidRPr="00EB0622">
        <w:rPr>
          <w:rStyle w:val="Literal"/>
        </w:rPr>
        <w:t>Save Picture</w:t>
      </w:r>
      <w:r w:rsidR="00EB0622">
        <w:t xml:space="preserve">. </w:t>
      </w:r>
    </w:p>
    <w:p w14:paraId="4DFBE679" w14:textId="77777777" w:rsidR="006C7219" w:rsidRDefault="00EB0622" w:rsidP="00AF18CE">
      <w:pPr>
        <w:pStyle w:val="ppNumberList"/>
      </w:pPr>
      <w:r>
        <w:t xml:space="preserve">Add a </w:t>
      </w:r>
      <w:r w:rsidRPr="00EB0622">
        <w:rPr>
          <w:rStyle w:val="Literal"/>
        </w:rPr>
        <w:t>Click</w:t>
      </w:r>
      <w:r w:rsidR="00945F9A">
        <w:t xml:space="preserve"> event handler. </w:t>
      </w:r>
    </w:p>
    <w:p w14:paraId="1AAED356" w14:textId="4CAD5B54" w:rsidR="00945F9A" w:rsidRDefault="00945F9A" w:rsidP="00AF18CE">
      <w:pPr>
        <w:pStyle w:val="ppNumberList"/>
      </w:pPr>
      <w:r>
        <w:t>Add the following using declaration to the code behind:</w:t>
      </w:r>
    </w:p>
    <w:p w14:paraId="3FEE50E6" w14:textId="77777777" w:rsidR="00A11AD6" w:rsidRPr="004B29A9" w:rsidRDefault="00A11AD6" w:rsidP="00A11AD6">
      <w:pPr>
        <w:pStyle w:val="ppCodeLanguageIndent"/>
      </w:pPr>
      <w:r>
        <w:t>C#</w:t>
      </w:r>
    </w:p>
    <w:p w14:paraId="34A26C69" w14:textId="77777777" w:rsidR="00945F9A" w:rsidRDefault="00945F9A" w:rsidP="00A45E50">
      <w:pPr>
        <w:pStyle w:val="ppCodeIndent"/>
      </w:pPr>
      <w:r>
        <w:rPr>
          <w:color w:val="0000FF"/>
        </w:rPr>
        <w:t>using</w:t>
      </w:r>
      <w:r>
        <w:t xml:space="preserve"> SlEventManager.Web.Services;</w:t>
      </w:r>
    </w:p>
    <w:p w14:paraId="0104641B" w14:textId="77777777" w:rsidR="00162F15" w:rsidRDefault="00945F9A" w:rsidP="00A45E50">
      <w:pPr>
        <w:pStyle w:val="ppNumberList"/>
      </w:pPr>
      <w:r>
        <w:t xml:space="preserve">Implement the </w:t>
      </w:r>
      <w:r w:rsidRPr="00945F9A">
        <w:rPr>
          <w:rStyle w:val="Literal"/>
        </w:rPr>
        <w:t>Click</w:t>
      </w:r>
      <w:r>
        <w:t xml:space="preserve"> handler:</w:t>
      </w:r>
    </w:p>
    <w:p w14:paraId="20811862" w14:textId="77777777" w:rsidR="00A11AD6" w:rsidRPr="004B29A9" w:rsidRDefault="00A11AD6" w:rsidP="00A11AD6">
      <w:pPr>
        <w:pStyle w:val="ppCodeLanguageIndent"/>
      </w:pPr>
      <w:r>
        <w:t>C#</w:t>
      </w:r>
    </w:p>
    <w:p w14:paraId="13912067" w14:textId="77777777" w:rsidR="00945F9A" w:rsidRDefault="00945F9A" w:rsidP="00A45E50">
      <w:pPr>
        <w:pStyle w:val="ppCodeIndent"/>
      </w:pPr>
      <w:r>
        <w:rPr>
          <w:color w:val="0000FF"/>
        </w:rPr>
        <w:lastRenderedPageBreak/>
        <w:t>if</w:t>
      </w:r>
      <w:r>
        <w:t xml:space="preserve"> (imageBytes != </w:t>
      </w:r>
      <w:r>
        <w:rPr>
          <w:color w:val="0000FF"/>
        </w:rPr>
        <w:t>null</w:t>
      </w:r>
      <w:r>
        <w:t>)</w:t>
      </w:r>
    </w:p>
    <w:p w14:paraId="4194C242" w14:textId="77777777" w:rsidR="00945F9A" w:rsidRDefault="00945F9A" w:rsidP="00A45E50">
      <w:pPr>
        <w:pStyle w:val="ppCodeIndent"/>
      </w:pPr>
      <w:r>
        <w:t>{</w:t>
      </w:r>
    </w:p>
    <w:p w14:paraId="02ED2DF7" w14:textId="77777777" w:rsidR="00945F9A" w:rsidRDefault="00945F9A" w:rsidP="00A45E50">
      <w:pPr>
        <w:pStyle w:val="ppCodeIndent"/>
      </w:pPr>
      <w:r>
        <w:t xml:space="preserve">    savePictureButton.IsEnabled = </w:t>
      </w:r>
      <w:r>
        <w:rPr>
          <w:color w:val="0000FF"/>
        </w:rPr>
        <w:t>false</w:t>
      </w:r>
      <w:r>
        <w:t>;</w:t>
      </w:r>
    </w:p>
    <w:p w14:paraId="60091F91" w14:textId="77777777" w:rsidR="00945F9A" w:rsidRDefault="00945F9A" w:rsidP="00A45E50">
      <w:pPr>
        <w:pStyle w:val="ppCodeIndent"/>
      </w:pPr>
      <w:r>
        <w:t xml:space="preserve">    </w:t>
      </w:r>
      <w:r>
        <w:rPr>
          <w:color w:val="0000FF"/>
        </w:rPr>
        <w:t>var</w:t>
      </w:r>
      <w:r>
        <w:t xml:space="preserve"> context = </w:t>
      </w:r>
      <w:r>
        <w:rPr>
          <w:color w:val="0000FF"/>
        </w:rPr>
        <w:t>new</w:t>
      </w:r>
      <w:r>
        <w:t xml:space="preserve"> </w:t>
      </w:r>
      <w:r>
        <w:rPr>
          <w:color w:val="2B91AF"/>
        </w:rPr>
        <w:t>EventManagerDomainContext</w:t>
      </w:r>
      <w:r>
        <w:t>();</w:t>
      </w:r>
    </w:p>
    <w:p w14:paraId="590CD86A" w14:textId="77777777" w:rsidR="00945F9A" w:rsidRDefault="00945F9A" w:rsidP="00A45E50">
      <w:pPr>
        <w:pStyle w:val="ppCodeIndent"/>
      </w:pPr>
      <w:r>
        <w:t xml:space="preserve">    context.SetCurrentUserImage(imageBytes, operation =&gt;</w:t>
      </w:r>
    </w:p>
    <w:p w14:paraId="5CD74A13" w14:textId="77777777" w:rsidR="00945F9A" w:rsidRDefault="00945F9A" w:rsidP="00A45E50">
      <w:pPr>
        <w:pStyle w:val="ppCodeIndent"/>
      </w:pPr>
      <w:r>
        <w:t xml:space="preserve">        {</w:t>
      </w:r>
    </w:p>
    <w:p w14:paraId="4A41A680" w14:textId="77777777" w:rsidR="00945F9A" w:rsidRDefault="00945F9A" w:rsidP="00A45E50">
      <w:pPr>
        <w:pStyle w:val="ppCodeIndent"/>
      </w:pPr>
      <w:r>
        <w:t xml:space="preserve">            savePictureButton.IsEnabled = </w:t>
      </w:r>
      <w:r>
        <w:rPr>
          <w:color w:val="0000FF"/>
        </w:rPr>
        <w:t>true</w:t>
      </w:r>
      <w:r>
        <w:t>;</w:t>
      </w:r>
    </w:p>
    <w:p w14:paraId="539D500B" w14:textId="77777777" w:rsidR="00945F9A" w:rsidRDefault="00945F9A" w:rsidP="00A45E50">
      <w:pPr>
        <w:pStyle w:val="ppCodeIndent"/>
      </w:pPr>
      <w:r>
        <w:t xml:space="preserve">        }, </w:t>
      </w:r>
      <w:r>
        <w:rPr>
          <w:color w:val="0000FF"/>
        </w:rPr>
        <w:t>null</w:t>
      </w:r>
      <w:r>
        <w:t>);</w:t>
      </w:r>
    </w:p>
    <w:p w14:paraId="5514A424" w14:textId="77777777" w:rsidR="00945F9A" w:rsidRDefault="00945F9A" w:rsidP="00A45E50">
      <w:pPr>
        <w:pStyle w:val="ppCodeIndent"/>
      </w:pPr>
      <w:r>
        <w:t>}</w:t>
      </w:r>
    </w:p>
    <w:p w14:paraId="32AA6277" w14:textId="77777777" w:rsidR="007366CB" w:rsidRDefault="00945F9A" w:rsidP="00AF18CE">
      <w:pPr>
        <w:pStyle w:val="ppNumberList"/>
      </w:pPr>
      <w:r>
        <w:t>Run the application</w:t>
      </w:r>
      <w:r w:rsidR="007366CB">
        <w:t>.</w:t>
      </w:r>
    </w:p>
    <w:p w14:paraId="294048E9" w14:textId="0A3E4835" w:rsidR="007366CB" w:rsidRDefault="007366CB" w:rsidP="00AF18CE">
      <w:pPr>
        <w:pStyle w:val="ppNumberList"/>
      </w:pPr>
      <w:r>
        <w:t>A</w:t>
      </w:r>
      <w:r w:rsidR="00945F9A">
        <w:t>cquire an image</w:t>
      </w:r>
      <w:r>
        <w:t>.</w:t>
      </w:r>
    </w:p>
    <w:p w14:paraId="0666986C" w14:textId="430E7113" w:rsidR="00766528" w:rsidRDefault="007366CB" w:rsidP="00AF18CE">
      <w:pPr>
        <w:pStyle w:val="ppNumberList"/>
      </w:pPr>
      <w:r>
        <w:t>S</w:t>
      </w:r>
      <w:r w:rsidR="00945F9A">
        <w:t xml:space="preserve">ave </w:t>
      </w:r>
      <w:r>
        <w:t>the image</w:t>
      </w:r>
      <w:r w:rsidR="003D2F25">
        <w:t>.</w:t>
      </w:r>
      <w:r w:rsidR="00262E16">
        <w:t xml:space="preserve"> </w:t>
      </w:r>
    </w:p>
    <w:p w14:paraId="64CFF964" w14:textId="77777777" w:rsidR="007366CB" w:rsidRPr="007366CB" w:rsidRDefault="00262E16" w:rsidP="00AF18CE">
      <w:pPr>
        <w:pStyle w:val="ppNumberList"/>
        <w:rPr>
          <w:rStyle w:val="Literal"/>
          <w:b w:val="0"/>
          <w:noProof w:val="0"/>
        </w:rPr>
      </w:pPr>
      <w:r>
        <w:t xml:space="preserve">In Visual Studio, go to the </w:t>
      </w:r>
      <w:r w:rsidRPr="00262E16">
        <w:rPr>
          <w:rStyle w:val="Literal"/>
        </w:rPr>
        <w:t>Server Explorer</w:t>
      </w:r>
      <w:r>
        <w:t xml:space="preserve"> panel, expand the </w:t>
      </w:r>
      <w:r w:rsidRPr="00262E16">
        <w:rPr>
          <w:rStyle w:val="Literal"/>
        </w:rPr>
        <w:t>Data Connections</w:t>
      </w:r>
    </w:p>
    <w:p w14:paraId="466667EC" w14:textId="77777777" w:rsidR="00E02F23" w:rsidRDefault="00E02F23" w:rsidP="00AF18CE">
      <w:pPr>
        <w:pStyle w:val="ppNumberList"/>
        <w:rPr>
          <w:rStyle w:val="Literal"/>
          <w:b w:val="0"/>
          <w:noProof w:val="0"/>
        </w:rPr>
      </w:pPr>
      <w:r>
        <w:t xml:space="preserve">Expand the </w:t>
      </w:r>
      <w:r w:rsidR="00262E16" w:rsidRPr="00262E16">
        <w:rPr>
          <w:rStyle w:val="Literal"/>
        </w:rPr>
        <w:t>Tables</w:t>
      </w:r>
      <w:r>
        <w:rPr>
          <w:rStyle w:val="Literal"/>
        </w:rPr>
        <w:t xml:space="preserve"> </w:t>
      </w:r>
      <w:r w:rsidRPr="00E02F23">
        <w:rPr>
          <w:rStyle w:val="Literal"/>
          <w:b w:val="0"/>
        </w:rPr>
        <w:t>item</w:t>
      </w:r>
      <w:r>
        <w:rPr>
          <w:rStyle w:val="Literal"/>
          <w:b w:val="0"/>
        </w:rPr>
        <w:t>.</w:t>
      </w:r>
    </w:p>
    <w:p w14:paraId="535913B5" w14:textId="77777777" w:rsidR="00F473EE" w:rsidRDefault="00E02F23" w:rsidP="00AF18CE">
      <w:pPr>
        <w:pStyle w:val="ppNumberList"/>
      </w:pPr>
      <w:r>
        <w:t>R</w:t>
      </w:r>
      <w:r w:rsidR="00262E16">
        <w:t xml:space="preserve">ight-click on the </w:t>
      </w:r>
      <w:r w:rsidR="00262E16" w:rsidRPr="00262E16">
        <w:rPr>
          <w:rStyle w:val="Literal"/>
        </w:rPr>
        <w:t>Attendee</w:t>
      </w:r>
      <w:r w:rsidR="00262E16">
        <w:t xml:space="preserve"> table and select </w:t>
      </w:r>
      <w:r w:rsidR="00262E16" w:rsidRPr="00262E16">
        <w:rPr>
          <w:rStyle w:val="Literal"/>
        </w:rPr>
        <w:t>Show Table Data</w:t>
      </w:r>
      <w:r w:rsidR="00262E16">
        <w:t xml:space="preserve">. This should show that the </w:t>
      </w:r>
      <w:r w:rsidR="00262E16" w:rsidRPr="00262E16">
        <w:rPr>
          <w:rStyle w:val="Literal"/>
        </w:rPr>
        <w:t>UserPicture</w:t>
      </w:r>
      <w:r w:rsidR="00262E16">
        <w:t xml:space="preserve"> column for the attendee is no longer null. </w:t>
      </w:r>
    </w:p>
    <w:p w14:paraId="78A392CA" w14:textId="77777777" w:rsidR="00405481" w:rsidRDefault="00405481" w:rsidP="00405481">
      <w:pPr>
        <w:pStyle w:val="ppListEnd"/>
      </w:pPr>
    </w:p>
    <w:p w14:paraId="231E21BB" w14:textId="77777777" w:rsidR="00950CAA" w:rsidRPr="004B6819" w:rsidRDefault="00950CAA" w:rsidP="004B6819">
      <w:pPr>
        <w:spacing w:after="200"/>
        <w:rPr>
          <w:sz w:val="12"/>
          <w:szCs w:val="20"/>
        </w:rPr>
      </w:pPr>
      <w:r>
        <w:br w:type="page"/>
      </w:r>
    </w:p>
    <w:bookmarkStart w:id="6" w:name="_Toc256193948" w:displacedByCustomXml="next"/>
    <w:sdt>
      <w:sdtPr>
        <w:alias w:val="Topic"/>
        <w:tag w:val="35971db8-bac1-41d0-a78d-5b3427824cbb"/>
        <w:id w:val="-403453816"/>
        <w:placeholder>
          <w:docPart w:val="DefaultPlaceholder_1082065158"/>
        </w:placeholder>
        <w:text/>
      </w:sdtPr>
      <w:sdtEndPr/>
      <w:sdtContent>
        <w:p w14:paraId="5600D368" w14:textId="77777777" w:rsidR="009404C0" w:rsidRDefault="00950CAA" w:rsidP="00950CAA">
          <w:pPr>
            <w:pStyle w:val="ppTopic"/>
          </w:pPr>
          <w:r>
            <w:t>Exercise 2: Drag and Drop</w:t>
          </w:r>
        </w:p>
      </w:sdtContent>
    </w:sdt>
    <w:bookmarkEnd w:id="6" w:displacedByCustomXml="prev"/>
    <w:p w14:paraId="78BB19C4" w14:textId="77777777" w:rsidR="000C13CA" w:rsidRDefault="002E1147" w:rsidP="00500DDC">
      <w:pPr>
        <w:pStyle w:val="ppBodyText"/>
      </w:pPr>
      <w:r>
        <w:t xml:space="preserve">Not all users will have webcams, and even those who do may already have a picture they’d like to use instead of taking a new one. </w:t>
      </w:r>
      <w:r w:rsidR="000C13CA">
        <w:t xml:space="preserve">In this part of the lab, </w:t>
      </w:r>
      <w:r>
        <w:t>you’ll make it possible for users to drag a PNG or JPEG file from their computer into the application</w:t>
      </w:r>
      <w:r w:rsidR="00B43DFF">
        <w:t>.</w:t>
      </w:r>
    </w:p>
    <w:p w14:paraId="3CD85E01" w14:textId="27E57CC0" w:rsidR="00911F1C" w:rsidRDefault="007A3EF8" w:rsidP="004B74D0">
      <w:pPr>
        <w:pStyle w:val="ppNoteIndent"/>
      </w:pPr>
      <w:r>
        <w:t>D</w:t>
      </w:r>
      <w:r w:rsidR="002E1147" w:rsidRPr="002E1147">
        <w:t xml:space="preserve">on’t forget that the </w:t>
      </w:r>
      <w:r w:rsidR="002E1147" w:rsidRPr="002E1147">
        <w:rPr>
          <w:rStyle w:val="Literal"/>
          <w:i/>
        </w:rPr>
        <w:t>Completed</w:t>
      </w:r>
      <w:r w:rsidR="002E1147" w:rsidRPr="002E1147">
        <w:t xml:space="preserve"> folder in each lab contains a completed solution for every part of the lab. If you did not do the previous part (e.g., because you don’t have a webcam) you can use the solution in the Part 1 folder as your starting point for this part.</w:t>
      </w:r>
    </w:p>
    <w:p w14:paraId="2BC131A3" w14:textId="77777777" w:rsidR="002769C6" w:rsidRDefault="002769C6" w:rsidP="002769C6">
      <w:pPr>
        <w:pStyle w:val="ppListEnd"/>
      </w:pPr>
    </w:p>
    <w:p w14:paraId="59CFECC2" w14:textId="160FE284" w:rsidR="00114442" w:rsidRDefault="00387420" w:rsidP="00114442">
      <w:pPr>
        <w:pStyle w:val="ppProcedureStart"/>
      </w:pPr>
      <w:bookmarkStart w:id="7" w:name="_Toc256193949"/>
      <w:r>
        <w:t>Add Drop Support</w:t>
      </w:r>
      <w:bookmarkEnd w:id="7"/>
    </w:p>
    <w:p w14:paraId="251175DE" w14:textId="7AC2D534" w:rsidR="00114442" w:rsidRDefault="00114442" w:rsidP="00114442">
      <w:pPr>
        <w:pStyle w:val="ppNumberList"/>
        <w:numPr>
          <w:ilvl w:val="1"/>
          <w:numId w:val="35"/>
        </w:numPr>
      </w:pPr>
      <w:r w:rsidRPr="00FB41A8">
        <w:t xml:space="preserve">Open the </w:t>
      </w:r>
      <w:r w:rsidRPr="00114442">
        <w:rPr>
          <w:rStyle w:val="Literal"/>
          <w:b w:val="0"/>
          <w:noProof w:val="0"/>
        </w:rPr>
        <w:t>SlEventManager</w:t>
      </w:r>
      <w:r w:rsidRPr="00FB41A8">
        <w:t xml:space="preserve"> solution. In the </w:t>
      </w:r>
      <w:r w:rsidRPr="00114442">
        <w:rPr>
          <w:rStyle w:val="Literal"/>
          <w:b w:val="0"/>
          <w:noProof w:val="0"/>
        </w:rPr>
        <w:t>SlEventManager</w:t>
      </w:r>
      <w:r w:rsidRPr="00FB41A8">
        <w:t xml:space="preserve"> project, open the </w:t>
      </w:r>
      <w:r w:rsidRPr="00114442">
        <w:rPr>
          <w:rStyle w:val="Literal"/>
          <w:b w:val="0"/>
          <w:noProof w:val="0"/>
        </w:rPr>
        <w:t>UserPicture.xaml</w:t>
      </w:r>
      <w:r w:rsidRPr="00FB41A8">
        <w:t xml:space="preserve"> file in the </w:t>
      </w:r>
      <w:r w:rsidRPr="00114442">
        <w:rPr>
          <w:rStyle w:val="Literal"/>
          <w:b w:val="0"/>
          <w:noProof w:val="0"/>
        </w:rPr>
        <w:t>Views</w:t>
      </w:r>
      <w:r w:rsidRPr="00FB41A8">
        <w:t xml:space="preserve"> folder.</w:t>
      </w:r>
    </w:p>
    <w:p w14:paraId="1B70937A" w14:textId="77777777" w:rsidR="008D1696" w:rsidRDefault="00AD72E3" w:rsidP="00FB41A8">
      <w:pPr>
        <w:pStyle w:val="ppNumberList"/>
      </w:pPr>
      <w:r w:rsidRPr="00FB41A8">
        <w:t xml:space="preserve">Find the </w:t>
      </w:r>
      <w:r w:rsidRPr="00FB41A8">
        <w:rPr>
          <w:rStyle w:val="Literal"/>
          <w:b w:val="0"/>
          <w:noProof w:val="0"/>
        </w:rPr>
        <w:t>Grid</w:t>
      </w:r>
      <w:r w:rsidRPr="00FB41A8">
        <w:t xml:space="preserve"> element named </w:t>
      </w:r>
      <w:r w:rsidRPr="00FB41A8">
        <w:rPr>
          <w:rStyle w:val="Literal"/>
          <w:b w:val="0"/>
          <w:noProof w:val="0"/>
        </w:rPr>
        <w:t>LayoutRoot</w:t>
      </w:r>
      <w:r w:rsidR="002E1147" w:rsidRPr="00FB41A8">
        <w:t>.</w:t>
      </w:r>
    </w:p>
    <w:p w14:paraId="591D6CEA" w14:textId="48D66C9D" w:rsidR="00CD2AEC" w:rsidRDefault="00AD72E3" w:rsidP="00FB41A8">
      <w:pPr>
        <w:pStyle w:val="ppNumberList"/>
      </w:pPr>
      <w:r w:rsidRPr="00FB41A8">
        <w:t xml:space="preserve">Set its </w:t>
      </w:r>
      <w:r w:rsidRPr="00FB41A8">
        <w:rPr>
          <w:rStyle w:val="Literal"/>
          <w:b w:val="0"/>
          <w:noProof w:val="0"/>
        </w:rPr>
        <w:t>AllowDrop</w:t>
      </w:r>
      <w:r w:rsidRPr="00FB41A8">
        <w:t xml:space="preserve"> property to true. This enables it to act as a drop target. </w:t>
      </w:r>
    </w:p>
    <w:p w14:paraId="18EF1502" w14:textId="160F4022" w:rsidR="008B711F" w:rsidRPr="00FB41A8" w:rsidRDefault="00AD72E3" w:rsidP="00FB41A8">
      <w:pPr>
        <w:pStyle w:val="ppNumberList"/>
      </w:pPr>
      <w:r w:rsidRPr="00FB41A8">
        <w:t xml:space="preserve">Add a </w:t>
      </w:r>
      <w:r w:rsidRPr="00FB41A8">
        <w:rPr>
          <w:rStyle w:val="Literal"/>
          <w:b w:val="0"/>
          <w:noProof w:val="0"/>
        </w:rPr>
        <w:t>Drop</w:t>
      </w:r>
      <w:r w:rsidRPr="00FB41A8">
        <w:t xml:space="preserve"> event handler to </w:t>
      </w:r>
      <w:r w:rsidR="00CD2AEC">
        <w:t xml:space="preserve">the LayoutRoot </w:t>
      </w:r>
      <w:r w:rsidRPr="00FB41A8">
        <w:t>element.</w:t>
      </w:r>
    </w:p>
    <w:p w14:paraId="3CDC910E" w14:textId="29EFA2F9" w:rsidR="0040338D" w:rsidRDefault="00EB1663" w:rsidP="0040338D">
      <w:pPr>
        <w:pStyle w:val="ppNoteIndent"/>
      </w:pPr>
      <w:r w:rsidRPr="00FB41A8">
        <w:t xml:space="preserve">The </w:t>
      </w:r>
      <w:r w:rsidRPr="00FB41A8">
        <w:rPr>
          <w:rStyle w:val="Literal"/>
          <w:b w:val="0"/>
          <w:noProof w:val="0"/>
        </w:rPr>
        <w:t>Grid</w:t>
      </w:r>
      <w:r w:rsidRPr="00FB41A8">
        <w:t xml:space="preserve"> is currently invisible</w:t>
      </w:r>
      <w:r w:rsidR="00F03D25">
        <w:t>. I</w:t>
      </w:r>
      <w:r w:rsidRPr="00FB41A8">
        <w:t>t performs layout but has no appearance of its own. This presents a problem for drag and drop</w:t>
      </w:r>
      <w:r w:rsidR="0040338D">
        <w:t xml:space="preserve"> because </w:t>
      </w:r>
      <w:r w:rsidRPr="00FB41A8">
        <w:t xml:space="preserve">invisible elements cannot directly receive mouse input. They can receive mouse events as they bubble out of child elements, but as far as Silverlight is concerned, any empty space in the UI really is empty, even though it’s contained within the bounding box of the grid. (Mouse events will end up being delivered to the element behind the </w:t>
      </w:r>
      <w:r w:rsidRPr="00FB41A8">
        <w:rPr>
          <w:rStyle w:val="Literal"/>
          <w:b w:val="0"/>
          <w:noProof w:val="0"/>
        </w:rPr>
        <w:t>Grid</w:t>
      </w:r>
      <w:r w:rsidRPr="00FB41A8">
        <w:t xml:space="preserve">.) </w:t>
      </w:r>
    </w:p>
    <w:p w14:paraId="2705A45A" w14:textId="691765E2" w:rsidR="00AD72E3" w:rsidRPr="00FB41A8" w:rsidRDefault="00EB1663" w:rsidP="0021289C">
      <w:pPr>
        <w:pStyle w:val="ppNoteIndent"/>
      </w:pPr>
      <w:r w:rsidRPr="00FB41A8">
        <w:t xml:space="preserve">To ensure that the whole area occupied by the </w:t>
      </w:r>
      <w:r w:rsidRPr="00FB41A8">
        <w:rPr>
          <w:rStyle w:val="Literal"/>
          <w:b w:val="0"/>
          <w:noProof w:val="0"/>
        </w:rPr>
        <w:t>Grid</w:t>
      </w:r>
      <w:r w:rsidRPr="00FB41A8">
        <w:t xml:space="preserve"> works as a drop target, </w:t>
      </w:r>
      <w:r w:rsidR="0030477C" w:rsidRPr="00FB41A8">
        <w:t xml:space="preserve">you need to </w:t>
      </w:r>
      <w:r w:rsidRPr="00FB41A8">
        <w:t xml:space="preserve">set its </w:t>
      </w:r>
      <w:r w:rsidRPr="00FB41A8">
        <w:rPr>
          <w:rStyle w:val="Literal"/>
          <w:b w:val="0"/>
          <w:noProof w:val="0"/>
        </w:rPr>
        <w:t>Background</w:t>
      </w:r>
      <w:r w:rsidRPr="00FB41A8">
        <w:t xml:space="preserve"> property. In fact you can set it to </w:t>
      </w:r>
      <w:r w:rsidRPr="00FB41A8">
        <w:rPr>
          <w:rStyle w:val="Literal"/>
          <w:b w:val="0"/>
          <w:noProof w:val="0"/>
        </w:rPr>
        <w:t>Transparent</w:t>
      </w:r>
      <w:r w:rsidR="007A36B2">
        <w:rPr>
          <w:rStyle w:val="Literal"/>
          <w:b w:val="0"/>
          <w:noProof w:val="0"/>
        </w:rPr>
        <w:t xml:space="preserve"> (</w:t>
      </w:r>
      <w:r w:rsidRPr="00FB41A8">
        <w:t>although this is also invisible</w:t>
      </w:r>
      <w:r w:rsidR="007A36B2">
        <w:t>).</w:t>
      </w:r>
      <w:r w:rsidRPr="00FB41A8">
        <w:t xml:space="preserve"> Silverlight treats anything that has been painted with a brush as being visible to the mouse, even if it’s not visible to the eyes.</w:t>
      </w:r>
    </w:p>
    <w:p w14:paraId="64E89A93" w14:textId="7217C983" w:rsidR="0021289C" w:rsidRDefault="0021289C" w:rsidP="00FB41A8">
      <w:pPr>
        <w:pStyle w:val="ppNumberList"/>
      </w:pPr>
      <w:r>
        <w:t>Set the background of the LayoutRoot to White.</w:t>
      </w:r>
    </w:p>
    <w:p w14:paraId="1E7ED422" w14:textId="77777777" w:rsidR="00EB1663" w:rsidRPr="00FB41A8" w:rsidRDefault="00EB1663" w:rsidP="00FB41A8">
      <w:pPr>
        <w:pStyle w:val="ppNumberList"/>
      </w:pPr>
      <w:r w:rsidRPr="00FB41A8">
        <w:t xml:space="preserve">Add the following using directive to the </w:t>
      </w:r>
      <w:r w:rsidRPr="00FB41A8">
        <w:rPr>
          <w:rStyle w:val="Literal"/>
          <w:b w:val="0"/>
          <w:noProof w:val="0"/>
        </w:rPr>
        <w:t>UserPicture.xaml.cs</w:t>
      </w:r>
      <w:r w:rsidRPr="00FB41A8">
        <w:t xml:space="preserve"> code behind.</w:t>
      </w:r>
    </w:p>
    <w:p w14:paraId="029CE21D" w14:textId="77777777" w:rsidR="00A11AD6" w:rsidRPr="004B29A9" w:rsidRDefault="00A11AD6" w:rsidP="00A11AD6">
      <w:pPr>
        <w:pStyle w:val="ppCodeLanguageIndent"/>
      </w:pPr>
      <w:r>
        <w:t>C#</w:t>
      </w:r>
    </w:p>
    <w:p w14:paraId="579B2A21" w14:textId="77777777" w:rsidR="00EB1663" w:rsidRDefault="00EB1663" w:rsidP="00A45E50">
      <w:pPr>
        <w:pStyle w:val="ppCodeIndent"/>
      </w:pPr>
      <w:r>
        <w:rPr>
          <w:color w:val="0000FF"/>
        </w:rPr>
        <w:t>using</w:t>
      </w:r>
      <w:r>
        <w:t xml:space="preserve"> System.Windows.Media.Imaging;</w:t>
      </w:r>
    </w:p>
    <w:p w14:paraId="46137338" w14:textId="77777777" w:rsidR="00EB1663" w:rsidRDefault="00740BF3" w:rsidP="00AF18CE">
      <w:pPr>
        <w:pStyle w:val="ppNumberList"/>
      </w:pPr>
      <w:r>
        <w:t xml:space="preserve">Add the following code to the </w:t>
      </w:r>
      <w:r w:rsidRPr="00740BF3">
        <w:rPr>
          <w:rStyle w:val="Literal"/>
        </w:rPr>
        <w:t>Drop</w:t>
      </w:r>
      <w:r>
        <w:t xml:space="preserve"> event handler:</w:t>
      </w:r>
    </w:p>
    <w:p w14:paraId="7338052E" w14:textId="77777777" w:rsidR="00A11AD6" w:rsidRPr="004B29A9" w:rsidRDefault="00A11AD6" w:rsidP="00A11AD6">
      <w:pPr>
        <w:pStyle w:val="ppCodeLanguageIndent"/>
      </w:pPr>
      <w:r>
        <w:t>C#</w:t>
      </w:r>
    </w:p>
    <w:p w14:paraId="472BADBF" w14:textId="77777777" w:rsidR="00740BF3" w:rsidRDefault="00740BF3" w:rsidP="00A45E50">
      <w:pPr>
        <w:pStyle w:val="ppCodeIndent"/>
      </w:pPr>
      <w:r>
        <w:rPr>
          <w:color w:val="0000FF"/>
        </w:rPr>
        <w:t>if</w:t>
      </w:r>
      <w:r>
        <w:t xml:space="preserve"> (e.Data.GetDataPresent(</w:t>
      </w:r>
      <w:r>
        <w:rPr>
          <w:color w:val="2B91AF"/>
        </w:rPr>
        <w:t>DataFormats</w:t>
      </w:r>
      <w:r>
        <w:t>.FileDrop))</w:t>
      </w:r>
    </w:p>
    <w:p w14:paraId="71B551EC" w14:textId="77777777" w:rsidR="00740BF3" w:rsidRDefault="00740BF3" w:rsidP="00A45E50">
      <w:pPr>
        <w:pStyle w:val="ppCodeIndent"/>
      </w:pPr>
      <w:r>
        <w:t>{</w:t>
      </w:r>
    </w:p>
    <w:p w14:paraId="5414CD42" w14:textId="77777777" w:rsidR="00740BF3" w:rsidRDefault="00740BF3" w:rsidP="00A45E50">
      <w:pPr>
        <w:pStyle w:val="ppCodeIndent"/>
      </w:pPr>
      <w:r>
        <w:t xml:space="preserve">    </w:t>
      </w:r>
      <w:r>
        <w:rPr>
          <w:color w:val="2B91AF"/>
        </w:rPr>
        <w:t>FileInfo</w:t>
      </w:r>
      <w:r>
        <w:t>[] fi = (</w:t>
      </w:r>
      <w:r>
        <w:rPr>
          <w:color w:val="2B91AF"/>
        </w:rPr>
        <w:t>FileInfo</w:t>
      </w:r>
      <w:r>
        <w:t>[]) e.Data.GetData(</w:t>
      </w:r>
      <w:r>
        <w:rPr>
          <w:color w:val="2B91AF"/>
        </w:rPr>
        <w:t>DataFormats</w:t>
      </w:r>
      <w:r>
        <w:t>.FileDrop);</w:t>
      </w:r>
    </w:p>
    <w:p w14:paraId="3D134700" w14:textId="77777777" w:rsidR="00740BF3" w:rsidRDefault="00740BF3" w:rsidP="00A45E50">
      <w:pPr>
        <w:pStyle w:val="ppCodeIndent"/>
      </w:pPr>
    </w:p>
    <w:p w14:paraId="2797A5AA" w14:textId="77777777" w:rsidR="00740BF3" w:rsidRDefault="00740BF3" w:rsidP="00A45E50">
      <w:pPr>
        <w:pStyle w:val="ppCodeIndent"/>
      </w:pPr>
      <w:r>
        <w:t xml:space="preserve">    </w:t>
      </w:r>
      <w:r>
        <w:rPr>
          <w:color w:val="2B91AF"/>
        </w:rPr>
        <w:t>BitmapImage</w:t>
      </w:r>
      <w:r>
        <w:t xml:space="preserve"> image = </w:t>
      </w:r>
      <w:r>
        <w:rPr>
          <w:color w:val="0000FF"/>
        </w:rPr>
        <w:t>new</w:t>
      </w:r>
      <w:r>
        <w:t xml:space="preserve"> </w:t>
      </w:r>
      <w:r>
        <w:rPr>
          <w:color w:val="2B91AF"/>
        </w:rPr>
        <w:t>BitmapImage</w:t>
      </w:r>
      <w:r>
        <w:t>();</w:t>
      </w:r>
    </w:p>
    <w:p w14:paraId="7FBB3C5A" w14:textId="77777777" w:rsidR="00740BF3" w:rsidRDefault="00740BF3" w:rsidP="00A45E50">
      <w:pPr>
        <w:pStyle w:val="ppCodeIndent"/>
      </w:pPr>
      <w:r>
        <w:t xml:space="preserve">    </w:t>
      </w:r>
      <w:r>
        <w:rPr>
          <w:color w:val="0000FF"/>
        </w:rPr>
        <w:t>using</w:t>
      </w:r>
      <w:r>
        <w:t xml:space="preserve"> (</w:t>
      </w:r>
      <w:r>
        <w:rPr>
          <w:color w:val="2B91AF"/>
        </w:rPr>
        <w:t>Stream</w:t>
      </w:r>
      <w:r>
        <w:t xml:space="preserve"> fileStream = fi[</w:t>
      </w:r>
      <w:r>
        <w:rPr>
          <w:color w:val="A52A2A"/>
        </w:rPr>
        <w:t>0</w:t>
      </w:r>
      <w:r>
        <w:t>].OpenRead())</w:t>
      </w:r>
    </w:p>
    <w:p w14:paraId="4D07417B" w14:textId="77777777" w:rsidR="00740BF3" w:rsidRDefault="00740BF3" w:rsidP="00A45E50">
      <w:pPr>
        <w:pStyle w:val="ppCodeIndent"/>
      </w:pPr>
      <w:r>
        <w:lastRenderedPageBreak/>
        <w:t xml:space="preserve">    {</w:t>
      </w:r>
    </w:p>
    <w:p w14:paraId="2A67DE08" w14:textId="77777777" w:rsidR="00740BF3" w:rsidRDefault="00740BF3" w:rsidP="00A45E50">
      <w:pPr>
        <w:pStyle w:val="ppCodeIndent"/>
      </w:pPr>
      <w:r>
        <w:t xml:space="preserve">        image.SetSource(fileStream);</w:t>
      </w:r>
    </w:p>
    <w:p w14:paraId="6DBDA448" w14:textId="77777777" w:rsidR="00740BF3" w:rsidRDefault="00740BF3" w:rsidP="00A45E50">
      <w:pPr>
        <w:pStyle w:val="ppCodeIndent"/>
      </w:pPr>
      <w:r>
        <w:t xml:space="preserve">    }</w:t>
      </w:r>
    </w:p>
    <w:p w14:paraId="1F545405" w14:textId="77777777" w:rsidR="00740BF3" w:rsidRDefault="00740BF3" w:rsidP="00A45E50">
      <w:pPr>
        <w:pStyle w:val="ppCodeIndent"/>
      </w:pPr>
    </w:p>
    <w:p w14:paraId="01281305" w14:textId="77777777" w:rsidR="00740BF3" w:rsidRDefault="00740BF3" w:rsidP="00A45E50">
      <w:pPr>
        <w:pStyle w:val="ppCodeIndent"/>
      </w:pPr>
      <w:r>
        <w:t xml:space="preserve">    </w:t>
      </w:r>
      <w:r>
        <w:rPr>
          <w:color w:val="2B91AF"/>
        </w:rPr>
        <w:t>ImageBrush</w:t>
      </w:r>
      <w:r>
        <w:t xml:space="preserve"> brush = </w:t>
      </w:r>
      <w:r>
        <w:rPr>
          <w:color w:val="0000FF"/>
        </w:rPr>
        <w:t>new</w:t>
      </w:r>
      <w:r>
        <w:t xml:space="preserve"> </w:t>
      </w:r>
      <w:r>
        <w:rPr>
          <w:color w:val="2B91AF"/>
        </w:rPr>
        <w:t>ImageBrush</w:t>
      </w:r>
      <w:r>
        <w:t>();</w:t>
      </w:r>
    </w:p>
    <w:p w14:paraId="796E5A10" w14:textId="77777777" w:rsidR="00740BF3" w:rsidRDefault="00740BF3" w:rsidP="00A45E50">
      <w:pPr>
        <w:pStyle w:val="ppCodeIndent"/>
      </w:pPr>
      <w:r>
        <w:t xml:space="preserve">    brush.ImageSource = image;</w:t>
      </w:r>
    </w:p>
    <w:p w14:paraId="1982214F" w14:textId="77777777" w:rsidR="00740BF3" w:rsidRDefault="00740BF3" w:rsidP="00A45E50">
      <w:pPr>
        <w:pStyle w:val="ppCodeIndent"/>
      </w:pPr>
      <w:r>
        <w:t xml:space="preserve">    brush.Stretch = </w:t>
      </w:r>
      <w:r>
        <w:rPr>
          <w:color w:val="2B91AF"/>
        </w:rPr>
        <w:t>Stretch</w:t>
      </w:r>
      <w:r>
        <w:t>.UniformToFill;</w:t>
      </w:r>
    </w:p>
    <w:p w14:paraId="30449EB4" w14:textId="77777777" w:rsidR="00740BF3" w:rsidRDefault="00740BF3" w:rsidP="00A45E50">
      <w:pPr>
        <w:pStyle w:val="ppCodeIndent"/>
      </w:pPr>
      <w:r>
        <w:t xml:space="preserve">    userPictureBorder.Background = brush;</w:t>
      </w:r>
    </w:p>
    <w:p w14:paraId="53893269" w14:textId="77777777" w:rsidR="00740BF3" w:rsidRDefault="00740BF3" w:rsidP="00A45E50">
      <w:pPr>
        <w:pStyle w:val="ppCodeIndent"/>
      </w:pPr>
      <w:r>
        <w:t>}</w:t>
      </w:r>
    </w:p>
    <w:p w14:paraId="6D54EAB8" w14:textId="77777777" w:rsidR="008D1696" w:rsidRDefault="00740BF3" w:rsidP="00AF18CE">
      <w:pPr>
        <w:pStyle w:val="ppNumberList"/>
      </w:pPr>
      <w:r>
        <w:t>Run the application</w:t>
      </w:r>
      <w:r w:rsidR="008D1696">
        <w:t>.</w:t>
      </w:r>
    </w:p>
    <w:p w14:paraId="20169ABB" w14:textId="2F19C1BF" w:rsidR="00127D06" w:rsidRDefault="00C97457" w:rsidP="00AF18CE">
      <w:pPr>
        <w:pStyle w:val="ppNumberList"/>
      </w:pPr>
      <w:r>
        <w:t>Navigate t</w:t>
      </w:r>
      <w:r w:rsidR="00127D06">
        <w:t xml:space="preserve">o the </w:t>
      </w:r>
      <w:r w:rsidR="00E66AAD" w:rsidRPr="00E66AAD">
        <w:rPr>
          <w:b/>
        </w:rPr>
        <w:t>UserP</w:t>
      </w:r>
      <w:r w:rsidR="00127D06" w:rsidRPr="00E66AAD">
        <w:rPr>
          <w:b/>
        </w:rPr>
        <w:t>icture</w:t>
      </w:r>
      <w:r w:rsidR="00127D06">
        <w:t xml:space="preserve"> </w:t>
      </w:r>
      <w:r w:rsidR="00F80CEC">
        <w:t>V</w:t>
      </w:r>
      <w:r w:rsidR="00127D06">
        <w:t>iew.</w:t>
      </w:r>
    </w:p>
    <w:p w14:paraId="62D06725" w14:textId="1E3AACFC" w:rsidR="00740BF3" w:rsidRDefault="00740BF3" w:rsidP="00AF18CE">
      <w:pPr>
        <w:pStyle w:val="ppNumberList"/>
      </w:pPr>
      <w:r>
        <w:t>Drag a bitmap onto the UI. (There’s a JPEG file in the lab folder if you don’t have a suitable image to hand.) You should see the image appear.</w:t>
      </w:r>
    </w:p>
    <w:p w14:paraId="0C3B0361" w14:textId="694C0066" w:rsidR="008D1696" w:rsidRDefault="00740BF3" w:rsidP="008D1696">
      <w:pPr>
        <w:pStyle w:val="ppNoteIndent"/>
      </w:pPr>
      <w:r>
        <w:t xml:space="preserve">The </w:t>
      </w:r>
      <w:r w:rsidRPr="00740BF3">
        <w:rPr>
          <w:rStyle w:val="Literal"/>
        </w:rPr>
        <w:t>Save Picture</w:t>
      </w:r>
      <w:r>
        <w:t xml:space="preserve"> button won’t be working yet, because it relies on saving a copy of the bytes of the image. We’re not yet retrieving those bytes. </w:t>
      </w:r>
    </w:p>
    <w:p w14:paraId="7011EF4C" w14:textId="295D2ABE" w:rsidR="00740BF3" w:rsidRDefault="008D1696" w:rsidP="00AF18CE">
      <w:pPr>
        <w:pStyle w:val="ppNumberList"/>
      </w:pPr>
      <w:r>
        <w:t>I</w:t>
      </w:r>
      <w:r w:rsidR="00740BF3">
        <w:t xml:space="preserve">nside the </w:t>
      </w:r>
      <w:r w:rsidR="00740BF3" w:rsidRPr="00740BF3">
        <w:rPr>
          <w:rStyle w:val="Literal"/>
        </w:rPr>
        <w:t>using</w:t>
      </w:r>
      <w:r w:rsidR="00740BF3">
        <w:t xml:space="preserve"> statement you just added, after the call to </w:t>
      </w:r>
      <w:r w:rsidR="00740BF3" w:rsidRPr="00740BF3">
        <w:rPr>
          <w:rStyle w:val="Literal"/>
        </w:rPr>
        <w:t>image.SetSource</w:t>
      </w:r>
      <w:r w:rsidR="00740BF3">
        <w:t>, add this code:</w:t>
      </w:r>
    </w:p>
    <w:p w14:paraId="2BEDE8E2" w14:textId="610C03AF" w:rsidR="00B26856" w:rsidRDefault="00B26856" w:rsidP="00B26856">
      <w:pPr>
        <w:pStyle w:val="ppCodeLanguageIndent"/>
      </w:pPr>
      <w:r>
        <w:t>C#</w:t>
      </w:r>
    </w:p>
    <w:p w14:paraId="7B163649" w14:textId="6EED9805" w:rsidR="00740BF3" w:rsidRDefault="00740BF3" w:rsidP="00B26856">
      <w:pPr>
        <w:pStyle w:val="ppCodeIndent"/>
      </w:pPr>
      <w:r>
        <w:t>fileStream.Seek(</w:t>
      </w:r>
      <w:r>
        <w:rPr>
          <w:color w:val="A52A2A"/>
        </w:rPr>
        <w:t>0</w:t>
      </w:r>
      <w:r>
        <w:t xml:space="preserve">, </w:t>
      </w:r>
      <w:r>
        <w:rPr>
          <w:color w:val="2B91AF"/>
        </w:rPr>
        <w:t>SeekOrigin</w:t>
      </w:r>
      <w:r>
        <w:t>.Begin);</w:t>
      </w:r>
    </w:p>
    <w:p w14:paraId="1E2D7C24" w14:textId="77777777" w:rsidR="00740BF3" w:rsidRDefault="00740BF3" w:rsidP="00B26856">
      <w:pPr>
        <w:pStyle w:val="ppCodeIndent"/>
      </w:pPr>
      <w:r>
        <w:rPr>
          <w:color w:val="2B91AF"/>
        </w:rPr>
        <w:t>MemoryStream</w:t>
      </w:r>
      <w:r>
        <w:t xml:space="preserve"> targetStream = </w:t>
      </w:r>
      <w:r>
        <w:rPr>
          <w:color w:val="0000FF"/>
        </w:rPr>
        <w:t>new</w:t>
      </w:r>
      <w:r>
        <w:t xml:space="preserve"> </w:t>
      </w:r>
      <w:r>
        <w:rPr>
          <w:color w:val="2B91AF"/>
        </w:rPr>
        <w:t>MemoryStream</w:t>
      </w:r>
      <w:r>
        <w:t>();</w:t>
      </w:r>
    </w:p>
    <w:p w14:paraId="52004107" w14:textId="77777777" w:rsidR="00740BF3" w:rsidRDefault="00740BF3" w:rsidP="00B26856">
      <w:pPr>
        <w:pStyle w:val="ppCodeIndent"/>
      </w:pPr>
      <w:r>
        <w:t>fileStream.CopyTo(targetStream);</w:t>
      </w:r>
    </w:p>
    <w:p w14:paraId="6ECB7C1D" w14:textId="77777777" w:rsidR="00740BF3" w:rsidRDefault="00740BF3" w:rsidP="00B26856">
      <w:pPr>
        <w:pStyle w:val="ppCodeIndent"/>
      </w:pPr>
      <w:r>
        <w:t>imageBytes = targetStream.ToArray();</w:t>
      </w:r>
    </w:p>
    <w:p w14:paraId="16307E0B" w14:textId="77777777" w:rsidR="008D1696" w:rsidRDefault="00740BF3" w:rsidP="00AF18CE">
      <w:pPr>
        <w:pStyle w:val="ppNumberList"/>
      </w:pPr>
      <w:r>
        <w:t>Run the application</w:t>
      </w:r>
      <w:r w:rsidR="008D1696">
        <w:t>.</w:t>
      </w:r>
    </w:p>
    <w:p w14:paraId="3B0DEF80" w14:textId="076DB42E" w:rsidR="00740BF3" w:rsidRDefault="008D1696" w:rsidP="00AF18CE">
      <w:pPr>
        <w:pStyle w:val="ppNumberList"/>
      </w:pPr>
      <w:r>
        <w:t>V</w:t>
      </w:r>
      <w:r w:rsidR="00740BF3">
        <w:t>erify that you can drag an image and save it to the database.</w:t>
      </w:r>
    </w:p>
    <w:p w14:paraId="20A9D8B8" w14:textId="77777777" w:rsidR="00FB41A8" w:rsidRDefault="00FB41A8" w:rsidP="00FB41A8">
      <w:pPr>
        <w:pStyle w:val="ppListEnd"/>
      </w:pPr>
    </w:p>
    <w:p w14:paraId="2EEBCECE" w14:textId="7A648AF4" w:rsidR="00B769B9" w:rsidRDefault="00D4202F" w:rsidP="00FB41A8">
      <w:pPr>
        <w:pStyle w:val="ppProcedureStart"/>
      </w:pPr>
      <w:bookmarkStart w:id="8" w:name="_Toc256193950"/>
      <w:r>
        <w:t>Load the Image from the Database (</w:t>
      </w:r>
      <w:r w:rsidR="00FB41A8">
        <w:t>Optional</w:t>
      </w:r>
      <w:r>
        <w:t>)</w:t>
      </w:r>
      <w:bookmarkEnd w:id="8"/>
    </w:p>
    <w:p w14:paraId="27698503" w14:textId="77777777" w:rsidR="00740BF3" w:rsidRDefault="00740BF3" w:rsidP="00FB41A8">
      <w:pPr>
        <w:pStyle w:val="ppBodyText"/>
      </w:pPr>
      <w:r w:rsidRPr="00B769B9">
        <w:t xml:space="preserve">As an additional exercise, you might want to try writing code that loads the images saved in this lab to display them. One way to do this would be to add a method to the domain service that retrieves an </w:t>
      </w:r>
      <w:r w:rsidRPr="00740BF3">
        <w:rPr>
          <w:rStyle w:val="Literal"/>
        </w:rPr>
        <w:t>Attendee</w:t>
      </w:r>
      <w:r w:rsidRPr="00B769B9">
        <w:t xml:space="preserve"> entity for the currently logged in user. This has a </w:t>
      </w:r>
      <w:r w:rsidRPr="00740BF3">
        <w:rPr>
          <w:rStyle w:val="Literal"/>
        </w:rPr>
        <w:t>UserPicture</w:t>
      </w:r>
      <w:r w:rsidRPr="00B769B9">
        <w:t xml:space="preserve"> property containing the image bytes. Once you’ve got that on the client side, you can wrap it in a </w:t>
      </w:r>
      <w:r w:rsidRPr="00740BF3">
        <w:rPr>
          <w:rStyle w:val="Literal"/>
        </w:rPr>
        <w:t>MemoryStream</w:t>
      </w:r>
      <w:r w:rsidRPr="00B769B9">
        <w:t xml:space="preserve">, and then pass that to a </w:t>
      </w:r>
      <w:r w:rsidRPr="00740BF3">
        <w:rPr>
          <w:rStyle w:val="Literal"/>
        </w:rPr>
        <w:t>BitmapImage</w:t>
      </w:r>
      <w:r w:rsidRPr="00B769B9">
        <w:t xml:space="preserve"> object’s </w:t>
      </w:r>
      <w:r w:rsidRPr="00740BF3">
        <w:rPr>
          <w:rStyle w:val="Literal"/>
        </w:rPr>
        <w:t>SetSource</w:t>
      </w:r>
      <w:r w:rsidRPr="00B769B9">
        <w:t xml:space="preserve"> method, just like you did with the file stream in the </w:t>
      </w:r>
      <w:r w:rsidRPr="00740BF3">
        <w:rPr>
          <w:rStyle w:val="Literal"/>
        </w:rPr>
        <w:t>Drop</w:t>
      </w:r>
      <w:r w:rsidRPr="00B769B9">
        <w:t xml:space="preserve"> handler.</w:t>
      </w:r>
      <w:r w:rsidR="00741DA5" w:rsidRPr="00B769B9">
        <w:t xml:space="preserve"> (Or if you want a more advanced approach, you could write an ASP.NET HTTP handler that makes the user pictures available via HTTP.)</w:t>
      </w:r>
    </w:p>
    <w:p w14:paraId="6CA71320" w14:textId="04BC556A" w:rsidR="00C27D5D" w:rsidRDefault="00C27D5D" w:rsidP="008B402D">
      <w:pPr>
        <w:pStyle w:val="ppNoteIndent"/>
      </w:pPr>
      <w:r>
        <w:t>The solution for this optional task can be found in the completed lab for Exercise 2.</w:t>
      </w:r>
    </w:p>
    <w:p w14:paraId="1A4C68F2" w14:textId="77777777" w:rsidR="00064909" w:rsidRPr="00B769B9" w:rsidRDefault="00064909" w:rsidP="00064909">
      <w:pPr>
        <w:pStyle w:val="ppListEnd"/>
      </w:pPr>
    </w:p>
    <w:sectPr w:rsidR="00064909" w:rsidRPr="00B769B9" w:rsidSect="004F64C8">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Ignorable="w14">
  <wne:keymaps>
    <wne:keymap wne:kcmPrimary="044C" wne:kcmSecondary="0041">
      <wne:acd wne:acdName="acd0"/>
    </wne:keymap>
  </wne:keymaps>
  <wne:toolbars>
    <wne:acdManifest>
      <wne:acdEntry wne:acdName="acd0"/>
    </wne:acdManifest>
  </wne:toolbars>
  <wne:acds>
    <wne:acd wne:argValue="AgBMAGkAdABlAHIAYQBs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AA96B9" w14:textId="77777777" w:rsidR="00A843AF" w:rsidRDefault="00A843AF" w:rsidP="007B36D9">
      <w:pPr>
        <w:spacing w:after="0" w:line="240" w:lineRule="auto"/>
      </w:pPr>
      <w:r>
        <w:separator/>
      </w:r>
    </w:p>
  </w:endnote>
  <w:endnote w:type="continuationSeparator" w:id="0">
    <w:p w14:paraId="23582411" w14:textId="77777777" w:rsidR="00A843AF" w:rsidRDefault="00A843AF" w:rsidP="007B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67995" w14:textId="77777777" w:rsidR="005859AF" w:rsidRDefault="005859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CB646" w14:textId="789CA8DA" w:rsidR="00697A65" w:rsidRDefault="00697A65" w:rsidP="007A7408">
    <w:pPr>
      <w:pStyle w:val="Footer"/>
      <w:pBdr>
        <w:top w:val="single" w:sz="4" w:space="1" w:color="D9D9D9" w:themeColor="background1" w:themeShade="D9"/>
      </w:pBdr>
      <w:tabs>
        <w:tab w:val="clear" w:pos="4680"/>
        <w:tab w:val="center" w:pos="8460"/>
      </w:tabs>
    </w:pPr>
    <w:r>
      <w:t xml:space="preserve">User </w:t>
    </w:r>
    <w:r w:rsidR="005859AF">
      <w:t>Profile</w:t>
    </w:r>
    <w:r>
      <w:tab/>
    </w:r>
    <w:sdt>
      <w:sdtPr>
        <w:id w:val="1306116935"/>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4E6B5E">
          <w:rPr>
            <w:noProof/>
          </w:rPr>
          <w:t>3</w:t>
        </w:r>
        <w:r>
          <w:rPr>
            <w:noProof/>
          </w:rPr>
          <w:fldChar w:fldCharType="end"/>
        </w:r>
        <w:r>
          <w:t xml:space="preserve"> | </w:t>
        </w:r>
        <w:r w:rsidRPr="00BD497D">
          <w:rPr>
            <w:color w:val="808080" w:themeColor="background1" w:themeShade="80"/>
            <w:spacing w:val="60"/>
          </w:rPr>
          <w:t>Page</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67A89" w14:textId="77777777" w:rsidR="005859AF" w:rsidRDefault="005859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E068D" w14:textId="77777777" w:rsidR="00A843AF" w:rsidRDefault="00A843AF" w:rsidP="007B36D9">
      <w:pPr>
        <w:spacing w:after="0" w:line="240" w:lineRule="auto"/>
      </w:pPr>
      <w:r>
        <w:separator/>
      </w:r>
    </w:p>
  </w:footnote>
  <w:footnote w:type="continuationSeparator" w:id="0">
    <w:p w14:paraId="7910A978" w14:textId="77777777" w:rsidR="00A843AF" w:rsidRDefault="00A843AF" w:rsidP="007B36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804AD" w14:textId="77777777" w:rsidR="005859AF" w:rsidRDefault="005859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4"/>
      <w:gridCol w:w="2308"/>
    </w:tblGrid>
    <w:tr w:rsidR="00697A65" w14:paraId="132A0FE8" w14:textId="77777777" w:rsidTr="00AF18CE">
      <w:trPr>
        <w:trHeight w:val="350"/>
      </w:trPr>
      <w:tc>
        <w:tcPr>
          <w:tcW w:w="7218" w:type="dxa"/>
        </w:tcPr>
        <w:p w14:paraId="1FB1E6AF" w14:textId="77777777" w:rsidR="00697A65" w:rsidRPr="00AD7808" w:rsidRDefault="00697A65" w:rsidP="00AF18CE">
          <w:pPr>
            <w:pStyle w:val="NoSpacing"/>
            <w:tabs>
              <w:tab w:val="left" w:pos="2830"/>
            </w:tabs>
            <w:rPr>
              <w:rFonts w:asciiTheme="minorHAnsi" w:hAnsiTheme="minorHAnsi" w:cstheme="minorHAnsi"/>
              <w:sz w:val="16"/>
              <w:szCs w:val="16"/>
            </w:rPr>
          </w:pPr>
          <w:r>
            <w:t>Building Business Applications in Silverlight 4</w:t>
          </w:r>
          <w:r>
            <w:tab/>
          </w:r>
        </w:p>
      </w:tc>
      <w:tc>
        <w:tcPr>
          <w:tcW w:w="2358" w:type="dxa"/>
        </w:tcPr>
        <w:p w14:paraId="06EB7D14" w14:textId="77777777" w:rsidR="00697A65" w:rsidRDefault="00697A65" w:rsidP="00AF18CE">
          <w:pPr>
            <w:pStyle w:val="Header"/>
            <w:jc w:val="right"/>
          </w:pPr>
          <w:r>
            <w:rPr>
              <w:noProof/>
              <w:lang w:bidi="ar-SA"/>
            </w:rPr>
            <w:drawing>
              <wp:inline distT="0" distB="0" distL="0" distR="0" wp14:editId="1C618566">
                <wp:extent cx="670560" cy="23749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70560" cy="237490"/>
                        </a:xfrm>
                        <a:prstGeom prst="rect">
                          <a:avLst/>
                        </a:prstGeom>
                        <a:noFill/>
                      </pic:spPr>
                    </pic:pic>
                  </a:graphicData>
                </a:graphic>
              </wp:inline>
            </w:drawing>
          </w:r>
        </w:p>
      </w:tc>
    </w:tr>
  </w:tbl>
  <w:p w14:paraId="4FB0EE21" w14:textId="77777777" w:rsidR="00697A65" w:rsidRDefault="00697A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1B2F0" w14:textId="77777777" w:rsidR="005859AF" w:rsidRDefault="005859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1A5E4F35"/>
    <w:multiLevelType w:val="multilevel"/>
    <w:tmpl w:val="4DCACF9E"/>
    <w:lvl w:ilvl="0">
      <w:start w:val="1"/>
      <w:numFmt w:val="upperRoman"/>
      <w:lvlText w:val="Part %1."/>
      <w:lvlJc w:val="left"/>
      <w:pPr>
        <w:ind w:left="0" w:firstLine="0"/>
      </w:pPr>
      <w:rPr>
        <w:rFonts w:hint="default"/>
      </w:rPr>
    </w:lvl>
    <w:lvl w:ilvl="1">
      <w:start w:val="1"/>
      <w:numFmt w:val="decimal"/>
      <w:lvlText w:val="Step %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2">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390B089E"/>
    <w:multiLevelType w:val="hybridMultilevel"/>
    <w:tmpl w:val="9E56B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7362E98"/>
    <w:multiLevelType w:val="hybridMultilevel"/>
    <w:tmpl w:val="9E56B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nsid w:val="506452FF"/>
    <w:multiLevelType w:val="hybridMultilevel"/>
    <w:tmpl w:val="311EA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0">
    <w:nsid w:val="642B0C32"/>
    <w:multiLevelType w:val="multilevel"/>
    <w:tmpl w:val="39E0D652"/>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nsid w:val="676B48B9"/>
    <w:multiLevelType w:val="hybridMultilevel"/>
    <w:tmpl w:val="02CC8A26"/>
    <w:lvl w:ilvl="0" w:tplc="6226C64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3">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4">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620"/>
        </w:tabs>
        <w:ind w:left="1620"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5">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6">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17">
    <w:nsid w:val="7F897824"/>
    <w:multiLevelType w:val="hybridMultilevel"/>
    <w:tmpl w:val="311EA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1"/>
  </w:num>
  <w:num w:numId="3">
    <w:abstractNumId w:val="8"/>
  </w:num>
  <w:num w:numId="4">
    <w:abstractNumId w:val="5"/>
  </w:num>
  <w:num w:numId="5">
    <w:abstractNumId w:val="6"/>
  </w:num>
  <w:num w:numId="6">
    <w:abstractNumId w:val="17"/>
  </w:num>
  <w:num w:numId="7">
    <w:abstractNumId w:val="9"/>
  </w:num>
  <w:num w:numId="8">
    <w:abstractNumId w:val="12"/>
  </w:num>
  <w:num w:numId="9">
    <w:abstractNumId w:val="0"/>
  </w:num>
  <w:num w:numId="10">
    <w:abstractNumId w:val="16"/>
  </w:num>
  <w:num w:numId="11">
    <w:abstractNumId w:val="10"/>
  </w:num>
  <w:num w:numId="12">
    <w:abstractNumId w:val="13"/>
  </w:num>
  <w:num w:numId="13">
    <w:abstractNumId w:val="4"/>
  </w:num>
  <w:num w:numId="14">
    <w:abstractNumId w:val="15"/>
  </w:num>
  <w:num w:numId="15">
    <w:abstractNumId w:val="3"/>
  </w:num>
  <w:num w:numId="16">
    <w:abstractNumId w:val="14"/>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2"/>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F6E06"/>
    <w:rsid w:val="00006384"/>
    <w:rsid w:val="000178E3"/>
    <w:rsid w:val="00017C04"/>
    <w:rsid w:val="000246C7"/>
    <w:rsid w:val="00024702"/>
    <w:rsid w:val="000648CD"/>
    <w:rsid w:val="00064909"/>
    <w:rsid w:val="00072ECF"/>
    <w:rsid w:val="000753FB"/>
    <w:rsid w:val="00083D29"/>
    <w:rsid w:val="00084D7A"/>
    <w:rsid w:val="00087876"/>
    <w:rsid w:val="000915ED"/>
    <w:rsid w:val="00096BD7"/>
    <w:rsid w:val="00097F39"/>
    <w:rsid w:val="000C13CA"/>
    <w:rsid w:val="000C616F"/>
    <w:rsid w:val="000F7B44"/>
    <w:rsid w:val="00102502"/>
    <w:rsid w:val="00114442"/>
    <w:rsid w:val="00115663"/>
    <w:rsid w:val="0012663D"/>
    <w:rsid w:val="00127D06"/>
    <w:rsid w:val="001305D7"/>
    <w:rsid w:val="001501E5"/>
    <w:rsid w:val="00154C71"/>
    <w:rsid w:val="0015523F"/>
    <w:rsid w:val="00162F15"/>
    <w:rsid w:val="0016403A"/>
    <w:rsid w:val="00165BFF"/>
    <w:rsid w:val="0017202A"/>
    <w:rsid w:val="001837EB"/>
    <w:rsid w:val="00196A2B"/>
    <w:rsid w:val="0019799C"/>
    <w:rsid w:val="00197F12"/>
    <w:rsid w:val="001B6E37"/>
    <w:rsid w:val="001C04DD"/>
    <w:rsid w:val="001C6318"/>
    <w:rsid w:val="001C75E5"/>
    <w:rsid w:val="001D4907"/>
    <w:rsid w:val="001E3A5A"/>
    <w:rsid w:val="001E5B17"/>
    <w:rsid w:val="00205A4D"/>
    <w:rsid w:val="00211218"/>
    <w:rsid w:val="0021289C"/>
    <w:rsid w:val="00224029"/>
    <w:rsid w:val="00225B1E"/>
    <w:rsid w:val="00235533"/>
    <w:rsid w:val="00237F52"/>
    <w:rsid w:val="002502F1"/>
    <w:rsid w:val="002547C6"/>
    <w:rsid w:val="00255F6F"/>
    <w:rsid w:val="00262E16"/>
    <w:rsid w:val="002674A1"/>
    <w:rsid w:val="002769C6"/>
    <w:rsid w:val="00276B0E"/>
    <w:rsid w:val="002B6702"/>
    <w:rsid w:val="002C285E"/>
    <w:rsid w:val="002E1147"/>
    <w:rsid w:val="002E654A"/>
    <w:rsid w:val="002F190C"/>
    <w:rsid w:val="0030477C"/>
    <w:rsid w:val="003107EE"/>
    <w:rsid w:val="003161C7"/>
    <w:rsid w:val="00324B97"/>
    <w:rsid w:val="003430FA"/>
    <w:rsid w:val="00372341"/>
    <w:rsid w:val="00384C64"/>
    <w:rsid w:val="003868BB"/>
    <w:rsid w:val="00387420"/>
    <w:rsid w:val="00391747"/>
    <w:rsid w:val="003C4D5A"/>
    <w:rsid w:val="003D1139"/>
    <w:rsid w:val="003D1A91"/>
    <w:rsid w:val="003D2478"/>
    <w:rsid w:val="003D2F25"/>
    <w:rsid w:val="003E12A7"/>
    <w:rsid w:val="003F5538"/>
    <w:rsid w:val="0040338D"/>
    <w:rsid w:val="00405481"/>
    <w:rsid w:val="00421477"/>
    <w:rsid w:val="00422DC0"/>
    <w:rsid w:val="004272CF"/>
    <w:rsid w:val="00433977"/>
    <w:rsid w:val="004601FE"/>
    <w:rsid w:val="00461813"/>
    <w:rsid w:val="00473D47"/>
    <w:rsid w:val="00480A6F"/>
    <w:rsid w:val="004864E2"/>
    <w:rsid w:val="0049234D"/>
    <w:rsid w:val="004A1524"/>
    <w:rsid w:val="004B29A9"/>
    <w:rsid w:val="004B6819"/>
    <w:rsid w:val="004B74D0"/>
    <w:rsid w:val="004E5ABE"/>
    <w:rsid w:val="004E6B5E"/>
    <w:rsid w:val="004E7239"/>
    <w:rsid w:val="004F08AC"/>
    <w:rsid w:val="004F11F5"/>
    <w:rsid w:val="004F5282"/>
    <w:rsid w:val="004F64C8"/>
    <w:rsid w:val="00500DDC"/>
    <w:rsid w:val="00506652"/>
    <w:rsid w:val="00512352"/>
    <w:rsid w:val="005136B4"/>
    <w:rsid w:val="005138B4"/>
    <w:rsid w:val="005311F7"/>
    <w:rsid w:val="00542725"/>
    <w:rsid w:val="0055544B"/>
    <w:rsid w:val="005859AF"/>
    <w:rsid w:val="005901A6"/>
    <w:rsid w:val="005A0F29"/>
    <w:rsid w:val="005A17FF"/>
    <w:rsid w:val="005A5DF8"/>
    <w:rsid w:val="005C1A7A"/>
    <w:rsid w:val="005D4AA7"/>
    <w:rsid w:val="005E149E"/>
    <w:rsid w:val="005F15B2"/>
    <w:rsid w:val="00623E65"/>
    <w:rsid w:val="00635A32"/>
    <w:rsid w:val="006377BA"/>
    <w:rsid w:val="00650EE2"/>
    <w:rsid w:val="00657459"/>
    <w:rsid w:val="00691A28"/>
    <w:rsid w:val="00691C0A"/>
    <w:rsid w:val="00697A65"/>
    <w:rsid w:val="006A5AC5"/>
    <w:rsid w:val="006B4C7D"/>
    <w:rsid w:val="006B66E5"/>
    <w:rsid w:val="006B6A12"/>
    <w:rsid w:val="006C7219"/>
    <w:rsid w:val="006D2083"/>
    <w:rsid w:val="006E7A61"/>
    <w:rsid w:val="006F77DC"/>
    <w:rsid w:val="00704680"/>
    <w:rsid w:val="00704C3E"/>
    <w:rsid w:val="00720BCA"/>
    <w:rsid w:val="00724D8D"/>
    <w:rsid w:val="00727270"/>
    <w:rsid w:val="007366CB"/>
    <w:rsid w:val="00740A42"/>
    <w:rsid w:val="00740BF3"/>
    <w:rsid w:val="00741DA5"/>
    <w:rsid w:val="00745EFD"/>
    <w:rsid w:val="00757CC6"/>
    <w:rsid w:val="00762ACC"/>
    <w:rsid w:val="00766528"/>
    <w:rsid w:val="007717D4"/>
    <w:rsid w:val="00773200"/>
    <w:rsid w:val="007740A0"/>
    <w:rsid w:val="007A36B2"/>
    <w:rsid w:val="007A3EF8"/>
    <w:rsid w:val="007A59FD"/>
    <w:rsid w:val="007A7408"/>
    <w:rsid w:val="007B09E2"/>
    <w:rsid w:val="007B36D9"/>
    <w:rsid w:val="007B498F"/>
    <w:rsid w:val="007B692C"/>
    <w:rsid w:val="007C2B65"/>
    <w:rsid w:val="007C2CDF"/>
    <w:rsid w:val="007D59B1"/>
    <w:rsid w:val="007D7254"/>
    <w:rsid w:val="007E2367"/>
    <w:rsid w:val="007E5B57"/>
    <w:rsid w:val="007F72FF"/>
    <w:rsid w:val="0081170C"/>
    <w:rsid w:val="00833F40"/>
    <w:rsid w:val="008367F6"/>
    <w:rsid w:val="00837736"/>
    <w:rsid w:val="00850635"/>
    <w:rsid w:val="00852E10"/>
    <w:rsid w:val="00855D58"/>
    <w:rsid w:val="008677AF"/>
    <w:rsid w:val="0087279A"/>
    <w:rsid w:val="008730A0"/>
    <w:rsid w:val="008741F6"/>
    <w:rsid w:val="00874D62"/>
    <w:rsid w:val="008973B3"/>
    <w:rsid w:val="008A4BCE"/>
    <w:rsid w:val="008B054D"/>
    <w:rsid w:val="008B3527"/>
    <w:rsid w:val="008B402D"/>
    <w:rsid w:val="008B486D"/>
    <w:rsid w:val="008B4AFC"/>
    <w:rsid w:val="008B711F"/>
    <w:rsid w:val="008D1696"/>
    <w:rsid w:val="008D6916"/>
    <w:rsid w:val="008E0004"/>
    <w:rsid w:val="008E714A"/>
    <w:rsid w:val="008F6E06"/>
    <w:rsid w:val="00901AFD"/>
    <w:rsid w:val="00910BA7"/>
    <w:rsid w:val="00911F1C"/>
    <w:rsid w:val="00913F1F"/>
    <w:rsid w:val="00916690"/>
    <w:rsid w:val="00933326"/>
    <w:rsid w:val="009404C0"/>
    <w:rsid w:val="00945F9A"/>
    <w:rsid w:val="00950CAA"/>
    <w:rsid w:val="009577F4"/>
    <w:rsid w:val="00973B7A"/>
    <w:rsid w:val="009820B4"/>
    <w:rsid w:val="009916BC"/>
    <w:rsid w:val="009C352D"/>
    <w:rsid w:val="009D69B9"/>
    <w:rsid w:val="009D6ADF"/>
    <w:rsid w:val="009E3E0F"/>
    <w:rsid w:val="009F2B81"/>
    <w:rsid w:val="009F47F6"/>
    <w:rsid w:val="00A11AD6"/>
    <w:rsid w:val="00A22363"/>
    <w:rsid w:val="00A23D98"/>
    <w:rsid w:val="00A40916"/>
    <w:rsid w:val="00A42BEF"/>
    <w:rsid w:val="00A449E6"/>
    <w:rsid w:val="00A45E50"/>
    <w:rsid w:val="00A50217"/>
    <w:rsid w:val="00A51B73"/>
    <w:rsid w:val="00A55171"/>
    <w:rsid w:val="00A63964"/>
    <w:rsid w:val="00A653FD"/>
    <w:rsid w:val="00A80288"/>
    <w:rsid w:val="00A843AF"/>
    <w:rsid w:val="00A932E2"/>
    <w:rsid w:val="00AA20B2"/>
    <w:rsid w:val="00AB1993"/>
    <w:rsid w:val="00AB323B"/>
    <w:rsid w:val="00AC21FA"/>
    <w:rsid w:val="00AD34EE"/>
    <w:rsid w:val="00AD72E3"/>
    <w:rsid w:val="00AE0774"/>
    <w:rsid w:val="00AE4CAA"/>
    <w:rsid w:val="00AE5FA8"/>
    <w:rsid w:val="00AF18CE"/>
    <w:rsid w:val="00B0267F"/>
    <w:rsid w:val="00B1663B"/>
    <w:rsid w:val="00B214F7"/>
    <w:rsid w:val="00B245D1"/>
    <w:rsid w:val="00B26856"/>
    <w:rsid w:val="00B34F4A"/>
    <w:rsid w:val="00B43DFF"/>
    <w:rsid w:val="00B52FB1"/>
    <w:rsid w:val="00B57F19"/>
    <w:rsid w:val="00B62F51"/>
    <w:rsid w:val="00B769B9"/>
    <w:rsid w:val="00B963F4"/>
    <w:rsid w:val="00BA1F49"/>
    <w:rsid w:val="00BB4D8F"/>
    <w:rsid w:val="00BB7EC9"/>
    <w:rsid w:val="00BE1F08"/>
    <w:rsid w:val="00BF1A0A"/>
    <w:rsid w:val="00BF4613"/>
    <w:rsid w:val="00BF4AFB"/>
    <w:rsid w:val="00BF56FA"/>
    <w:rsid w:val="00C03D4C"/>
    <w:rsid w:val="00C04DA7"/>
    <w:rsid w:val="00C126AB"/>
    <w:rsid w:val="00C13C99"/>
    <w:rsid w:val="00C163E3"/>
    <w:rsid w:val="00C2115A"/>
    <w:rsid w:val="00C27D5D"/>
    <w:rsid w:val="00C31175"/>
    <w:rsid w:val="00C4369D"/>
    <w:rsid w:val="00C56202"/>
    <w:rsid w:val="00C63C39"/>
    <w:rsid w:val="00C677E8"/>
    <w:rsid w:val="00C779A2"/>
    <w:rsid w:val="00C830A4"/>
    <w:rsid w:val="00C97457"/>
    <w:rsid w:val="00CA0286"/>
    <w:rsid w:val="00CC1ED7"/>
    <w:rsid w:val="00CC593A"/>
    <w:rsid w:val="00CD2AEC"/>
    <w:rsid w:val="00CD361F"/>
    <w:rsid w:val="00CE51FA"/>
    <w:rsid w:val="00CF38FD"/>
    <w:rsid w:val="00D03434"/>
    <w:rsid w:val="00D20573"/>
    <w:rsid w:val="00D30A06"/>
    <w:rsid w:val="00D35403"/>
    <w:rsid w:val="00D4202F"/>
    <w:rsid w:val="00D508FA"/>
    <w:rsid w:val="00D521AB"/>
    <w:rsid w:val="00D5436F"/>
    <w:rsid w:val="00D54503"/>
    <w:rsid w:val="00D70F4B"/>
    <w:rsid w:val="00D810F8"/>
    <w:rsid w:val="00D90208"/>
    <w:rsid w:val="00D938E6"/>
    <w:rsid w:val="00DC0CDF"/>
    <w:rsid w:val="00DD696A"/>
    <w:rsid w:val="00DE4F52"/>
    <w:rsid w:val="00DE637C"/>
    <w:rsid w:val="00DF1153"/>
    <w:rsid w:val="00E00B2D"/>
    <w:rsid w:val="00E02F23"/>
    <w:rsid w:val="00E03E42"/>
    <w:rsid w:val="00E06812"/>
    <w:rsid w:val="00E06D98"/>
    <w:rsid w:val="00E072A2"/>
    <w:rsid w:val="00E107F1"/>
    <w:rsid w:val="00E21C18"/>
    <w:rsid w:val="00E31BA5"/>
    <w:rsid w:val="00E349B9"/>
    <w:rsid w:val="00E44EC8"/>
    <w:rsid w:val="00E56FA2"/>
    <w:rsid w:val="00E66AAD"/>
    <w:rsid w:val="00E73CBF"/>
    <w:rsid w:val="00E7489D"/>
    <w:rsid w:val="00E82379"/>
    <w:rsid w:val="00EB0622"/>
    <w:rsid w:val="00EB1663"/>
    <w:rsid w:val="00EB1F9C"/>
    <w:rsid w:val="00EB23AE"/>
    <w:rsid w:val="00EB400E"/>
    <w:rsid w:val="00EB6D14"/>
    <w:rsid w:val="00EB7014"/>
    <w:rsid w:val="00EC779D"/>
    <w:rsid w:val="00ED3052"/>
    <w:rsid w:val="00EE15AC"/>
    <w:rsid w:val="00EE1F64"/>
    <w:rsid w:val="00EF233C"/>
    <w:rsid w:val="00F034F5"/>
    <w:rsid w:val="00F03D25"/>
    <w:rsid w:val="00F1413C"/>
    <w:rsid w:val="00F14BF6"/>
    <w:rsid w:val="00F23616"/>
    <w:rsid w:val="00F432C3"/>
    <w:rsid w:val="00F438D7"/>
    <w:rsid w:val="00F473EE"/>
    <w:rsid w:val="00F47BEA"/>
    <w:rsid w:val="00F60B25"/>
    <w:rsid w:val="00F66299"/>
    <w:rsid w:val="00F74E48"/>
    <w:rsid w:val="00F80CEC"/>
    <w:rsid w:val="00F832B6"/>
    <w:rsid w:val="00F8682A"/>
    <w:rsid w:val="00FA2502"/>
    <w:rsid w:val="00FA61DD"/>
    <w:rsid w:val="00FB09F0"/>
    <w:rsid w:val="00FB41A8"/>
    <w:rsid w:val="00FD176D"/>
    <w:rsid w:val="00FE7E50"/>
    <w:rsid w:val="00FF68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22DC0"/>
    <w:pPr>
      <w:spacing w:after="120"/>
    </w:pPr>
    <w:rPr>
      <w:rFonts w:eastAsiaTheme="minorEastAsia"/>
      <w:lang w:val="en-US" w:bidi="en-US"/>
    </w:rPr>
  </w:style>
  <w:style w:type="paragraph" w:styleId="Heading1">
    <w:name w:val="heading 1"/>
    <w:basedOn w:val="Normal"/>
    <w:next w:val="ppBodyText"/>
    <w:link w:val="Heading1Char"/>
    <w:qFormat/>
    <w:rsid w:val="00422DC0"/>
    <w:pPr>
      <w:keepNext/>
      <w:keepLines/>
      <w:spacing w:before="48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nhideWhenUsed/>
    <w:qFormat/>
    <w:rsid w:val="00422D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422DC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422DC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6B0E"/>
    <w:pPr>
      <w:keepNext/>
      <w:keepLines/>
      <w:numPr>
        <w:ilvl w:val="4"/>
        <w:numId w:val="1"/>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276B0E"/>
    <w:pPr>
      <w:keepNext/>
      <w:keepLines/>
      <w:numPr>
        <w:ilvl w:val="5"/>
        <w:numId w:val="1"/>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276B0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6B0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6B0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F6E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6E06"/>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422DC0"/>
    <w:pPr>
      <w:pBdr>
        <w:bottom w:val="single" w:sz="8" w:space="4" w:color="4F81BD" w:themeColor="accent1"/>
      </w:pBdr>
      <w:spacing w:after="300"/>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422DC0"/>
    <w:rPr>
      <w:rFonts w:asciiTheme="majorHAnsi" w:eastAsiaTheme="majorEastAsia" w:hAnsiTheme="majorHAnsi" w:cstheme="majorBidi"/>
      <w:color w:val="17375E" w:themeColor="text2" w:themeShade="BF"/>
      <w:spacing w:val="5"/>
      <w:kern w:val="28"/>
      <w:sz w:val="52"/>
      <w:szCs w:val="52"/>
      <w:lang w:val="en-US" w:bidi="en-US"/>
    </w:rPr>
  </w:style>
  <w:style w:type="character" w:customStyle="1" w:styleId="Heading1Char">
    <w:name w:val="Heading 1 Char"/>
    <w:basedOn w:val="DefaultParagraphFont"/>
    <w:link w:val="Heading1"/>
    <w:rsid w:val="00422DC0"/>
    <w:rPr>
      <w:rFonts w:asciiTheme="majorHAnsi" w:eastAsiaTheme="majorEastAsia" w:hAnsiTheme="majorHAnsi" w:cstheme="majorBidi"/>
      <w:b/>
      <w:bCs/>
      <w:color w:val="376092" w:themeColor="accent1" w:themeShade="BF"/>
      <w:sz w:val="28"/>
      <w:szCs w:val="28"/>
      <w:lang w:val="en-US" w:bidi="en-US"/>
    </w:rPr>
  </w:style>
  <w:style w:type="paragraph" w:customStyle="1" w:styleId="UnnumberedHeading1">
    <w:name w:val="Unnumbered Heading 1"/>
    <w:qFormat/>
    <w:rsid w:val="00276B0E"/>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rsid w:val="00422DC0"/>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422DC0"/>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422DC0"/>
    <w:rPr>
      <w:rFonts w:asciiTheme="majorHAnsi" w:eastAsiaTheme="majorEastAsia" w:hAnsiTheme="majorHAnsi" w:cstheme="majorBidi"/>
      <w:b/>
      <w:bCs/>
      <w:i/>
      <w:iCs/>
      <w:color w:val="4F81BD" w:themeColor="accent1"/>
      <w:lang w:val="en-US" w:bidi="en-US"/>
    </w:rPr>
  </w:style>
  <w:style w:type="character" w:customStyle="1" w:styleId="Heading5Char">
    <w:name w:val="Heading 5 Char"/>
    <w:basedOn w:val="DefaultParagraphFont"/>
    <w:link w:val="Heading5"/>
    <w:uiPriority w:val="9"/>
    <w:semiHidden/>
    <w:rsid w:val="00276B0E"/>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276B0E"/>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276B0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6B0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6B0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44EC8"/>
    <w:pPr>
      <w:spacing w:before="120" w:after="240"/>
      <w:ind w:left="720"/>
    </w:pPr>
  </w:style>
  <w:style w:type="paragraph" w:styleId="BalloonText">
    <w:name w:val="Balloon Text"/>
    <w:basedOn w:val="Normal"/>
    <w:link w:val="BalloonTextChar"/>
    <w:uiPriority w:val="99"/>
    <w:semiHidden/>
    <w:unhideWhenUsed/>
    <w:rsid w:val="00422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DC0"/>
    <w:rPr>
      <w:rFonts w:ascii="Tahoma" w:eastAsiaTheme="minorEastAsia" w:hAnsi="Tahoma" w:cs="Tahoma"/>
      <w:sz w:val="16"/>
      <w:szCs w:val="16"/>
      <w:lang w:val="en-US" w:bidi="en-US"/>
    </w:rPr>
  </w:style>
  <w:style w:type="character" w:customStyle="1" w:styleId="Literal">
    <w:name w:val="Literal"/>
    <w:basedOn w:val="DefaultParagraphFont"/>
    <w:uiPriority w:val="1"/>
    <w:qFormat/>
    <w:rsid w:val="0016403A"/>
    <w:rPr>
      <w:b/>
      <w:noProof/>
    </w:rPr>
  </w:style>
  <w:style w:type="character" w:styleId="Hyperlink">
    <w:name w:val="Hyperlink"/>
    <w:basedOn w:val="DefaultParagraphFont"/>
    <w:uiPriority w:val="99"/>
    <w:unhideWhenUsed/>
    <w:rsid w:val="000915ED"/>
    <w:rPr>
      <w:color w:val="0000FF" w:themeColor="hyperlink"/>
      <w:u w:val="single"/>
    </w:rPr>
  </w:style>
  <w:style w:type="paragraph" w:customStyle="1" w:styleId="ppBodyText">
    <w:name w:val="pp Body Text"/>
    <w:qFormat/>
    <w:rsid w:val="00422DC0"/>
    <w:pPr>
      <w:numPr>
        <w:ilvl w:val="1"/>
        <w:numId w:val="24"/>
      </w:numPr>
      <w:spacing w:after="120"/>
    </w:pPr>
    <w:rPr>
      <w:rFonts w:eastAsiaTheme="minorEastAsia"/>
      <w:lang w:val="en-US" w:bidi="en-US"/>
    </w:rPr>
  </w:style>
  <w:style w:type="paragraph" w:customStyle="1" w:styleId="ppBodyTextIndent">
    <w:name w:val="pp Body Text Indent"/>
    <w:basedOn w:val="ppBodyText"/>
    <w:rsid w:val="00422DC0"/>
    <w:pPr>
      <w:numPr>
        <w:ilvl w:val="2"/>
      </w:numPr>
    </w:pPr>
  </w:style>
  <w:style w:type="paragraph" w:customStyle="1" w:styleId="ppBodyTextIndent2">
    <w:name w:val="pp Body Text Indent 2"/>
    <w:basedOn w:val="ppBodyTextIndent"/>
    <w:rsid w:val="00422DC0"/>
    <w:pPr>
      <w:numPr>
        <w:ilvl w:val="3"/>
      </w:numPr>
    </w:pPr>
  </w:style>
  <w:style w:type="paragraph" w:customStyle="1" w:styleId="ppBulletList">
    <w:name w:val="pp Bullet List"/>
    <w:basedOn w:val="ppNumberList"/>
    <w:link w:val="ppBulletListChar"/>
    <w:qFormat/>
    <w:rsid w:val="00422DC0"/>
    <w:pPr>
      <w:numPr>
        <w:numId w:val="9"/>
      </w:numPr>
      <w:tabs>
        <w:tab w:val="clear" w:pos="1440"/>
      </w:tabs>
      <w:ind w:left="754" w:hanging="357"/>
    </w:pPr>
  </w:style>
  <w:style w:type="paragraph" w:customStyle="1" w:styleId="ppBulletListIndent">
    <w:name w:val="pp Bullet List Indent"/>
    <w:basedOn w:val="ppBulletList"/>
    <w:rsid w:val="00422DC0"/>
    <w:pPr>
      <w:numPr>
        <w:ilvl w:val="2"/>
      </w:numPr>
      <w:ind w:left="1434" w:hanging="357"/>
    </w:pPr>
  </w:style>
  <w:style w:type="paragraph" w:customStyle="1" w:styleId="ppBulletListTable">
    <w:name w:val="pp Bullet List Table"/>
    <w:basedOn w:val="Normal"/>
    <w:uiPriority w:val="11"/>
    <w:rsid w:val="00422DC0"/>
    <w:pPr>
      <w:numPr>
        <w:numId w:val="7"/>
      </w:numPr>
      <w:tabs>
        <w:tab w:val="left" w:pos="403"/>
      </w:tabs>
      <w:spacing w:before="100"/>
    </w:pPr>
    <w:rPr>
      <w:sz w:val="18"/>
    </w:rPr>
  </w:style>
  <w:style w:type="paragraph" w:customStyle="1" w:styleId="ppChapterNumber">
    <w:name w:val="pp Chapter Number"/>
    <w:next w:val="Normal"/>
    <w:uiPriority w:val="14"/>
    <w:rsid w:val="00422DC0"/>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422DC0"/>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422DC0"/>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422DC0"/>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Code">
    <w:name w:val="pp Code"/>
    <w:qFormat/>
    <w:rsid w:val="00422DC0"/>
    <w:pPr>
      <w:numPr>
        <w:ilvl w:val="1"/>
        <w:numId w:val="10"/>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422DC0"/>
    <w:pPr>
      <w:numPr>
        <w:ilvl w:val="2"/>
      </w:numPr>
      <w:ind w:left="720"/>
    </w:pPr>
  </w:style>
  <w:style w:type="paragraph" w:customStyle="1" w:styleId="ppCodeIndent2">
    <w:name w:val="pp Code Indent 2"/>
    <w:basedOn w:val="ppCodeIndent"/>
    <w:rsid w:val="00422DC0"/>
    <w:pPr>
      <w:numPr>
        <w:ilvl w:val="3"/>
      </w:numPr>
      <w:ind w:left="1440"/>
    </w:pPr>
  </w:style>
  <w:style w:type="paragraph" w:customStyle="1" w:styleId="ppCodeLanguage">
    <w:name w:val="pp Code Language"/>
    <w:basedOn w:val="Normal"/>
    <w:next w:val="ppCode"/>
    <w:qFormat/>
    <w:rsid w:val="00422DC0"/>
    <w:pPr>
      <w:numPr>
        <w:ilvl w:val="1"/>
        <w:numId w:val="11"/>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422DC0"/>
    <w:pPr>
      <w:numPr>
        <w:ilvl w:val="2"/>
      </w:numPr>
      <w:ind w:left="720"/>
    </w:pPr>
  </w:style>
  <w:style w:type="paragraph" w:customStyle="1" w:styleId="ppCodeLanguageIndent2">
    <w:name w:val="pp Code Language Indent 2"/>
    <w:basedOn w:val="ppCodeLanguageIndent"/>
    <w:next w:val="ppCodeIndent2"/>
    <w:rsid w:val="00422DC0"/>
    <w:pPr>
      <w:numPr>
        <w:ilvl w:val="3"/>
      </w:numPr>
      <w:ind w:left="1440"/>
    </w:pPr>
  </w:style>
  <w:style w:type="paragraph" w:customStyle="1" w:styleId="ppCodeLanguageTable">
    <w:name w:val="pp Code Language Table"/>
    <w:basedOn w:val="ppCodeLanguage"/>
    <w:next w:val="Normal"/>
    <w:rsid w:val="00422DC0"/>
    <w:pPr>
      <w:numPr>
        <w:ilvl w:val="0"/>
        <w:numId w:val="0"/>
      </w:numPr>
    </w:pPr>
  </w:style>
  <w:style w:type="paragraph" w:customStyle="1" w:styleId="ppCodeTable">
    <w:name w:val="pp Code Table"/>
    <w:basedOn w:val="ppCode"/>
    <w:rsid w:val="00422DC0"/>
    <w:pPr>
      <w:numPr>
        <w:ilvl w:val="0"/>
        <w:numId w:val="0"/>
      </w:numPr>
    </w:pPr>
  </w:style>
  <w:style w:type="paragraph" w:customStyle="1" w:styleId="ppFigure">
    <w:name w:val="pp Figure"/>
    <w:basedOn w:val="Normal"/>
    <w:next w:val="Normal"/>
    <w:qFormat/>
    <w:rsid w:val="00422DC0"/>
    <w:pPr>
      <w:numPr>
        <w:ilvl w:val="1"/>
        <w:numId w:val="13"/>
      </w:numPr>
      <w:spacing w:after="0"/>
      <w:ind w:left="0"/>
    </w:pPr>
  </w:style>
  <w:style w:type="paragraph" w:customStyle="1" w:styleId="ppFigureCaption">
    <w:name w:val="pp Figure Caption"/>
    <w:basedOn w:val="Normal"/>
    <w:next w:val="ppBodyText"/>
    <w:qFormat/>
    <w:rsid w:val="00422DC0"/>
    <w:pPr>
      <w:numPr>
        <w:ilvl w:val="1"/>
        <w:numId w:val="12"/>
      </w:numPr>
      <w:ind w:left="0"/>
    </w:pPr>
    <w:rPr>
      <w:i/>
    </w:rPr>
  </w:style>
  <w:style w:type="paragraph" w:customStyle="1" w:styleId="ppFigureCaptionIndent">
    <w:name w:val="pp Figure Caption Indent"/>
    <w:basedOn w:val="ppFigureCaption"/>
    <w:next w:val="ppBodyTextIndent"/>
    <w:rsid w:val="00422DC0"/>
    <w:pPr>
      <w:numPr>
        <w:ilvl w:val="2"/>
      </w:numPr>
      <w:ind w:left="720"/>
    </w:pPr>
  </w:style>
  <w:style w:type="paragraph" w:customStyle="1" w:styleId="ppFigureCaptionIndent2">
    <w:name w:val="pp Figure Caption Indent 2"/>
    <w:basedOn w:val="ppFigureCaptionIndent"/>
    <w:next w:val="ppBodyTextIndent2"/>
    <w:rsid w:val="00422DC0"/>
    <w:pPr>
      <w:numPr>
        <w:ilvl w:val="3"/>
      </w:numPr>
      <w:ind w:left="1440"/>
    </w:pPr>
  </w:style>
  <w:style w:type="paragraph" w:customStyle="1" w:styleId="ppFigureIndent">
    <w:name w:val="pp Figure Indent"/>
    <w:basedOn w:val="ppFigure"/>
    <w:next w:val="Normal"/>
    <w:rsid w:val="00422DC0"/>
    <w:pPr>
      <w:numPr>
        <w:ilvl w:val="2"/>
      </w:numPr>
      <w:ind w:left="720"/>
    </w:pPr>
  </w:style>
  <w:style w:type="paragraph" w:customStyle="1" w:styleId="ppFigureIndent2">
    <w:name w:val="pp Figure Indent 2"/>
    <w:basedOn w:val="ppFigureIndent"/>
    <w:next w:val="Normal"/>
    <w:rsid w:val="00422DC0"/>
    <w:pPr>
      <w:numPr>
        <w:ilvl w:val="3"/>
      </w:numPr>
      <w:ind w:left="1440"/>
    </w:pPr>
  </w:style>
  <w:style w:type="paragraph" w:customStyle="1" w:styleId="ppFigureNumber">
    <w:name w:val="pp Figure Number"/>
    <w:basedOn w:val="Normal"/>
    <w:next w:val="ppFigureCaption"/>
    <w:rsid w:val="00422DC0"/>
    <w:pPr>
      <w:numPr>
        <w:ilvl w:val="1"/>
        <w:numId w:val="14"/>
      </w:numPr>
      <w:spacing w:after="0"/>
      <w:ind w:left="0"/>
    </w:pPr>
    <w:rPr>
      <w:b/>
    </w:rPr>
  </w:style>
  <w:style w:type="paragraph" w:customStyle="1" w:styleId="ppFigureNumberIndent">
    <w:name w:val="pp Figure Number Indent"/>
    <w:basedOn w:val="ppFigureNumber"/>
    <w:next w:val="ppFigureCaptionIndent"/>
    <w:rsid w:val="00422DC0"/>
    <w:pPr>
      <w:numPr>
        <w:ilvl w:val="2"/>
      </w:numPr>
      <w:ind w:left="0"/>
    </w:pPr>
  </w:style>
  <w:style w:type="paragraph" w:customStyle="1" w:styleId="ppFigureNumberIndent2">
    <w:name w:val="pp Figure Number Indent 2"/>
    <w:basedOn w:val="ppFigureNumberIndent"/>
    <w:next w:val="ppFigureCaptionIndent2"/>
    <w:rsid w:val="00422DC0"/>
    <w:pPr>
      <w:numPr>
        <w:ilvl w:val="3"/>
      </w:numPr>
      <w:ind w:left="1440"/>
    </w:pPr>
  </w:style>
  <w:style w:type="paragraph" w:customStyle="1" w:styleId="ppListBodyText">
    <w:name w:val="pp List Body Text"/>
    <w:basedOn w:val="Normal"/>
    <w:rsid w:val="00422DC0"/>
  </w:style>
  <w:style w:type="paragraph" w:customStyle="1" w:styleId="ppNumberList">
    <w:name w:val="pp Number List"/>
    <w:basedOn w:val="Normal"/>
    <w:qFormat/>
    <w:rsid w:val="00422DC0"/>
    <w:pPr>
      <w:numPr>
        <w:ilvl w:val="1"/>
        <w:numId w:val="16"/>
      </w:numPr>
      <w:tabs>
        <w:tab w:val="left" w:pos="1440"/>
      </w:tabs>
    </w:pPr>
  </w:style>
  <w:style w:type="paragraph" w:customStyle="1" w:styleId="ppListEnd">
    <w:name w:val="pp List End"/>
    <w:basedOn w:val="ppNumberList"/>
    <w:next w:val="ppBodyText"/>
    <w:rsid w:val="00422DC0"/>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422DC0"/>
    <w:pPr>
      <w:numPr>
        <w:ilvl w:val="1"/>
        <w:numId w:val="15"/>
      </w:numPr>
      <w:pBdr>
        <w:top w:val="single" w:sz="12" w:space="1" w:color="999999"/>
        <w:left w:val="single" w:sz="12" w:space="4" w:color="999999"/>
        <w:bottom w:val="single" w:sz="12" w:space="1" w:color="999999"/>
        <w:right w:val="single" w:sz="12" w:space="4" w:color="999999"/>
      </w:pBdr>
      <w:shd w:val="clear" w:color="auto" w:fill="EBF1DE" w:themeFill="accent3" w:themeFillTint="33"/>
      <w:ind w:left="142"/>
    </w:pPr>
  </w:style>
  <w:style w:type="paragraph" w:customStyle="1" w:styleId="ppNoteBullet">
    <w:name w:val="pp Note Bullet"/>
    <w:basedOn w:val="ppNote"/>
    <w:rsid w:val="00422DC0"/>
    <w:pPr>
      <w:numPr>
        <w:ilvl w:val="0"/>
        <w:numId w:val="0"/>
      </w:numPr>
    </w:pPr>
  </w:style>
  <w:style w:type="paragraph" w:customStyle="1" w:styleId="ppNoteIndent">
    <w:name w:val="pp Note Indent"/>
    <w:basedOn w:val="ppNote"/>
    <w:rsid w:val="00422DC0"/>
    <w:pPr>
      <w:numPr>
        <w:ilvl w:val="2"/>
      </w:numPr>
      <w:ind w:left="862"/>
    </w:pPr>
  </w:style>
  <w:style w:type="paragraph" w:customStyle="1" w:styleId="ppNoteIndent2">
    <w:name w:val="pp Note Indent 2"/>
    <w:basedOn w:val="ppNoteIndent"/>
    <w:rsid w:val="00422DC0"/>
    <w:pPr>
      <w:numPr>
        <w:ilvl w:val="3"/>
      </w:numPr>
      <w:ind w:left="1584"/>
    </w:pPr>
  </w:style>
  <w:style w:type="paragraph" w:customStyle="1" w:styleId="ppNumberListIndent">
    <w:name w:val="pp Number List Indent"/>
    <w:basedOn w:val="ppNumberList"/>
    <w:rsid w:val="00422DC0"/>
    <w:pPr>
      <w:numPr>
        <w:ilvl w:val="2"/>
      </w:numPr>
      <w:tabs>
        <w:tab w:val="clear" w:pos="1440"/>
        <w:tab w:val="left" w:pos="2160"/>
      </w:tabs>
      <w:ind w:left="1434" w:hanging="357"/>
    </w:pPr>
  </w:style>
  <w:style w:type="paragraph" w:customStyle="1" w:styleId="ppNumberListTable">
    <w:name w:val="pp Number List Table"/>
    <w:basedOn w:val="ppNumberList"/>
    <w:rsid w:val="00422DC0"/>
    <w:pPr>
      <w:numPr>
        <w:ilvl w:val="0"/>
        <w:numId w:val="0"/>
      </w:numPr>
      <w:tabs>
        <w:tab w:val="left" w:pos="403"/>
      </w:tabs>
    </w:pPr>
    <w:rPr>
      <w:sz w:val="18"/>
    </w:rPr>
  </w:style>
  <w:style w:type="paragraph" w:customStyle="1" w:styleId="ppProcedureStart">
    <w:name w:val="pp Procedure Start"/>
    <w:basedOn w:val="Normal"/>
    <w:next w:val="ppNumberList"/>
    <w:rsid w:val="00422DC0"/>
    <w:pPr>
      <w:spacing w:before="80" w:after="80"/>
    </w:pPr>
    <w:rPr>
      <w:rFonts w:cs="Arial"/>
      <w:b/>
      <w:szCs w:val="20"/>
    </w:rPr>
  </w:style>
  <w:style w:type="paragraph" w:customStyle="1" w:styleId="ppSection">
    <w:name w:val="pp Section"/>
    <w:basedOn w:val="Heading1"/>
    <w:next w:val="Normal"/>
    <w:rsid w:val="00422DC0"/>
    <w:rPr>
      <w:color w:val="333399"/>
    </w:rPr>
  </w:style>
  <w:style w:type="paragraph" w:customStyle="1" w:styleId="ppShowMe">
    <w:name w:val="pp Show Me"/>
    <w:basedOn w:val="Normal"/>
    <w:next w:val="ppBodyText"/>
    <w:rsid w:val="00422DC0"/>
    <w:rPr>
      <w:rFonts w:ascii="Britannic Bold" w:hAnsi="Britannic Bold"/>
      <w:color w:val="000080"/>
      <w:szCs w:val="20"/>
    </w:rPr>
  </w:style>
  <w:style w:type="table" w:customStyle="1" w:styleId="ppTableGrid">
    <w:name w:val="pp Table Grid"/>
    <w:basedOn w:val="ppTableList"/>
    <w:rsid w:val="00422DC0"/>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TableGridIndent">
    <w:name w:val="pp Table Grid Indent"/>
    <w:basedOn w:val="ppTableGrid"/>
    <w:rsid w:val="00422DC0"/>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422DC0"/>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422DC0"/>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422DC0"/>
  </w:style>
  <w:style w:type="table" w:styleId="TableGrid">
    <w:name w:val="Table Grid"/>
    <w:basedOn w:val="TableNormal"/>
    <w:rsid w:val="00422DC0"/>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422DC0"/>
    <w:rPr>
      <w:szCs w:val="20"/>
    </w:rPr>
  </w:style>
  <w:style w:type="character" w:customStyle="1" w:styleId="FootnoteTextChar">
    <w:name w:val="Footnote Text Char"/>
    <w:basedOn w:val="DefaultParagraphFont"/>
    <w:link w:val="FootnoteText"/>
    <w:uiPriority w:val="99"/>
    <w:rsid w:val="00422DC0"/>
    <w:rPr>
      <w:rFonts w:eastAsiaTheme="minorEastAsia"/>
      <w:szCs w:val="20"/>
      <w:lang w:val="en-US" w:bidi="en-US"/>
    </w:rPr>
  </w:style>
  <w:style w:type="paragraph" w:styleId="Header">
    <w:name w:val="header"/>
    <w:basedOn w:val="Normal"/>
    <w:link w:val="HeaderChar"/>
    <w:uiPriority w:val="99"/>
    <w:unhideWhenUsed/>
    <w:rsid w:val="00422DC0"/>
    <w:pPr>
      <w:tabs>
        <w:tab w:val="center" w:pos="4680"/>
        <w:tab w:val="right" w:pos="9360"/>
      </w:tabs>
    </w:pPr>
  </w:style>
  <w:style w:type="character" w:customStyle="1" w:styleId="HeaderChar">
    <w:name w:val="Header Char"/>
    <w:basedOn w:val="DefaultParagraphFont"/>
    <w:link w:val="Header"/>
    <w:uiPriority w:val="99"/>
    <w:rsid w:val="00422DC0"/>
    <w:rPr>
      <w:rFonts w:eastAsiaTheme="minorEastAsia"/>
      <w:lang w:val="en-US" w:bidi="en-US"/>
    </w:rPr>
  </w:style>
  <w:style w:type="paragraph" w:styleId="Footer">
    <w:name w:val="footer"/>
    <w:basedOn w:val="Normal"/>
    <w:link w:val="FooterChar"/>
    <w:uiPriority w:val="99"/>
    <w:unhideWhenUsed/>
    <w:rsid w:val="00422DC0"/>
    <w:pPr>
      <w:tabs>
        <w:tab w:val="center" w:pos="4680"/>
        <w:tab w:val="right" w:pos="9360"/>
      </w:tabs>
    </w:pPr>
  </w:style>
  <w:style w:type="character" w:customStyle="1" w:styleId="FooterChar">
    <w:name w:val="Footer Char"/>
    <w:basedOn w:val="DefaultParagraphFont"/>
    <w:link w:val="Footer"/>
    <w:uiPriority w:val="99"/>
    <w:rsid w:val="00422DC0"/>
    <w:rPr>
      <w:rFonts w:eastAsiaTheme="minorEastAsia"/>
      <w:lang w:val="en-US" w:bidi="en-US"/>
    </w:rPr>
  </w:style>
  <w:style w:type="character" w:customStyle="1" w:styleId="ppBulletListChar">
    <w:name w:val="pp Bullet List Char"/>
    <w:basedOn w:val="DefaultParagraphFont"/>
    <w:link w:val="ppBulletList"/>
    <w:rsid w:val="00422DC0"/>
    <w:rPr>
      <w:rFonts w:eastAsiaTheme="minorEastAsia"/>
      <w:lang w:val="en-US" w:bidi="en-US"/>
    </w:rPr>
  </w:style>
  <w:style w:type="character" w:styleId="PlaceholderText">
    <w:name w:val="Placeholder Text"/>
    <w:basedOn w:val="DefaultParagraphFont"/>
    <w:uiPriority w:val="99"/>
    <w:semiHidden/>
    <w:rsid w:val="00422DC0"/>
    <w:rPr>
      <w:color w:val="808080"/>
    </w:rPr>
  </w:style>
  <w:style w:type="paragraph" w:styleId="Caption">
    <w:name w:val="caption"/>
    <w:basedOn w:val="Normal"/>
    <w:next w:val="Normal"/>
    <w:uiPriority w:val="35"/>
    <w:unhideWhenUsed/>
    <w:qFormat/>
    <w:rsid w:val="00422DC0"/>
    <w:pPr>
      <w:spacing w:after="200" w:line="240" w:lineRule="auto"/>
    </w:pPr>
    <w:rPr>
      <w:b/>
      <w:bCs/>
      <w:color w:val="4F81BD" w:themeColor="accent1"/>
      <w:sz w:val="18"/>
      <w:szCs w:val="18"/>
    </w:rPr>
  </w:style>
  <w:style w:type="table" w:customStyle="1" w:styleId="ppTable">
    <w:name w:val="pp Table"/>
    <w:basedOn w:val="TableNormal"/>
    <w:uiPriority w:val="99"/>
    <w:rsid w:val="00422DC0"/>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422DC0"/>
    <w:pPr>
      <w:numPr>
        <w:ilvl w:val="4"/>
      </w:numPr>
    </w:pPr>
  </w:style>
  <w:style w:type="paragraph" w:customStyle="1" w:styleId="ppBulletListIndent2">
    <w:name w:val="pp Bullet List Indent 2"/>
    <w:basedOn w:val="ppBulletListIndent"/>
    <w:qFormat/>
    <w:rsid w:val="00422DC0"/>
    <w:pPr>
      <w:numPr>
        <w:ilvl w:val="3"/>
      </w:numPr>
      <w:ind w:left="2115" w:hanging="357"/>
    </w:pPr>
  </w:style>
  <w:style w:type="paragraph" w:customStyle="1" w:styleId="ppNumberListIndent2">
    <w:name w:val="pp Number List Indent 2"/>
    <w:basedOn w:val="ppNumberListIndent"/>
    <w:qFormat/>
    <w:rsid w:val="00422DC0"/>
    <w:pPr>
      <w:numPr>
        <w:ilvl w:val="3"/>
      </w:numPr>
      <w:ind w:left="2115" w:hanging="357"/>
    </w:pPr>
  </w:style>
  <w:style w:type="paragraph" w:customStyle="1" w:styleId="ppCodeIndent3">
    <w:name w:val="pp Code Indent 3"/>
    <w:basedOn w:val="ppCodeIndent2"/>
    <w:qFormat/>
    <w:rsid w:val="00422DC0"/>
    <w:pPr>
      <w:numPr>
        <w:ilvl w:val="4"/>
      </w:numPr>
    </w:pPr>
  </w:style>
  <w:style w:type="paragraph" w:customStyle="1" w:styleId="ppCodeLanguageIndent3">
    <w:name w:val="pp Code Language Indent 3"/>
    <w:basedOn w:val="ppCodeLanguageIndent2"/>
    <w:next w:val="ppCodeIndent3"/>
    <w:qFormat/>
    <w:rsid w:val="00422DC0"/>
    <w:pPr>
      <w:numPr>
        <w:ilvl w:val="4"/>
      </w:numPr>
    </w:pPr>
  </w:style>
  <w:style w:type="paragraph" w:customStyle="1" w:styleId="ppNoteIndent3">
    <w:name w:val="pp Note Indent 3"/>
    <w:basedOn w:val="ppNoteIndent2"/>
    <w:qFormat/>
    <w:rsid w:val="00422DC0"/>
    <w:pPr>
      <w:numPr>
        <w:ilvl w:val="4"/>
      </w:numPr>
    </w:pPr>
  </w:style>
  <w:style w:type="paragraph" w:customStyle="1" w:styleId="ppFigureIndent3">
    <w:name w:val="pp Figure Indent 3"/>
    <w:basedOn w:val="ppFigureIndent2"/>
    <w:qFormat/>
    <w:rsid w:val="00422DC0"/>
    <w:pPr>
      <w:numPr>
        <w:ilvl w:val="4"/>
      </w:numPr>
    </w:pPr>
  </w:style>
  <w:style w:type="paragraph" w:customStyle="1" w:styleId="ppFigureCaptionIndent3">
    <w:name w:val="pp Figure Caption Indent 3"/>
    <w:basedOn w:val="ppFigureCaptionIndent2"/>
    <w:qFormat/>
    <w:rsid w:val="00422DC0"/>
    <w:pPr>
      <w:numPr>
        <w:ilvl w:val="4"/>
      </w:numPr>
    </w:pPr>
  </w:style>
  <w:style w:type="paragraph" w:customStyle="1" w:styleId="ppFigureNumberIndent3">
    <w:name w:val="pp Figure Number Indent 3"/>
    <w:basedOn w:val="ppFigureNumberIndent2"/>
    <w:qFormat/>
    <w:rsid w:val="00422DC0"/>
    <w:pPr>
      <w:numPr>
        <w:ilvl w:val="4"/>
      </w:numPr>
      <w:ind w:left="2160" w:firstLine="0"/>
    </w:pPr>
  </w:style>
  <w:style w:type="paragraph" w:customStyle="1" w:styleId="HOLDescription">
    <w:name w:val="HOL Description"/>
    <w:basedOn w:val="Heading3"/>
    <w:rsid w:val="002E654A"/>
    <w:pPr>
      <w:pBdr>
        <w:top w:val="thinThickSmallGap" w:sz="24" w:space="1" w:color="auto"/>
      </w:pBdr>
      <w:spacing w:before="0" w:line="240" w:lineRule="auto"/>
    </w:pPr>
    <w:rPr>
      <w:rFonts w:ascii="Arial Narrow" w:eastAsia="Calibri" w:hAnsi="Arial Narrow"/>
      <w:b w:val="0"/>
      <w:i/>
      <w:sz w:val="56"/>
      <w:szCs w:val="20"/>
      <w:lang w:val="en-NZ"/>
    </w:rPr>
  </w:style>
  <w:style w:type="paragraph" w:customStyle="1" w:styleId="HOLTitle1">
    <w:name w:val="HOL Title 1"/>
    <w:basedOn w:val="Normal"/>
    <w:rsid w:val="002E654A"/>
    <w:pPr>
      <w:spacing w:after="0" w:line="240" w:lineRule="auto"/>
    </w:pPr>
    <w:rPr>
      <w:rFonts w:ascii="Arial Black" w:eastAsia="Batang" w:hAnsi="Arial Black" w:cs="Times New Roman"/>
      <w:sz w:val="72"/>
      <w:szCs w:val="20"/>
      <w:lang w:eastAsia="ko-KR"/>
    </w:rPr>
  </w:style>
  <w:style w:type="paragraph" w:styleId="NoSpacing">
    <w:name w:val="No Spacing"/>
    <w:uiPriority w:val="1"/>
    <w:qFormat/>
    <w:rsid w:val="007B36D9"/>
    <w:pPr>
      <w:spacing w:after="0" w:line="240" w:lineRule="auto"/>
    </w:pPr>
    <w:rPr>
      <w:rFonts w:eastAsiaTheme="minorEastAsia"/>
      <w:lang w:val="en-US" w:bidi="en-US"/>
    </w:rPr>
  </w:style>
  <w:style w:type="paragraph" w:styleId="TOC1">
    <w:name w:val="toc 1"/>
    <w:basedOn w:val="Normal"/>
    <w:next w:val="Normal"/>
    <w:autoRedefine/>
    <w:uiPriority w:val="39"/>
    <w:unhideWhenUsed/>
    <w:rsid w:val="00BF4AFB"/>
    <w:pPr>
      <w:spacing w:after="100"/>
    </w:pPr>
    <w:rPr>
      <w:rFonts w:ascii="Calibri" w:eastAsia="Calibri" w:hAnsi="Calibri" w:cs="Times New Roman"/>
    </w:rPr>
  </w:style>
  <w:style w:type="paragraph" w:styleId="TOC3">
    <w:name w:val="toc 3"/>
    <w:basedOn w:val="Normal"/>
    <w:next w:val="Normal"/>
    <w:autoRedefine/>
    <w:uiPriority w:val="39"/>
    <w:unhideWhenUsed/>
    <w:rsid w:val="00A5517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2.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file:///C:\Users\adkinn\Desktop\Sl_h_800.png" TargetMode="External"/><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imagetools.codeplex.com/"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9844BAB3-6DE2-4D9D-8DDE-B95E1E12457E}"/>
      </w:docPartPr>
      <w:docPartBody>
        <w:p w:rsidR="00FA2A52" w:rsidRDefault="00FA2A52">
          <w:r w:rsidRPr="00566E9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A52"/>
    <w:rsid w:val="0009326E"/>
    <w:rsid w:val="00415B3A"/>
    <w:rsid w:val="006C6757"/>
    <w:rsid w:val="00944C5F"/>
    <w:rsid w:val="00B41474"/>
    <w:rsid w:val="00B601E9"/>
    <w:rsid w:val="00D72727"/>
    <w:rsid w:val="00E44F1B"/>
    <w:rsid w:val="00FA2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0A17AA"/>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2A5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2A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6 c 8 3 6 4 b 6 - 9 a d 2 - 4 e 0 e - a f d f - f f 0 9 6 7 0 1 6 1 8 9 "   t i t l e = " I n t r o d u c t i o n "   s t y l e = " T o p i c " / >  
     < t o p i c   i d = " b a 7 7 8 f 8 6 - 9 2 e f - 4 d 5 0 - a c d a - e 6 8 5 a 9 b 0 4 c 5 7 "   t i t l e = " E x e r c i s e   1 :   A c q u i r i n g   P i c t u r e s   w i t h   a   W e b c a m "   s t y l e = " T o p i c " / >  
     < t o p i c   i d = " 3 5 9 7 1 d b 8 - b a c 1 - 4 1 d 0 - a 7 8 d - 5 b 3 4 2 7 8 2 4 c b b "   t i t l e = " E x e r c i s e   2 :   D r a g   a n d   D r o p " 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C1FAC-6AAB-4260-946E-FF886B688072}">
  <ds:schemaRefs>
    <ds:schemaRef ds:uri="http://www.w3.org/2001/XMLSchema"/>
  </ds:schemaRefs>
</ds:datastoreItem>
</file>

<file path=customXml/itemProps2.xml><?xml version="1.0" encoding="utf-8"?>
<ds:datastoreItem xmlns:ds="http://schemas.openxmlformats.org/officeDocument/2006/customXml" ds:itemID="{625AF04B-5AD8-4C10-8B4B-59AD37F2F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1515</TotalTime>
  <Pages>12</Pages>
  <Words>2338</Words>
  <Characters>13330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Silverlight Business Apps: Module 4 - Webcam, Drag and Drop, and Clipboard Lab</dc:title>
  <dc:subject/>
  <dc:creator>JoPapa</dc:creator>
  <cp:keywords/>
  <dc:description>This lab builds new features into the sample application to take the user's photo. It teaches you how to use the webcam to capture an image, use Silverlight as a drop target, and take advantage of programmatic access to the clipboard.
by JoPapa
http://johnpapa.net
</dc:description>
  <cp:lastModifiedBy>John</cp:lastModifiedBy>
  <cp:revision>270</cp:revision>
  <dcterms:created xsi:type="dcterms:W3CDTF">2010-01-07T12:57:00Z</dcterms:created>
  <dcterms:modified xsi:type="dcterms:W3CDTF">2010-03-13T06:36:00Z</dcterms:modified>
  <cp:version>1.1</cp:version>
</cp:coreProperties>
</file>