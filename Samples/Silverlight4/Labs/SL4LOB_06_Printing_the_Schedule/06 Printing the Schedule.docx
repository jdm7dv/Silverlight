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37CDA" w14:textId="77777777" w:rsidR="00320883" w:rsidRDefault="00320883" w:rsidP="00320883">
      <w:pPr>
        <w:pStyle w:val="ppFigure"/>
      </w:pPr>
      <w:r>
        <w:rPr>
          <w:noProof/>
          <w:lang w:bidi="ar-SA"/>
        </w:rPr>
        <w:drawing>
          <wp:inline distT="0" distB="0" distL="0" distR="0" wp14:editId="30F74B1C">
            <wp:extent cx="5731510" cy="1866926"/>
            <wp:effectExtent l="0" t="0" r="0" b="0"/>
            <wp:docPr id="1" name=" 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r:link="rId12" cstate="print"/>
                    <a:stretch>
                      <a:fillRect/>
                    </a:stretch>
                  </pic:blipFill>
                  <pic:spPr>
                    <a:xfrm>
                      <a:off x="0" y="0"/>
                      <a:ext cx="5731510" cy="1866926"/>
                    </a:xfrm>
                    <a:prstGeom prst="rect">
                      <a:avLst/>
                    </a:prstGeom>
                  </pic:spPr>
                </pic:pic>
              </a:graphicData>
            </a:graphic>
          </wp:inline>
        </w:drawing>
      </w:r>
    </w:p>
    <w:p w14:paraId="5D3987AB" w14:textId="77777777" w:rsidR="00320883" w:rsidRDefault="00320883" w:rsidP="00320883">
      <w:pPr>
        <w:pStyle w:val="HOLTitle1"/>
        <w:numPr>
          <w:ilvl w:val="0"/>
          <w:numId w:val="16"/>
        </w:numPr>
        <w:rPr>
          <w:noProof/>
        </w:rPr>
      </w:pPr>
    </w:p>
    <w:p w14:paraId="0316881C" w14:textId="77777777" w:rsidR="00320883" w:rsidRPr="00D54414" w:rsidRDefault="00320883" w:rsidP="00320883">
      <w:pPr>
        <w:pStyle w:val="HOLTitle1"/>
        <w:rPr>
          <w:noProof/>
        </w:rPr>
      </w:pPr>
      <w:r w:rsidRPr="00D54414">
        <w:rPr>
          <w:noProof/>
        </w:rPr>
        <w:t>Hands-On Lab</w:t>
      </w:r>
    </w:p>
    <w:p w14:paraId="12705D9C" w14:textId="77777777" w:rsidR="00320883" w:rsidRPr="00B963F4" w:rsidRDefault="00320883" w:rsidP="00320883">
      <w:pPr>
        <w:pStyle w:val="HOLDescription"/>
      </w:pPr>
      <w:r w:rsidRPr="00B963F4">
        <w:t>Building Applications in Silverlight 4</w:t>
      </w:r>
    </w:p>
    <w:p w14:paraId="7BC3EF6E" w14:textId="77777777" w:rsidR="00320883" w:rsidRPr="00B963F4" w:rsidRDefault="00320883" w:rsidP="00320883">
      <w:pPr>
        <w:pStyle w:val="HOLDescription"/>
      </w:pPr>
      <w:r>
        <w:t>Module 6: Printing</w:t>
      </w:r>
      <w:r w:rsidR="009407C1">
        <w:t xml:space="preserve"> the Schedule</w:t>
      </w:r>
    </w:p>
    <w:p w14:paraId="26C543ED" w14:textId="77777777" w:rsidR="00320883" w:rsidRDefault="00320883" w:rsidP="00320883">
      <w:pPr>
        <w:pStyle w:val="ppProcedureStart"/>
      </w:pPr>
      <w:r>
        <w:br w:type="page"/>
      </w:r>
    </w:p>
    <w:p w14:paraId="2D20EB6D" w14:textId="77777777" w:rsidR="00A105DE" w:rsidRDefault="0049704F" w:rsidP="0049704F">
      <w:pPr>
        <w:pStyle w:val="TOC1"/>
        <w:tabs>
          <w:tab w:val="right" w:leader="dot" w:pos="9679"/>
        </w:tabs>
        <w:rPr>
          <w:noProof/>
        </w:rPr>
      </w:pPr>
      <w:r w:rsidRPr="008A5934">
        <w:rPr>
          <w:rFonts w:asciiTheme="majorHAnsi" w:eastAsiaTheme="majorEastAsia" w:hAnsiTheme="majorHAnsi" w:cstheme="majorBidi"/>
          <w:b/>
          <w:bCs/>
          <w:color w:val="376092" w:themeColor="accent1" w:themeShade="BF"/>
          <w:sz w:val="28"/>
          <w:szCs w:val="28"/>
        </w:rPr>
        <w:lastRenderedPageBreak/>
        <w:t>Contents</w:t>
      </w:r>
      <w:r w:rsidRPr="008A5934">
        <w:rPr>
          <w:rFonts w:asciiTheme="majorHAnsi" w:eastAsiaTheme="majorEastAsia" w:hAnsiTheme="majorHAnsi" w:cstheme="majorBidi"/>
          <w:b/>
          <w:bCs/>
          <w:color w:val="376092" w:themeColor="accent1" w:themeShade="BF"/>
          <w:sz w:val="28"/>
          <w:szCs w:val="28"/>
        </w:rPr>
        <w:fldChar w:fldCharType="begin"/>
      </w:r>
      <w:r w:rsidRPr="008A5934">
        <w:rPr>
          <w:rFonts w:asciiTheme="majorHAnsi" w:eastAsiaTheme="majorEastAsia" w:hAnsiTheme="majorHAnsi" w:cstheme="majorBidi"/>
          <w:b/>
          <w:bCs/>
          <w:color w:val="376092" w:themeColor="accent1" w:themeShade="BF"/>
          <w:sz w:val="28"/>
          <w:szCs w:val="28"/>
        </w:rPr>
        <w:instrText xml:space="preserve">  </w:instrText>
      </w:r>
      <w:r w:rsidRPr="008A5934">
        <w:rPr>
          <w:rFonts w:asciiTheme="majorHAnsi" w:eastAsiaTheme="majorEastAsia" w:hAnsiTheme="majorHAnsi" w:cstheme="majorBidi"/>
          <w:b/>
          <w:bCs/>
          <w:color w:val="376092" w:themeColor="accent1" w:themeShade="BF"/>
          <w:sz w:val="28"/>
          <w:szCs w:val="28"/>
        </w:rPr>
        <w:fldChar w:fldCharType="end"/>
      </w:r>
      <w:r w:rsidRPr="008A5934">
        <w:rPr>
          <w:rFonts w:ascii="Arial" w:eastAsiaTheme="majorEastAsia" w:hAnsi="Arial" w:cs="Arial"/>
          <w:b/>
          <w:bCs/>
          <w:caps/>
          <w:color w:val="376092" w:themeColor="accent1" w:themeShade="BF"/>
          <w:sz w:val="20"/>
          <w:szCs w:val="28"/>
        </w:rPr>
        <w:fldChar w:fldCharType="begin"/>
      </w:r>
      <w:r w:rsidRPr="008A5934">
        <w:rPr>
          <w:rFonts w:asciiTheme="majorHAnsi" w:eastAsiaTheme="majorEastAsia" w:hAnsiTheme="majorHAnsi" w:cstheme="majorBidi"/>
          <w:b/>
          <w:bCs/>
          <w:color w:val="376092" w:themeColor="accent1" w:themeShade="BF"/>
          <w:sz w:val="28"/>
          <w:szCs w:val="28"/>
        </w:rPr>
        <w:instrText xml:space="preserve"> TOC \h \z \t "Heading 2,2,pp Topic,1,PP Procedure start,3" </w:instrText>
      </w:r>
      <w:r w:rsidRPr="008A5934">
        <w:rPr>
          <w:rFonts w:ascii="Arial" w:eastAsiaTheme="majorEastAsia" w:hAnsi="Arial" w:cs="Arial"/>
          <w:b/>
          <w:bCs/>
          <w:caps/>
          <w:color w:val="376092" w:themeColor="accent1" w:themeShade="BF"/>
          <w:sz w:val="20"/>
          <w:szCs w:val="28"/>
        </w:rPr>
        <w:fldChar w:fldCharType="separate"/>
      </w:r>
    </w:p>
    <w:p w14:paraId="62F48E83" w14:textId="77777777" w:rsidR="00A105DE" w:rsidRDefault="00A105DE">
      <w:pPr>
        <w:pStyle w:val="TOC1"/>
        <w:tabs>
          <w:tab w:val="right" w:leader="dot" w:pos="9016"/>
        </w:tabs>
        <w:rPr>
          <w:rFonts w:asciiTheme="minorHAnsi" w:eastAsiaTheme="minorEastAsia" w:hAnsiTheme="minorHAnsi" w:cstheme="minorBidi"/>
          <w:noProof/>
          <w:lang w:bidi="ar-SA"/>
        </w:rPr>
      </w:pPr>
      <w:hyperlink w:anchor="_Toc256194028" w:history="1">
        <w:r w:rsidRPr="0002071F">
          <w:rPr>
            <w:rStyle w:val="Hyperlink"/>
            <w:noProof/>
          </w:rPr>
          <w:t>Introduction</w:t>
        </w:r>
        <w:r>
          <w:rPr>
            <w:noProof/>
            <w:webHidden/>
          </w:rPr>
          <w:tab/>
        </w:r>
        <w:r>
          <w:rPr>
            <w:noProof/>
            <w:webHidden/>
          </w:rPr>
          <w:fldChar w:fldCharType="begin"/>
        </w:r>
        <w:r>
          <w:rPr>
            <w:noProof/>
            <w:webHidden/>
          </w:rPr>
          <w:instrText xml:space="preserve"> PAGEREF _Toc256194028 \h </w:instrText>
        </w:r>
        <w:r>
          <w:rPr>
            <w:noProof/>
            <w:webHidden/>
          </w:rPr>
        </w:r>
        <w:r>
          <w:rPr>
            <w:noProof/>
            <w:webHidden/>
          </w:rPr>
          <w:fldChar w:fldCharType="separate"/>
        </w:r>
        <w:r>
          <w:rPr>
            <w:noProof/>
            <w:webHidden/>
          </w:rPr>
          <w:t>3</w:t>
        </w:r>
        <w:r>
          <w:rPr>
            <w:noProof/>
            <w:webHidden/>
          </w:rPr>
          <w:fldChar w:fldCharType="end"/>
        </w:r>
      </w:hyperlink>
    </w:p>
    <w:p w14:paraId="5B0C103B" w14:textId="77777777" w:rsidR="00A105DE" w:rsidRDefault="00B60F4A">
      <w:pPr>
        <w:pStyle w:val="TOC1"/>
        <w:tabs>
          <w:tab w:val="right" w:leader="dot" w:pos="9016"/>
        </w:tabs>
        <w:rPr>
          <w:rFonts w:asciiTheme="minorHAnsi" w:eastAsiaTheme="minorEastAsia" w:hAnsiTheme="minorHAnsi" w:cstheme="minorBidi"/>
          <w:noProof/>
          <w:lang w:bidi="ar-SA"/>
        </w:rPr>
      </w:pPr>
      <w:hyperlink w:anchor="_Toc256194029" w:history="1">
        <w:r w:rsidR="00A105DE" w:rsidRPr="0002071F">
          <w:rPr>
            <w:rStyle w:val="Hyperlink"/>
            <w:noProof/>
          </w:rPr>
          <w:t>Exercise 1: Printing the Schedule on One Page</w:t>
        </w:r>
        <w:r w:rsidR="00A105DE">
          <w:rPr>
            <w:noProof/>
            <w:webHidden/>
          </w:rPr>
          <w:tab/>
        </w:r>
        <w:r w:rsidR="00A105DE">
          <w:rPr>
            <w:noProof/>
            <w:webHidden/>
          </w:rPr>
          <w:fldChar w:fldCharType="begin"/>
        </w:r>
        <w:r w:rsidR="00A105DE">
          <w:rPr>
            <w:noProof/>
            <w:webHidden/>
          </w:rPr>
          <w:instrText xml:space="preserve"> PAGEREF _Toc256194029 \h </w:instrText>
        </w:r>
        <w:r w:rsidR="00A105DE">
          <w:rPr>
            <w:noProof/>
            <w:webHidden/>
          </w:rPr>
        </w:r>
        <w:r w:rsidR="00A105DE">
          <w:rPr>
            <w:noProof/>
            <w:webHidden/>
          </w:rPr>
          <w:fldChar w:fldCharType="separate"/>
        </w:r>
        <w:r w:rsidR="00A105DE">
          <w:rPr>
            <w:noProof/>
            <w:webHidden/>
          </w:rPr>
          <w:t>4</w:t>
        </w:r>
        <w:r w:rsidR="00A105DE">
          <w:rPr>
            <w:noProof/>
            <w:webHidden/>
          </w:rPr>
          <w:fldChar w:fldCharType="end"/>
        </w:r>
      </w:hyperlink>
    </w:p>
    <w:p w14:paraId="78D77CB3" w14:textId="77777777" w:rsidR="00A105DE" w:rsidRDefault="00B60F4A">
      <w:pPr>
        <w:pStyle w:val="TOC3"/>
        <w:tabs>
          <w:tab w:val="right" w:leader="dot" w:pos="9016"/>
        </w:tabs>
        <w:rPr>
          <w:noProof/>
          <w:lang w:bidi="ar-SA"/>
        </w:rPr>
      </w:pPr>
      <w:hyperlink w:anchor="_Toc256194030" w:history="1">
        <w:r w:rsidR="00A105DE" w:rsidRPr="0002071F">
          <w:rPr>
            <w:rStyle w:val="Hyperlink"/>
            <w:noProof/>
          </w:rPr>
          <w:t>Create the Printing ViewModel and View</w:t>
        </w:r>
        <w:r w:rsidR="00A105DE">
          <w:rPr>
            <w:noProof/>
            <w:webHidden/>
          </w:rPr>
          <w:tab/>
        </w:r>
        <w:r w:rsidR="00A105DE">
          <w:rPr>
            <w:noProof/>
            <w:webHidden/>
          </w:rPr>
          <w:fldChar w:fldCharType="begin"/>
        </w:r>
        <w:r w:rsidR="00A105DE">
          <w:rPr>
            <w:noProof/>
            <w:webHidden/>
          </w:rPr>
          <w:instrText xml:space="preserve"> PAGEREF _Toc256194030 \h </w:instrText>
        </w:r>
        <w:r w:rsidR="00A105DE">
          <w:rPr>
            <w:noProof/>
            <w:webHidden/>
          </w:rPr>
        </w:r>
        <w:r w:rsidR="00A105DE">
          <w:rPr>
            <w:noProof/>
            <w:webHidden/>
          </w:rPr>
          <w:fldChar w:fldCharType="separate"/>
        </w:r>
        <w:r w:rsidR="00A105DE">
          <w:rPr>
            <w:noProof/>
            <w:webHidden/>
          </w:rPr>
          <w:t>4</w:t>
        </w:r>
        <w:r w:rsidR="00A105DE">
          <w:rPr>
            <w:noProof/>
            <w:webHidden/>
          </w:rPr>
          <w:fldChar w:fldCharType="end"/>
        </w:r>
      </w:hyperlink>
    </w:p>
    <w:p w14:paraId="7DD7D3FD" w14:textId="77777777" w:rsidR="00A105DE" w:rsidRDefault="00B60F4A">
      <w:pPr>
        <w:pStyle w:val="TOC3"/>
        <w:tabs>
          <w:tab w:val="right" w:leader="dot" w:pos="9016"/>
        </w:tabs>
        <w:rPr>
          <w:noProof/>
          <w:lang w:bidi="ar-SA"/>
        </w:rPr>
      </w:pPr>
      <w:hyperlink w:anchor="_Toc256194031" w:history="1">
        <w:r w:rsidR="00A105DE" w:rsidRPr="0002071F">
          <w:rPr>
            <w:rStyle w:val="Hyperlink"/>
            <w:noProof/>
          </w:rPr>
          <w:t>Hook up the Print Button</w:t>
        </w:r>
        <w:r w:rsidR="00A105DE">
          <w:rPr>
            <w:noProof/>
            <w:webHidden/>
          </w:rPr>
          <w:tab/>
        </w:r>
        <w:r w:rsidR="00A105DE">
          <w:rPr>
            <w:noProof/>
            <w:webHidden/>
          </w:rPr>
          <w:fldChar w:fldCharType="begin"/>
        </w:r>
        <w:r w:rsidR="00A105DE">
          <w:rPr>
            <w:noProof/>
            <w:webHidden/>
          </w:rPr>
          <w:instrText xml:space="preserve"> PAGEREF _Toc256194031 \h </w:instrText>
        </w:r>
        <w:r w:rsidR="00A105DE">
          <w:rPr>
            <w:noProof/>
            <w:webHidden/>
          </w:rPr>
        </w:r>
        <w:r w:rsidR="00A105DE">
          <w:rPr>
            <w:noProof/>
            <w:webHidden/>
          </w:rPr>
          <w:fldChar w:fldCharType="separate"/>
        </w:r>
        <w:r w:rsidR="00A105DE">
          <w:rPr>
            <w:noProof/>
            <w:webHidden/>
          </w:rPr>
          <w:t>7</w:t>
        </w:r>
        <w:r w:rsidR="00A105DE">
          <w:rPr>
            <w:noProof/>
            <w:webHidden/>
          </w:rPr>
          <w:fldChar w:fldCharType="end"/>
        </w:r>
      </w:hyperlink>
    </w:p>
    <w:p w14:paraId="5BEC7F94" w14:textId="77777777" w:rsidR="00A105DE" w:rsidRDefault="00B60F4A">
      <w:pPr>
        <w:pStyle w:val="TOC3"/>
        <w:tabs>
          <w:tab w:val="right" w:leader="dot" w:pos="9016"/>
        </w:tabs>
        <w:rPr>
          <w:noProof/>
          <w:lang w:bidi="ar-SA"/>
        </w:rPr>
      </w:pPr>
      <w:hyperlink w:anchor="_Toc256194032" w:history="1">
        <w:r w:rsidR="00A105DE" w:rsidRPr="0002071F">
          <w:rPr>
            <w:rStyle w:val="Hyperlink"/>
            <w:noProof/>
          </w:rPr>
          <w:t>Set the Printable Content</w:t>
        </w:r>
        <w:r w:rsidR="00A105DE">
          <w:rPr>
            <w:noProof/>
            <w:webHidden/>
          </w:rPr>
          <w:tab/>
        </w:r>
        <w:r w:rsidR="00A105DE">
          <w:rPr>
            <w:noProof/>
            <w:webHidden/>
          </w:rPr>
          <w:fldChar w:fldCharType="begin"/>
        </w:r>
        <w:r w:rsidR="00A105DE">
          <w:rPr>
            <w:noProof/>
            <w:webHidden/>
          </w:rPr>
          <w:instrText xml:space="preserve"> PAGEREF _Toc256194032 \h </w:instrText>
        </w:r>
        <w:r w:rsidR="00A105DE">
          <w:rPr>
            <w:noProof/>
            <w:webHidden/>
          </w:rPr>
        </w:r>
        <w:r w:rsidR="00A105DE">
          <w:rPr>
            <w:noProof/>
            <w:webHidden/>
          </w:rPr>
          <w:fldChar w:fldCharType="separate"/>
        </w:r>
        <w:r w:rsidR="00A105DE">
          <w:rPr>
            <w:noProof/>
            <w:webHidden/>
          </w:rPr>
          <w:t>7</w:t>
        </w:r>
        <w:r w:rsidR="00A105DE">
          <w:rPr>
            <w:noProof/>
            <w:webHidden/>
          </w:rPr>
          <w:fldChar w:fldCharType="end"/>
        </w:r>
      </w:hyperlink>
    </w:p>
    <w:p w14:paraId="1AE7358C" w14:textId="77777777" w:rsidR="00A105DE" w:rsidRDefault="00B60F4A">
      <w:pPr>
        <w:pStyle w:val="TOC1"/>
        <w:tabs>
          <w:tab w:val="right" w:leader="dot" w:pos="9016"/>
        </w:tabs>
        <w:rPr>
          <w:rFonts w:asciiTheme="minorHAnsi" w:eastAsiaTheme="minorEastAsia" w:hAnsiTheme="minorHAnsi" w:cstheme="minorBidi"/>
          <w:noProof/>
          <w:lang w:bidi="ar-SA"/>
        </w:rPr>
      </w:pPr>
      <w:hyperlink w:anchor="_Toc256194033" w:history="1">
        <w:r w:rsidR="00A105DE" w:rsidRPr="0002071F">
          <w:rPr>
            <w:rStyle w:val="Hyperlink"/>
            <w:noProof/>
          </w:rPr>
          <w:t>Exercise 2: Printing a Schedule across Multiple Pages</w:t>
        </w:r>
        <w:r w:rsidR="00A105DE">
          <w:rPr>
            <w:noProof/>
            <w:webHidden/>
          </w:rPr>
          <w:tab/>
        </w:r>
        <w:r w:rsidR="00A105DE">
          <w:rPr>
            <w:noProof/>
            <w:webHidden/>
          </w:rPr>
          <w:fldChar w:fldCharType="begin"/>
        </w:r>
        <w:r w:rsidR="00A105DE">
          <w:rPr>
            <w:noProof/>
            <w:webHidden/>
          </w:rPr>
          <w:instrText xml:space="preserve"> PAGEREF _Toc256194033 \h </w:instrText>
        </w:r>
        <w:r w:rsidR="00A105DE">
          <w:rPr>
            <w:noProof/>
            <w:webHidden/>
          </w:rPr>
        </w:r>
        <w:r w:rsidR="00A105DE">
          <w:rPr>
            <w:noProof/>
            <w:webHidden/>
          </w:rPr>
          <w:fldChar w:fldCharType="separate"/>
        </w:r>
        <w:r w:rsidR="00A105DE">
          <w:rPr>
            <w:noProof/>
            <w:webHidden/>
          </w:rPr>
          <w:t>10</w:t>
        </w:r>
        <w:r w:rsidR="00A105DE">
          <w:rPr>
            <w:noProof/>
            <w:webHidden/>
          </w:rPr>
          <w:fldChar w:fldCharType="end"/>
        </w:r>
      </w:hyperlink>
    </w:p>
    <w:p w14:paraId="32FDFB1A" w14:textId="77777777" w:rsidR="00A105DE" w:rsidRDefault="00B60F4A">
      <w:pPr>
        <w:pStyle w:val="TOC3"/>
        <w:tabs>
          <w:tab w:val="right" w:leader="dot" w:pos="9016"/>
        </w:tabs>
        <w:rPr>
          <w:noProof/>
          <w:lang w:bidi="ar-SA"/>
        </w:rPr>
      </w:pPr>
      <w:hyperlink w:anchor="_Toc256194034" w:history="1">
        <w:r w:rsidR="00A105DE" w:rsidRPr="0002071F">
          <w:rPr>
            <w:rStyle w:val="Hyperlink"/>
            <w:noProof/>
          </w:rPr>
          <w:t>Pagination Concerns</w:t>
        </w:r>
        <w:r w:rsidR="00A105DE">
          <w:rPr>
            <w:noProof/>
            <w:webHidden/>
          </w:rPr>
          <w:tab/>
        </w:r>
        <w:r w:rsidR="00A105DE">
          <w:rPr>
            <w:noProof/>
            <w:webHidden/>
          </w:rPr>
          <w:fldChar w:fldCharType="begin"/>
        </w:r>
        <w:r w:rsidR="00A105DE">
          <w:rPr>
            <w:noProof/>
            <w:webHidden/>
          </w:rPr>
          <w:instrText xml:space="preserve"> PAGEREF _Toc256194034 \h </w:instrText>
        </w:r>
        <w:r w:rsidR="00A105DE">
          <w:rPr>
            <w:noProof/>
            <w:webHidden/>
          </w:rPr>
        </w:r>
        <w:r w:rsidR="00A105DE">
          <w:rPr>
            <w:noProof/>
            <w:webHidden/>
          </w:rPr>
          <w:fldChar w:fldCharType="separate"/>
        </w:r>
        <w:r w:rsidR="00A105DE">
          <w:rPr>
            <w:noProof/>
            <w:webHidden/>
          </w:rPr>
          <w:t>10</w:t>
        </w:r>
        <w:r w:rsidR="00A105DE">
          <w:rPr>
            <w:noProof/>
            <w:webHidden/>
          </w:rPr>
          <w:fldChar w:fldCharType="end"/>
        </w:r>
      </w:hyperlink>
    </w:p>
    <w:p w14:paraId="5496D39C" w14:textId="77777777" w:rsidR="00A105DE" w:rsidRDefault="00B60F4A">
      <w:pPr>
        <w:pStyle w:val="TOC3"/>
        <w:tabs>
          <w:tab w:val="right" w:leader="dot" w:pos="9016"/>
        </w:tabs>
        <w:rPr>
          <w:noProof/>
          <w:lang w:bidi="ar-SA"/>
        </w:rPr>
      </w:pPr>
      <w:hyperlink w:anchor="_Toc256194035" w:history="1">
        <w:r w:rsidR="00A105DE" w:rsidRPr="0002071F">
          <w:rPr>
            <w:rStyle w:val="Hyperlink"/>
            <w:noProof/>
          </w:rPr>
          <w:t>Add Logic for Pagination</w:t>
        </w:r>
        <w:r w:rsidR="00A105DE">
          <w:rPr>
            <w:noProof/>
            <w:webHidden/>
          </w:rPr>
          <w:tab/>
        </w:r>
        <w:r w:rsidR="00A105DE">
          <w:rPr>
            <w:noProof/>
            <w:webHidden/>
          </w:rPr>
          <w:fldChar w:fldCharType="begin"/>
        </w:r>
        <w:r w:rsidR="00A105DE">
          <w:rPr>
            <w:noProof/>
            <w:webHidden/>
          </w:rPr>
          <w:instrText xml:space="preserve"> PAGEREF _Toc256194035 \h </w:instrText>
        </w:r>
        <w:r w:rsidR="00A105DE">
          <w:rPr>
            <w:noProof/>
            <w:webHidden/>
          </w:rPr>
        </w:r>
        <w:r w:rsidR="00A105DE">
          <w:rPr>
            <w:noProof/>
            <w:webHidden/>
          </w:rPr>
          <w:fldChar w:fldCharType="separate"/>
        </w:r>
        <w:r w:rsidR="00A105DE">
          <w:rPr>
            <w:noProof/>
            <w:webHidden/>
          </w:rPr>
          <w:t>10</w:t>
        </w:r>
        <w:r w:rsidR="00A105DE">
          <w:rPr>
            <w:noProof/>
            <w:webHidden/>
          </w:rPr>
          <w:fldChar w:fldCharType="end"/>
        </w:r>
      </w:hyperlink>
    </w:p>
    <w:p w14:paraId="3940E63B" w14:textId="77777777" w:rsidR="00A105DE" w:rsidRDefault="00B60F4A">
      <w:pPr>
        <w:pStyle w:val="TOC3"/>
        <w:tabs>
          <w:tab w:val="right" w:leader="dot" w:pos="9016"/>
        </w:tabs>
        <w:rPr>
          <w:noProof/>
          <w:lang w:bidi="ar-SA"/>
        </w:rPr>
      </w:pPr>
      <w:hyperlink w:anchor="_Toc256194036" w:history="1">
        <w:r w:rsidR="00A105DE" w:rsidRPr="0002071F">
          <w:rPr>
            <w:rStyle w:val="Hyperlink"/>
            <w:noProof/>
          </w:rPr>
          <w:t>Page Numbering</w:t>
        </w:r>
        <w:r w:rsidR="00A105DE">
          <w:rPr>
            <w:noProof/>
            <w:webHidden/>
          </w:rPr>
          <w:tab/>
        </w:r>
        <w:r w:rsidR="00A105DE">
          <w:rPr>
            <w:noProof/>
            <w:webHidden/>
          </w:rPr>
          <w:fldChar w:fldCharType="begin"/>
        </w:r>
        <w:r w:rsidR="00A105DE">
          <w:rPr>
            <w:noProof/>
            <w:webHidden/>
          </w:rPr>
          <w:instrText xml:space="preserve"> PAGEREF _Toc256194036 \h </w:instrText>
        </w:r>
        <w:r w:rsidR="00A105DE">
          <w:rPr>
            <w:noProof/>
            <w:webHidden/>
          </w:rPr>
        </w:r>
        <w:r w:rsidR="00A105DE">
          <w:rPr>
            <w:noProof/>
            <w:webHidden/>
          </w:rPr>
          <w:fldChar w:fldCharType="separate"/>
        </w:r>
        <w:r w:rsidR="00A105DE">
          <w:rPr>
            <w:noProof/>
            <w:webHidden/>
          </w:rPr>
          <w:t>14</w:t>
        </w:r>
        <w:r w:rsidR="00A105DE">
          <w:rPr>
            <w:noProof/>
            <w:webHidden/>
          </w:rPr>
          <w:fldChar w:fldCharType="end"/>
        </w:r>
      </w:hyperlink>
    </w:p>
    <w:p w14:paraId="3B6ABA71" w14:textId="77777777" w:rsidR="0049704F" w:rsidRDefault="0049704F" w:rsidP="0049704F">
      <w:pPr>
        <w:rPr>
          <w:rFonts w:eastAsia="Batang"/>
          <w:noProof/>
          <w:lang w:eastAsia="ko-KR"/>
        </w:rPr>
      </w:pPr>
      <w:r w:rsidRPr="008A5934">
        <w:rPr>
          <w:rFonts w:eastAsia="Batang"/>
          <w:noProof/>
          <w:lang w:eastAsia="ko-KR"/>
        </w:rPr>
        <w:fldChar w:fldCharType="end"/>
      </w:r>
      <w:r>
        <w:rPr>
          <w:rFonts w:eastAsia="Batang"/>
          <w:noProof/>
          <w:lang w:eastAsia="ko-KR"/>
        </w:rPr>
        <w:br w:type="page"/>
      </w:r>
    </w:p>
    <w:bookmarkStart w:id="0" w:name="_Toc256194028" w:displacedByCustomXml="next"/>
    <w:sdt>
      <w:sdtPr>
        <w:alias w:val="Topic"/>
        <w:tag w:val="c20266a1-1ff7-4bc2-8304-1dbd19d6d626"/>
        <w:id w:val="-1684652986"/>
        <w:placeholder>
          <w:docPart w:val="DefaultPlaceholder_1082065158"/>
        </w:placeholder>
        <w:text/>
      </w:sdtPr>
      <w:sdtEndPr/>
      <w:sdtContent>
        <w:p w14:paraId="0FD526AD" w14:textId="450A3970" w:rsidR="00786CD3" w:rsidRDefault="000A6EDD" w:rsidP="000A6EDD">
          <w:pPr>
            <w:pStyle w:val="ppTopic"/>
          </w:pPr>
          <w:r>
            <w:t>Introduction</w:t>
          </w:r>
        </w:p>
      </w:sdtContent>
    </w:sdt>
    <w:bookmarkEnd w:id="0" w:displacedByCustomXml="prev"/>
    <w:p w14:paraId="3F618F4D" w14:textId="77777777" w:rsidR="00C94D6B" w:rsidRPr="00C94D6B" w:rsidRDefault="00C94D6B" w:rsidP="00C94D6B">
      <w:pPr>
        <w:pStyle w:val="ppBodyText"/>
      </w:pPr>
      <w:bookmarkStart w:id="1" w:name="_GoBack"/>
      <w:bookmarkEnd w:id="1"/>
    </w:p>
    <w:p w14:paraId="16FFE353" w14:textId="77777777" w:rsidR="00255F6F" w:rsidRPr="00790F56" w:rsidRDefault="008F6E06" w:rsidP="00094679">
      <w:pPr>
        <w:pStyle w:val="ppBodyText"/>
      </w:pPr>
      <w:r w:rsidRPr="00B963F4">
        <w:t xml:space="preserve">In this lab, you will </w:t>
      </w:r>
      <w:r w:rsidR="00C126AB">
        <w:t xml:space="preserve">enable end users to </w:t>
      </w:r>
      <w:r w:rsidR="00151A98" w:rsidRPr="00790F56">
        <w:t xml:space="preserve">print out the </w:t>
      </w:r>
      <w:r w:rsidR="0038094B" w:rsidRPr="00790F56">
        <w:t>plan</w:t>
      </w:r>
      <w:r w:rsidR="00151A98" w:rsidRPr="00790F56">
        <w:t>ned</w:t>
      </w:r>
      <w:r w:rsidR="0038094B" w:rsidRPr="00790F56">
        <w:t xml:space="preserve"> schedule for an event </w:t>
      </w:r>
      <w:r w:rsidR="00D52361" w:rsidRPr="00790F56">
        <w:t>that they built</w:t>
      </w:r>
      <w:r w:rsidR="00151A98" w:rsidRPr="00790F56">
        <w:t xml:space="preserve"> using the schedule planner you added in the previous lab</w:t>
      </w:r>
      <w:r w:rsidR="00C126AB" w:rsidRPr="00790F56">
        <w:t>.</w:t>
      </w:r>
    </w:p>
    <w:p w14:paraId="71C0A57D" w14:textId="77777777" w:rsidR="00255F6F" w:rsidRDefault="00255F6F" w:rsidP="00790F56">
      <w:pPr>
        <w:pStyle w:val="ppBodyText"/>
      </w:pPr>
      <w:r w:rsidRPr="00790F56">
        <w:t>You can start from where you left off with the previous lab, if you completed it. But if you did not get to the end, or if it you would just prefer to</w:t>
      </w:r>
      <w:r>
        <w:t xml:space="preserve"> work from a fresh starting point, make a copy of the solution in the </w:t>
      </w:r>
      <w:r w:rsidRPr="00255F6F">
        <w:rPr>
          <w:rStyle w:val="Literal"/>
        </w:rPr>
        <w:t>StartingPoint</w:t>
      </w:r>
      <w:r>
        <w:t xml:space="preserve"> folder for this lab—it contains the completed solution from the previous lab.</w:t>
      </w:r>
    </w:p>
    <w:p w14:paraId="7C0D147E" w14:textId="77777777" w:rsidR="00E43A58" w:rsidRDefault="00E43A58" w:rsidP="00E43A58">
      <w:pPr>
        <w:pStyle w:val="ppListEnd"/>
      </w:pPr>
    </w:p>
    <w:p w14:paraId="0699B169" w14:textId="77777777" w:rsidR="00680724" w:rsidRDefault="00680724" w:rsidP="00680724">
      <w:pPr>
        <w:pStyle w:val="ppListEnd"/>
      </w:pPr>
      <w:r>
        <w:br w:type="page"/>
      </w:r>
    </w:p>
    <w:bookmarkStart w:id="2" w:name="_Toc256194029" w:displacedByCustomXml="next"/>
    <w:sdt>
      <w:sdtPr>
        <w:alias w:val="Topic"/>
        <w:tag w:val="e3da9e62-9c6e-4dc1-9261-e16b0342a989"/>
        <w:id w:val="-1688589769"/>
        <w:placeholder>
          <w:docPart w:val="DefaultPlaceholder_1082065158"/>
        </w:placeholder>
        <w:text/>
      </w:sdtPr>
      <w:sdtEndPr/>
      <w:sdtContent>
        <w:p w14:paraId="139E6D91" w14:textId="5DB67A45" w:rsidR="00094679" w:rsidRDefault="00094679" w:rsidP="00094679">
          <w:pPr>
            <w:pStyle w:val="ppTopic"/>
          </w:pPr>
          <w:r>
            <w:t>Exercise 1: Printing the Schedule on One Page</w:t>
          </w:r>
        </w:p>
      </w:sdtContent>
    </w:sdt>
    <w:bookmarkEnd w:id="2" w:displacedByCustomXml="prev"/>
    <w:p w14:paraId="64AD5604" w14:textId="77777777" w:rsidR="000246C7" w:rsidRDefault="002E1147" w:rsidP="00790F56">
      <w:pPr>
        <w:pStyle w:val="ppBodyText"/>
      </w:pPr>
      <w:r>
        <w:t xml:space="preserve">In this part of the lab, you </w:t>
      </w:r>
      <w:r w:rsidR="00D03875">
        <w:t xml:space="preserve">will </w:t>
      </w:r>
      <w:r w:rsidR="00703DC0">
        <w:t>add the ability to print an attendee’s schedule for an event</w:t>
      </w:r>
      <w:r>
        <w:t>.</w:t>
      </w:r>
      <w:r w:rsidR="00703DC0">
        <w:t xml:space="preserve"> In this first part, the output will all be on a single page.</w:t>
      </w:r>
      <w:r w:rsidR="00C76113">
        <w:t xml:space="preserve"> The structure </w:t>
      </w:r>
      <w:r w:rsidR="00D52361">
        <w:t xml:space="preserve">of </w:t>
      </w:r>
      <w:r w:rsidR="00C76113">
        <w:t>the code and</w:t>
      </w:r>
      <w:r w:rsidR="0062123B">
        <w:t xml:space="preserve"> XAML</w:t>
      </w:r>
      <w:r w:rsidR="00C76113">
        <w:t xml:space="preserve"> </w:t>
      </w:r>
      <w:r w:rsidR="00D52361">
        <w:t xml:space="preserve">will be very similar in some respects to what </w:t>
      </w:r>
      <w:r w:rsidR="00C76113">
        <w:t xml:space="preserve">you created in </w:t>
      </w:r>
      <w:r w:rsidR="00D52361">
        <w:t xml:space="preserve">the </w:t>
      </w:r>
      <w:r w:rsidR="00C76113">
        <w:t>earlier lab for the schedule planner. But there are a few differences in the detail for printing that warrant building a separate view rather than attempting to print using the existing components.</w:t>
      </w:r>
    </w:p>
    <w:p w14:paraId="4283D6FC" w14:textId="5B2505D8" w:rsidR="003A550B" w:rsidRDefault="003A550B" w:rsidP="00D92967">
      <w:pPr>
        <w:pStyle w:val="ppProcedureStart"/>
      </w:pPr>
      <w:bookmarkStart w:id="3" w:name="_Toc256194030"/>
      <w:r>
        <w:t>Create the Printing ViewModel</w:t>
      </w:r>
      <w:r w:rsidR="008D60D5">
        <w:t xml:space="preserve"> and View</w:t>
      </w:r>
      <w:bookmarkEnd w:id="3"/>
    </w:p>
    <w:p w14:paraId="68C9B988" w14:textId="77777777" w:rsidR="00727270" w:rsidRPr="00B963F4" w:rsidRDefault="00255F6F" w:rsidP="00790F56">
      <w:pPr>
        <w:pStyle w:val="ppNumberList"/>
      </w:pPr>
      <w:r>
        <w:t xml:space="preserve">Open the </w:t>
      </w:r>
      <w:r w:rsidRPr="00255F6F">
        <w:rPr>
          <w:rStyle w:val="Literal"/>
        </w:rPr>
        <w:t>SlEventManager</w:t>
      </w:r>
      <w:r>
        <w:t xml:space="preserve"> solution in Visual Studio 2010</w:t>
      </w:r>
      <w:r w:rsidR="00727270" w:rsidRPr="00B963F4">
        <w:t>.</w:t>
      </w:r>
    </w:p>
    <w:p w14:paraId="1DDF8DB2" w14:textId="77777777" w:rsidR="009E400D" w:rsidRDefault="00662119" w:rsidP="00790F56">
      <w:pPr>
        <w:pStyle w:val="ppNumberList"/>
      </w:pPr>
      <w:r>
        <w:t xml:space="preserve">In the </w:t>
      </w:r>
      <w:r w:rsidRPr="00AC21FA">
        <w:rPr>
          <w:rStyle w:val="Literal"/>
        </w:rPr>
        <w:t>SlEventManager</w:t>
      </w:r>
      <w:r>
        <w:t xml:space="preserve"> project’s </w:t>
      </w:r>
      <w:r w:rsidRPr="00AC21FA">
        <w:rPr>
          <w:rStyle w:val="Literal"/>
        </w:rPr>
        <w:t>View</w:t>
      </w:r>
      <w:r>
        <w:rPr>
          <w:rStyle w:val="Literal"/>
        </w:rPr>
        <w:t>Model</w:t>
      </w:r>
      <w:r w:rsidRPr="00AC21FA">
        <w:rPr>
          <w:rStyle w:val="Literal"/>
        </w:rPr>
        <w:t>s</w:t>
      </w:r>
      <w:r>
        <w:t xml:space="preserve"> folder add a new class called </w:t>
      </w:r>
      <w:r w:rsidRPr="00662119">
        <w:rPr>
          <w:rStyle w:val="Literal"/>
        </w:rPr>
        <w:t>SchedulePrintViewModel</w:t>
      </w:r>
      <w:r>
        <w:t xml:space="preserve">. </w:t>
      </w:r>
    </w:p>
    <w:p w14:paraId="3CAEF587" w14:textId="169973A8" w:rsidR="00C417AC" w:rsidRDefault="00662119" w:rsidP="009E400D">
      <w:pPr>
        <w:pStyle w:val="ppNoteIndent"/>
      </w:pPr>
      <w:r>
        <w:t xml:space="preserve">This will </w:t>
      </w:r>
      <w:r w:rsidR="004D7BCA">
        <w:t xml:space="preserve">act as </w:t>
      </w:r>
      <w:r>
        <w:t>the source data for the</w:t>
      </w:r>
      <w:r w:rsidR="0062123B">
        <w:t xml:space="preserve"> XAML</w:t>
      </w:r>
      <w:r w:rsidR="004D7BCA">
        <w:t xml:space="preserve"> file that will ultimately define the layout for the</w:t>
      </w:r>
      <w:r w:rsidR="00C417AC">
        <w:t xml:space="preserve"> printed document.</w:t>
      </w:r>
    </w:p>
    <w:p w14:paraId="244B9FBC" w14:textId="12D97D77" w:rsidR="00662119" w:rsidRDefault="00662119" w:rsidP="00C417AC">
      <w:pPr>
        <w:pStyle w:val="ppNumberList"/>
      </w:pPr>
      <w:r>
        <w:t>Ad</w:t>
      </w:r>
      <w:r w:rsidR="005258C7">
        <w:t>d the following using directive</w:t>
      </w:r>
      <w:r>
        <w:t>:</w:t>
      </w:r>
    </w:p>
    <w:p w14:paraId="043BC060" w14:textId="77777777" w:rsidR="00736A7E" w:rsidRPr="00736A7E" w:rsidRDefault="00736A7E" w:rsidP="00736A7E">
      <w:pPr>
        <w:pStyle w:val="ppCodeLanguageIndent"/>
        <w:rPr>
          <w:color w:val="auto"/>
        </w:rPr>
      </w:pPr>
      <w:r>
        <w:t>C#</w:t>
      </w:r>
    </w:p>
    <w:p w14:paraId="034FC486" w14:textId="77777777" w:rsidR="00662119" w:rsidRDefault="00662119" w:rsidP="00FC52B2">
      <w:pPr>
        <w:pStyle w:val="ppCodeIndent"/>
      </w:pPr>
      <w:r>
        <w:rPr>
          <w:color w:val="0000FF"/>
        </w:rPr>
        <w:t>using</w:t>
      </w:r>
      <w:r>
        <w:t xml:space="preserve"> System.</w:t>
      </w:r>
      <w:r w:rsidR="005258C7" w:rsidRPr="005258C7">
        <w:t>ComponentModel</w:t>
      </w:r>
      <w:r>
        <w:t>;</w:t>
      </w:r>
    </w:p>
    <w:p w14:paraId="0A73D991" w14:textId="77777777" w:rsidR="00662119" w:rsidRDefault="0050469E" w:rsidP="00FC52B2">
      <w:pPr>
        <w:pStyle w:val="ppNumberList"/>
      </w:pPr>
      <w:r>
        <w:t>I</w:t>
      </w:r>
      <w:r w:rsidR="00662119">
        <w:t xml:space="preserve">mplement </w:t>
      </w:r>
      <w:r w:rsidRPr="0050469E">
        <w:rPr>
          <w:b/>
        </w:rPr>
        <w:t>SchedulePrintViewModel</w:t>
      </w:r>
      <w:r>
        <w:t xml:space="preserve"> </w:t>
      </w:r>
      <w:r w:rsidR="00662119">
        <w:t>class like this:</w:t>
      </w:r>
    </w:p>
    <w:p w14:paraId="196E421B" w14:textId="77777777" w:rsidR="00736A7E" w:rsidRPr="00736A7E" w:rsidRDefault="00736A7E" w:rsidP="00736A7E">
      <w:pPr>
        <w:pStyle w:val="ppCodeLanguageIndent"/>
      </w:pPr>
      <w:r>
        <w:t>C#</w:t>
      </w:r>
    </w:p>
    <w:p w14:paraId="35EAC2A7" w14:textId="77777777" w:rsidR="00662119" w:rsidRDefault="00662119" w:rsidP="00FC52B2">
      <w:pPr>
        <w:pStyle w:val="ppCodeIndent"/>
      </w:pPr>
      <w:r>
        <w:rPr>
          <w:color w:val="0000FF"/>
        </w:rPr>
        <w:t>public</w:t>
      </w:r>
      <w:r>
        <w:t xml:space="preserve"> </w:t>
      </w:r>
      <w:r>
        <w:rPr>
          <w:color w:val="0000FF"/>
        </w:rPr>
        <w:t>class</w:t>
      </w:r>
      <w:r>
        <w:t xml:space="preserve"> SchedulePrintViewModel</w:t>
      </w:r>
    </w:p>
    <w:p w14:paraId="0A3A4707" w14:textId="77777777" w:rsidR="00662119" w:rsidRDefault="00662119" w:rsidP="00FC52B2">
      <w:pPr>
        <w:pStyle w:val="ppCodeIndent"/>
      </w:pPr>
      <w:r>
        <w:t>{</w:t>
      </w:r>
    </w:p>
    <w:p w14:paraId="78C3A085" w14:textId="77777777" w:rsidR="00662119" w:rsidRDefault="00662119" w:rsidP="00FC52B2">
      <w:pPr>
        <w:pStyle w:val="ppCodeIndent"/>
      </w:pPr>
      <w:r>
        <w:t xml:space="preserve">    </w:t>
      </w:r>
      <w:r>
        <w:rPr>
          <w:color w:val="0000FF"/>
        </w:rPr>
        <w:t>public</w:t>
      </w:r>
      <w:r>
        <w:t xml:space="preserve"> </w:t>
      </w:r>
      <w:r>
        <w:rPr>
          <w:color w:val="0000FF"/>
        </w:rPr>
        <w:t>string</w:t>
      </w:r>
      <w:r>
        <w:t xml:space="preserve"> EventTitle { </w:t>
      </w:r>
      <w:r>
        <w:rPr>
          <w:color w:val="0000FF"/>
        </w:rPr>
        <w:t>get</w:t>
      </w:r>
      <w:r>
        <w:t xml:space="preserve">; </w:t>
      </w:r>
      <w:r>
        <w:rPr>
          <w:color w:val="0000FF"/>
        </w:rPr>
        <w:t>set</w:t>
      </w:r>
      <w:r>
        <w:t>; }</w:t>
      </w:r>
    </w:p>
    <w:p w14:paraId="03F20B60" w14:textId="77777777" w:rsidR="00662119" w:rsidRDefault="00662119" w:rsidP="00FC52B2">
      <w:pPr>
        <w:pStyle w:val="ppCodeIndent"/>
      </w:pPr>
      <w:r>
        <w:t xml:space="preserve">    </w:t>
      </w:r>
      <w:r>
        <w:rPr>
          <w:color w:val="0000FF"/>
        </w:rPr>
        <w:t>public</w:t>
      </w:r>
      <w:r>
        <w:t xml:space="preserve"> </w:t>
      </w:r>
      <w:r>
        <w:rPr>
          <w:color w:val="0000FF"/>
        </w:rPr>
        <w:t>string</w:t>
      </w:r>
      <w:r>
        <w:t xml:space="preserve"> AttendeeName { </w:t>
      </w:r>
      <w:r>
        <w:rPr>
          <w:color w:val="0000FF"/>
        </w:rPr>
        <w:t>get</w:t>
      </w:r>
      <w:r>
        <w:t xml:space="preserve">; </w:t>
      </w:r>
      <w:r>
        <w:rPr>
          <w:color w:val="0000FF"/>
        </w:rPr>
        <w:t>set</w:t>
      </w:r>
      <w:r>
        <w:t>; }</w:t>
      </w:r>
    </w:p>
    <w:p w14:paraId="77AB1B7E" w14:textId="77777777" w:rsidR="00662119" w:rsidRDefault="00662119" w:rsidP="00FC52B2">
      <w:pPr>
        <w:pStyle w:val="ppCodeIndent"/>
      </w:pPr>
      <w:r>
        <w:t xml:space="preserve">    </w:t>
      </w:r>
      <w:r>
        <w:rPr>
          <w:color w:val="0000FF"/>
        </w:rPr>
        <w:t>public</w:t>
      </w:r>
      <w:r>
        <w:t xml:space="preserve"> </w:t>
      </w:r>
      <w:r w:rsidR="00313476">
        <w:t>ICollectionView</w:t>
      </w:r>
      <w:r>
        <w:t xml:space="preserve"> Talks { </w:t>
      </w:r>
      <w:r>
        <w:rPr>
          <w:color w:val="0000FF"/>
        </w:rPr>
        <w:t>get</w:t>
      </w:r>
      <w:r>
        <w:t xml:space="preserve">; </w:t>
      </w:r>
      <w:r>
        <w:rPr>
          <w:color w:val="0000FF"/>
        </w:rPr>
        <w:t>set</w:t>
      </w:r>
      <w:r>
        <w:t>; }</w:t>
      </w:r>
    </w:p>
    <w:p w14:paraId="7A4AA4C2" w14:textId="77777777" w:rsidR="005258C7" w:rsidRDefault="005258C7" w:rsidP="00FC52B2">
      <w:pPr>
        <w:pStyle w:val="ppCodeIndent"/>
      </w:pPr>
      <w:r>
        <w:t xml:space="preserve">    </w:t>
      </w:r>
      <w:r>
        <w:rPr>
          <w:color w:val="0000FF"/>
        </w:rPr>
        <w:t>public</w:t>
      </w:r>
      <w:r>
        <w:t xml:space="preserve"> </w:t>
      </w:r>
      <w:r>
        <w:rPr>
          <w:color w:val="0000FF"/>
        </w:rPr>
        <w:t>double</w:t>
      </w:r>
      <w:r>
        <w:t xml:space="preserve"> PrintWidth { </w:t>
      </w:r>
      <w:r>
        <w:rPr>
          <w:color w:val="0000FF"/>
        </w:rPr>
        <w:t>get</w:t>
      </w:r>
      <w:r>
        <w:t xml:space="preserve">; </w:t>
      </w:r>
      <w:r>
        <w:rPr>
          <w:color w:val="0000FF"/>
        </w:rPr>
        <w:t>set</w:t>
      </w:r>
      <w:r>
        <w:t>; }</w:t>
      </w:r>
    </w:p>
    <w:p w14:paraId="1C9FAD93" w14:textId="77777777" w:rsidR="00662119" w:rsidRDefault="00662119" w:rsidP="00FC52B2">
      <w:pPr>
        <w:pStyle w:val="ppCodeIndent"/>
      </w:pPr>
      <w:r>
        <w:t>}</w:t>
      </w:r>
    </w:p>
    <w:p w14:paraId="34D2A710" w14:textId="77777777" w:rsidR="00662119" w:rsidRDefault="00662119" w:rsidP="00662119">
      <w:pPr>
        <w:autoSpaceDE w:val="0"/>
        <w:autoSpaceDN w:val="0"/>
        <w:adjustRightInd w:val="0"/>
        <w:spacing w:after="0" w:line="240" w:lineRule="auto"/>
        <w:ind w:left="720"/>
        <w:rPr>
          <w:rFonts w:ascii="Consolas" w:hAnsi="Consolas" w:cs="Consolas"/>
          <w:sz w:val="18"/>
          <w:szCs w:val="18"/>
        </w:rPr>
      </w:pPr>
    </w:p>
    <w:p w14:paraId="105FCF4E" w14:textId="17F6C4A8" w:rsidR="00FA7D3B" w:rsidRPr="00FA7D3B" w:rsidRDefault="00B21EA5" w:rsidP="0050005F">
      <w:pPr>
        <w:pStyle w:val="ppNoteIndent"/>
      </w:pPr>
      <w:r>
        <w:t>T</w:t>
      </w:r>
      <w:r w:rsidR="00FA7D3B">
        <w:t>he PrintWidth property will hold the width of the printable area. We’ll need this to impose a layout constraint, as you’ll see.</w:t>
      </w:r>
    </w:p>
    <w:p w14:paraId="46A0A98B" w14:textId="77777777" w:rsidR="00236453" w:rsidRDefault="00FB09F0" w:rsidP="00790F56">
      <w:pPr>
        <w:pStyle w:val="ppNumberList"/>
      </w:pPr>
      <w:r w:rsidRPr="005258C7">
        <w:t>In</w:t>
      </w:r>
      <w:r w:rsidR="00AC21FA" w:rsidRPr="005258C7">
        <w:t xml:space="preserve"> the </w:t>
      </w:r>
      <w:r w:rsidR="00AC21FA" w:rsidRPr="00AC21FA">
        <w:rPr>
          <w:rStyle w:val="Literal"/>
        </w:rPr>
        <w:t>SlEventManager</w:t>
      </w:r>
      <w:r w:rsidR="00AC21FA" w:rsidRPr="005258C7">
        <w:t xml:space="preserve"> project’s </w:t>
      </w:r>
      <w:r w:rsidR="00AC21FA" w:rsidRPr="00AC21FA">
        <w:rPr>
          <w:rStyle w:val="Literal"/>
        </w:rPr>
        <w:t>Views</w:t>
      </w:r>
      <w:r w:rsidR="00AC21FA" w:rsidRPr="005258C7">
        <w:t xml:space="preserve"> folder, add a new Silverlight </w:t>
      </w:r>
      <w:r w:rsidR="00662119" w:rsidRPr="005258C7">
        <w:t xml:space="preserve">User Control </w:t>
      </w:r>
      <w:r w:rsidR="00AC21FA" w:rsidRPr="005258C7">
        <w:t xml:space="preserve">called </w:t>
      </w:r>
      <w:r w:rsidR="00D03875">
        <w:rPr>
          <w:rStyle w:val="Literal"/>
        </w:rPr>
        <w:t>Schedule</w:t>
      </w:r>
      <w:r w:rsidR="00662119">
        <w:rPr>
          <w:rStyle w:val="Literal"/>
        </w:rPr>
        <w:t>PrintView</w:t>
      </w:r>
      <w:r w:rsidRPr="005258C7">
        <w:t>.</w:t>
      </w:r>
      <w:r w:rsidR="00662119" w:rsidRPr="005258C7">
        <w:t xml:space="preserve"> </w:t>
      </w:r>
    </w:p>
    <w:p w14:paraId="1C951AE8" w14:textId="77777777" w:rsidR="00662119" w:rsidRPr="005258C7" w:rsidRDefault="00236453" w:rsidP="00790F56">
      <w:pPr>
        <w:pStyle w:val="ppNumberList"/>
      </w:pPr>
      <w:r>
        <w:t xml:space="preserve">Add </w:t>
      </w:r>
      <w:r w:rsidR="00FA12B5" w:rsidRPr="005258C7">
        <w:t xml:space="preserve">the following </w:t>
      </w:r>
      <w:r w:rsidR="0030567A">
        <w:rPr>
          <w:rStyle w:val="Literal"/>
        </w:rPr>
        <w:t>Grid</w:t>
      </w:r>
      <w:r w:rsidRPr="00236453">
        <w:rPr>
          <w:rStyle w:val="Literal"/>
          <w:b w:val="0"/>
        </w:rPr>
        <w:t xml:space="preserve"> to the </w:t>
      </w:r>
      <w:r>
        <w:rPr>
          <w:rStyle w:val="Literal"/>
        </w:rPr>
        <w:t>SchedulePrintView</w:t>
      </w:r>
      <w:r w:rsidR="00FA12B5" w:rsidRPr="005258C7">
        <w:t>:</w:t>
      </w:r>
    </w:p>
    <w:p w14:paraId="1F35EEDB" w14:textId="77777777" w:rsidR="00736A7E" w:rsidRPr="00736A7E" w:rsidRDefault="00736A7E" w:rsidP="00736A7E">
      <w:pPr>
        <w:pStyle w:val="ppCodeLanguageIndent"/>
      </w:pPr>
      <w:r>
        <w:t>XAML</w:t>
      </w:r>
    </w:p>
    <w:p w14:paraId="7319005A" w14:textId="77777777" w:rsidR="0030567A" w:rsidRDefault="0030567A" w:rsidP="00FC52B2">
      <w:pPr>
        <w:pStyle w:val="ppCodeIndent"/>
      </w:pPr>
      <w:r>
        <w:rPr>
          <w:color w:val="0000FF"/>
        </w:rPr>
        <w:t>&lt;</w:t>
      </w:r>
      <w:r>
        <w:t>Grid</w:t>
      </w:r>
      <w:r>
        <w:rPr>
          <w:color w:val="0000FF"/>
        </w:rPr>
        <w:t>&gt;</w:t>
      </w:r>
    </w:p>
    <w:p w14:paraId="212F70C3" w14:textId="77777777" w:rsidR="0030567A" w:rsidRDefault="0030567A" w:rsidP="00FC52B2">
      <w:pPr>
        <w:pStyle w:val="ppCodeIndent"/>
      </w:pPr>
      <w:r>
        <w:t xml:space="preserve">    </w:t>
      </w:r>
      <w:r>
        <w:rPr>
          <w:color w:val="0000FF"/>
        </w:rPr>
        <w:t>&lt;</w:t>
      </w:r>
      <w:r>
        <w:t>Grid.RowDefinitions</w:t>
      </w:r>
      <w:r>
        <w:rPr>
          <w:color w:val="0000FF"/>
        </w:rPr>
        <w:t>&gt;</w:t>
      </w:r>
    </w:p>
    <w:p w14:paraId="3405AA41" w14:textId="77777777" w:rsidR="0030567A" w:rsidRDefault="0030567A" w:rsidP="00FC52B2">
      <w:pPr>
        <w:pStyle w:val="ppCodeIndent"/>
      </w:pPr>
      <w:r>
        <w:t xml:space="preserve">        </w:t>
      </w:r>
      <w:r>
        <w:rPr>
          <w:color w:val="0000FF"/>
        </w:rPr>
        <w:t>&lt;</w:t>
      </w:r>
      <w:r>
        <w:t>RowDefinition</w:t>
      </w:r>
      <w:r>
        <w:rPr>
          <w:color w:val="FF0000"/>
        </w:rPr>
        <w:t xml:space="preserve"> Height</w:t>
      </w:r>
      <w:r>
        <w:rPr>
          <w:color w:val="0000FF"/>
        </w:rPr>
        <w:t>="Auto" /&gt;</w:t>
      </w:r>
    </w:p>
    <w:p w14:paraId="5861490B" w14:textId="77777777" w:rsidR="0030567A" w:rsidRDefault="0030567A" w:rsidP="00FC52B2">
      <w:pPr>
        <w:pStyle w:val="ppCodeIndent"/>
      </w:pPr>
      <w:r>
        <w:t xml:space="preserve">        </w:t>
      </w:r>
      <w:r>
        <w:rPr>
          <w:color w:val="0000FF"/>
        </w:rPr>
        <w:t>&lt;</w:t>
      </w:r>
      <w:r>
        <w:t>RowDefinition</w:t>
      </w:r>
      <w:r>
        <w:rPr>
          <w:color w:val="FF0000"/>
        </w:rPr>
        <w:t xml:space="preserve"> Height</w:t>
      </w:r>
      <w:r>
        <w:rPr>
          <w:color w:val="0000FF"/>
        </w:rPr>
        <w:t>="Auto" /&gt;</w:t>
      </w:r>
    </w:p>
    <w:p w14:paraId="273C0523" w14:textId="77777777" w:rsidR="0030567A" w:rsidRDefault="0030567A" w:rsidP="00FC52B2">
      <w:pPr>
        <w:pStyle w:val="ppCodeIndent"/>
      </w:pPr>
      <w:r>
        <w:lastRenderedPageBreak/>
        <w:t xml:space="preserve">        </w:t>
      </w:r>
      <w:r>
        <w:rPr>
          <w:color w:val="0000FF"/>
        </w:rPr>
        <w:t>&lt;</w:t>
      </w:r>
      <w:r>
        <w:t>RowDefinition</w:t>
      </w:r>
      <w:r>
        <w:rPr>
          <w:color w:val="FF0000"/>
        </w:rPr>
        <w:t xml:space="preserve"> Height</w:t>
      </w:r>
      <w:r>
        <w:rPr>
          <w:color w:val="0000FF"/>
        </w:rPr>
        <w:t>="*" /&gt;</w:t>
      </w:r>
    </w:p>
    <w:p w14:paraId="449DD6E6" w14:textId="77777777" w:rsidR="0030567A" w:rsidRDefault="0030567A" w:rsidP="00FC52B2">
      <w:pPr>
        <w:pStyle w:val="ppCodeIndent"/>
      </w:pPr>
      <w:r>
        <w:t xml:space="preserve">    </w:t>
      </w:r>
      <w:r>
        <w:rPr>
          <w:color w:val="0000FF"/>
        </w:rPr>
        <w:t>&lt;/</w:t>
      </w:r>
      <w:r>
        <w:t>Grid.RowDefinitions</w:t>
      </w:r>
      <w:r>
        <w:rPr>
          <w:color w:val="0000FF"/>
        </w:rPr>
        <w:t>&gt;</w:t>
      </w:r>
    </w:p>
    <w:p w14:paraId="7649FE75" w14:textId="77777777" w:rsidR="0030567A" w:rsidRDefault="0030567A" w:rsidP="00FC52B2">
      <w:pPr>
        <w:pStyle w:val="ppCodeIndent"/>
      </w:pPr>
    </w:p>
    <w:p w14:paraId="0FB3C498" w14:textId="77777777" w:rsidR="0030567A" w:rsidRDefault="0030567A" w:rsidP="00FC52B2">
      <w:pPr>
        <w:pStyle w:val="ppCodeIndent"/>
      </w:pPr>
      <w:r>
        <w:t xml:space="preserve">    </w:t>
      </w:r>
      <w:r>
        <w:rPr>
          <w:color w:val="0000FF"/>
        </w:rPr>
        <w:t>&lt;</w:t>
      </w:r>
      <w:r>
        <w:t>TextBlock</w:t>
      </w:r>
    </w:p>
    <w:p w14:paraId="7E89B8E2" w14:textId="77777777" w:rsidR="0030567A" w:rsidRDefault="0030567A" w:rsidP="00FC52B2">
      <w:pPr>
        <w:pStyle w:val="ppCodeIndent"/>
      </w:pPr>
      <w:r>
        <w:t xml:space="preserve">       </w:t>
      </w:r>
      <w:r>
        <w:rPr>
          <w:color w:val="FF0000"/>
        </w:rPr>
        <w:t xml:space="preserve"> FontSize</w:t>
      </w:r>
      <w:r>
        <w:rPr>
          <w:color w:val="0000FF"/>
        </w:rPr>
        <w:t>="20"</w:t>
      </w:r>
    </w:p>
    <w:p w14:paraId="0486A2C0" w14:textId="77777777" w:rsidR="0030567A" w:rsidRDefault="0030567A" w:rsidP="00FC52B2">
      <w:pPr>
        <w:pStyle w:val="ppCodeIndent"/>
      </w:pPr>
      <w:r>
        <w:t xml:space="preserve">       </w:t>
      </w:r>
      <w:r>
        <w:rPr>
          <w:color w:val="FF0000"/>
        </w:rPr>
        <w:t xml:space="preserve"> FontWeight</w:t>
      </w:r>
      <w:r>
        <w:rPr>
          <w:color w:val="0000FF"/>
        </w:rPr>
        <w:t>="Bold"</w:t>
      </w:r>
    </w:p>
    <w:p w14:paraId="3C1E61EA" w14:textId="77777777" w:rsidR="0030567A" w:rsidRDefault="0030567A" w:rsidP="00FC52B2">
      <w:pPr>
        <w:pStyle w:val="ppCodeIndent"/>
      </w:pPr>
      <w:r>
        <w:t xml:space="preserve">       </w:t>
      </w:r>
      <w:r>
        <w:rPr>
          <w:color w:val="FF0000"/>
        </w:rPr>
        <w:t xml:space="preserve"> HorizontalAlignment</w:t>
      </w:r>
      <w:r>
        <w:rPr>
          <w:color w:val="0000FF"/>
        </w:rPr>
        <w:t>="Center"</w:t>
      </w:r>
    </w:p>
    <w:p w14:paraId="749F1064" w14:textId="77777777" w:rsidR="0030567A" w:rsidRDefault="0030567A" w:rsidP="00FC52B2">
      <w:pPr>
        <w:pStyle w:val="ppCodeIndent"/>
      </w:pPr>
      <w:r>
        <w:t xml:space="preserve">       </w:t>
      </w:r>
      <w:r>
        <w:rPr>
          <w:color w:val="FF0000"/>
        </w:rPr>
        <w:t xml:space="preserve"> Text</w:t>
      </w:r>
      <w:r>
        <w:rPr>
          <w:color w:val="0000FF"/>
        </w:rPr>
        <w:t>="{</w:t>
      </w:r>
      <w:r>
        <w:t>Binding</w:t>
      </w:r>
      <w:r>
        <w:rPr>
          <w:color w:val="FF0000"/>
        </w:rPr>
        <w:t xml:space="preserve"> Path</w:t>
      </w:r>
      <w:r>
        <w:rPr>
          <w:color w:val="0000FF"/>
        </w:rPr>
        <w:t>=EventTitle}"</w:t>
      </w:r>
    </w:p>
    <w:p w14:paraId="1544C9FC" w14:textId="77777777" w:rsidR="0030567A" w:rsidRDefault="0030567A" w:rsidP="00FC52B2">
      <w:pPr>
        <w:pStyle w:val="ppCodeIndent"/>
      </w:pPr>
      <w:r>
        <w:t xml:space="preserve">       </w:t>
      </w:r>
      <w:r>
        <w:rPr>
          <w:color w:val="0000FF"/>
        </w:rPr>
        <w:t xml:space="preserve"> /&gt;</w:t>
      </w:r>
    </w:p>
    <w:p w14:paraId="0B05938E" w14:textId="77777777" w:rsidR="0030567A" w:rsidRDefault="0030567A" w:rsidP="00FC52B2">
      <w:pPr>
        <w:pStyle w:val="ppCodeIndent"/>
      </w:pPr>
    </w:p>
    <w:p w14:paraId="6FFA5B3E" w14:textId="77777777" w:rsidR="0030567A" w:rsidRDefault="0030567A" w:rsidP="00FC52B2">
      <w:pPr>
        <w:pStyle w:val="ppCodeIndent"/>
      </w:pPr>
      <w:r>
        <w:t xml:space="preserve">    </w:t>
      </w:r>
      <w:r>
        <w:rPr>
          <w:color w:val="0000FF"/>
        </w:rPr>
        <w:t>&lt;</w:t>
      </w:r>
      <w:r>
        <w:t>StackPanel</w:t>
      </w:r>
    </w:p>
    <w:p w14:paraId="728B3D40" w14:textId="77777777" w:rsidR="0030567A" w:rsidRDefault="0030567A" w:rsidP="00FC52B2">
      <w:pPr>
        <w:pStyle w:val="ppCodeIndent"/>
      </w:pPr>
      <w:r>
        <w:t xml:space="preserve">       </w:t>
      </w:r>
      <w:r>
        <w:rPr>
          <w:color w:val="FF0000"/>
        </w:rPr>
        <w:t xml:space="preserve"> Grid.Row</w:t>
      </w:r>
      <w:r>
        <w:rPr>
          <w:color w:val="0000FF"/>
        </w:rPr>
        <w:t>="1"</w:t>
      </w:r>
    </w:p>
    <w:p w14:paraId="62B9B776" w14:textId="77777777" w:rsidR="0030567A" w:rsidRDefault="0030567A" w:rsidP="00FC52B2">
      <w:pPr>
        <w:pStyle w:val="ppCodeIndent"/>
      </w:pPr>
      <w:r>
        <w:t xml:space="preserve">       </w:t>
      </w:r>
      <w:r>
        <w:rPr>
          <w:color w:val="FF0000"/>
        </w:rPr>
        <w:t xml:space="preserve"> Orientation</w:t>
      </w:r>
      <w:r>
        <w:rPr>
          <w:color w:val="0000FF"/>
        </w:rPr>
        <w:t>="Horizontal"</w:t>
      </w:r>
    </w:p>
    <w:p w14:paraId="09C00369" w14:textId="77777777" w:rsidR="0030567A" w:rsidRDefault="0030567A" w:rsidP="00FC52B2">
      <w:pPr>
        <w:pStyle w:val="ppCodeIndent"/>
      </w:pPr>
      <w:r>
        <w:t xml:space="preserve">       </w:t>
      </w:r>
      <w:r>
        <w:rPr>
          <w:color w:val="FF0000"/>
        </w:rPr>
        <w:t xml:space="preserve"> HorizontalAlignment</w:t>
      </w:r>
      <w:r>
        <w:rPr>
          <w:color w:val="0000FF"/>
        </w:rPr>
        <w:t>="Center"</w:t>
      </w:r>
      <w:r>
        <w:t xml:space="preserve">            </w:t>
      </w:r>
    </w:p>
    <w:p w14:paraId="264F88F2" w14:textId="77777777" w:rsidR="0030567A" w:rsidRDefault="0030567A" w:rsidP="00FC52B2">
      <w:pPr>
        <w:pStyle w:val="ppCodeIndent"/>
      </w:pPr>
      <w:r>
        <w:t xml:space="preserve">       </w:t>
      </w:r>
      <w:r>
        <w:rPr>
          <w:color w:val="0000FF"/>
        </w:rPr>
        <w:t xml:space="preserve"> &gt;</w:t>
      </w:r>
    </w:p>
    <w:p w14:paraId="54456F6C" w14:textId="77777777" w:rsidR="0030567A" w:rsidRDefault="0030567A" w:rsidP="00FC52B2">
      <w:pPr>
        <w:pStyle w:val="ppCodeIndent"/>
      </w:pPr>
      <w:r>
        <w:t xml:space="preserve">        </w:t>
      </w:r>
      <w:r>
        <w:rPr>
          <w:color w:val="0000FF"/>
        </w:rPr>
        <w:t>&lt;</w:t>
      </w:r>
      <w:r>
        <w:t>TextBlock</w:t>
      </w:r>
      <w:r>
        <w:rPr>
          <w:color w:val="FF0000"/>
        </w:rPr>
        <w:t xml:space="preserve"> Text</w:t>
      </w:r>
      <w:r>
        <w:rPr>
          <w:color w:val="0000FF"/>
        </w:rPr>
        <w:t>="Schedule for " /&gt;</w:t>
      </w:r>
    </w:p>
    <w:p w14:paraId="06D07554" w14:textId="77777777" w:rsidR="0030567A" w:rsidRDefault="0030567A" w:rsidP="00FC52B2">
      <w:pPr>
        <w:pStyle w:val="ppCodeIndent"/>
      </w:pPr>
      <w:r>
        <w:t xml:space="preserve">        </w:t>
      </w:r>
      <w:r>
        <w:rPr>
          <w:color w:val="0000FF"/>
        </w:rPr>
        <w:t>&lt;</w:t>
      </w:r>
      <w:r>
        <w:t>TextBlock</w:t>
      </w:r>
      <w:r>
        <w:rPr>
          <w:color w:val="FF0000"/>
        </w:rPr>
        <w:t xml:space="preserve"> Text</w:t>
      </w:r>
      <w:r>
        <w:rPr>
          <w:color w:val="0000FF"/>
        </w:rPr>
        <w:t>="{</w:t>
      </w:r>
      <w:r>
        <w:t>Binding</w:t>
      </w:r>
      <w:r>
        <w:rPr>
          <w:color w:val="FF0000"/>
        </w:rPr>
        <w:t xml:space="preserve"> Path</w:t>
      </w:r>
      <w:r>
        <w:rPr>
          <w:color w:val="0000FF"/>
        </w:rPr>
        <w:t>=AttendeeName}" /&gt;</w:t>
      </w:r>
    </w:p>
    <w:p w14:paraId="0631CAFF" w14:textId="77777777" w:rsidR="0030567A" w:rsidRDefault="0030567A" w:rsidP="00FC52B2">
      <w:pPr>
        <w:pStyle w:val="ppCodeIndent"/>
      </w:pPr>
      <w:r>
        <w:t xml:space="preserve">    </w:t>
      </w:r>
      <w:r>
        <w:rPr>
          <w:color w:val="0000FF"/>
        </w:rPr>
        <w:t>&lt;/</w:t>
      </w:r>
      <w:r>
        <w:t>StackPanel</w:t>
      </w:r>
      <w:r>
        <w:rPr>
          <w:color w:val="0000FF"/>
        </w:rPr>
        <w:t>&gt;</w:t>
      </w:r>
    </w:p>
    <w:p w14:paraId="3F4543F2" w14:textId="77777777" w:rsidR="0030567A" w:rsidRDefault="0030567A" w:rsidP="00FC52B2">
      <w:pPr>
        <w:pStyle w:val="ppCodeIndent"/>
      </w:pPr>
    </w:p>
    <w:p w14:paraId="5F4C744D" w14:textId="77777777" w:rsidR="0030567A" w:rsidRDefault="0030567A" w:rsidP="00FC52B2">
      <w:pPr>
        <w:pStyle w:val="ppCodeIndent"/>
      </w:pPr>
      <w:r>
        <w:t xml:space="preserve">    </w:t>
      </w:r>
      <w:r>
        <w:rPr>
          <w:color w:val="0000FF"/>
        </w:rPr>
        <w:t>&lt;</w:t>
      </w:r>
      <w:r>
        <w:t>Viewbox</w:t>
      </w:r>
    </w:p>
    <w:p w14:paraId="1316A290" w14:textId="77777777" w:rsidR="0030567A" w:rsidRDefault="0030567A" w:rsidP="00FC52B2">
      <w:pPr>
        <w:pStyle w:val="ppCodeIndent"/>
      </w:pPr>
      <w:r>
        <w:t xml:space="preserve">       </w:t>
      </w:r>
      <w:r>
        <w:rPr>
          <w:color w:val="FF0000"/>
        </w:rPr>
        <w:t xml:space="preserve"> VerticalAlignment</w:t>
      </w:r>
      <w:r>
        <w:rPr>
          <w:color w:val="0000FF"/>
        </w:rPr>
        <w:t>="Top"</w:t>
      </w:r>
    </w:p>
    <w:p w14:paraId="66673A10" w14:textId="77777777" w:rsidR="0030567A" w:rsidRDefault="0030567A" w:rsidP="00FC52B2">
      <w:pPr>
        <w:pStyle w:val="ppCodeIndent"/>
      </w:pPr>
      <w:r>
        <w:t xml:space="preserve">       </w:t>
      </w:r>
      <w:r>
        <w:rPr>
          <w:color w:val="FF0000"/>
        </w:rPr>
        <w:t xml:space="preserve"> StretchDirection</w:t>
      </w:r>
      <w:r>
        <w:rPr>
          <w:color w:val="0000FF"/>
        </w:rPr>
        <w:t>="DownOnly"</w:t>
      </w:r>
    </w:p>
    <w:p w14:paraId="212B6A28" w14:textId="77777777" w:rsidR="0030567A" w:rsidRDefault="0030567A" w:rsidP="00FC52B2">
      <w:pPr>
        <w:pStyle w:val="ppCodeIndent"/>
      </w:pPr>
      <w:r>
        <w:t xml:space="preserve">       </w:t>
      </w:r>
      <w:r>
        <w:rPr>
          <w:color w:val="FF0000"/>
        </w:rPr>
        <w:t xml:space="preserve"> Grid.Row</w:t>
      </w:r>
      <w:r>
        <w:rPr>
          <w:color w:val="0000FF"/>
        </w:rPr>
        <w:t>="2"</w:t>
      </w:r>
    </w:p>
    <w:p w14:paraId="19943B0E" w14:textId="77777777" w:rsidR="0030567A" w:rsidRDefault="0030567A" w:rsidP="00FC52B2">
      <w:pPr>
        <w:pStyle w:val="ppCodeIndent"/>
      </w:pPr>
      <w:r>
        <w:t xml:space="preserve">       </w:t>
      </w:r>
      <w:r>
        <w:rPr>
          <w:color w:val="0000FF"/>
        </w:rPr>
        <w:t xml:space="preserve"> &gt;</w:t>
      </w:r>
    </w:p>
    <w:p w14:paraId="66AA363D" w14:textId="77777777" w:rsidR="0030567A" w:rsidRDefault="0030567A" w:rsidP="00FC52B2">
      <w:pPr>
        <w:pStyle w:val="ppCodeIndent"/>
      </w:pPr>
      <w:r>
        <w:t xml:space="preserve">        </w:t>
      </w:r>
      <w:r>
        <w:rPr>
          <w:color w:val="0000FF"/>
        </w:rPr>
        <w:t>&lt;</w:t>
      </w:r>
      <w:r>
        <w:t>ItemsControl</w:t>
      </w:r>
    </w:p>
    <w:p w14:paraId="2AEFBE2B" w14:textId="77777777" w:rsidR="0030567A" w:rsidRDefault="0030567A" w:rsidP="00FC52B2">
      <w:pPr>
        <w:pStyle w:val="ppCodeIndent"/>
      </w:pPr>
      <w:r>
        <w:t xml:space="preserve">           </w:t>
      </w:r>
      <w:r>
        <w:rPr>
          <w:color w:val="FF0000"/>
        </w:rPr>
        <w:t xml:space="preserve"> Width</w:t>
      </w:r>
      <w:r>
        <w:rPr>
          <w:color w:val="0000FF"/>
        </w:rPr>
        <w:t>="{</w:t>
      </w:r>
      <w:r>
        <w:t>Binding</w:t>
      </w:r>
      <w:r>
        <w:rPr>
          <w:color w:val="FF0000"/>
        </w:rPr>
        <w:t xml:space="preserve"> Path</w:t>
      </w:r>
      <w:r>
        <w:rPr>
          <w:color w:val="0000FF"/>
        </w:rPr>
        <w:t>=PrintWidth}"</w:t>
      </w:r>
    </w:p>
    <w:p w14:paraId="4A5F42B3" w14:textId="77777777" w:rsidR="0030567A" w:rsidRDefault="0030567A" w:rsidP="00FC52B2">
      <w:pPr>
        <w:pStyle w:val="ppCodeIndent"/>
      </w:pPr>
      <w:r>
        <w:t xml:space="preserve">           </w:t>
      </w:r>
      <w:r>
        <w:rPr>
          <w:color w:val="FF0000"/>
        </w:rPr>
        <w:t xml:space="preserve"> ItemsSource</w:t>
      </w:r>
      <w:r>
        <w:rPr>
          <w:color w:val="0000FF"/>
        </w:rPr>
        <w:t>="{</w:t>
      </w:r>
      <w:r>
        <w:t>Binding</w:t>
      </w:r>
      <w:r>
        <w:rPr>
          <w:color w:val="FF0000"/>
        </w:rPr>
        <w:t xml:space="preserve"> Path</w:t>
      </w:r>
      <w:r>
        <w:rPr>
          <w:color w:val="0000FF"/>
        </w:rPr>
        <w:t>=Talks.Groups}"</w:t>
      </w:r>
    </w:p>
    <w:p w14:paraId="438EA704" w14:textId="77777777" w:rsidR="0030567A" w:rsidRDefault="0030567A" w:rsidP="00FC52B2">
      <w:pPr>
        <w:pStyle w:val="ppCodeIndent"/>
      </w:pPr>
      <w:r>
        <w:t xml:space="preserve">       </w:t>
      </w:r>
      <w:r>
        <w:rPr>
          <w:color w:val="0000FF"/>
        </w:rPr>
        <w:t xml:space="preserve"> &gt;</w:t>
      </w:r>
    </w:p>
    <w:p w14:paraId="52AA2410" w14:textId="77777777" w:rsidR="0030567A" w:rsidRDefault="0030567A" w:rsidP="00FC52B2">
      <w:pPr>
        <w:pStyle w:val="ppCodeIndent"/>
      </w:pPr>
      <w:r>
        <w:t xml:space="preserve">            </w:t>
      </w:r>
      <w:r>
        <w:rPr>
          <w:color w:val="0000FF"/>
        </w:rPr>
        <w:t>&lt;</w:t>
      </w:r>
      <w:r>
        <w:t>ItemsControl.ItemTemplate</w:t>
      </w:r>
      <w:r>
        <w:rPr>
          <w:color w:val="0000FF"/>
        </w:rPr>
        <w:t>&gt;</w:t>
      </w:r>
    </w:p>
    <w:p w14:paraId="64364AF5" w14:textId="77777777" w:rsidR="0030567A" w:rsidRDefault="0030567A" w:rsidP="00FC52B2">
      <w:pPr>
        <w:pStyle w:val="ppCodeIndent"/>
      </w:pPr>
      <w:r>
        <w:t xml:space="preserve">                </w:t>
      </w:r>
      <w:r>
        <w:rPr>
          <w:color w:val="0000FF"/>
        </w:rPr>
        <w:t>&lt;</w:t>
      </w:r>
      <w:r>
        <w:t>DataTemplate</w:t>
      </w:r>
      <w:r>
        <w:rPr>
          <w:color w:val="0000FF"/>
        </w:rPr>
        <w:t>&gt;</w:t>
      </w:r>
    </w:p>
    <w:p w14:paraId="11E68E58" w14:textId="77777777" w:rsidR="0030567A" w:rsidRDefault="0030567A" w:rsidP="00FC52B2">
      <w:pPr>
        <w:pStyle w:val="ppCodeIndent"/>
      </w:pPr>
      <w:r>
        <w:t xml:space="preserve">                    </w:t>
      </w:r>
      <w:r>
        <w:rPr>
          <w:color w:val="0000FF"/>
        </w:rPr>
        <w:t>&lt;</w:t>
      </w:r>
      <w:r>
        <w:t>Grid</w:t>
      </w:r>
      <w:r>
        <w:rPr>
          <w:color w:val="FF0000"/>
        </w:rPr>
        <w:t xml:space="preserve"> Margin</w:t>
      </w:r>
      <w:r>
        <w:rPr>
          <w:color w:val="0000FF"/>
        </w:rPr>
        <w:t>="20,5"&gt;</w:t>
      </w:r>
    </w:p>
    <w:p w14:paraId="54EF8AAD" w14:textId="77777777" w:rsidR="0030567A" w:rsidRDefault="0030567A" w:rsidP="00FC52B2">
      <w:pPr>
        <w:pStyle w:val="ppCodeIndent"/>
      </w:pPr>
      <w:r>
        <w:t xml:space="preserve">                        </w:t>
      </w:r>
      <w:r>
        <w:rPr>
          <w:color w:val="0000FF"/>
        </w:rPr>
        <w:t>&lt;</w:t>
      </w:r>
      <w:r>
        <w:t>Grid.RowDefinitions</w:t>
      </w:r>
      <w:r>
        <w:rPr>
          <w:color w:val="0000FF"/>
        </w:rPr>
        <w:t>&gt;</w:t>
      </w:r>
    </w:p>
    <w:p w14:paraId="04A7FE58" w14:textId="77777777" w:rsidR="0030567A" w:rsidRDefault="0030567A" w:rsidP="00FC52B2">
      <w:pPr>
        <w:pStyle w:val="ppCodeIndent"/>
      </w:pPr>
      <w:r>
        <w:t xml:space="preserve">                            </w:t>
      </w:r>
      <w:r>
        <w:rPr>
          <w:color w:val="0000FF"/>
        </w:rPr>
        <w:t>&lt;</w:t>
      </w:r>
      <w:r>
        <w:t>RowDefinition</w:t>
      </w:r>
      <w:r>
        <w:rPr>
          <w:color w:val="FF0000"/>
        </w:rPr>
        <w:t xml:space="preserve"> Height</w:t>
      </w:r>
      <w:r>
        <w:rPr>
          <w:color w:val="0000FF"/>
        </w:rPr>
        <w:t>="20" /&gt;</w:t>
      </w:r>
    </w:p>
    <w:p w14:paraId="3BD5343C" w14:textId="77777777" w:rsidR="0030567A" w:rsidRDefault="0030567A" w:rsidP="00FC52B2">
      <w:pPr>
        <w:pStyle w:val="ppCodeIndent"/>
      </w:pPr>
      <w:r>
        <w:t xml:space="preserve">                            </w:t>
      </w:r>
      <w:r>
        <w:rPr>
          <w:color w:val="0000FF"/>
        </w:rPr>
        <w:t>&lt;</w:t>
      </w:r>
      <w:r>
        <w:t>RowDefinition</w:t>
      </w:r>
      <w:r>
        <w:rPr>
          <w:color w:val="FF0000"/>
        </w:rPr>
        <w:t xml:space="preserve"> Height</w:t>
      </w:r>
      <w:r>
        <w:rPr>
          <w:color w:val="0000FF"/>
        </w:rPr>
        <w:t>="Auto" /&gt;</w:t>
      </w:r>
    </w:p>
    <w:p w14:paraId="7D41B976" w14:textId="77777777" w:rsidR="0030567A" w:rsidRDefault="0030567A" w:rsidP="00FC52B2">
      <w:pPr>
        <w:pStyle w:val="ppCodeIndent"/>
      </w:pPr>
      <w:r>
        <w:t xml:space="preserve">                        </w:t>
      </w:r>
      <w:r>
        <w:rPr>
          <w:color w:val="0000FF"/>
        </w:rPr>
        <w:t>&lt;/</w:t>
      </w:r>
      <w:r>
        <w:t>Grid.RowDefinitions</w:t>
      </w:r>
      <w:r>
        <w:rPr>
          <w:color w:val="0000FF"/>
        </w:rPr>
        <w:t>&gt;</w:t>
      </w:r>
    </w:p>
    <w:p w14:paraId="5D74D1A3" w14:textId="77777777" w:rsidR="0030567A" w:rsidRDefault="0030567A" w:rsidP="00FC52B2">
      <w:pPr>
        <w:pStyle w:val="ppCodeIndent"/>
      </w:pPr>
    </w:p>
    <w:p w14:paraId="659B3819" w14:textId="77777777" w:rsidR="0030567A" w:rsidRDefault="0030567A" w:rsidP="00FC52B2">
      <w:pPr>
        <w:pStyle w:val="ppCodeIndent"/>
      </w:pPr>
      <w:r>
        <w:t xml:space="preserve">                        </w:t>
      </w:r>
      <w:r>
        <w:rPr>
          <w:color w:val="0000FF"/>
        </w:rPr>
        <w:t>&lt;</w:t>
      </w:r>
      <w:r>
        <w:t>TextBlock</w:t>
      </w:r>
      <w:r>
        <w:rPr>
          <w:color w:val="FF0000"/>
        </w:rPr>
        <w:t xml:space="preserve"> Text</w:t>
      </w:r>
      <w:r>
        <w:rPr>
          <w:color w:val="0000FF"/>
        </w:rPr>
        <w:t>="{</w:t>
      </w:r>
      <w:r>
        <w:t>Binding</w:t>
      </w:r>
      <w:r>
        <w:rPr>
          <w:color w:val="FF0000"/>
        </w:rPr>
        <w:t xml:space="preserve"> Path</w:t>
      </w:r>
      <w:r>
        <w:rPr>
          <w:color w:val="0000FF"/>
        </w:rPr>
        <w:t>=Name,</w:t>
      </w:r>
      <w:r>
        <w:rPr>
          <w:color w:val="FF0000"/>
        </w:rPr>
        <w:t xml:space="preserve"> StringFormat</w:t>
      </w:r>
      <w:r>
        <w:rPr>
          <w:color w:val="0000FF"/>
        </w:rPr>
        <w:t>=HH:mm}" /&gt;</w:t>
      </w:r>
    </w:p>
    <w:p w14:paraId="0EC407C7" w14:textId="77777777" w:rsidR="0030567A" w:rsidRDefault="0030567A" w:rsidP="00FC52B2">
      <w:pPr>
        <w:pStyle w:val="ppCodeIndent"/>
      </w:pPr>
    </w:p>
    <w:p w14:paraId="116B17F7" w14:textId="77777777" w:rsidR="0030567A" w:rsidRDefault="0030567A" w:rsidP="00FC52B2">
      <w:pPr>
        <w:pStyle w:val="ppCodeIndent"/>
      </w:pPr>
      <w:r>
        <w:t xml:space="preserve">                        </w:t>
      </w:r>
      <w:r>
        <w:rPr>
          <w:color w:val="0000FF"/>
        </w:rPr>
        <w:t>&lt;</w:t>
      </w:r>
      <w:r>
        <w:t>ItemsControl</w:t>
      </w:r>
    </w:p>
    <w:p w14:paraId="54831AD2" w14:textId="77777777" w:rsidR="0030567A" w:rsidRDefault="0030567A" w:rsidP="00FC52B2">
      <w:pPr>
        <w:pStyle w:val="ppCodeIndent"/>
      </w:pPr>
      <w:r>
        <w:t xml:space="preserve">                           </w:t>
      </w:r>
      <w:r>
        <w:rPr>
          <w:color w:val="FF0000"/>
        </w:rPr>
        <w:t xml:space="preserve"> Grid.Row</w:t>
      </w:r>
      <w:r>
        <w:rPr>
          <w:color w:val="0000FF"/>
        </w:rPr>
        <w:t>="1"</w:t>
      </w:r>
    </w:p>
    <w:p w14:paraId="44A8DE0E" w14:textId="77777777" w:rsidR="0030567A" w:rsidRDefault="0030567A" w:rsidP="00FC52B2">
      <w:pPr>
        <w:pStyle w:val="ppCodeIndent"/>
      </w:pPr>
      <w:r>
        <w:t xml:space="preserve">                           </w:t>
      </w:r>
      <w:r>
        <w:rPr>
          <w:color w:val="FF0000"/>
        </w:rPr>
        <w:t xml:space="preserve"> ItemsSource</w:t>
      </w:r>
      <w:r>
        <w:rPr>
          <w:color w:val="0000FF"/>
        </w:rPr>
        <w:t>="{</w:t>
      </w:r>
      <w:r>
        <w:t>Binding</w:t>
      </w:r>
      <w:r>
        <w:rPr>
          <w:color w:val="FF0000"/>
        </w:rPr>
        <w:t xml:space="preserve"> Path</w:t>
      </w:r>
      <w:r>
        <w:rPr>
          <w:color w:val="0000FF"/>
        </w:rPr>
        <w:t>=Items}"</w:t>
      </w:r>
    </w:p>
    <w:p w14:paraId="1D5B8AEA" w14:textId="77777777" w:rsidR="0030567A" w:rsidRDefault="0030567A" w:rsidP="00FC52B2">
      <w:pPr>
        <w:pStyle w:val="ppCodeIndent"/>
      </w:pPr>
      <w:r>
        <w:t xml:space="preserve">                           </w:t>
      </w:r>
      <w:r>
        <w:rPr>
          <w:color w:val="0000FF"/>
        </w:rPr>
        <w:t xml:space="preserve"> &gt;</w:t>
      </w:r>
    </w:p>
    <w:p w14:paraId="5BED05F4" w14:textId="77777777" w:rsidR="0030567A" w:rsidRDefault="0030567A" w:rsidP="00FC52B2">
      <w:pPr>
        <w:pStyle w:val="ppCodeIndent"/>
      </w:pPr>
      <w:r>
        <w:t xml:space="preserve">                            </w:t>
      </w:r>
      <w:r>
        <w:rPr>
          <w:color w:val="0000FF"/>
        </w:rPr>
        <w:t>&lt;</w:t>
      </w:r>
      <w:r>
        <w:t>ItemsControl.ItemTemplate</w:t>
      </w:r>
      <w:r>
        <w:rPr>
          <w:color w:val="0000FF"/>
        </w:rPr>
        <w:t>&gt;</w:t>
      </w:r>
    </w:p>
    <w:p w14:paraId="2F0A3E67" w14:textId="77777777" w:rsidR="0030567A" w:rsidRDefault="0030567A" w:rsidP="00FC52B2">
      <w:pPr>
        <w:pStyle w:val="ppCodeIndent"/>
      </w:pPr>
      <w:r>
        <w:t xml:space="preserve">                                </w:t>
      </w:r>
      <w:r>
        <w:rPr>
          <w:color w:val="0000FF"/>
        </w:rPr>
        <w:t>&lt;</w:t>
      </w:r>
      <w:r>
        <w:t>DataTemplate</w:t>
      </w:r>
      <w:r>
        <w:rPr>
          <w:color w:val="0000FF"/>
        </w:rPr>
        <w:t>&gt;</w:t>
      </w:r>
    </w:p>
    <w:p w14:paraId="3708CA50" w14:textId="77777777" w:rsidR="0030567A" w:rsidRDefault="0030567A" w:rsidP="00FC52B2">
      <w:pPr>
        <w:pStyle w:val="ppCodeIndent"/>
      </w:pPr>
      <w:r>
        <w:t xml:space="preserve">                                    </w:t>
      </w:r>
      <w:r>
        <w:rPr>
          <w:color w:val="0000FF"/>
        </w:rPr>
        <w:t>&lt;</w:t>
      </w:r>
      <w:r>
        <w:t>Grid</w:t>
      </w:r>
      <w:r>
        <w:rPr>
          <w:color w:val="0000FF"/>
        </w:rPr>
        <w:t>&gt;</w:t>
      </w:r>
    </w:p>
    <w:p w14:paraId="6746312F" w14:textId="77777777" w:rsidR="0030567A" w:rsidRDefault="0030567A" w:rsidP="00FC52B2">
      <w:pPr>
        <w:pStyle w:val="ppCodeIndent"/>
      </w:pPr>
      <w:r>
        <w:t xml:space="preserve">                                        </w:t>
      </w:r>
      <w:r>
        <w:rPr>
          <w:color w:val="0000FF"/>
        </w:rPr>
        <w:t>&lt;</w:t>
      </w:r>
      <w:r>
        <w:t>Grid.RowDefinitions</w:t>
      </w:r>
      <w:r>
        <w:rPr>
          <w:color w:val="0000FF"/>
        </w:rPr>
        <w:t>&gt;</w:t>
      </w:r>
    </w:p>
    <w:p w14:paraId="0AD9B4EA" w14:textId="77777777" w:rsidR="0030567A" w:rsidRDefault="0030567A" w:rsidP="00FC52B2">
      <w:pPr>
        <w:pStyle w:val="ppCodeIndent"/>
      </w:pPr>
      <w:r>
        <w:t xml:space="preserve">                                            </w:t>
      </w:r>
      <w:r>
        <w:rPr>
          <w:color w:val="0000FF"/>
        </w:rPr>
        <w:t>&lt;</w:t>
      </w:r>
      <w:r>
        <w:t>RowDefinition</w:t>
      </w:r>
      <w:r>
        <w:rPr>
          <w:color w:val="FF0000"/>
        </w:rPr>
        <w:t xml:space="preserve"> Height</w:t>
      </w:r>
      <w:r>
        <w:rPr>
          <w:color w:val="0000FF"/>
        </w:rPr>
        <w:t>="Auto" /&gt;</w:t>
      </w:r>
    </w:p>
    <w:p w14:paraId="5CFE2A81" w14:textId="77777777" w:rsidR="0030567A" w:rsidRDefault="0030567A" w:rsidP="00FC52B2">
      <w:pPr>
        <w:pStyle w:val="ppCodeIndent"/>
      </w:pPr>
      <w:r>
        <w:t xml:space="preserve">                                            </w:t>
      </w:r>
      <w:r>
        <w:rPr>
          <w:color w:val="0000FF"/>
        </w:rPr>
        <w:t>&lt;</w:t>
      </w:r>
      <w:r>
        <w:t>RowDefinition</w:t>
      </w:r>
      <w:r>
        <w:rPr>
          <w:color w:val="FF0000"/>
        </w:rPr>
        <w:t xml:space="preserve"> MaxHeight</w:t>
      </w:r>
      <w:r>
        <w:rPr>
          <w:color w:val="0000FF"/>
        </w:rPr>
        <w:t>="40" /&gt;</w:t>
      </w:r>
    </w:p>
    <w:p w14:paraId="1DB18B3B" w14:textId="77777777" w:rsidR="0030567A" w:rsidRDefault="0030567A" w:rsidP="00FC52B2">
      <w:pPr>
        <w:pStyle w:val="ppCodeIndent"/>
      </w:pPr>
      <w:r>
        <w:t xml:space="preserve">                                        </w:t>
      </w:r>
      <w:r>
        <w:rPr>
          <w:color w:val="0000FF"/>
        </w:rPr>
        <w:t>&lt;/</w:t>
      </w:r>
      <w:r>
        <w:t>Grid.RowDefinitions</w:t>
      </w:r>
      <w:r>
        <w:rPr>
          <w:color w:val="0000FF"/>
        </w:rPr>
        <w:t>&gt;</w:t>
      </w:r>
    </w:p>
    <w:p w14:paraId="3F370D48" w14:textId="77777777" w:rsidR="0030567A" w:rsidRDefault="0030567A" w:rsidP="00FC52B2">
      <w:pPr>
        <w:pStyle w:val="ppCodeIndent"/>
      </w:pPr>
    </w:p>
    <w:p w14:paraId="3E055B7F" w14:textId="77777777" w:rsidR="0030567A" w:rsidRDefault="0030567A" w:rsidP="00FC52B2">
      <w:pPr>
        <w:pStyle w:val="ppCodeIndent"/>
      </w:pPr>
      <w:r>
        <w:t xml:space="preserve">                                        </w:t>
      </w:r>
      <w:r>
        <w:rPr>
          <w:color w:val="0000FF"/>
        </w:rPr>
        <w:t>&lt;</w:t>
      </w:r>
      <w:r>
        <w:t>TextBlock</w:t>
      </w:r>
    </w:p>
    <w:p w14:paraId="6E93F6E4" w14:textId="77777777" w:rsidR="0030567A" w:rsidRDefault="0030567A" w:rsidP="00FC52B2">
      <w:pPr>
        <w:pStyle w:val="ppCodeIndent"/>
      </w:pPr>
      <w:r>
        <w:t xml:space="preserve">                                           </w:t>
      </w:r>
      <w:r>
        <w:rPr>
          <w:color w:val="FF0000"/>
        </w:rPr>
        <w:t xml:space="preserve"> Text</w:t>
      </w:r>
      <w:r>
        <w:rPr>
          <w:color w:val="0000FF"/>
        </w:rPr>
        <w:t>="{</w:t>
      </w:r>
      <w:r>
        <w:t>Binding</w:t>
      </w:r>
      <w:r>
        <w:rPr>
          <w:color w:val="FF0000"/>
        </w:rPr>
        <w:t xml:space="preserve"> Path</w:t>
      </w:r>
      <w:r>
        <w:rPr>
          <w:color w:val="0000FF"/>
        </w:rPr>
        <w:t>=TalkTitle}"</w:t>
      </w:r>
    </w:p>
    <w:p w14:paraId="3D738E47" w14:textId="77777777" w:rsidR="0030567A" w:rsidRDefault="0030567A" w:rsidP="00FC52B2">
      <w:pPr>
        <w:pStyle w:val="ppCodeIndent"/>
      </w:pPr>
      <w:r>
        <w:t xml:space="preserve">                                           </w:t>
      </w:r>
      <w:r>
        <w:rPr>
          <w:color w:val="FF0000"/>
        </w:rPr>
        <w:t xml:space="preserve"> FontWeight</w:t>
      </w:r>
      <w:r>
        <w:rPr>
          <w:color w:val="0000FF"/>
        </w:rPr>
        <w:t>="Bold"</w:t>
      </w:r>
    </w:p>
    <w:p w14:paraId="1526009A" w14:textId="77777777" w:rsidR="0030567A" w:rsidRDefault="0030567A" w:rsidP="00FC52B2">
      <w:pPr>
        <w:pStyle w:val="ppCodeIndent"/>
      </w:pPr>
      <w:r>
        <w:t xml:space="preserve">                                           </w:t>
      </w:r>
      <w:r>
        <w:rPr>
          <w:color w:val="0000FF"/>
        </w:rPr>
        <w:t xml:space="preserve"> /&gt;</w:t>
      </w:r>
    </w:p>
    <w:p w14:paraId="6DF1E05F" w14:textId="77777777" w:rsidR="0030567A" w:rsidRDefault="0030567A" w:rsidP="00FC52B2">
      <w:pPr>
        <w:pStyle w:val="ppCodeIndent"/>
      </w:pPr>
      <w:r>
        <w:t xml:space="preserve">                                        </w:t>
      </w:r>
      <w:r>
        <w:rPr>
          <w:color w:val="0000FF"/>
        </w:rPr>
        <w:t>&lt;</w:t>
      </w:r>
      <w:r>
        <w:t>TextBlock</w:t>
      </w:r>
    </w:p>
    <w:p w14:paraId="733980D7" w14:textId="77777777" w:rsidR="0030567A" w:rsidRDefault="0030567A" w:rsidP="00FC52B2">
      <w:pPr>
        <w:pStyle w:val="ppCodeIndent"/>
      </w:pPr>
      <w:r>
        <w:t xml:space="preserve">                                           </w:t>
      </w:r>
      <w:r>
        <w:rPr>
          <w:color w:val="FF0000"/>
        </w:rPr>
        <w:t xml:space="preserve"> Grid.Row</w:t>
      </w:r>
      <w:r>
        <w:rPr>
          <w:color w:val="0000FF"/>
        </w:rPr>
        <w:t>="1"</w:t>
      </w:r>
    </w:p>
    <w:p w14:paraId="00109A57" w14:textId="77777777" w:rsidR="0030567A" w:rsidRDefault="0030567A" w:rsidP="00FC52B2">
      <w:pPr>
        <w:pStyle w:val="ppCodeIndent"/>
      </w:pPr>
      <w:r>
        <w:t xml:space="preserve">                                           </w:t>
      </w:r>
      <w:r>
        <w:rPr>
          <w:color w:val="FF0000"/>
        </w:rPr>
        <w:t xml:space="preserve"> Text</w:t>
      </w:r>
      <w:r>
        <w:rPr>
          <w:color w:val="0000FF"/>
        </w:rPr>
        <w:t>="{</w:t>
      </w:r>
      <w:r>
        <w:t>Binding</w:t>
      </w:r>
      <w:r>
        <w:rPr>
          <w:color w:val="FF0000"/>
        </w:rPr>
        <w:t xml:space="preserve"> Path</w:t>
      </w:r>
      <w:r>
        <w:rPr>
          <w:color w:val="0000FF"/>
        </w:rPr>
        <w:t>=TalkAbstract}"</w:t>
      </w:r>
    </w:p>
    <w:p w14:paraId="17FDB42E" w14:textId="77777777" w:rsidR="0030567A" w:rsidRDefault="0030567A" w:rsidP="00FC52B2">
      <w:pPr>
        <w:pStyle w:val="ppCodeIndent"/>
      </w:pPr>
      <w:r>
        <w:t xml:space="preserve">                                           </w:t>
      </w:r>
      <w:r>
        <w:rPr>
          <w:color w:val="FF0000"/>
        </w:rPr>
        <w:t xml:space="preserve"> TextWrapping</w:t>
      </w:r>
      <w:r>
        <w:rPr>
          <w:color w:val="0000FF"/>
        </w:rPr>
        <w:t>="Wrap"</w:t>
      </w:r>
    </w:p>
    <w:p w14:paraId="7AF60181" w14:textId="77777777" w:rsidR="0030567A" w:rsidRDefault="0030567A" w:rsidP="00FC52B2">
      <w:pPr>
        <w:pStyle w:val="ppCodeIndent"/>
      </w:pPr>
      <w:r>
        <w:t xml:space="preserve">                                           </w:t>
      </w:r>
      <w:r>
        <w:rPr>
          <w:color w:val="0000FF"/>
        </w:rPr>
        <w:t xml:space="preserve"> /&gt;</w:t>
      </w:r>
    </w:p>
    <w:p w14:paraId="4AA4B395" w14:textId="77777777" w:rsidR="0030567A" w:rsidRDefault="0030567A" w:rsidP="00FC52B2">
      <w:pPr>
        <w:pStyle w:val="ppCodeIndent"/>
      </w:pPr>
      <w:r>
        <w:t xml:space="preserve">                                    </w:t>
      </w:r>
      <w:r>
        <w:rPr>
          <w:color w:val="0000FF"/>
        </w:rPr>
        <w:t>&lt;/</w:t>
      </w:r>
      <w:r>
        <w:t>Grid</w:t>
      </w:r>
      <w:r>
        <w:rPr>
          <w:color w:val="0000FF"/>
        </w:rPr>
        <w:t>&gt;</w:t>
      </w:r>
    </w:p>
    <w:p w14:paraId="2B8A3D5D" w14:textId="77777777" w:rsidR="0030567A" w:rsidRDefault="0030567A" w:rsidP="00FC52B2">
      <w:pPr>
        <w:pStyle w:val="ppCodeIndent"/>
      </w:pPr>
      <w:r>
        <w:t xml:space="preserve">                                </w:t>
      </w:r>
      <w:r>
        <w:rPr>
          <w:color w:val="0000FF"/>
        </w:rPr>
        <w:t>&lt;/</w:t>
      </w:r>
      <w:r>
        <w:t>DataTemplate</w:t>
      </w:r>
      <w:r>
        <w:rPr>
          <w:color w:val="0000FF"/>
        </w:rPr>
        <w:t>&gt;</w:t>
      </w:r>
    </w:p>
    <w:p w14:paraId="7160D147" w14:textId="77777777" w:rsidR="0030567A" w:rsidRDefault="0030567A" w:rsidP="00FC52B2">
      <w:pPr>
        <w:pStyle w:val="ppCodeIndent"/>
      </w:pPr>
      <w:r>
        <w:t xml:space="preserve">                            </w:t>
      </w:r>
      <w:r>
        <w:rPr>
          <w:color w:val="0000FF"/>
        </w:rPr>
        <w:t>&lt;/</w:t>
      </w:r>
      <w:r>
        <w:t>ItemsControl.ItemTemplate</w:t>
      </w:r>
      <w:r>
        <w:rPr>
          <w:color w:val="0000FF"/>
        </w:rPr>
        <w:t>&gt;</w:t>
      </w:r>
    </w:p>
    <w:p w14:paraId="2A498F59" w14:textId="77777777" w:rsidR="0030567A" w:rsidRDefault="0030567A" w:rsidP="00FC52B2">
      <w:pPr>
        <w:pStyle w:val="ppCodeIndent"/>
      </w:pPr>
      <w:r>
        <w:t xml:space="preserve">                        </w:t>
      </w:r>
      <w:r>
        <w:rPr>
          <w:color w:val="0000FF"/>
        </w:rPr>
        <w:t>&lt;/</w:t>
      </w:r>
      <w:r>
        <w:t>ItemsControl</w:t>
      </w:r>
      <w:r>
        <w:rPr>
          <w:color w:val="0000FF"/>
        </w:rPr>
        <w:t>&gt;</w:t>
      </w:r>
    </w:p>
    <w:p w14:paraId="630D1B3A" w14:textId="77777777" w:rsidR="0030567A" w:rsidRDefault="0030567A" w:rsidP="00FC52B2">
      <w:pPr>
        <w:pStyle w:val="ppCodeIndent"/>
      </w:pPr>
      <w:r>
        <w:t xml:space="preserve">                    </w:t>
      </w:r>
      <w:r>
        <w:rPr>
          <w:color w:val="0000FF"/>
        </w:rPr>
        <w:t>&lt;/</w:t>
      </w:r>
      <w:r>
        <w:t>Grid</w:t>
      </w:r>
      <w:r>
        <w:rPr>
          <w:color w:val="0000FF"/>
        </w:rPr>
        <w:t>&gt;</w:t>
      </w:r>
    </w:p>
    <w:p w14:paraId="08DA6E5E" w14:textId="77777777" w:rsidR="0030567A" w:rsidRDefault="0030567A" w:rsidP="00FC52B2">
      <w:pPr>
        <w:pStyle w:val="ppCodeIndent"/>
      </w:pPr>
      <w:r>
        <w:t xml:space="preserve">                </w:t>
      </w:r>
      <w:r>
        <w:rPr>
          <w:color w:val="0000FF"/>
        </w:rPr>
        <w:t>&lt;/</w:t>
      </w:r>
      <w:r>
        <w:t>DataTemplate</w:t>
      </w:r>
      <w:r>
        <w:rPr>
          <w:color w:val="0000FF"/>
        </w:rPr>
        <w:t>&gt;</w:t>
      </w:r>
    </w:p>
    <w:p w14:paraId="3EC8CE03" w14:textId="77777777" w:rsidR="0030567A" w:rsidRDefault="0030567A" w:rsidP="00FC52B2">
      <w:pPr>
        <w:pStyle w:val="ppCodeIndent"/>
      </w:pPr>
      <w:r>
        <w:t xml:space="preserve">            </w:t>
      </w:r>
      <w:r>
        <w:rPr>
          <w:color w:val="0000FF"/>
        </w:rPr>
        <w:t>&lt;/</w:t>
      </w:r>
      <w:r>
        <w:t>ItemsControl.ItemTemplate</w:t>
      </w:r>
      <w:r>
        <w:rPr>
          <w:color w:val="0000FF"/>
        </w:rPr>
        <w:t>&gt;</w:t>
      </w:r>
    </w:p>
    <w:p w14:paraId="389415F8" w14:textId="77777777" w:rsidR="0030567A" w:rsidRDefault="0030567A" w:rsidP="00FC52B2">
      <w:pPr>
        <w:pStyle w:val="ppCodeIndent"/>
      </w:pPr>
      <w:r>
        <w:t xml:space="preserve">        </w:t>
      </w:r>
      <w:r>
        <w:rPr>
          <w:color w:val="0000FF"/>
        </w:rPr>
        <w:t>&lt;/</w:t>
      </w:r>
      <w:r>
        <w:t>ItemsControl</w:t>
      </w:r>
      <w:r>
        <w:rPr>
          <w:color w:val="0000FF"/>
        </w:rPr>
        <w:t>&gt;</w:t>
      </w:r>
    </w:p>
    <w:p w14:paraId="241B8C82" w14:textId="77777777" w:rsidR="0030567A" w:rsidRDefault="0030567A" w:rsidP="00FC52B2">
      <w:pPr>
        <w:pStyle w:val="ppCodeIndent"/>
      </w:pPr>
      <w:r>
        <w:t xml:space="preserve">    </w:t>
      </w:r>
      <w:r>
        <w:rPr>
          <w:color w:val="0000FF"/>
        </w:rPr>
        <w:t>&lt;/</w:t>
      </w:r>
      <w:r>
        <w:t>Viewbox</w:t>
      </w:r>
      <w:r>
        <w:rPr>
          <w:color w:val="0000FF"/>
        </w:rPr>
        <w:t>&gt;</w:t>
      </w:r>
    </w:p>
    <w:p w14:paraId="4FEA20A8" w14:textId="77777777" w:rsidR="0030567A" w:rsidRDefault="0030567A" w:rsidP="00FC52B2">
      <w:pPr>
        <w:pStyle w:val="ppCodeIndent"/>
      </w:pPr>
      <w:r>
        <w:rPr>
          <w:color w:val="0000FF"/>
        </w:rPr>
        <w:t>&lt;/</w:t>
      </w:r>
      <w:r>
        <w:t>Grid</w:t>
      </w:r>
      <w:r>
        <w:rPr>
          <w:color w:val="0000FF"/>
        </w:rPr>
        <w:t>&gt;</w:t>
      </w:r>
    </w:p>
    <w:p w14:paraId="63F3A72B" w14:textId="70E32597" w:rsidR="00FA12B5" w:rsidRDefault="006838E8" w:rsidP="005C6624">
      <w:pPr>
        <w:pStyle w:val="ppNoteIndent"/>
      </w:pPr>
      <w:r>
        <w:t>T</w:t>
      </w:r>
      <w:r w:rsidR="00FA12B5">
        <w:t>his is similar to the markup you created for the schedule planner, but with a few subtle differences. We can’t use tooltips in printed output because tooltips rely on mouse interaction, something that doesn’t work too well on paper.</w:t>
      </w:r>
      <w:r w:rsidR="00D52361">
        <w:t xml:space="preserve"> On screen, we use tooltips to show the full abstract, enabling us to truncate in the usual view, but when </w:t>
      </w:r>
      <w:r w:rsidR="00FA12B5">
        <w:t>print</w:t>
      </w:r>
      <w:r w:rsidR="00D52361">
        <w:t>ing, we need to show</w:t>
      </w:r>
      <w:r w:rsidR="00FA12B5">
        <w:t xml:space="preserve"> the whole abstract </w:t>
      </w:r>
      <w:r w:rsidR="00D52361">
        <w:t xml:space="preserve">up front </w:t>
      </w:r>
      <w:r w:rsidR="00FA12B5">
        <w:t xml:space="preserve">rather than trimming it. </w:t>
      </w:r>
      <w:r w:rsidR="007B7589">
        <w:t>(</w:t>
      </w:r>
      <w:r w:rsidR="00FA12B5">
        <w:t xml:space="preserve">Also, </w:t>
      </w:r>
      <w:r w:rsidR="007B7589">
        <w:t xml:space="preserve">if you did the optional Fluid UI section in the previous lab, you’ll notice that </w:t>
      </w:r>
      <w:r w:rsidR="00FA12B5">
        <w:t xml:space="preserve">we’re not using a </w:t>
      </w:r>
      <w:r w:rsidR="00FA12B5" w:rsidRPr="00FA12B5">
        <w:rPr>
          <w:rStyle w:val="Literal"/>
        </w:rPr>
        <w:t>ListBox</w:t>
      </w:r>
      <w:r w:rsidR="00FA12B5">
        <w:t xml:space="preserve"> any </w:t>
      </w:r>
      <w:r w:rsidR="00D4372D">
        <w:t xml:space="preserve">longer </w:t>
      </w:r>
      <w:r w:rsidR="00FA12B5">
        <w:t>because we only added that for the entry and exit animations.</w:t>
      </w:r>
      <w:r w:rsidR="004231B4">
        <w:t>)</w:t>
      </w:r>
    </w:p>
    <w:p w14:paraId="15610A2B" w14:textId="77777777" w:rsidR="00FA12B5" w:rsidRDefault="00FA12B5" w:rsidP="005C6624">
      <w:pPr>
        <w:pStyle w:val="ppNoteIndent"/>
      </w:pPr>
      <w:r>
        <w:t xml:space="preserve">Also note that we’ve wrapped the </w:t>
      </w:r>
      <w:r w:rsidRPr="00FA12B5">
        <w:rPr>
          <w:rStyle w:val="Literal"/>
        </w:rPr>
        <w:t>ItemsControl</w:t>
      </w:r>
      <w:r>
        <w:t xml:space="preserve"> in a </w:t>
      </w:r>
      <w:r w:rsidRPr="00FA12B5">
        <w:rPr>
          <w:rStyle w:val="Literal"/>
        </w:rPr>
        <w:t>Viewbox</w:t>
      </w:r>
      <w:r>
        <w:t>, a new feature in Silverlight 4.</w:t>
      </w:r>
      <w:r w:rsidR="000933AE">
        <w:t xml:space="preserve"> This can enlarge or shrink items to fit the available space. We’ve set the </w:t>
      </w:r>
      <w:r w:rsidR="000933AE" w:rsidRPr="000933AE">
        <w:rPr>
          <w:rStyle w:val="Literal"/>
        </w:rPr>
        <w:t>StretchDirection</w:t>
      </w:r>
      <w:r w:rsidR="000933AE">
        <w:t xml:space="preserve"> to </w:t>
      </w:r>
      <w:r w:rsidR="000933AE" w:rsidRPr="000933AE">
        <w:rPr>
          <w:rStyle w:val="Literal"/>
        </w:rPr>
        <w:t>DownOnly</w:t>
      </w:r>
      <w:r w:rsidR="000933AE">
        <w:t xml:space="preserve"> meaning this particular </w:t>
      </w:r>
      <w:r w:rsidR="000933AE" w:rsidRPr="000933AE">
        <w:rPr>
          <w:rStyle w:val="Literal"/>
        </w:rPr>
        <w:t>Viewbox</w:t>
      </w:r>
      <w:r w:rsidR="000933AE">
        <w:t xml:space="preserve"> will never try to enlarge the content—if it’s smaller than the space available it just won’t fill it. But if there’s too much content, it will be shrunk, to fit it on the page. (In the planner UI we were able to deal with this problem by using a </w:t>
      </w:r>
      <w:r w:rsidR="000933AE" w:rsidRPr="000933AE">
        <w:rPr>
          <w:rStyle w:val="Literal"/>
        </w:rPr>
        <w:t>ScrollViewer</w:t>
      </w:r>
      <w:r w:rsidR="000933AE">
        <w:t>, but of course that’s another UI element type that’s not a great choice for printed out</w:t>
      </w:r>
      <w:r w:rsidR="00D52361">
        <w:t>put</w:t>
      </w:r>
      <w:r w:rsidR="000933AE">
        <w:t>.)</w:t>
      </w:r>
    </w:p>
    <w:p w14:paraId="46CFDC87" w14:textId="4C45DCAB" w:rsidR="00FA7D3B" w:rsidRDefault="005C6624" w:rsidP="005C6624">
      <w:pPr>
        <w:pStyle w:val="ppNoteIndent"/>
      </w:pPr>
      <w:r>
        <w:t>T</w:t>
      </w:r>
      <w:r w:rsidR="00ED38E8">
        <w:t>he Viewb</w:t>
      </w:r>
      <w:r w:rsidR="00FA7D3B">
        <w:t xml:space="preserve">ox is the reason we needed </w:t>
      </w:r>
      <w:r w:rsidR="0060177E">
        <w:t xml:space="preserve">the ViewModel to make </w:t>
      </w:r>
      <w:r w:rsidR="00FA7D3B">
        <w:t>the PrintWidth</w:t>
      </w:r>
      <w:r w:rsidR="0060177E">
        <w:t xml:space="preserve"> available</w:t>
      </w:r>
      <w:r w:rsidR="00FA7D3B">
        <w:t>. Notice that the outer ItemsControl’s Width is constrained to be Pri</w:t>
      </w:r>
      <w:r w:rsidR="00ED38E8">
        <w:t>ntWidth. Without that, the Viewb</w:t>
      </w:r>
      <w:r w:rsidR="00FA7D3B">
        <w:t>ox would allow the ItemsControl to grow as wide as it liked</w:t>
      </w:r>
      <w:r w:rsidR="00ED38E8">
        <w:t>—the Viewbox performs unconstrained layout on its children</w:t>
      </w:r>
      <w:r w:rsidR="00FA7D3B">
        <w:t xml:space="preserve">. The result would be that all </w:t>
      </w:r>
      <w:r w:rsidR="00036D69">
        <w:t>each talk abstract</w:t>
      </w:r>
      <w:r w:rsidR="00FA7D3B">
        <w:t xml:space="preserve"> would </w:t>
      </w:r>
      <w:r w:rsidR="00036D69">
        <w:t xml:space="preserve">occupy a </w:t>
      </w:r>
      <w:r w:rsidR="00FA7D3B">
        <w:t>single</w:t>
      </w:r>
      <w:r w:rsidR="00036D69">
        <w:t>, possibly very long</w:t>
      </w:r>
      <w:r w:rsidR="00FA7D3B">
        <w:t xml:space="preserve"> line—the absence of a constraint would mean the text </w:t>
      </w:r>
      <w:r w:rsidR="00036D69">
        <w:t xml:space="preserve">would never be wrapped </w:t>
      </w:r>
      <w:r w:rsidR="00FA7D3B">
        <w:t>because the line of text could g</w:t>
      </w:r>
      <w:r w:rsidR="00ED38E8">
        <w:t>row indefinitely long. The Viewb</w:t>
      </w:r>
      <w:r w:rsidR="00FA7D3B">
        <w:t xml:space="preserve">ox would then shrink everything to fit. The result would be tiny text with </w:t>
      </w:r>
      <w:r w:rsidR="00ED38E8">
        <w:t>very long</w:t>
      </w:r>
      <w:r w:rsidR="00FA7D3B">
        <w:t xml:space="preserve"> talk abstract lines. By forcing the ItemsControl not to get wider than</w:t>
      </w:r>
      <w:r w:rsidR="00606F11">
        <w:t xml:space="preserve"> PrintWidth, word </w:t>
      </w:r>
      <w:r w:rsidR="00ED38E8">
        <w:t>wrapping kicks in, and the Viewb</w:t>
      </w:r>
      <w:r w:rsidR="00606F11">
        <w:t xml:space="preserve">ox only does </w:t>
      </w:r>
      <w:r w:rsidR="00FE0158">
        <w:t>i</w:t>
      </w:r>
      <w:r w:rsidR="0093700B">
        <w:t>t</w:t>
      </w:r>
      <w:r w:rsidR="00FE0158">
        <w:t xml:space="preserve">s job </w:t>
      </w:r>
      <w:r w:rsidR="00606F11">
        <w:t>once the content becomes too tall to fit.</w:t>
      </w:r>
    </w:p>
    <w:p w14:paraId="1371261D" w14:textId="77777777" w:rsidR="00724BF7" w:rsidRPr="00FA7D3B" w:rsidRDefault="00724BF7" w:rsidP="00724BF7">
      <w:pPr>
        <w:pStyle w:val="ppListEnd"/>
      </w:pPr>
    </w:p>
    <w:p w14:paraId="211AB40D" w14:textId="77777777" w:rsidR="00DF2943" w:rsidRDefault="00DF2943" w:rsidP="00DF2943">
      <w:pPr>
        <w:pStyle w:val="ppProcedureStart"/>
      </w:pPr>
      <w:bookmarkStart w:id="4" w:name="_Toc256194031"/>
      <w:r>
        <w:t>Hook up the Print Button</w:t>
      </w:r>
      <w:bookmarkEnd w:id="4"/>
    </w:p>
    <w:p w14:paraId="2F4BF6C5" w14:textId="77777777" w:rsidR="000E1613" w:rsidRDefault="004E11FA" w:rsidP="00790F56">
      <w:pPr>
        <w:pStyle w:val="ppNumberList"/>
      </w:pPr>
      <w:r>
        <w:t xml:space="preserve">Open </w:t>
      </w:r>
      <w:r w:rsidRPr="004E11FA">
        <w:rPr>
          <w:rStyle w:val="Literal"/>
        </w:rPr>
        <w:t>SchedulePlanner.xaml</w:t>
      </w:r>
      <w:r w:rsidR="000E1613">
        <w:t>.</w:t>
      </w:r>
    </w:p>
    <w:p w14:paraId="1046A13C" w14:textId="77777777" w:rsidR="00FE1A51" w:rsidRDefault="000E1613" w:rsidP="00790F56">
      <w:pPr>
        <w:pStyle w:val="ppNumberList"/>
      </w:pPr>
      <w:r>
        <w:t>A</w:t>
      </w:r>
      <w:r w:rsidR="004E11FA">
        <w:t xml:space="preserve">dd a new button to the UI at the top right. </w:t>
      </w:r>
    </w:p>
    <w:p w14:paraId="00A44115" w14:textId="77777777" w:rsidR="00FE1A51" w:rsidRDefault="004E11FA" w:rsidP="00790F56">
      <w:pPr>
        <w:pStyle w:val="ppNumberList"/>
      </w:pPr>
      <w:r>
        <w:t xml:space="preserve">Set its content to </w:t>
      </w:r>
      <w:r w:rsidRPr="004E11FA">
        <w:rPr>
          <w:rStyle w:val="Literal"/>
        </w:rPr>
        <w:t>Print…</w:t>
      </w:r>
      <w:r>
        <w:t xml:space="preserve"> </w:t>
      </w:r>
    </w:p>
    <w:p w14:paraId="386184A4" w14:textId="77777777" w:rsidR="00FE1A51" w:rsidRDefault="00FE1A51" w:rsidP="00790F56">
      <w:pPr>
        <w:pStyle w:val="ppNumberList"/>
      </w:pPr>
      <w:r>
        <w:t xml:space="preserve">Name the button </w:t>
      </w:r>
      <w:r w:rsidR="004E11FA" w:rsidRPr="004E11FA">
        <w:rPr>
          <w:rStyle w:val="Literal"/>
        </w:rPr>
        <w:t>printButton</w:t>
      </w:r>
      <w:r w:rsidR="004E11FA">
        <w:t xml:space="preserve">. </w:t>
      </w:r>
    </w:p>
    <w:p w14:paraId="102A6265" w14:textId="77777777" w:rsidR="00662119" w:rsidRDefault="004E11FA" w:rsidP="00790F56">
      <w:pPr>
        <w:pStyle w:val="ppNumberList"/>
      </w:pPr>
      <w:r>
        <w:t xml:space="preserve">Add a </w:t>
      </w:r>
      <w:r w:rsidRPr="004E11FA">
        <w:rPr>
          <w:rStyle w:val="Literal"/>
        </w:rPr>
        <w:t>Click</w:t>
      </w:r>
      <w:r>
        <w:t xml:space="preserve"> event handler</w:t>
      </w:r>
      <w:r w:rsidR="00FE1A51">
        <w:t xml:space="preserve"> for </w:t>
      </w:r>
      <w:r w:rsidR="00FE1A51" w:rsidRPr="00FE1A51">
        <w:rPr>
          <w:b/>
        </w:rPr>
        <w:t>printBut</w:t>
      </w:r>
      <w:r w:rsidR="00FE1A51">
        <w:rPr>
          <w:b/>
        </w:rPr>
        <w:t>t</w:t>
      </w:r>
      <w:r w:rsidR="00FE1A51" w:rsidRPr="00FE1A51">
        <w:rPr>
          <w:b/>
        </w:rPr>
        <w:t>on</w:t>
      </w:r>
      <w:r>
        <w:t>.</w:t>
      </w:r>
    </w:p>
    <w:p w14:paraId="450D8153" w14:textId="5525F369" w:rsidR="00ED38E8" w:rsidRPr="00ED38E8" w:rsidRDefault="008D600D" w:rsidP="00794B48">
      <w:pPr>
        <w:pStyle w:val="ppNoteIndent"/>
      </w:pPr>
      <w:r>
        <w:t>T</w:t>
      </w:r>
      <w:r w:rsidR="00ED38E8">
        <w:t>here’s a slight challenge to getting this button to behave well in layout. In an earlier lab you added a Canvas that covers the whole UI, to make it possible to remove the context menu when the user clicks outside the menu. Because this Canvas is on top, Visual Studio will add new elements to that when you drop them onto the design surface. But because of how this layout resizes, the button would be better off being in the Grid. You can either edit the</w:t>
      </w:r>
      <w:r w:rsidR="0062123B">
        <w:t xml:space="preserve"> XAML</w:t>
      </w:r>
      <w:r w:rsidR="00ED38E8">
        <w:t xml:space="preserve"> manually to put it where you need it, or</w:t>
      </w:r>
      <w:r w:rsidR="007E1EE9">
        <w:t xml:space="preserve"> you could use Blend, which has more sophisticated support for working with multiple overlapping layers of content, and deeply nested containers. Or you could temporarily remove the Canvas while you position the button. Or you could just live with the fact that it won’t appear quite where you want when you resize the UI.</w:t>
      </w:r>
    </w:p>
    <w:p w14:paraId="322735AE" w14:textId="77777777" w:rsidR="002A1BA7" w:rsidRDefault="002A1BA7" w:rsidP="00790F56">
      <w:pPr>
        <w:pStyle w:val="ppNumberList"/>
      </w:pPr>
      <w:r>
        <w:t xml:space="preserve">In the </w:t>
      </w:r>
      <w:r w:rsidRPr="002A1BA7">
        <w:rPr>
          <w:rStyle w:val="Literal"/>
        </w:rPr>
        <w:t>SchedulePlanner.xaml.cs</w:t>
      </w:r>
      <w:r>
        <w:t xml:space="preserve"> code behind file, add th</w:t>
      </w:r>
      <w:r w:rsidR="00FA7D3B">
        <w:t>e</w:t>
      </w:r>
      <w:r>
        <w:t>s</w:t>
      </w:r>
      <w:r w:rsidR="00FA7D3B">
        <w:t>e</w:t>
      </w:r>
      <w:r>
        <w:t xml:space="preserve"> using directive</w:t>
      </w:r>
      <w:r w:rsidR="00FA7D3B">
        <w:t>s</w:t>
      </w:r>
      <w:r>
        <w:t>:</w:t>
      </w:r>
    </w:p>
    <w:p w14:paraId="25431699" w14:textId="77777777" w:rsidR="00736A7E" w:rsidRPr="00736A7E" w:rsidRDefault="00736A7E" w:rsidP="00736A7E">
      <w:pPr>
        <w:pStyle w:val="ppCodeLanguageIndent"/>
      </w:pPr>
      <w:r>
        <w:t>C#</w:t>
      </w:r>
    </w:p>
    <w:p w14:paraId="19C6C2E0" w14:textId="77777777" w:rsidR="00FA7D3B" w:rsidRDefault="00FA7D3B" w:rsidP="00FC52B2">
      <w:pPr>
        <w:pStyle w:val="ppCodeIndent"/>
      </w:pPr>
      <w:r>
        <w:rPr>
          <w:color w:val="0000FF"/>
        </w:rPr>
        <w:t>using</w:t>
      </w:r>
      <w:r>
        <w:t xml:space="preserve"> System.Windows.Printing;</w:t>
      </w:r>
    </w:p>
    <w:p w14:paraId="792ED64D" w14:textId="77777777" w:rsidR="00FA7D3B" w:rsidRDefault="00FA7D3B" w:rsidP="00FC52B2">
      <w:pPr>
        <w:pStyle w:val="ppCodeIndent"/>
      </w:pPr>
      <w:r>
        <w:rPr>
          <w:color w:val="0000FF"/>
        </w:rPr>
        <w:t>using</w:t>
      </w:r>
      <w:r>
        <w:t xml:space="preserve"> System.Windows.Data;</w:t>
      </w:r>
    </w:p>
    <w:p w14:paraId="14E03A64" w14:textId="77777777" w:rsidR="00FA7D3B" w:rsidRDefault="00FA7D3B" w:rsidP="00FC52B2">
      <w:pPr>
        <w:pStyle w:val="ppCodeIndent"/>
      </w:pPr>
      <w:r>
        <w:rPr>
          <w:color w:val="0000FF"/>
        </w:rPr>
        <w:t>using</w:t>
      </w:r>
      <w:r>
        <w:t xml:space="preserve"> System.ComponentModel;</w:t>
      </w:r>
    </w:p>
    <w:p w14:paraId="76CFDFB4" w14:textId="77777777" w:rsidR="00724BF7" w:rsidRDefault="00724BF7" w:rsidP="00724BF7">
      <w:pPr>
        <w:pStyle w:val="ppListEnd"/>
      </w:pPr>
    </w:p>
    <w:p w14:paraId="52FC042A" w14:textId="1B20B7A5" w:rsidR="00695BD2" w:rsidRDefault="00695BD2" w:rsidP="00DA5C68">
      <w:pPr>
        <w:pStyle w:val="ppProcedureStart"/>
      </w:pPr>
      <w:bookmarkStart w:id="5" w:name="_Toc256194032"/>
      <w:r>
        <w:t>Set the Printable Content</w:t>
      </w:r>
      <w:bookmarkEnd w:id="5"/>
    </w:p>
    <w:p w14:paraId="47303532" w14:textId="77777777" w:rsidR="002A1BA7" w:rsidRDefault="00F86822" w:rsidP="00790F56">
      <w:pPr>
        <w:pStyle w:val="ppNumberList"/>
      </w:pPr>
      <w:r>
        <w:t>I</w:t>
      </w:r>
      <w:r w:rsidR="002A1BA7">
        <w:t xml:space="preserve">n the </w:t>
      </w:r>
      <w:r w:rsidR="002A1BA7" w:rsidRPr="002A1BA7">
        <w:rPr>
          <w:rStyle w:val="Literal"/>
        </w:rPr>
        <w:t>Click</w:t>
      </w:r>
      <w:r w:rsidR="002A1BA7">
        <w:t xml:space="preserve"> handler you just added,</w:t>
      </w:r>
      <w:r w:rsidR="00FA7D3B">
        <w:t xml:space="preserve"> write this code</w:t>
      </w:r>
      <w:r w:rsidR="004B5B64">
        <w:t xml:space="preserve"> to </w:t>
      </w:r>
      <w:r w:rsidR="00B5532F">
        <w:t>create a PrintDocument</w:t>
      </w:r>
    </w:p>
    <w:p w14:paraId="1F759136" w14:textId="77777777" w:rsidR="00736A7E" w:rsidRPr="00736A7E" w:rsidRDefault="00736A7E" w:rsidP="00736A7E">
      <w:pPr>
        <w:pStyle w:val="ppCodeLanguageIndent"/>
      </w:pPr>
      <w:r>
        <w:t>C#</w:t>
      </w:r>
    </w:p>
    <w:p w14:paraId="7C509A7B" w14:textId="77777777" w:rsidR="00FA7D3B" w:rsidRDefault="00FA7D3B" w:rsidP="00FC52B2">
      <w:pPr>
        <w:pStyle w:val="ppCodeIndent"/>
      </w:pPr>
      <w:r>
        <w:t xml:space="preserve">PrintDocument pd = </w:t>
      </w:r>
      <w:r>
        <w:rPr>
          <w:color w:val="0000FF"/>
        </w:rPr>
        <w:t>new</w:t>
      </w:r>
      <w:r>
        <w:t xml:space="preserve"> PrintDocument();</w:t>
      </w:r>
    </w:p>
    <w:p w14:paraId="3B436708" w14:textId="77777777" w:rsidR="00B5532F" w:rsidRDefault="00B5532F" w:rsidP="00B5532F">
      <w:pPr>
        <w:pStyle w:val="ppNumberList"/>
      </w:pPr>
      <w:r>
        <w:t>Write the following code to set the PrintPage event handler</w:t>
      </w:r>
    </w:p>
    <w:p w14:paraId="23D46B9C" w14:textId="77777777" w:rsidR="00C84E47" w:rsidRPr="00736A7E" w:rsidRDefault="00C84E47" w:rsidP="00C84E47">
      <w:pPr>
        <w:pStyle w:val="ppCodeLanguageIndent"/>
      </w:pPr>
      <w:r>
        <w:t>C#</w:t>
      </w:r>
    </w:p>
    <w:p w14:paraId="27310103" w14:textId="77777777" w:rsidR="00FA7D3B" w:rsidRDefault="00FA7D3B" w:rsidP="00FC52B2">
      <w:pPr>
        <w:pStyle w:val="ppCodeIndent"/>
      </w:pPr>
      <w:r>
        <w:t>pd.PrintPage += (s, pe) =&gt;</w:t>
      </w:r>
    </w:p>
    <w:p w14:paraId="1E00928E" w14:textId="77777777" w:rsidR="00FA7D3B" w:rsidRDefault="00FA7D3B" w:rsidP="00FC52B2">
      <w:pPr>
        <w:pStyle w:val="ppCodeIndent"/>
      </w:pPr>
      <w:r>
        <w:t>{</w:t>
      </w:r>
    </w:p>
    <w:p w14:paraId="1703097C" w14:textId="77777777" w:rsidR="00FA7D3B" w:rsidRDefault="00FA7D3B" w:rsidP="00FC52B2">
      <w:pPr>
        <w:pStyle w:val="ppCodeIndent"/>
      </w:pPr>
      <w:r>
        <w:t>};</w:t>
      </w:r>
    </w:p>
    <w:p w14:paraId="6A8FA0DA" w14:textId="77777777" w:rsidR="00B5532F" w:rsidRDefault="00B5532F" w:rsidP="00790F56">
      <w:pPr>
        <w:pStyle w:val="ppNumberList"/>
      </w:pPr>
      <w:r>
        <w:t xml:space="preserve">Inside the lambda, create an instance of the </w:t>
      </w:r>
      <w:r w:rsidRPr="00B5532F">
        <w:rPr>
          <w:b/>
        </w:rPr>
        <w:t>SchedulePrintView</w:t>
      </w:r>
    </w:p>
    <w:p w14:paraId="231ABDFD" w14:textId="77777777" w:rsidR="00C84E47" w:rsidRPr="00736A7E" w:rsidRDefault="00C84E47" w:rsidP="00C84E47">
      <w:pPr>
        <w:pStyle w:val="ppCodeLanguageIndent"/>
      </w:pPr>
      <w:r>
        <w:t>C#</w:t>
      </w:r>
    </w:p>
    <w:p w14:paraId="53F750E0" w14:textId="77777777" w:rsidR="00B5532F" w:rsidRDefault="00B5532F" w:rsidP="00B5532F">
      <w:pPr>
        <w:pStyle w:val="ppCodeIndent"/>
      </w:pPr>
      <w:r>
        <w:t xml:space="preserve">    SchedulePrintView printView = </w:t>
      </w:r>
      <w:r>
        <w:rPr>
          <w:color w:val="0000FF"/>
        </w:rPr>
        <w:t>new</w:t>
      </w:r>
      <w:r>
        <w:t xml:space="preserve"> SchedulePrintView();</w:t>
      </w:r>
    </w:p>
    <w:p w14:paraId="51E68388" w14:textId="77777777" w:rsidR="00B5532F" w:rsidRDefault="00B5532F" w:rsidP="00B5532F">
      <w:pPr>
        <w:pStyle w:val="ppNumberList"/>
      </w:pPr>
      <w:r>
        <w:t xml:space="preserve">Create an instance of the </w:t>
      </w:r>
      <w:r w:rsidRPr="00B5532F">
        <w:rPr>
          <w:b/>
        </w:rPr>
        <w:t>SchedulePrintViewModel</w:t>
      </w:r>
      <w:r w:rsidR="00BD7052">
        <w:rPr>
          <w:b/>
        </w:rPr>
        <w:t xml:space="preserve"> </w:t>
      </w:r>
      <w:r w:rsidR="00BD7052" w:rsidRPr="00BD7052">
        <w:t>and initialize its</w:t>
      </w:r>
      <w:r w:rsidR="00BD7052">
        <w:t xml:space="preserve"> </w:t>
      </w:r>
      <w:r w:rsidR="00BD7052" w:rsidRPr="00BD7052">
        <w:t>properties as shown in the code below.</w:t>
      </w:r>
    </w:p>
    <w:p w14:paraId="1350D04D" w14:textId="77777777" w:rsidR="00C84E47" w:rsidRPr="00736A7E" w:rsidRDefault="00C84E47" w:rsidP="00C84E47">
      <w:pPr>
        <w:pStyle w:val="ppCodeLanguageIndent"/>
      </w:pPr>
      <w:r>
        <w:lastRenderedPageBreak/>
        <w:t>C#</w:t>
      </w:r>
    </w:p>
    <w:p w14:paraId="1E53CFEC" w14:textId="77777777" w:rsidR="00B5532F" w:rsidRDefault="00B5532F" w:rsidP="00B5532F">
      <w:pPr>
        <w:pStyle w:val="ppCodeIndent"/>
      </w:pPr>
      <w:r>
        <w:t xml:space="preserve">    SchedulePrintViewModel printViewModel = </w:t>
      </w:r>
      <w:r>
        <w:rPr>
          <w:color w:val="0000FF"/>
        </w:rPr>
        <w:t>new</w:t>
      </w:r>
      <w:r>
        <w:t xml:space="preserve"> SchedulePrintViewModel</w:t>
      </w:r>
    </w:p>
    <w:p w14:paraId="105C622F" w14:textId="77777777" w:rsidR="00B5532F" w:rsidRDefault="00B5532F" w:rsidP="00B5532F">
      <w:pPr>
        <w:pStyle w:val="ppCodeIndent"/>
      </w:pPr>
      <w:r>
        <w:t xml:space="preserve">    {</w:t>
      </w:r>
    </w:p>
    <w:p w14:paraId="432F698F" w14:textId="77777777" w:rsidR="00B5532F" w:rsidRDefault="00B5532F" w:rsidP="00B5532F">
      <w:pPr>
        <w:pStyle w:val="ppCodeIndent"/>
      </w:pPr>
      <w:r>
        <w:t xml:space="preserve">        EventTitle = _viewModel.EventTitle,</w:t>
      </w:r>
    </w:p>
    <w:p w14:paraId="0CF16D8A" w14:textId="77777777" w:rsidR="00B5532F" w:rsidRDefault="00B5532F" w:rsidP="00B5532F">
      <w:pPr>
        <w:pStyle w:val="ppCodeIndent"/>
      </w:pPr>
      <w:r>
        <w:t xml:space="preserve">        AttendeeName = WebContext.Current.User.FriendlyName,</w:t>
      </w:r>
    </w:p>
    <w:p w14:paraId="250411C3" w14:textId="77777777" w:rsidR="00B5532F" w:rsidRDefault="00B5532F" w:rsidP="00B5532F">
      <w:pPr>
        <w:pStyle w:val="ppCodeIndent"/>
      </w:pPr>
      <w:r>
        <w:t xml:space="preserve">        Talks = (</w:t>
      </w:r>
      <w:r>
        <w:rPr>
          <w:color w:val="0000FF"/>
        </w:rPr>
        <w:t>new</w:t>
      </w:r>
      <w:r>
        <w:t xml:space="preserve"> CollectionViewSource</w:t>
      </w:r>
    </w:p>
    <w:p w14:paraId="282A3C62" w14:textId="77777777" w:rsidR="00B5532F" w:rsidRDefault="00B5532F" w:rsidP="00B5532F">
      <w:pPr>
        <w:pStyle w:val="ppCodeIndent"/>
      </w:pPr>
      <w:r>
        <w:t xml:space="preserve">        {</w:t>
      </w:r>
    </w:p>
    <w:p w14:paraId="775B4D92" w14:textId="77777777" w:rsidR="00B5532F" w:rsidRDefault="00B5532F" w:rsidP="00B5532F">
      <w:pPr>
        <w:pStyle w:val="ppCodeIndent"/>
      </w:pPr>
      <w:r>
        <w:t xml:space="preserve">            Source = _viewModel.SubscribedTalks,</w:t>
      </w:r>
    </w:p>
    <w:p w14:paraId="04BBCF4E" w14:textId="77777777" w:rsidR="00B5532F" w:rsidRDefault="00B5532F" w:rsidP="00B5532F">
      <w:pPr>
        <w:pStyle w:val="ppCodeIndent"/>
      </w:pPr>
      <w:r>
        <w:t xml:space="preserve">            GroupDescriptions = </w:t>
      </w:r>
    </w:p>
    <w:p w14:paraId="340CA127" w14:textId="77777777" w:rsidR="00B5532F" w:rsidRDefault="00B5532F" w:rsidP="00B5532F">
      <w:pPr>
        <w:pStyle w:val="ppCodeIndent"/>
      </w:pPr>
      <w:r>
        <w:t xml:space="preserve">            {</w:t>
      </w:r>
    </w:p>
    <w:p w14:paraId="638F2963" w14:textId="77777777" w:rsidR="00B5532F" w:rsidRDefault="00B5532F" w:rsidP="00B5532F">
      <w:pPr>
        <w:pStyle w:val="ppCodeIndent"/>
      </w:pPr>
      <w:r>
        <w:t xml:space="preserve">                </w:t>
      </w:r>
      <w:r>
        <w:rPr>
          <w:color w:val="0000FF"/>
        </w:rPr>
        <w:t>new</w:t>
      </w:r>
      <w:r>
        <w:t xml:space="preserve"> PropertyGroupDescription(</w:t>
      </w:r>
      <w:r>
        <w:rPr>
          <w:color w:val="A31515"/>
        </w:rPr>
        <w:t>"TalkStartTime"</w:t>
      </w:r>
      <w:r>
        <w:t>)</w:t>
      </w:r>
    </w:p>
    <w:p w14:paraId="06339B1A" w14:textId="77777777" w:rsidR="00B5532F" w:rsidRDefault="00B5532F" w:rsidP="00B5532F">
      <w:pPr>
        <w:pStyle w:val="ppCodeIndent"/>
      </w:pPr>
      <w:r>
        <w:t xml:space="preserve">            },</w:t>
      </w:r>
    </w:p>
    <w:p w14:paraId="04D1E9A6" w14:textId="77777777" w:rsidR="00B5532F" w:rsidRDefault="00B5532F" w:rsidP="00B5532F">
      <w:pPr>
        <w:pStyle w:val="ppCodeIndent"/>
      </w:pPr>
      <w:r>
        <w:t xml:space="preserve">            SortDescriptions =</w:t>
      </w:r>
    </w:p>
    <w:p w14:paraId="03FD3770" w14:textId="77777777" w:rsidR="00B5532F" w:rsidRDefault="00B5532F" w:rsidP="00B5532F">
      <w:pPr>
        <w:pStyle w:val="ppCodeIndent"/>
      </w:pPr>
      <w:r>
        <w:t xml:space="preserve">            {</w:t>
      </w:r>
    </w:p>
    <w:p w14:paraId="244464A8" w14:textId="77777777" w:rsidR="00B5532F" w:rsidRDefault="00B5532F" w:rsidP="00B5532F">
      <w:pPr>
        <w:pStyle w:val="ppCodeIndent"/>
      </w:pPr>
      <w:r>
        <w:t xml:space="preserve">                </w:t>
      </w:r>
      <w:r>
        <w:rPr>
          <w:color w:val="0000FF"/>
        </w:rPr>
        <w:t>new</w:t>
      </w:r>
      <w:r>
        <w:t xml:space="preserve"> SortDescription(</w:t>
      </w:r>
      <w:r>
        <w:rPr>
          <w:color w:val="A31515"/>
        </w:rPr>
        <w:t>"TalkStartTime"</w:t>
      </w:r>
      <w:r>
        <w:t>, ListSortDirection.Ascending)</w:t>
      </w:r>
    </w:p>
    <w:p w14:paraId="6ED657DF" w14:textId="77777777" w:rsidR="00B5532F" w:rsidRDefault="00B5532F" w:rsidP="00B5532F">
      <w:pPr>
        <w:pStyle w:val="ppCodeIndent"/>
      </w:pPr>
      <w:r>
        <w:t xml:space="preserve">            }</w:t>
      </w:r>
    </w:p>
    <w:p w14:paraId="2FF5F3DC" w14:textId="77777777" w:rsidR="00B5532F" w:rsidRDefault="00B5532F" w:rsidP="00B5532F">
      <w:pPr>
        <w:pStyle w:val="ppCodeIndent"/>
      </w:pPr>
      <w:r>
        <w:t xml:space="preserve">        }).View,</w:t>
      </w:r>
    </w:p>
    <w:p w14:paraId="0998FD7E" w14:textId="77777777" w:rsidR="00B5532F" w:rsidRDefault="00B5532F" w:rsidP="00B5532F">
      <w:pPr>
        <w:pStyle w:val="ppCodeIndent"/>
      </w:pPr>
      <w:r>
        <w:t xml:space="preserve">        PrintWidth = pe.PrintableArea.Width</w:t>
      </w:r>
    </w:p>
    <w:p w14:paraId="4D417196" w14:textId="77777777" w:rsidR="00B5532F" w:rsidRDefault="00B5532F" w:rsidP="00B5532F">
      <w:pPr>
        <w:pStyle w:val="ppCodeIndent"/>
      </w:pPr>
      <w:r>
        <w:t xml:space="preserve">    };</w:t>
      </w:r>
    </w:p>
    <w:p w14:paraId="62AF64C7" w14:textId="77777777" w:rsidR="00B5532F" w:rsidRDefault="00B5532F" w:rsidP="00B5532F">
      <w:pPr>
        <w:pStyle w:val="ppCodeIndent"/>
      </w:pPr>
      <w:r>
        <w:t xml:space="preserve">    printView.DataContext = printViewModel;</w:t>
      </w:r>
    </w:p>
    <w:p w14:paraId="7DBA0599" w14:textId="77777777" w:rsidR="00B5532F" w:rsidRDefault="00B5532F" w:rsidP="00B5532F">
      <w:pPr>
        <w:pStyle w:val="ppCodeIndent"/>
      </w:pPr>
      <w:r>
        <w:t xml:space="preserve">    pe.PageVisual = printView;</w:t>
      </w:r>
    </w:p>
    <w:p w14:paraId="6475C095" w14:textId="77777777" w:rsidR="00B5532F" w:rsidRDefault="004724C4" w:rsidP="00790F56">
      <w:pPr>
        <w:pStyle w:val="ppNumberList"/>
      </w:pPr>
      <w:r>
        <w:t xml:space="preserve">After the PrintPage handler, invoke the </w:t>
      </w:r>
      <w:r w:rsidRPr="004724C4">
        <w:rPr>
          <w:b/>
        </w:rPr>
        <w:t>Print</w:t>
      </w:r>
      <w:r>
        <w:t xml:space="preserve"> method of the </w:t>
      </w:r>
      <w:r w:rsidRPr="004724C4">
        <w:rPr>
          <w:b/>
        </w:rPr>
        <w:t>PrintDocument</w:t>
      </w:r>
    </w:p>
    <w:p w14:paraId="1469F3AA" w14:textId="77777777" w:rsidR="00C84E47" w:rsidRPr="00736A7E" w:rsidRDefault="00C84E47" w:rsidP="00C84E47">
      <w:pPr>
        <w:pStyle w:val="ppCodeLanguageIndent"/>
      </w:pPr>
      <w:r>
        <w:t>C#</w:t>
      </w:r>
    </w:p>
    <w:p w14:paraId="3FB58AF0" w14:textId="3F61A616" w:rsidR="00B5532F" w:rsidRDefault="00B5532F" w:rsidP="004724C4">
      <w:pPr>
        <w:pStyle w:val="ppCodeIndent"/>
      </w:pPr>
      <w:r>
        <w:t>pd.Print(</w:t>
      </w:r>
      <w:r w:rsidR="008F694F">
        <w:t>"Schedule"</w:t>
      </w:r>
      <w:r>
        <w:t>);</w:t>
      </w:r>
    </w:p>
    <w:p w14:paraId="329FEC49" w14:textId="2BF7F02B" w:rsidR="00FA7D3B" w:rsidRPr="00BE796E" w:rsidRDefault="00FA7D3B" w:rsidP="00BE796E">
      <w:pPr>
        <w:pStyle w:val="ppNoteIndent"/>
      </w:pPr>
      <w:r>
        <w:t xml:space="preserve">This creates a </w:t>
      </w:r>
      <w:r w:rsidRPr="00FA7D3B">
        <w:rPr>
          <w:rStyle w:val="Literal"/>
        </w:rPr>
        <w:t>PrintDocument</w:t>
      </w:r>
      <w:r>
        <w:t xml:space="preserve">, and attaches a handler for its </w:t>
      </w:r>
      <w:r w:rsidRPr="00FA7D3B">
        <w:rPr>
          <w:rStyle w:val="Literal"/>
        </w:rPr>
        <w:t>PrintPage</w:t>
      </w:r>
      <w:r>
        <w:t xml:space="preserve"> event. That handler creates the print view and view model.</w:t>
      </w:r>
    </w:p>
    <w:p w14:paraId="3C3870DB" w14:textId="77777777" w:rsidR="00FA7D3B" w:rsidRPr="00BE796E" w:rsidRDefault="00BE796E" w:rsidP="00BE796E">
      <w:pPr>
        <w:pStyle w:val="ppNoteIndent"/>
      </w:pPr>
      <w:r w:rsidRPr="00BE796E">
        <w:t>W</w:t>
      </w:r>
      <w:r w:rsidR="00FA7D3B" w:rsidRPr="00BE796E">
        <w:t xml:space="preserve">e’re creating the CollectionViewSource in code here and putting its View property directly into the </w:t>
      </w:r>
      <w:r w:rsidR="004D75E3" w:rsidRPr="00BE796E">
        <w:t>view mo</w:t>
      </w:r>
      <w:r w:rsidR="00FA7D3B" w:rsidRPr="00BE796E">
        <w:t>del. We’re doing this because in the current preview, putting a CollectionViewSource in</w:t>
      </w:r>
      <w:r w:rsidR="0062123B" w:rsidRPr="00BE796E">
        <w:t xml:space="preserve"> XAML</w:t>
      </w:r>
      <w:r w:rsidR="00FA7D3B" w:rsidRPr="00BE796E">
        <w:t xml:space="preserve"> doesn’t appear to work when printing</w:t>
      </w:r>
      <w:r w:rsidR="00AF5F3D">
        <w:t>. T</w:t>
      </w:r>
      <w:r w:rsidR="00FA7D3B" w:rsidRPr="00BE796E">
        <w:t>he grouped data does not appear to be available for binding at the point at which printing happens.</w:t>
      </w:r>
      <w:r w:rsidR="004D75E3" w:rsidRPr="00BE796E">
        <w:t xml:space="preserve"> (The data binding system often defers loading of data. This is usually not a problem on screen, because the screen will update as soon as the information becomes available. But with printing it can be a problem: if you don’t have the data by the time you print, it won’t make it onto the page.)</w:t>
      </w:r>
      <w:r w:rsidR="00FA7D3B" w:rsidRPr="00BE796E">
        <w:t xml:space="preserve"> By putting this in code and extracting the view source’s View property directly, we seem to get the grouped data when needed.</w:t>
      </w:r>
    </w:p>
    <w:p w14:paraId="5C4E4E35" w14:textId="77777777" w:rsidR="00E86156" w:rsidRDefault="00FA7D3B" w:rsidP="00790F56">
      <w:pPr>
        <w:pStyle w:val="ppNumberList"/>
      </w:pPr>
      <w:r>
        <w:t>Run the application</w:t>
      </w:r>
      <w:r w:rsidR="00E86156">
        <w:t>.</w:t>
      </w:r>
    </w:p>
    <w:p w14:paraId="431B407D" w14:textId="77777777" w:rsidR="00197F74" w:rsidRDefault="00197F74" w:rsidP="00790F56">
      <w:pPr>
        <w:pStyle w:val="ppNumberList"/>
      </w:pPr>
      <w:r>
        <w:t xml:space="preserve">Log in as the user </w:t>
      </w:r>
      <w:r w:rsidRPr="00197F74">
        <w:rPr>
          <w:b/>
        </w:rPr>
        <w:t>ian</w:t>
      </w:r>
      <w:r>
        <w:t xml:space="preserve"> and password of </w:t>
      </w:r>
      <w:r w:rsidRPr="00197F74">
        <w:rPr>
          <w:b/>
        </w:rPr>
        <w:t>P@ssw0rd</w:t>
      </w:r>
    </w:p>
    <w:p w14:paraId="0785D135" w14:textId="77777777" w:rsidR="00E3013A" w:rsidRDefault="00E86156" w:rsidP="00790F56">
      <w:pPr>
        <w:pStyle w:val="ppNumberList"/>
      </w:pPr>
      <w:r>
        <w:t>G</w:t>
      </w:r>
      <w:r w:rsidR="00FA7D3B">
        <w:t xml:space="preserve">o to the event planner for the first event. </w:t>
      </w:r>
    </w:p>
    <w:p w14:paraId="33B790E8" w14:textId="77777777" w:rsidR="00E3013A" w:rsidRDefault="00FA7D3B" w:rsidP="00790F56">
      <w:pPr>
        <w:pStyle w:val="ppNumberList"/>
      </w:pPr>
      <w:r>
        <w:t xml:space="preserve">Click the </w:t>
      </w:r>
      <w:r w:rsidRPr="00FA7D3B">
        <w:rPr>
          <w:rStyle w:val="Literal"/>
        </w:rPr>
        <w:t>Print…</w:t>
      </w:r>
      <w:r>
        <w:t xml:space="preserve"> button. You should see the print dialog appear. </w:t>
      </w:r>
    </w:p>
    <w:p w14:paraId="243EE608" w14:textId="77777777" w:rsidR="004D4D78" w:rsidRDefault="00FA7D3B" w:rsidP="00790F56">
      <w:pPr>
        <w:pStyle w:val="ppNumberList"/>
      </w:pPr>
      <w:r>
        <w:t>Select a printer</w:t>
      </w:r>
      <w:r w:rsidR="00E3013A">
        <w:t xml:space="preserve">. </w:t>
      </w:r>
    </w:p>
    <w:p w14:paraId="1C0B7AE7" w14:textId="61C5601C" w:rsidR="00662119" w:rsidRDefault="00E3013A" w:rsidP="00B34C76">
      <w:pPr>
        <w:pStyle w:val="ppNoteIndent"/>
      </w:pPr>
      <w:r>
        <w:lastRenderedPageBreak/>
        <w:t>Y</w:t>
      </w:r>
      <w:r w:rsidR="00FA7D3B">
        <w:t>ou might want to use the Microsoft XPS Document Writer because that way, if things aren’t perfect first time, you won’t waste paper printing things out for real.</w:t>
      </w:r>
    </w:p>
    <w:p w14:paraId="7F76BA05" w14:textId="77777777" w:rsidR="00FA7D3B" w:rsidRDefault="00FA7D3B" w:rsidP="00790F56">
      <w:pPr>
        <w:pStyle w:val="ppNumberList"/>
      </w:pPr>
      <w:r>
        <w:t>Print the document, and if you printed to an XPS file, find it and open it. You should see the schedule printed out.</w:t>
      </w:r>
    </w:p>
    <w:p w14:paraId="08CB444F" w14:textId="77777777" w:rsidR="00662119" w:rsidRDefault="00812082" w:rsidP="00E46FE7">
      <w:pPr>
        <w:pStyle w:val="ppFigureIndent"/>
      </w:pPr>
      <w:r>
        <w:rPr>
          <w:noProof/>
          <w:lang w:bidi="ar-SA"/>
        </w:rPr>
        <w:drawing>
          <wp:inline distT="0" distB="0" distL="0" distR="0" wp14:editId="1A094971">
            <wp:extent cx="4581525" cy="3509963"/>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581525" cy="3509963"/>
                    </a:xfrm>
                    <a:prstGeom prst="rect">
                      <a:avLst/>
                    </a:prstGeom>
                    <a:noFill/>
                    <a:ln w="9525">
                      <a:noFill/>
                      <a:miter lim="800000"/>
                      <a:headEnd/>
                      <a:tailEnd/>
                    </a:ln>
                  </pic:spPr>
                </pic:pic>
              </a:graphicData>
            </a:graphic>
          </wp:inline>
        </w:drawing>
      </w:r>
    </w:p>
    <w:p w14:paraId="79085327" w14:textId="77777777" w:rsidR="00887FAB" w:rsidRDefault="00887FAB" w:rsidP="00887FAB">
      <w:pPr>
        <w:pStyle w:val="ppFigureNumber"/>
        <w:ind w:left="720"/>
      </w:pPr>
      <w:r>
        <w:t xml:space="preserve">Figure </w:t>
      </w:r>
      <w:r>
        <w:fldChar w:fldCharType="begin"/>
      </w:r>
      <w:r>
        <w:instrText xml:space="preserve"> SEQ Figure \* ARABIC </w:instrText>
      </w:r>
      <w:r>
        <w:fldChar w:fldCharType="separate"/>
      </w:r>
      <w:r>
        <w:rPr>
          <w:noProof/>
        </w:rPr>
        <w:t>1</w:t>
      </w:r>
      <w:r>
        <w:rPr>
          <w:noProof/>
        </w:rPr>
        <w:fldChar w:fldCharType="end"/>
      </w:r>
    </w:p>
    <w:p w14:paraId="4F6AF1CF" w14:textId="77777777" w:rsidR="00887FAB" w:rsidRDefault="00887FAB" w:rsidP="00887FAB">
      <w:pPr>
        <w:pStyle w:val="ppFigureCaption"/>
        <w:ind w:left="720"/>
      </w:pPr>
      <w:r>
        <w:t>Printing the Content</w:t>
      </w:r>
    </w:p>
    <w:p w14:paraId="1FC5ECEF" w14:textId="77777777" w:rsidR="00724BF7" w:rsidRPr="00724BF7" w:rsidRDefault="00724BF7" w:rsidP="00724BF7">
      <w:pPr>
        <w:pStyle w:val="ppListEnd"/>
      </w:pPr>
    </w:p>
    <w:p w14:paraId="54CB68BE" w14:textId="77777777" w:rsidR="00574976" w:rsidRDefault="00574976" w:rsidP="00574976">
      <w:pPr>
        <w:pStyle w:val="ppListEnd"/>
      </w:pPr>
      <w:r>
        <w:br w:type="page"/>
      </w:r>
    </w:p>
    <w:bookmarkStart w:id="6" w:name="_Toc256194033" w:displacedByCustomXml="next"/>
    <w:sdt>
      <w:sdtPr>
        <w:alias w:val="Topic"/>
        <w:tag w:val="164eb625-92bd-4bc0-8a25-ef6171417c39"/>
        <w:id w:val="-31183620"/>
        <w:placeholder>
          <w:docPart w:val="DefaultPlaceholder_1082065158"/>
        </w:placeholder>
        <w:text/>
      </w:sdtPr>
      <w:sdtEndPr/>
      <w:sdtContent>
        <w:p w14:paraId="60B08ECB" w14:textId="617333B1" w:rsidR="004014D8" w:rsidRDefault="004014D8" w:rsidP="004014D8">
          <w:pPr>
            <w:pStyle w:val="ppTopic"/>
          </w:pPr>
          <w:r>
            <w:t>Exercise 2: Printing a Schedule across Multiple Pages</w:t>
          </w:r>
        </w:p>
      </w:sdtContent>
    </w:sdt>
    <w:bookmarkEnd w:id="6" w:displacedByCustomXml="prev"/>
    <w:p w14:paraId="71AB8F89" w14:textId="77777777" w:rsidR="001947FE" w:rsidRDefault="00575FEB" w:rsidP="001947FE">
      <w:r>
        <w:t xml:space="preserve">Although a schedule is fairly likely to fit comfortably onto a single page, and we can force it to fit uncomfortably if necessary thanks to the </w:t>
      </w:r>
      <w:r w:rsidRPr="004D75E3">
        <w:rPr>
          <w:rStyle w:val="Literal"/>
        </w:rPr>
        <w:t>Viewbox</w:t>
      </w:r>
      <w:r>
        <w:t>, squashing things to fit on one page is not a good general-purpose solution</w:t>
      </w:r>
      <w:r w:rsidR="006864E7">
        <w:t>.</w:t>
      </w:r>
      <w:r>
        <w:t xml:space="preserve"> In practice, splitting content across multiple pages is often necessary</w:t>
      </w:r>
      <w:r w:rsidR="00E71247">
        <w:t>, so we’ll modify the printing code to support this</w:t>
      </w:r>
      <w:r>
        <w:t>.</w:t>
      </w:r>
    </w:p>
    <w:p w14:paraId="071F6013" w14:textId="77777777" w:rsidR="00724BF7" w:rsidRDefault="00724BF7" w:rsidP="00724BF7">
      <w:pPr>
        <w:pStyle w:val="ppListEnd"/>
      </w:pPr>
    </w:p>
    <w:p w14:paraId="4DBE8D4C" w14:textId="7752AD70" w:rsidR="00744F7A" w:rsidRDefault="00F96E8B" w:rsidP="002C1C4F">
      <w:pPr>
        <w:pStyle w:val="ppProcedureStart"/>
      </w:pPr>
      <w:bookmarkStart w:id="7" w:name="_Toc256194034"/>
      <w:r>
        <w:t>Pagination Concerns</w:t>
      </w:r>
      <w:bookmarkEnd w:id="7"/>
    </w:p>
    <w:p w14:paraId="5DAE5EDF" w14:textId="77777777" w:rsidR="00A60146" w:rsidRDefault="00E71247" w:rsidP="00790F56">
      <w:pPr>
        <w:pStyle w:val="ppNumberList"/>
      </w:pPr>
      <w:r>
        <w:t>Run the application</w:t>
      </w:r>
    </w:p>
    <w:p w14:paraId="057A84A1" w14:textId="1FCC2B39" w:rsidR="00DC768F" w:rsidRDefault="00A60146" w:rsidP="00790F56">
      <w:pPr>
        <w:pStyle w:val="ppNumberList"/>
      </w:pPr>
      <w:r>
        <w:t>G</w:t>
      </w:r>
      <w:r w:rsidR="00E71247">
        <w:t xml:space="preserve">o into the schedule planner and subscribe to </w:t>
      </w:r>
      <w:r w:rsidR="002A41D8">
        <w:t>lots of</w:t>
      </w:r>
      <w:r w:rsidR="00DC768F">
        <w:t xml:space="preserve"> </w:t>
      </w:r>
      <w:r w:rsidR="00E71247">
        <w:t xml:space="preserve">talks. </w:t>
      </w:r>
    </w:p>
    <w:p w14:paraId="483ED261" w14:textId="77777777" w:rsidR="00CE681D" w:rsidRDefault="00CE681D" w:rsidP="00790F56">
      <w:pPr>
        <w:pStyle w:val="ppNumberList"/>
      </w:pPr>
      <w:r>
        <w:t>Print the talks.</w:t>
      </w:r>
    </w:p>
    <w:p w14:paraId="2D19AE6D" w14:textId="6C04FEBE" w:rsidR="00E71247" w:rsidRDefault="00A71ABF" w:rsidP="00575544">
      <w:pPr>
        <w:pStyle w:val="ppNoteIndent"/>
      </w:pPr>
      <w:r>
        <w:t>If you added a lot of talks, you may notice the content</w:t>
      </w:r>
      <w:r w:rsidR="00E25AAE">
        <w:t>’s font</w:t>
      </w:r>
      <w:r>
        <w:t xml:space="preserve"> is </w:t>
      </w:r>
      <w:r w:rsidR="00E25AAE">
        <w:t>getting smaller</w:t>
      </w:r>
      <w:r>
        <w:t xml:space="preserve"> </w:t>
      </w:r>
      <w:r w:rsidR="00E25AAE">
        <w:t xml:space="preserve">when printed </w:t>
      </w:r>
      <w:r>
        <w:t xml:space="preserve">(there is no page 2). </w:t>
      </w:r>
      <w:r w:rsidR="00E71247">
        <w:t>If you get 3</w:t>
      </w:r>
      <w:r w:rsidR="004D75E3">
        <w:t xml:space="preserve"> or more</w:t>
      </w:r>
      <w:r w:rsidR="00E71247">
        <w:t xml:space="preserve"> talks in every time slot</w:t>
      </w:r>
      <w:r w:rsidR="004D75E3">
        <w:t xml:space="preserve"> for the whole day</w:t>
      </w:r>
      <w:r w:rsidR="00E71247">
        <w:t xml:space="preserve">, you’ll see that when you print, the list of talks starts to get narrower, as the </w:t>
      </w:r>
      <w:r w:rsidR="00E71247" w:rsidRPr="00E71247">
        <w:rPr>
          <w:rStyle w:val="Literal"/>
        </w:rPr>
        <w:t>Viewbox</w:t>
      </w:r>
      <w:r w:rsidR="00E71247">
        <w:t xml:space="preserve"> has to shrink it down to make it fit vertically.</w:t>
      </w:r>
      <w:r w:rsidR="00AE50D2">
        <w:t xml:space="preserve"> This ensures we have enough items in the schedule to make paging important.</w:t>
      </w:r>
    </w:p>
    <w:p w14:paraId="4D45679C" w14:textId="77777777" w:rsidR="00575544" w:rsidRDefault="00E71247" w:rsidP="00575544">
      <w:pPr>
        <w:pStyle w:val="ppNoteIndent"/>
      </w:pPr>
      <w:r w:rsidRPr="00AE50D2">
        <w:t>To paginate the content, we’ll need to take control of how many items we show on screen at once</w:t>
      </w:r>
      <w:r w:rsidR="00B257E9">
        <w:t>. T</w:t>
      </w:r>
      <w:r w:rsidRPr="00AE50D2">
        <w:t xml:space="preserve">his means we need to stop relying on the </w:t>
      </w:r>
      <w:r w:rsidRPr="00AE50D2">
        <w:rPr>
          <w:rStyle w:val="Literal"/>
        </w:rPr>
        <w:t>ItemsControl</w:t>
      </w:r>
      <w:r w:rsidRPr="00AE50D2">
        <w:t xml:space="preserve"> to display the top-level list of groups</w:t>
      </w:r>
      <w:r w:rsidR="00046590" w:rsidRPr="00AE50D2">
        <w:t>.</w:t>
      </w:r>
    </w:p>
    <w:p w14:paraId="7AA4A79B" w14:textId="77777777" w:rsidR="00DD5C37" w:rsidRDefault="00DD5C37" w:rsidP="00790F56">
      <w:pPr>
        <w:pStyle w:val="ppNumberList"/>
      </w:pPr>
      <w:r>
        <w:t>Stop the application.</w:t>
      </w:r>
    </w:p>
    <w:p w14:paraId="59B564CF" w14:textId="77777777" w:rsidR="00724BF7" w:rsidRDefault="00724BF7" w:rsidP="00724BF7">
      <w:pPr>
        <w:pStyle w:val="ppListEnd"/>
      </w:pPr>
    </w:p>
    <w:p w14:paraId="1743F903" w14:textId="5E6F1945" w:rsidR="00CB5FCA" w:rsidRDefault="00707D79" w:rsidP="00E7765B">
      <w:pPr>
        <w:pStyle w:val="ppProcedureStart"/>
      </w:pPr>
      <w:bookmarkStart w:id="8" w:name="_Toc256194035"/>
      <w:r>
        <w:t>Add Logic for Pagination</w:t>
      </w:r>
      <w:bookmarkEnd w:id="8"/>
    </w:p>
    <w:p w14:paraId="19BEE0A5" w14:textId="77777777" w:rsidR="00575544" w:rsidRDefault="00575544" w:rsidP="00790F56">
      <w:pPr>
        <w:pStyle w:val="ppNumberList"/>
      </w:pPr>
      <w:r>
        <w:t>A</w:t>
      </w:r>
      <w:r w:rsidR="00AE50D2" w:rsidRPr="00AE50D2">
        <w:t xml:space="preserve">dd a new user control to the </w:t>
      </w:r>
      <w:r w:rsidR="00AE50D2" w:rsidRPr="00AE50D2">
        <w:rPr>
          <w:rStyle w:val="Literal"/>
        </w:rPr>
        <w:t>View</w:t>
      </w:r>
      <w:r w:rsidR="00A8708C">
        <w:rPr>
          <w:rStyle w:val="Literal"/>
        </w:rPr>
        <w:t>s</w:t>
      </w:r>
      <w:r w:rsidR="004D75E3">
        <w:t xml:space="preserve"> folder</w:t>
      </w:r>
      <w:r w:rsidR="00AE50D2" w:rsidRPr="00AE50D2">
        <w:t xml:space="preserve"> called </w:t>
      </w:r>
      <w:r w:rsidR="00AE50D2">
        <w:rPr>
          <w:rStyle w:val="Literal"/>
        </w:rPr>
        <w:t>ScheduleT</w:t>
      </w:r>
      <w:r w:rsidR="00AE50D2" w:rsidRPr="00AE50D2">
        <w:rPr>
          <w:rStyle w:val="Literal"/>
        </w:rPr>
        <w:t>imeSlotPrintView</w:t>
      </w:r>
      <w:r w:rsidR="00AE50D2" w:rsidRPr="00AE50D2">
        <w:t>.</w:t>
      </w:r>
      <w:r w:rsidR="005F456D">
        <w:t xml:space="preserve"> </w:t>
      </w:r>
    </w:p>
    <w:p w14:paraId="4ABCCCD1" w14:textId="4BDE8294" w:rsidR="00AE50D2" w:rsidRDefault="00902F45" w:rsidP="00790F56">
      <w:pPr>
        <w:pStyle w:val="ppNumberList"/>
      </w:pPr>
      <w:r>
        <w:t>Replace</w:t>
      </w:r>
      <w:r w:rsidR="00BA7C04">
        <w:t xml:space="preserve"> </w:t>
      </w:r>
      <w:r w:rsidR="00575544">
        <w:rPr>
          <w:rStyle w:val="Literal"/>
        </w:rPr>
        <w:t>ScheduleT</w:t>
      </w:r>
      <w:r w:rsidR="00575544" w:rsidRPr="00AE50D2">
        <w:rPr>
          <w:rStyle w:val="Literal"/>
        </w:rPr>
        <w:t>imeSlotPrintView</w:t>
      </w:r>
      <w:r w:rsidR="00575544" w:rsidRPr="00575544">
        <w:rPr>
          <w:rStyle w:val="Literal"/>
          <w:b w:val="0"/>
        </w:rPr>
        <w:t>’s</w:t>
      </w:r>
      <w:r w:rsidR="005F456D">
        <w:t xml:space="preserve"> </w:t>
      </w:r>
      <w:r w:rsidR="00BA7C04">
        <w:t xml:space="preserve">Grid named </w:t>
      </w:r>
      <w:r w:rsidR="00BA7C04" w:rsidRPr="00BA7C04">
        <w:rPr>
          <w:b/>
        </w:rPr>
        <w:t>LayoutRoot</w:t>
      </w:r>
      <w:r w:rsidR="00BA7C04">
        <w:t xml:space="preserve"> with the following </w:t>
      </w:r>
      <w:r w:rsidR="005F456D">
        <w:t>content:</w:t>
      </w:r>
    </w:p>
    <w:p w14:paraId="480A5494" w14:textId="77777777" w:rsidR="00736A7E" w:rsidRPr="00736A7E" w:rsidRDefault="00736A7E" w:rsidP="00736A7E">
      <w:pPr>
        <w:pStyle w:val="ppCodeLanguageIndent"/>
      </w:pPr>
      <w:r>
        <w:t>XAML</w:t>
      </w:r>
    </w:p>
    <w:p w14:paraId="4F5B85C2" w14:textId="77777777" w:rsidR="005F456D" w:rsidRDefault="005F456D" w:rsidP="00FC52B2">
      <w:pPr>
        <w:pStyle w:val="ppCodeIndent"/>
      </w:pPr>
      <w:r>
        <w:rPr>
          <w:color w:val="A31515"/>
        </w:rPr>
        <w:t xml:space="preserve">    </w:t>
      </w:r>
      <w:r>
        <w:t>&lt;</w:t>
      </w:r>
      <w:r>
        <w:rPr>
          <w:color w:val="A31515"/>
        </w:rPr>
        <w:t>Grid</w:t>
      </w:r>
      <w:r>
        <w:rPr>
          <w:color w:val="FF0000"/>
        </w:rPr>
        <w:t xml:space="preserve"> Margin</w:t>
      </w:r>
      <w:r>
        <w:t>="20,5"&gt;</w:t>
      </w:r>
    </w:p>
    <w:p w14:paraId="05275512" w14:textId="77777777" w:rsidR="005F456D" w:rsidRDefault="005F456D" w:rsidP="00FC52B2">
      <w:pPr>
        <w:pStyle w:val="ppCodeIndent"/>
      </w:pPr>
      <w:r>
        <w:rPr>
          <w:color w:val="A31515"/>
        </w:rPr>
        <w:t xml:space="preserve">        </w:t>
      </w:r>
      <w:r>
        <w:t>&lt;</w:t>
      </w:r>
      <w:r>
        <w:rPr>
          <w:color w:val="A31515"/>
        </w:rPr>
        <w:t>Grid.RowDefinitions</w:t>
      </w:r>
      <w:r>
        <w:t>&gt;</w:t>
      </w:r>
    </w:p>
    <w:p w14:paraId="50F7551A" w14:textId="77777777" w:rsidR="005F456D" w:rsidRDefault="005F456D" w:rsidP="00FC52B2">
      <w:pPr>
        <w:pStyle w:val="ppCodeIndent"/>
      </w:pPr>
      <w:r>
        <w:rPr>
          <w:color w:val="A31515"/>
        </w:rPr>
        <w:t xml:space="preserve">            </w:t>
      </w:r>
      <w:r>
        <w:t>&lt;</w:t>
      </w:r>
      <w:r>
        <w:rPr>
          <w:color w:val="A31515"/>
        </w:rPr>
        <w:t>RowDefinition</w:t>
      </w:r>
      <w:r>
        <w:rPr>
          <w:color w:val="FF0000"/>
        </w:rPr>
        <w:t xml:space="preserve"> Height</w:t>
      </w:r>
      <w:r>
        <w:t>="20" /&gt;</w:t>
      </w:r>
    </w:p>
    <w:p w14:paraId="3B889DD0" w14:textId="77777777" w:rsidR="005F456D" w:rsidRDefault="005F456D" w:rsidP="00FC52B2">
      <w:pPr>
        <w:pStyle w:val="ppCodeIndent"/>
      </w:pPr>
      <w:r>
        <w:rPr>
          <w:color w:val="A31515"/>
        </w:rPr>
        <w:t xml:space="preserve">            </w:t>
      </w:r>
      <w:r>
        <w:t>&lt;</w:t>
      </w:r>
      <w:r>
        <w:rPr>
          <w:color w:val="A31515"/>
        </w:rPr>
        <w:t>RowDefinition</w:t>
      </w:r>
      <w:r>
        <w:rPr>
          <w:color w:val="FF0000"/>
        </w:rPr>
        <w:t xml:space="preserve"> Height</w:t>
      </w:r>
      <w:r>
        <w:t>="Auto" /&gt;</w:t>
      </w:r>
    </w:p>
    <w:p w14:paraId="031B0677" w14:textId="77777777" w:rsidR="005F456D" w:rsidRDefault="005F456D" w:rsidP="00FC52B2">
      <w:pPr>
        <w:pStyle w:val="ppCodeIndent"/>
      </w:pPr>
      <w:r>
        <w:rPr>
          <w:color w:val="A31515"/>
        </w:rPr>
        <w:t xml:space="preserve">        </w:t>
      </w:r>
      <w:r>
        <w:t>&lt;/</w:t>
      </w:r>
      <w:r>
        <w:rPr>
          <w:color w:val="A31515"/>
        </w:rPr>
        <w:t>Grid.RowDefinitions</w:t>
      </w:r>
      <w:r>
        <w:t>&gt;</w:t>
      </w:r>
    </w:p>
    <w:p w14:paraId="3ED3A4CC" w14:textId="77777777" w:rsidR="005F456D" w:rsidRDefault="005F456D" w:rsidP="00FC52B2">
      <w:pPr>
        <w:pStyle w:val="ppCodeIndent"/>
      </w:pPr>
    </w:p>
    <w:p w14:paraId="58660E56" w14:textId="77777777" w:rsidR="005F456D" w:rsidRDefault="005F456D" w:rsidP="00FC52B2">
      <w:pPr>
        <w:pStyle w:val="ppCodeIndent"/>
      </w:pPr>
      <w:r>
        <w:rPr>
          <w:color w:val="A31515"/>
        </w:rPr>
        <w:t xml:space="preserve">        </w:t>
      </w:r>
      <w:r>
        <w:t>&lt;</w:t>
      </w:r>
      <w:r>
        <w:rPr>
          <w:color w:val="A31515"/>
        </w:rPr>
        <w:t>TextBlock</w:t>
      </w:r>
      <w:r>
        <w:rPr>
          <w:color w:val="FF0000"/>
        </w:rPr>
        <w:t xml:space="preserve"> Text</w:t>
      </w:r>
      <w:r>
        <w:t>="{</w:t>
      </w:r>
      <w:r>
        <w:rPr>
          <w:color w:val="A31515"/>
        </w:rPr>
        <w:t>Binding</w:t>
      </w:r>
      <w:r>
        <w:rPr>
          <w:color w:val="FF0000"/>
        </w:rPr>
        <w:t xml:space="preserve"> Path</w:t>
      </w:r>
      <w:r>
        <w:t>=Name,</w:t>
      </w:r>
      <w:r>
        <w:rPr>
          <w:color w:val="FF0000"/>
        </w:rPr>
        <w:t xml:space="preserve"> StringFormat</w:t>
      </w:r>
      <w:r>
        <w:t>=HH:mm}" /&gt;</w:t>
      </w:r>
    </w:p>
    <w:p w14:paraId="5E40DD1F" w14:textId="77777777" w:rsidR="005F456D" w:rsidRDefault="005F456D" w:rsidP="00FC52B2">
      <w:pPr>
        <w:pStyle w:val="ppCodeIndent"/>
      </w:pPr>
    </w:p>
    <w:p w14:paraId="796FCCF8" w14:textId="77777777" w:rsidR="005F456D" w:rsidRDefault="005F456D" w:rsidP="00FC52B2">
      <w:pPr>
        <w:pStyle w:val="ppCodeIndent"/>
      </w:pPr>
      <w:r>
        <w:rPr>
          <w:color w:val="A31515"/>
        </w:rPr>
        <w:t xml:space="preserve">        </w:t>
      </w:r>
      <w:r>
        <w:t>&lt;</w:t>
      </w:r>
      <w:r>
        <w:rPr>
          <w:color w:val="A31515"/>
        </w:rPr>
        <w:t>StackPanel</w:t>
      </w:r>
    </w:p>
    <w:p w14:paraId="511736B6" w14:textId="77777777" w:rsidR="005F456D" w:rsidRDefault="005F456D" w:rsidP="00FC52B2">
      <w:pPr>
        <w:pStyle w:val="ppCodeIndent"/>
      </w:pPr>
      <w:r>
        <w:t xml:space="preserve">           </w:t>
      </w:r>
      <w:r>
        <w:rPr>
          <w:color w:val="FF0000"/>
        </w:rPr>
        <w:t xml:space="preserve"> x</w:t>
      </w:r>
      <w:r>
        <w:t>:</w:t>
      </w:r>
      <w:r>
        <w:rPr>
          <w:color w:val="FF0000"/>
        </w:rPr>
        <w:t>Name</w:t>
      </w:r>
      <w:r>
        <w:t>="talkPanel"</w:t>
      </w:r>
    </w:p>
    <w:p w14:paraId="029ABE43" w14:textId="77777777" w:rsidR="005F456D" w:rsidRDefault="005F456D" w:rsidP="00FC52B2">
      <w:pPr>
        <w:pStyle w:val="ppCodeIndent"/>
      </w:pPr>
      <w:r>
        <w:t xml:space="preserve">           </w:t>
      </w:r>
      <w:r>
        <w:rPr>
          <w:color w:val="FF0000"/>
        </w:rPr>
        <w:t xml:space="preserve"> Grid.Row</w:t>
      </w:r>
      <w:r>
        <w:t>="1"</w:t>
      </w:r>
    </w:p>
    <w:p w14:paraId="0581B12A" w14:textId="77777777" w:rsidR="005F456D" w:rsidRDefault="005F456D" w:rsidP="00FC52B2">
      <w:pPr>
        <w:pStyle w:val="ppCodeIndent"/>
      </w:pPr>
      <w:r>
        <w:lastRenderedPageBreak/>
        <w:t xml:space="preserve">            /&gt;</w:t>
      </w:r>
    </w:p>
    <w:p w14:paraId="5B763ACD" w14:textId="77777777" w:rsidR="005F456D" w:rsidRDefault="005F456D" w:rsidP="00FC52B2">
      <w:pPr>
        <w:pStyle w:val="ppCodeIndent"/>
      </w:pPr>
      <w:r>
        <w:rPr>
          <w:color w:val="A31515"/>
        </w:rPr>
        <w:t xml:space="preserve">    </w:t>
      </w:r>
      <w:r>
        <w:t>&lt;/</w:t>
      </w:r>
      <w:r>
        <w:rPr>
          <w:color w:val="A31515"/>
        </w:rPr>
        <w:t>Grid</w:t>
      </w:r>
      <w:r>
        <w:t>&gt;</w:t>
      </w:r>
    </w:p>
    <w:p w14:paraId="61BAB130" w14:textId="16ADA06F" w:rsidR="00B04429" w:rsidRDefault="005F456D" w:rsidP="00E467F8">
      <w:pPr>
        <w:pStyle w:val="ppNoteIndent"/>
      </w:pPr>
      <w:r>
        <w:t xml:space="preserve">Notice the </w:t>
      </w:r>
      <w:r w:rsidRPr="005F456D">
        <w:rPr>
          <w:rStyle w:val="Literal"/>
        </w:rPr>
        <w:t>StackPanel</w:t>
      </w:r>
      <w:r w:rsidR="00025D99" w:rsidRPr="00025D99">
        <w:rPr>
          <w:rStyle w:val="Literal"/>
          <w:b w:val="0"/>
        </w:rPr>
        <w:t>. W</w:t>
      </w:r>
      <w:r>
        <w:t>e</w:t>
      </w:r>
      <w:r w:rsidR="00744F7A">
        <w:t xml:space="preserve"> a</w:t>
      </w:r>
      <w:r>
        <w:t xml:space="preserve">re going to populate that with the talks </w:t>
      </w:r>
      <w:r w:rsidR="004D75E3">
        <w:t xml:space="preserve">for the time group, so this fills the role that was previously taken by the inner </w:t>
      </w:r>
      <w:r w:rsidR="004D75E3" w:rsidRPr="004D75E3">
        <w:rPr>
          <w:rStyle w:val="Literal"/>
        </w:rPr>
        <w:t>ItemsControl</w:t>
      </w:r>
      <w:r w:rsidR="004D75E3">
        <w:t xml:space="preserve">. So we’re getting rid of both </w:t>
      </w:r>
      <w:r w:rsidR="004D75E3" w:rsidRPr="004D75E3">
        <w:rPr>
          <w:rStyle w:val="Literal"/>
        </w:rPr>
        <w:t>ItemsControls</w:t>
      </w:r>
      <w:r w:rsidR="004D75E3">
        <w:t>.</w:t>
      </w:r>
      <w:r>
        <w:t xml:space="preserve"> We’re not actually going to split individual time slots across page boundaries</w:t>
      </w:r>
      <w:r w:rsidR="00B04429">
        <w:t>. Al</w:t>
      </w:r>
      <w:r>
        <w:t>l the talks from a given slot will be on the same page</w:t>
      </w:r>
      <w:r w:rsidR="00B04429">
        <w:t>. However, w</w:t>
      </w:r>
      <w:r>
        <w:t xml:space="preserve">e still can’t use the </w:t>
      </w:r>
      <w:r w:rsidRPr="005F456D">
        <w:rPr>
          <w:rStyle w:val="Literal"/>
        </w:rPr>
        <w:t>ItemsControl</w:t>
      </w:r>
      <w:r>
        <w:t xml:space="preserve"> to generate the</w:t>
      </w:r>
      <w:r w:rsidR="004D75E3">
        <w:t xml:space="preserve"> individual talks within a slot, albeit for a</w:t>
      </w:r>
      <w:r>
        <w:t xml:space="preserve"> slightly different</w:t>
      </w:r>
      <w:r w:rsidR="004D75E3">
        <w:t xml:space="preserve"> reason</w:t>
      </w:r>
      <w:r>
        <w:t xml:space="preserve">. </w:t>
      </w:r>
    </w:p>
    <w:p w14:paraId="522C707A" w14:textId="77777777" w:rsidR="009749C1" w:rsidRDefault="005F456D" w:rsidP="00E467F8">
      <w:pPr>
        <w:pStyle w:val="ppNoteIndent"/>
      </w:pPr>
      <w:r>
        <w:t xml:space="preserve">We’re avoiding </w:t>
      </w:r>
      <w:r w:rsidRPr="005F456D">
        <w:rPr>
          <w:rStyle w:val="Literal"/>
        </w:rPr>
        <w:t>ItemsControl</w:t>
      </w:r>
      <w:r>
        <w:t xml:space="preserve"> at the top level </w:t>
      </w:r>
      <w:r w:rsidR="004D75E3">
        <w:t xml:space="preserve">so that we can </w:t>
      </w:r>
      <w:r>
        <w:t xml:space="preserve">paginate, but we’re avoiding a nested </w:t>
      </w:r>
      <w:r w:rsidRPr="005F456D">
        <w:rPr>
          <w:rStyle w:val="Literal"/>
        </w:rPr>
        <w:t>ItemsControl</w:t>
      </w:r>
      <w:r>
        <w:t xml:space="preserve"> here simply because it doesn’t work</w:t>
      </w:r>
      <w:r w:rsidR="00B04429">
        <w:t>. A</w:t>
      </w:r>
      <w:r>
        <w:t xml:space="preserve"> databound </w:t>
      </w:r>
      <w:r w:rsidRPr="005F456D">
        <w:rPr>
          <w:rStyle w:val="Literal"/>
        </w:rPr>
        <w:t>ItemsControl</w:t>
      </w:r>
      <w:r>
        <w:t xml:space="preserve"> defers th</w:t>
      </w:r>
      <w:r w:rsidR="004D75E3">
        <w:t>e generation of its child items. While the information will be available in time to print, it won’t be available at the point at which we try to work out how many items will fit on a page. If the information for the nested items control isn’t available at that point,</w:t>
      </w:r>
      <w:r>
        <w:t xml:space="preserve"> we </w:t>
      </w:r>
      <w:r w:rsidR="004D75E3">
        <w:t xml:space="preserve">can’t </w:t>
      </w:r>
      <w:r>
        <w:t>know how big it’s going to be</w:t>
      </w:r>
      <w:r w:rsidR="00E467F8">
        <w:t>. If</w:t>
      </w:r>
      <w:r w:rsidR="004D75E3">
        <w:t xml:space="preserve"> we ask the </w:t>
      </w:r>
      <w:r w:rsidR="004D75E3" w:rsidRPr="004D75E3">
        <w:rPr>
          <w:rStyle w:val="Literal"/>
        </w:rPr>
        <w:t>ItemsControl</w:t>
      </w:r>
      <w:r w:rsidR="004D75E3">
        <w:t xml:space="preserve"> how big it wants to be at that point, it will return a preferred height of 0. S</w:t>
      </w:r>
      <w:r>
        <w:t xml:space="preserve">ince our pagination calculations need to know how big this control will be, we can’t use </w:t>
      </w:r>
      <w:r w:rsidRPr="005F456D">
        <w:rPr>
          <w:rStyle w:val="Literal"/>
        </w:rPr>
        <w:t>ItemsControl</w:t>
      </w:r>
      <w:r>
        <w:t xml:space="preserve">. Instead we’ll have to populate the panel manually. </w:t>
      </w:r>
    </w:p>
    <w:p w14:paraId="0DE3E3B2" w14:textId="77777777" w:rsidR="00BD6A1E" w:rsidRDefault="00BD6A1E" w:rsidP="009749C1">
      <w:pPr>
        <w:pStyle w:val="ppNumberList"/>
      </w:pPr>
      <w:r>
        <w:t xml:space="preserve">Add the following using statements to the </w:t>
      </w:r>
      <w:r>
        <w:rPr>
          <w:rStyle w:val="Literal"/>
        </w:rPr>
        <w:t>ScheduleTimeSlotPrintView.xaml.cs</w:t>
      </w:r>
      <w:r>
        <w:t xml:space="preserve"> codebehind</w:t>
      </w:r>
      <w:r w:rsidR="00833255">
        <w:t>:</w:t>
      </w:r>
    </w:p>
    <w:p w14:paraId="7AA2E24D" w14:textId="77777777" w:rsidR="00533B05" w:rsidRPr="00533B05" w:rsidRDefault="00533B05" w:rsidP="00533B05">
      <w:pPr>
        <w:pStyle w:val="ppCodeLanguageIndent"/>
        <w:rPr>
          <w:rFonts w:eastAsiaTheme="minorHAnsi"/>
          <w:color w:val="auto"/>
          <w:lang w:bidi="ar-SA"/>
        </w:rPr>
      </w:pPr>
      <w:r>
        <w:rPr>
          <w:rFonts w:eastAsiaTheme="minorHAnsi"/>
          <w:lang w:bidi="ar-SA"/>
        </w:rPr>
        <w:t>C#</w:t>
      </w:r>
    </w:p>
    <w:p w14:paraId="55D09E7B" w14:textId="77777777" w:rsidR="00BD6A1E" w:rsidRDefault="00BD6A1E" w:rsidP="00533B05">
      <w:pPr>
        <w:pStyle w:val="ppCodeIndent"/>
        <w:rPr>
          <w:rFonts w:eastAsiaTheme="minorHAnsi"/>
          <w:lang w:bidi="ar-SA"/>
        </w:rPr>
      </w:pPr>
      <w:r>
        <w:rPr>
          <w:rFonts w:eastAsiaTheme="minorHAnsi"/>
          <w:color w:val="0000FF"/>
          <w:lang w:bidi="ar-SA"/>
        </w:rPr>
        <w:t>using</w:t>
      </w:r>
      <w:r>
        <w:rPr>
          <w:rFonts w:eastAsiaTheme="minorHAnsi"/>
          <w:lang w:bidi="ar-SA"/>
        </w:rPr>
        <w:t xml:space="preserve"> SlEventManager.Web;</w:t>
      </w:r>
    </w:p>
    <w:p w14:paraId="3F5CADEC" w14:textId="77777777" w:rsidR="004E5989" w:rsidRPr="004E5989" w:rsidRDefault="004E5989" w:rsidP="004E5989">
      <w:pPr>
        <w:pStyle w:val="ppCodeIndent"/>
        <w:numPr>
          <w:ilvl w:val="0"/>
          <w:numId w:val="0"/>
        </w:numPr>
        <w:ind w:left="720"/>
        <w:rPr>
          <w:rFonts w:eastAsiaTheme="minorHAnsi"/>
          <w:lang w:bidi="ar-SA"/>
        </w:rPr>
      </w:pPr>
      <w:r w:rsidRPr="004E5989">
        <w:rPr>
          <w:rFonts w:eastAsiaTheme="minorHAnsi"/>
          <w:color w:val="0000FF"/>
          <w:lang w:bidi="ar-SA"/>
        </w:rPr>
        <w:t>using</w:t>
      </w:r>
      <w:r w:rsidRPr="004E5989">
        <w:rPr>
          <w:rFonts w:eastAsiaTheme="minorHAnsi"/>
          <w:lang w:bidi="ar-SA"/>
        </w:rPr>
        <w:t xml:space="preserve"> System.Windows.Data;</w:t>
      </w:r>
    </w:p>
    <w:p w14:paraId="61891D62" w14:textId="77777777" w:rsidR="005F456D" w:rsidRDefault="005F456D" w:rsidP="009749C1">
      <w:pPr>
        <w:pStyle w:val="ppNumberList"/>
      </w:pPr>
      <w:r>
        <w:t xml:space="preserve">Add the following to the </w:t>
      </w:r>
      <w:r>
        <w:rPr>
          <w:rStyle w:val="Literal"/>
        </w:rPr>
        <w:t>ScheduleTimeSlotPrintView.xaml.cs</w:t>
      </w:r>
      <w:r>
        <w:t xml:space="preserve"> codebehind:</w:t>
      </w:r>
    </w:p>
    <w:p w14:paraId="643932F5" w14:textId="77777777" w:rsidR="00736A7E" w:rsidRPr="00736A7E" w:rsidRDefault="00736A7E" w:rsidP="00736A7E">
      <w:pPr>
        <w:pStyle w:val="ppCodeLanguageIndent"/>
      </w:pPr>
      <w:r>
        <w:t>C#</w:t>
      </w:r>
    </w:p>
    <w:p w14:paraId="0164D299" w14:textId="77777777" w:rsidR="005F456D" w:rsidRDefault="005F456D" w:rsidP="00FC52B2">
      <w:pPr>
        <w:pStyle w:val="ppCodeIndent"/>
      </w:pPr>
      <w:r>
        <w:rPr>
          <w:color w:val="0000FF"/>
        </w:rPr>
        <w:t>public</w:t>
      </w:r>
      <w:r>
        <w:t xml:space="preserve"> </w:t>
      </w:r>
      <w:r>
        <w:rPr>
          <w:color w:val="0000FF"/>
        </w:rPr>
        <w:t>void</w:t>
      </w:r>
      <w:r>
        <w:t xml:space="preserve"> SetData(CollectionViewGroup cvg)</w:t>
      </w:r>
    </w:p>
    <w:p w14:paraId="13EFF926" w14:textId="77777777" w:rsidR="005F456D" w:rsidRDefault="005F456D" w:rsidP="00FC52B2">
      <w:pPr>
        <w:pStyle w:val="ppCodeIndent"/>
      </w:pPr>
      <w:r>
        <w:t>{</w:t>
      </w:r>
    </w:p>
    <w:p w14:paraId="7835D7CE" w14:textId="77777777" w:rsidR="005F456D" w:rsidRDefault="005F456D" w:rsidP="00FC52B2">
      <w:pPr>
        <w:pStyle w:val="ppCodeIndent"/>
      </w:pPr>
      <w:r>
        <w:t xml:space="preserve">    </w:t>
      </w:r>
      <w:r>
        <w:rPr>
          <w:color w:val="0000FF"/>
        </w:rPr>
        <w:t>this</w:t>
      </w:r>
      <w:r>
        <w:t>.DataContext = cvg;</w:t>
      </w:r>
    </w:p>
    <w:p w14:paraId="44A4FD99" w14:textId="77777777" w:rsidR="005F456D" w:rsidRDefault="005F456D" w:rsidP="00FC52B2">
      <w:pPr>
        <w:pStyle w:val="ppCodeIndent"/>
      </w:pPr>
      <w:r>
        <w:t xml:space="preserve">    </w:t>
      </w:r>
      <w:r>
        <w:rPr>
          <w:color w:val="0000FF"/>
        </w:rPr>
        <w:t>foreach</w:t>
      </w:r>
      <w:r>
        <w:t xml:space="preserve"> (Talk item </w:t>
      </w:r>
      <w:r>
        <w:rPr>
          <w:color w:val="0000FF"/>
        </w:rPr>
        <w:t>in</w:t>
      </w:r>
      <w:r>
        <w:t xml:space="preserve"> cvg.Items)</w:t>
      </w:r>
    </w:p>
    <w:p w14:paraId="08A1AD47" w14:textId="77777777" w:rsidR="005F456D" w:rsidRDefault="005F456D" w:rsidP="00FC52B2">
      <w:pPr>
        <w:pStyle w:val="ppCodeIndent"/>
      </w:pPr>
      <w:r>
        <w:t xml:space="preserve">    {</w:t>
      </w:r>
    </w:p>
    <w:p w14:paraId="3D813657" w14:textId="77777777" w:rsidR="005F456D" w:rsidRDefault="005F456D" w:rsidP="00FC52B2">
      <w:pPr>
        <w:pStyle w:val="ppCodeIndent"/>
      </w:pPr>
      <w:r>
        <w:t xml:space="preserve">        talkPanel.Children.Add(</w:t>
      </w:r>
      <w:r>
        <w:rPr>
          <w:color w:val="0000FF"/>
        </w:rPr>
        <w:t>new</w:t>
      </w:r>
      <w:r>
        <w:t xml:space="preserve"> TextBlock</w:t>
      </w:r>
    </w:p>
    <w:p w14:paraId="210E6E44" w14:textId="77777777" w:rsidR="005F456D" w:rsidRDefault="005F456D" w:rsidP="00FC52B2">
      <w:pPr>
        <w:pStyle w:val="ppCodeIndent"/>
      </w:pPr>
      <w:r>
        <w:t xml:space="preserve">        {</w:t>
      </w:r>
    </w:p>
    <w:p w14:paraId="41A8E532" w14:textId="77777777" w:rsidR="005F456D" w:rsidRDefault="005F456D" w:rsidP="00FC52B2">
      <w:pPr>
        <w:pStyle w:val="ppCodeIndent"/>
      </w:pPr>
      <w:r>
        <w:t xml:space="preserve">            Text = item.TalkTitle,</w:t>
      </w:r>
    </w:p>
    <w:p w14:paraId="076D7560" w14:textId="77777777" w:rsidR="005F456D" w:rsidRDefault="005F456D" w:rsidP="00FC52B2">
      <w:pPr>
        <w:pStyle w:val="ppCodeIndent"/>
      </w:pPr>
      <w:r>
        <w:t xml:space="preserve">            FontWeight = FontWeights.Bold</w:t>
      </w:r>
    </w:p>
    <w:p w14:paraId="0D3C9EEC" w14:textId="77777777" w:rsidR="005F456D" w:rsidRDefault="005F456D" w:rsidP="00FC52B2">
      <w:pPr>
        <w:pStyle w:val="ppCodeIndent"/>
      </w:pPr>
      <w:r>
        <w:t xml:space="preserve">        });</w:t>
      </w:r>
    </w:p>
    <w:p w14:paraId="69A97C4E" w14:textId="77777777" w:rsidR="005F456D" w:rsidRDefault="005F456D" w:rsidP="00FC52B2">
      <w:pPr>
        <w:pStyle w:val="ppCodeIndent"/>
      </w:pPr>
      <w:r>
        <w:t xml:space="preserve">        talkPanel.Children.Add(</w:t>
      </w:r>
      <w:r>
        <w:rPr>
          <w:color w:val="0000FF"/>
        </w:rPr>
        <w:t>new</w:t>
      </w:r>
      <w:r>
        <w:t xml:space="preserve"> TextBlock</w:t>
      </w:r>
    </w:p>
    <w:p w14:paraId="26129B7F" w14:textId="77777777" w:rsidR="005F456D" w:rsidRDefault="005F456D" w:rsidP="00FC52B2">
      <w:pPr>
        <w:pStyle w:val="ppCodeIndent"/>
      </w:pPr>
      <w:r>
        <w:t xml:space="preserve">        {</w:t>
      </w:r>
    </w:p>
    <w:p w14:paraId="32E424D7" w14:textId="77777777" w:rsidR="005F456D" w:rsidRDefault="005F456D" w:rsidP="00FC52B2">
      <w:pPr>
        <w:pStyle w:val="ppCodeIndent"/>
      </w:pPr>
      <w:r>
        <w:t xml:space="preserve">            Text = item.TalkAbstract,</w:t>
      </w:r>
    </w:p>
    <w:p w14:paraId="75660D71" w14:textId="77777777" w:rsidR="005F456D" w:rsidRDefault="005F456D" w:rsidP="00FC52B2">
      <w:pPr>
        <w:pStyle w:val="ppCodeIndent"/>
      </w:pPr>
      <w:r>
        <w:t xml:space="preserve">            TextWrapping = TextWrapping.Wrap</w:t>
      </w:r>
    </w:p>
    <w:p w14:paraId="671E90E0" w14:textId="77777777" w:rsidR="005F456D" w:rsidRDefault="005F456D" w:rsidP="00FC52B2">
      <w:pPr>
        <w:pStyle w:val="ppCodeIndent"/>
      </w:pPr>
      <w:r>
        <w:t xml:space="preserve">        });</w:t>
      </w:r>
    </w:p>
    <w:p w14:paraId="1AA8BFB6" w14:textId="77777777" w:rsidR="005F456D" w:rsidRDefault="005F456D" w:rsidP="00FC52B2">
      <w:pPr>
        <w:pStyle w:val="ppCodeIndent"/>
      </w:pPr>
      <w:r>
        <w:t xml:space="preserve">    }</w:t>
      </w:r>
    </w:p>
    <w:p w14:paraId="56CF76E4" w14:textId="77777777" w:rsidR="005F456D" w:rsidRDefault="005F456D" w:rsidP="00FC52B2">
      <w:pPr>
        <w:pStyle w:val="ppCodeIndent"/>
      </w:pPr>
      <w:r>
        <w:t>}</w:t>
      </w:r>
    </w:p>
    <w:p w14:paraId="7010F77F" w14:textId="1DF07AE6" w:rsidR="005F456D" w:rsidRDefault="005F456D" w:rsidP="006F22BC">
      <w:pPr>
        <w:pStyle w:val="ppNoteIndent"/>
      </w:pPr>
      <w:r>
        <w:lastRenderedPageBreak/>
        <w:t xml:space="preserve">For each talk this will generate a title and an abstract, </w:t>
      </w:r>
      <w:r w:rsidR="00B94511">
        <w:t>just like</w:t>
      </w:r>
      <w:r>
        <w:t xml:space="preserve"> the template we had </w:t>
      </w:r>
      <w:r w:rsidR="00B94511">
        <w:t xml:space="preserve">previously </w:t>
      </w:r>
      <w:r>
        <w:t>been using did.</w:t>
      </w:r>
    </w:p>
    <w:p w14:paraId="55F3A7D7" w14:textId="77777777" w:rsidR="006F22BC" w:rsidRDefault="00AE50D2" w:rsidP="00790F56">
      <w:pPr>
        <w:pStyle w:val="ppNumberList"/>
      </w:pPr>
      <w:r w:rsidRPr="00AE50D2">
        <w:t xml:space="preserve">Open </w:t>
      </w:r>
      <w:r w:rsidRPr="00AE50D2">
        <w:rPr>
          <w:rStyle w:val="Literal"/>
        </w:rPr>
        <w:t>SchedulePrintView.xaml</w:t>
      </w:r>
      <w:r w:rsidRPr="00AE50D2">
        <w:t xml:space="preserve">, </w:t>
      </w:r>
      <w:r w:rsidR="005F456D">
        <w:t xml:space="preserve">find </w:t>
      </w:r>
      <w:r>
        <w:t xml:space="preserve">the </w:t>
      </w:r>
      <w:r w:rsidRPr="00AE50D2">
        <w:rPr>
          <w:rStyle w:val="Literal"/>
        </w:rPr>
        <w:t>Viewbox</w:t>
      </w:r>
      <w:r w:rsidR="005F456D">
        <w:t xml:space="preserve">. </w:t>
      </w:r>
    </w:p>
    <w:p w14:paraId="7F7AC1BD" w14:textId="77777777" w:rsidR="00AE50D2" w:rsidRDefault="005F456D" w:rsidP="00790F56">
      <w:pPr>
        <w:pStyle w:val="ppNumberList"/>
      </w:pPr>
      <w:r>
        <w:t xml:space="preserve">Delete </w:t>
      </w:r>
      <w:r w:rsidR="006F22BC">
        <w:t xml:space="preserve">the </w:t>
      </w:r>
      <w:r w:rsidR="006F22BC" w:rsidRPr="006F22BC">
        <w:rPr>
          <w:b/>
        </w:rPr>
        <w:t>Viewbox</w:t>
      </w:r>
      <w:r w:rsidR="006F22BC">
        <w:t xml:space="preserve"> and its </w:t>
      </w:r>
      <w:r w:rsidRPr="005F456D">
        <w:t>contents</w:t>
      </w:r>
      <w:r w:rsidR="00AE50D2" w:rsidRPr="005F456D">
        <w:t>.</w:t>
      </w:r>
      <w:r w:rsidR="00AE50D2">
        <w:t xml:space="preserve"> Replace it with </w:t>
      </w:r>
      <w:r w:rsidR="00467831">
        <w:t xml:space="preserve">the following </w:t>
      </w:r>
      <w:r w:rsidR="00467831" w:rsidRPr="00E05E56">
        <w:rPr>
          <w:b/>
        </w:rPr>
        <w:t>Border</w:t>
      </w:r>
      <w:r w:rsidR="00AE50D2">
        <w:t>:</w:t>
      </w:r>
    </w:p>
    <w:p w14:paraId="23675950" w14:textId="77777777" w:rsidR="00736A7E" w:rsidRPr="00736A7E" w:rsidRDefault="00736A7E" w:rsidP="00736A7E">
      <w:pPr>
        <w:pStyle w:val="ppCodeLanguageIndent"/>
      </w:pPr>
      <w:r>
        <w:t>XAML</w:t>
      </w:r>
    </w:p>
    <w:p w14:paraId="4EDA0A09" w14:textId="77777777" w:rsidR="00AE50D2" w:rsidRDefault="00AE50D2" w:rsidP="00FC52B2">
      <w:pPr>
        <w:pStyle w:val="ppCodeIndent"/>
      </w:pPr>
      <w:r>
        <w:rPr>
          <w:color w:val="0000FF"/>
        </w:rPr>
        <w:t>&lt;</w:t>
      </w:r>
      <w:r w:rsidR="006B22E1">
        <w:t>Border</w:t>
      </w:r>
    </w:p>
    <w:p w14:paraId="1DBFC90C" w14:textId="77777777" w:rsidR="00AE50D2" w:rsidRDefault="00AE50D2" w:rsidP="00FC52B2">
      <w:pPr>
        <w:pStyle w:val="ppCodeIndent"/>
      </w:pPr>
      <w:r>
        <w:t xml:space="preserve">   </w:t>
      </w:r>
      <w:r>
        <w:rPr>
          <w:color w:val="FF0000"/>
        </w:rPr>
        <w:t xml:space="preserve"> x</w:t>
      </w:r>
      <w:r>
        <w:rPr>
          <w:color w:val="0000FF"/>
        </w:rPr>
        <w:t>:</w:t>
      </w:r>
      <w:r>
        <w:rPr>
          <w:color w:val="FF0000"/>
        </w:rPr>
        <w:t>Name</w:t>
      </w:r>
      <w:r>
        <w:rPr>
          <w:color w:val="0000FF"/>
        </w:rPr>
        <w:t>="timeSlotContainer"</w:t>
      </w:r>
    </w:p>
    <w:p w14:paraId="619099AA" w14:textId="77777777" w:rsidR="00AE50D2" w:rsidRDefault="00AE50D2" w:rsidP="00FC52B2">
      <w:pPr>
        <w:pStyle w:val="ppCodeIndent"/>
      </w:pPr>
      <w:r>
        <w:t xml:space="preserve">   </w:t>
      </w:r>
      <w:r>
        <w:rPr>
          <w:color w:val="FF0000"/>
        </w:rPr>
        <w:t xml:space="preserve"> Grid.Row</w:t>
      </w:r>
      <w:r>
        <w:rPr>
          <w:color w:val="0000FF"/>
        </w:rPr>
        <w:t>="2"</w:t>
      </w:r>
    </w:p>
    <w:p w14:paraId="0363F377" w14:textId="77777777" w:rsidR="00AE50D2" w:rsidRDefault="00AE50D2" w:rsidP="00FC52B2">
      <w:pPr>
        <w:pStyle w:val="ppCodeIndent"/>
      </w:pPr>
      <w:r>
        <w:t xml:space="preserve">   </w:t>
      </w:r>
      <w:r>
        <w:rPr>
          <w:color w:val="0000FF"/>
        </w:rPr>
        <w:t xml:space="preserve"> /&gt;</w:t>
      </w:r>
    </w:p>
    <w:p w14:paraId="2C7FD481" w14:textId="77777777" w:rsidR="001A5328" w:rsidRDefault="001A5328" w:rsidP="001A5328">
      <w:pPr>
        <w:pStyle w:val="ppNumberList"/>
      </w:pPr>
      <w:r>
        <w:t xml:space="preserve">Add the following using statements to the </w:t>
      </w:r>
      <w:r w:rsidRPr="00AE50D2">
        <w:rPr>
          <w:rStyle w:val="Literal"/>
        </w:rPr>
        <w:t>SchedulePrintView</w:t>
      </w:r>
      <w:r>
        <w:rPr>
          <w:rStyle w:val="Literal"/>
        </w:rPr>
        <w:t>.xaml.cs</w:t>
      </w:r>
      <w:r>
        <w:t xml:space="preserve"> codebehind:</w:t>
      </w:r>
    </w:p>
    <w:p w14:paraId="3F081C26" w14:textId="77777777" w:rsidR="001A5328" w:rsidRPr="00533B05" w:rsidRDefault="001A5328" w:rsidP="001A5328">
      <w:pPr>
        <w:pStyle w:val="ppCodeLanguageIndent"/>
        <w:rPr>
          <w:rFonts w:eastAsiaTheme="minorHAnsi"/>
          <w:color w:val="auto"/>
          <w:lang w:bidi="ar-SA"/>
        </w:rPr>
      </w:pPr>
      <w:r>
        <w:rPr>
          <w:rFonts w:eastAsiaTheme="minorHAnsi"/>
          <w:lang w:bidi="ar-SA"/>
        </w:rPr>
        <w:t>C#</w:t>
      </w:r>
    </w:p>
    <w:p w14:paraId="352CBBFE" w14:textId="77777777" w:rsidR="001A5328" w:rsidRPr="004E5989" w:rsidRDefault="001A5328" w:rsidP="001A5328">
      <w:pPr>
        <w:pStyle w:val="ppCodeIndent"/>
        <w:numPr>
          <w:ilvl w:val="0"/>
          <w:numId w:val="0"/>
        </w:numPr>
        <w:ind w:left="720"/>
        <w:rPr>
          <w:rFonts w:eastAsiaTheme="minorHAnsi"/>
          <w:lang w:bidi="ar-SA"/>
        </w:rPr>
      </w:pPr>
      <w:r w:rsidRPr="004E5989">
        <w:rPr>
          <w:rFonts w:eastAsiaTheme="minorHAnsi"/>
          <w:color w:val="0000FF"/>
          <w:lang w:bidi="ar-SA"/>
        </w:rPr>
        <w:t>using</w:t>
      </w:r>
      <w:r w:rsidRPr="004E5989">
        <w:rPr>
          <w:rFonts w:eastAsiaTheme="minorHAnsi"/>
          <w:lang w:bidi="ar-SA"/>
        </w:rPr>
        <w:t xml:space="preserve"> System.Windows.Data;</w:t>
      </w:r>
    </w:p>
    <w:p w14:paraId="1034BF1E" w14:textId="77777777" w:rsidR="00AE50D2" w:rsidRDefault="00AE50D2" w:rsidP="00790F56">
      <w:pPr>
        <w:pStyle w:val="ppNumberList"/>
      </w:pPr>
      <w:r w:rsidRPr="00AE50D2">
        <w:t xml:space="preserve">In the </w:t>
      </w:r>
      <w:r w:rsidRPr="00AE50D2">
        <w:rPr>
          <w:rStyle w:val="Literal"/>
        </w:rPr>
        <w:t>SchedulePrintView.xaml.cs</w:t>
      </w:r>
      <w:r w:rsidRPr="00AE50D2">
        <w:t xml:space="preserve"> code behind, add this method</w:t>
      </w:r>
      <w:r w:rsidR="00E152DE">
        <w:t xml:space="preserve"> </w:t>
      </w:r>
      <w:r w:rsidR="00B7537C">
        <w:t>which</w:t>
      </w:r>
      <w:r w:rsidR="00E152DE">
        <w:t xml:space="preserve"> builds a panel containing the talks</w:t>
      </w:r>
      <w:r w:rsidRPr="00AE50D2">
        <w:t>:</w:t>
      </w:r>
    </w:p>
    <w:p w14:paraId="52948C15" w14:textId="77777777" w:rsidR="00736A7E" w:rsidRPr="00736A7E" w:rsidRDefault="00736A7E" w:rsidP="00736A7E">
      <w:pPr>
        <w:pStyle w:val="ppCodeLanguageIndent"/>
      </w:pPr>
      <w:r>
        <w:t>C#</w:t>
      </w:r>
    </w:p>
    <w:p w14:paraId="27CEE596" w14:textId="77777777" w:rsidR="00DD7BFD" w:rsidRDefault="00DD7BFD" w:rsidP="00FC52B2">
      <w:pPr>
        <w:pStyle w:val="ppCodeIndent"/>
      </w:pPr>
      <w:r>
        <w:rPr>
          <w:color w:val="0000FF"/>
        </w:rPr>
        <w:t>public</w:t>
      </w:r>
      <w:r>
        <w:t xml:space="preserve"> </w:t>
      </w:r>
      <w:r>
        <w:rPr>
          <w:color w:val="0000FF"/>
        </w:rPr>
        <w:t>int</w:t>
      </w:r>
      <w:r>
        <w:t xml:space="preserve"> PopulatePage(</w:t>
      </w:r>
      <w:r>
        <w:rPr>
          <w:color w:val="2B91AF"/>
        </w:rPr>
        <w:t>IEnumerable</w:t>
      </w:r>
      <w:r>
        <w:t>&lt;</w:t>
      </w:r>
      <w:r>
        <w:rPr>
          <w:color w:val="0000FF"/>
        </w:rPr>
        <w:t>object</w:t>
      </w:r>
      <w:r>
        <w:t xml:space="preserve">&gt; items, </w:t>
      </w:r>
      <w:r>
        <w:rPr>
          <w:color w:val="0000FF"/>
        </w:rPr>
        <w:t>int</w:t>
      </w:r>
      <w:r>
        <w:t xml:space="preserve"> startingPoint)</w:t>
      </w:r>
    </w:p>
    <w:p w14:paraId="474A6ACE" w14:textId="77777777" w:rsidR="00DD7BFD" w:rsidRDefault="00DD7BFD" w:rsidP="00FC52B2">
      <w:pPr>
        <w:pStyle w:val="ppCodeIndent"/>
      </w:pPr>
      <w:r>
        <w:t>{</w:t>
      </w:r>
    </w:p>
    <w:p w14:paraId="0CF04D56" w14:textId="77777777" w:rsidR="00DD7BFD" w:rsidRDefault="00DD7BFD" w:rsidP="00FC52B2">
      <w:pPr>
        <w:pStyle w:val="ppCodeIndent"/>
      </w:pPr>
      <w:r>
        <w:t xml:space="preserve">    </w:t>
      </w:r>
      <w:r>
        <w:rPr>
          <w:color w:val="0000FF"/>
        </w:rPr>
        <w:t>double</w:t>
      </w:r>
      <w:r>
        <w:t xml:space="preserve"> containerWidth = timeSlotContainer.ActualWidth;</w:t>
      </w:r>
    </w:p>
    <w:p w14:paraId="79D39050" w14:textId="77777777" w:rsidR="00DD7BFD" w:rsidRDefault="00DD7BFD" w:rsidP="00FC52B2">
      <w:pPr>
        <w:pStyle w:val="ppCodeIndent"/>
      </w:pPr>
      <w:r>
        <w:t xml:space="preserve">    </w:t>
      </w:r>
      <w:r>
        <w:rPr>
          <w:color w:val="0000FF"/>
        </w:rPr>
        <w:t>double</w:t>
      </w:r>
      <w:r>
        <w:t xml:space="preserve"> containerHeight = timeSlotContainer.ActualHeight;</w:t>
      </w:r>
    </w:p>
    <w:p w14:paraId="4454567B" w14:textId="77777777" w:rsidR="00DD7BFD" w:rsidRDefault="00DD7BFD" w:rsidP="00FC52B2">
      <w:pPr>
        <w:pStyle w:val="ppCodeIndent"/>
      </w:pPr>
    </w:p>
    <w:p w14:paraId="72868B9D" w14:textId="77777777" w:rsidR="00DD7BFD" w:rsidRDefault="00DD7BFD" w:rsidP="00FC52B2">
      <w:pPr>
        <w:pStyle w:val="ppCodeIndent"/>
      </w:pPr>
      <w:r>
        <w:t xml:space="preserve">    </w:t>
      </w:r>
      <w:r>
        <w:rPr>
          <w:color w:val="2B91AF"/>
        </w:rPr>
        <w:t>StackPanel</w:t>
      </w:r>
      <w:r>
        <w:t xml:space="preserve"> timeSlotPanel = </w:t>
      </w:r>
      <w:r>
        <w:rPr>
          <w:color w:val="0000FF"/>
        </w:rPr>
        <w:t>new</w:t>
      </w:r>
      <w:r>
        <w:t xml:space="preserve"> </w:t>
      </w:r>
      <w:r>
        <w:rPr>
          <w:color w:val="2B91AF"/>
        </w:rPr>
        <w:t>StackPanel</w:t>
      </w:r>
      <w:r>
        <w:t>();</w:t>
      </w:r>
    </w:p>
    <w:p w14:paraId="2EA70B8F" w14:textId="77777777" w:rsidR="00DD7BFD" w:rsidRDefault="00DD7BFD" w:rsidP="00FC52B2">
      <w:pPr>
        <w:pStyle w:val="ppCodeIndent"/>
      </w:pPr>
      <w:r>
        <w:t xml:space="preserve">    timeSlotPanel.Width = containerWidth;</w:t>
      </w:r>
    </w:p>
    <w:p w14:paraId="59733ACC" w14:textId="77777777" w:rsidR="00DD7BFD" w:rsidRDefault="00DD7BFD" w:rsidP="00FC52B2">
      <w:pPr>
        <w:pStyle w:val="ppCodeIndent"/>
      </w:pPr>
      <w:r>
        <w:t xml:space="preserve">    timeSlotContainer.Child = timeSlotPanel;</w:t>
      </w:r>
    </w:p>
    <w:p w14:paraId="34A399BF" w14:textId="77777777" w:rsidR="00DD7BFD" w:rsidRDefault="00DD7BFD" w:rsidP="00FC52B2">
      <w:pPr>
        <w:pStyle w:val="ppCodeIndent"/>
      </w:pPr>
      <w:r>
        <w:t xml:space="preserve">    </w:t>
      </w:r>
      <w:r>
        <w:rPr>
          <w:color w:val="0000FF"/>
        </w:rPr>
        <w:t>int</w:t>
      </w:r>
      <w:r>
        <w:t xml:space="preserve"> itemsAdded = </w:t>
      </w:r>
      <w:r>
        <w:rPr>
          <w:color w:val="A52A2A"/>
        </w:rPr>
        <w:t>0</w:t>
      </w:r>
      <w:r>
        <w:t>;</w:t>
      </w:r>
    </w:p>
    <w:p w14:paraId="034E14F9" w14:textId="77777777" w:rsidR="00DD7BFD" w:rsidRDefault="00DD7BFD" w:rsidP="00FC52B2">
      <w:pPr>
        <w:pStyle w:val="ppCodeIndent"/>
      </w:pPr>
      <w:r>
        <w:t xml:space="preserve">    </w:t>
      </w:r>
      <w:r>
        <w:rPr>
          <w:color w:val="0000FF"/>
        </w:rPr>
        <w:t>this</w:t>
      </w:r>
      <w:r>
        <w:t>.UpdateLayout();</w:t>
      </w:r>
    </w:p>
    <w:p w14:paraId="65874D1A" w14:textId="77777777" w:rsidR="00DD7BFD" w:rsidRDefault="00DD7BFD" w:rsidP="00FC52B2">
      <w:pPr>
        <w:pStyle w:val="ppCodeIndent"/>
      </w:pPr>
      <w:r>
        <w:t xml:space="preserve">    </w:t>
      </w:r>
      <w:r>
        <w:rPr>
          <w:color w:val="0000FF"/>
        </w:rPr>
        <w:t>foreach</w:t>
      </w:r>
      <w:r>
        <w:t xml:space="preserve"> (</w:t>
      </w:r>
      <w:r>
        <w:rPr>
          <w:color w:val="0000FF"/>
        </w:rPr>
        <w:t>object</w:t>
      </w:r>
      <w:r>
        <w:t xml:space="preserve"> item </w:t>
      </w:r>
      <w:r>
        <w:rPr>
          <w:color w:val="0000FF"/>
        </w:rPr>
        <w:t>in</w:t>
      </w:r>
      <w:r>
        <w:t xml:space="preserve"> items.Skip(startingPoint))</w:t>
      </w:r>
    </w:p>
    <w:p w14:paraId="12A5C494" w14:textId="77777777" w:rsidR="00DD7BFD" w:rsidRDefault="00DD7BFD" w:rsidP="00FC52B2">
      <w:pPr>
        <w:pStyle w:val="ppCodeIndent"/>
      </w:pPr>
      <w:r>
        <w:t xml:space="preserve">    {</w:t>
      </w:r>
    </w:p>
    <w:p w14:paraId="7C731BFB" w14:textId="77777777" w:rsidR="00DD7BFD" w:rsidRDefault="00DD7BFD" w:rsidP="00FC52B2">
      <w:pPr>
        <w:pStyle w:val="ppCodeIndent"/>
      </w:pPr>
      <w:r>
        <w:t xml:space="preserve">        </w:t>
      </w:r>
      <w:r>
        <w:rPr>
          <w:color w:val="2B91AF"/>
        </w:rPr>
        <w:t>ScheduleTimeSlotPrintView</w:t>
      </w:r>
      <w:r>
        <w:t xml:space="preserve"> uc = </w:t>
      </w:r>
      <w:r>
        <w:rPr>
          <w:color w:val="0000FF"/>
        </w:rPr>
        <w:t>new</w:t>
      </w:r>
      <w:r>
        <w:t xml:space="preserve"> </w:t>
      </w:r>
      <w:r>
        <w:rPr>
          <w:color w:val="2B91AF"/>
        </w:rPr>
        <w:t>ScheduleTimeSlotPrintView</w:t>
      </w:r>
      <w:r>
        <w:t>();</w:t>
      </w:r>
    </w:p>
    <w:p w14:paraId="6705718E" w14:textId="77777777" w:rsidR="00DD7BFD" w:rsidRDefault="00DD7BFD" w:rsidP="00FC52B2">
      <w:pPr>
        <w:pStyle w:val="ppCodeIndent"/>
      </w:pPr>
      <w:r>
        <w:t xml:space="preserve">        uc.SetData((</w:t>
      </w:r>
      <w:r>
        <w:rPr>
          <w:color w:val="2B91AF"/>
        </w:rPr>
        <w:t>CollectionViewGroup</w:t>
      </w:r>
      <w:r>
        <w:t>) item);</w:t>
      </w:r>
    </w:p>
    <w:p w14:paraId="56E23AB6" w14:textId="77777777" w:rsidR="00DD7BFD" w:rsidRDefault="00DD7BFD" w:rsidP="00FC52B2">
      <w:pPr>
        <w:pStyle w:val="ppCodeIndent"/>
      </w:pPr>
      <w:r>
        <w:t xml:space="preserve">        uc.DataContext = item;</w:t>
      </w:r>
    </w:p>
    <w:p w14:paraId="3FF3480F" w14:textId="77777777" w:rsidR="00DD7BFD" w:rsidRDefault="00DD7BFD" w:rsidP="00FC52B2">
      <w:pPr>
        <w:pStyle w:val="ppCodeIndent"/>
      </w:pPr>
      <w:r>
        <w:t xml:space="preserve">        timeSlotPanel.Children.Add(uc);</w:t>
      </w:r>
    </w:p>
    <w:p w14:paraId="73204F86" w14:textId="77777777" w:rsidR="00DD7BFD" w:rsidRDefault="00DD7BFD" w:rsidP="00FC52B2">
      <w:pPr>
        <w:pStyle w:val="ppCodeIndent"/>
      </w:pPr>
      <w:r>
        <w:t xml:space="preserve">        </w:t>
      </w:r>
      <w:r>
        <w:rPr>
          <w:color w:val="0000FF"/>
        </w:rPr>
        <w:t>this</w:t>
      </w:r>
      <w:r>
        <w:t>.UpdateLayout();</w:t>
      </w:r>
    </w:p>
    <w:p w14:paraId="3997ACFC" w14:textId="77777777" w:rsidR="00DD7BFD" w:rsidRDefault="00DD7BFD" w:rsidP="00FC52B2">
      <w:pPr>
        <w:pStyle w:val="ppCodeIndent"/>
      </w:pPr>
      <w:r>
        <w:t xml:space="preserve">        timeSlotPanel.Measure(</w:t>
      </w:r>
      <w:r>
        <w:rPr>
          <w:color w:val="0000FF"/>
        </w:rPr>
        <w:t>new</w:t>
      </w:r>
      <w:r>
        <w:t xml:space="preserve"> </w:t>
      </w:r>
      <w:r>
        <w:rPr>
          <w:color w:val="2B91AF"/>
        </w:rPr>
        <w:t>Size</w:t>
      </w:r>
      <w:r>
        <w:t xml:space="preserve">(containerWidth, </w:t>
      </w:r>
      <w:r>
        <w:rPr>
          <w:color w:val="0000FF"/>
        </w:rPr>
        <w:t>double</w:t>
      </w:r>
      <w:r>
        <w:t>.PositiveInfinity));</w:t>
      </w:r>
    </w:p>
    <w:p w14:paraId="0AD40934" w14:textId="77777777" w:rsidR="00DD7BFD" w:rsidRDefault="00DD7BFD" w:rsidP="00FC52B2">
      <w:pPr>
        <w:pStyle w:val="ppCodeIndent"/>
      </w:pPr>
      <w:r>
        <w:t xml:space="preserve">        </w:t>
      </w:r>
      <w:r>
        <w:rPr>
          <w:color w:val="0000FF"/>
        </w:rPr>
        <w:t>if</w:t>
      </w:r>
      <w:r>
        <w:t xml:space="preserve"> (timeSlotPanel.DesiredSize.Height &gt; containerHeight &amp;&amp; itemsAdded &gt; </w:t>
      </w:r>
      <w:r>
        <w:rPr>
          <w:color w:val="A52A2A"/>
        </w:rPr>
        <w:t>0</w:t>
      </w:r>
      <w:r>
        <w:t>)</w:t>
      </w:r>
    </w:p>
    <w:p w14:paraId="0371D893" w14:textId="77777777" w:rsidR="00DD7BFD" w:rsidRDefault="00DD7BFD" w:rsidP="00FC52B2">
      <w:pPr>
        <w:pStyle w:val="ppCodeIndent"/>
      </w:pPr>
      <w:r>
        <w:t xml:space="preserve">        {</w:t>
      </w:r>
    </w:p>
    <w:p w14:paraId="418E3A39" w14:textId="77777777" w:rsidR="00DD7BFD" w:rsidRDefault="00DD7BFD" w:rsidP="00FC52B2">
      <w:pPr>
        <w:pStyle w:val="ppCodeIndent"/>
        <w:rPr>
          <w:rFonts w:cs="Consolas"/>
          <w:sz w:val="18"/>
          <w:szCs w:val="18"/>
        </w:rPr>
      </w:pPr>
      <w:r>
        <w:rPr>
          <w:rFonts w:cs="Consolas"/>
          <w:sz w:val="18"/>
          <w:szCs w:val="18"/>
        </w:rPr>
        <w:t xml:space="preserve">            timeSlotPanel.Children.Remove(uc);</w:t>
      </w:r>
    </w:p>
    <w:p w14:paraId="085C66BD" w14:textId="77777777" w:rsidR="00DD7BFD" w:rsidRDefault="00DD7BFD" w:rsidP="00FC52B2">
      <w:pPr>
        <w:pStyle w:val="ppCodeIndent"/>
        <w:rPr>
          <w:rFonts w:cs="Consolas"/>
          <w:sz w:val="18"/>
          <w:szCs w:val="18"/>
        </w:rPr>
      </w:pPr>
      <w:r>
        <w:rPr>
          <w:rFonts w:cs="Consolas"/>
          <w:sz w:val="18"/>
          <w:szCs w:val="18"/>
        </w:rPr>
        <w:t xml:space="preserve">            </w:t>
      </w:r>
      <w:r>
        <w:rPr>
          <w:rFonts w:cs="Consolas"/>
          <w:color w:val="0000FF"/>
          <w:sz w:val="18"/>
          <w:szCs w:val="18"/>
        </w:rPr>
        <w:t>break</w:t>
      </w:r>
      <w:r>
        <w:rPr>
          <w:rFonts w:cs="Consolas"/>
          <w:sz w:val="18"/>
          <w:szCs w:val="18"/>
        </w:rPr>
        <w:t>;</w:t>
      </w:r>
    </w:p>
    <w:p w14:paraId="5BDE25D1" w14:textId="77777777" w:rsidR="00DD7BFD" w:rsidRDefault="00DD7BFD" w:rsidP="00FC52B2">
      <w:pPr>
        <w:pStyle w:val="ppCodeIndent"/>
        <w:rPr>
          <w:rFonts w:cs="Consolas"/>
          <w:sz w:val="18"/>
          <w:szCs w:val="18"/>
        </w:rPr>
      </w:pPr>
      <w:r>
        <w:rPr>
          <w:rFonts w:cs="Consolas"/>
          <w:sz w:val="18"/>
          <w:szCs w:val="18"/>
        </w:rPr>
        <w:t xml:space="preserve">        }</w:t>
      </w:r>
    </w:p>
    <w:p w14:paraId="745DB5DD" w14:textId="77777777" w:rsidR="00DD7BFD" w:rsidRDefault="00DD7BFD" w:rsidP="00FC52B2">
      <w:pPr>
        <w:pStyle w:val="ppCodeIndent"/>
        <w:rPr>
          <w:rFonts w:cs="Consolas"/>
          <w:sz w:val="18"/>
          <w:szCs w:val="18"/>
        </w:rPr>
      </w:pPr>
      <w:r>
        <w:rPr>
          <w:rFonts w:cs="Consolas"/>
          <w:sz w:val="18"/>
          <w:szCs w:val="18"/>
        </w:rPr>
        <w:t xml:space="preserve">        itemsAdded += </w:t>
      </w:r>
      <w:r>
        <w:rPr>
          <w:rFonts w:cs="Consolas"/>
          <w:color w:val="A52A2A"/>
          <w:sz w:val="18"/>
          <w:szCs w:val="18"/>
        </w:rPr>
        <w:t>1</w:t>
      </w:r>
      <w:r>
        <w:rPr>
          <w:rFonts w:cs="Consolas"/>
          <w:sz w:val="18"/>
          <w:szCs w:val="18"/>
        </w:rPr>
        <w:t>;</w:t>
      </w:r>
    </w:p>
    <w:p w14:paraId="4A16D18D" w14:textId="77777777" w:rsidR="00DD7BFD" w:rsidRDefault="00DD7BFD" w:rsidP="00FC52B2">
      <w:pPr>
        <w:pStyle w:val="ppCodeIndent"/>
        <w:rPr>
          <w:rFonts w:cs="Consolas"/>
          <w:sz w:val="18"/>
          <w:szCs w:val="18"/>
        </w:rPr>
      </w:pPr>
      <w:r>
        <w:rPr>
          <w:rFonts w:cs="Consolas"/>
          <w:sz w:val="18"/>
          <w:szCs w:val="18"/>
        </w:rPr>
        <w:t xml:space="preserve">    }</w:t>
      </w:r>
    </w:p>
    <w:p w14:paraId="6871E836" w14:textId="77777777" w:rsidR="00DD7BFD" w:rsidRDefault="00DD7BFD" w:rsidP="00FC52B2">
      <w:pPr>
        <w:pStyle w:val="ppCodeIndent"/>
        <w:rPr>
          <w:rFonts w:cs="Consolas"/>
          <w:sz w:val="18"/>
          <w:szCs w:val="18"/>
        </w:rPr>
      </w:pPr>
      <w:r>
        <w:rPr>
          <w:rFonts w:cs="Consolas"/>
          <w:sz w:val="18"/>
          <w:szCs w:val="18"/>
        </w:rPr>
        <w:t xml:space="preserve">    </w:t>
      </w:r>
      <w:r>
        <w:rPr>
          <w:rFonts w:cs="Consolas"/>
          <w:color w:val="0000FF"/>
          <w:sz w:val="18"/>
          <w:szCs w:val="18"/>
        </w:rPr>
        <w:t>return</w:t>
      </w:r>
      <w:r>
        <w:rPr>
          <w:rFonts w:cs="Consolas"/>
          <w:sz w:val="18"/>
          <w:szCs w:val="18"/>
        </w:rPr>
        <w:t xml:space="preserve"> itemsAdded;</w:t>
      </w:r>
    </w:p>
    <w:p w14:paraId="74E63F39" w14:textId="77777777" w:rsidR="00DD7BFD" w:rsidRPr="000B45E2" w:rsidRDefault="00DD7BFD" w:rsidP="00FC52B2">
      <w:pPr>
        <w:pStyle w:val="ppCodeIndent"/>
        <w:rPr>
          <w:rFonts w:cs="Consolas"/>
          <w:sz w:val="18"/>
          <w:szCs w:val="18"/>
        </w:rPr>
      </w:pPr>
      <w:r w:rsidRPr="000B45E2">
        <w:rPr>
          <w:rFonts w:cs="Consolas"/>
          <w:sz w:val="18"/>
          <w:szCs w:val="18"/>
        </w:rPr>
        <w:t>}</w:t>
      </w:r>
    </w:p>
    <w:p w14:paraId="40146538" w14:textId="2DA7825A" w:rsidR="003847B2" w:rsidRDefault="004006B0" w:rsidP="003847B2">
      <w:pPr>
        <w:pStyle w:val="ppNoteIndent"/>
        <w:numPr>
          <w:ilvl w:val="0"/>
          <w:numId w:val="0"/>
        </w:numPr>
        <w:ind w:left="862"/>
      </w:pPr>
      <w:r>
        <w:lastRenderedPageBreak/>
        <w:t xml:space="preserve">The purpose of this code is to put as many items onto the current page as will fit. The code relies on Silverlight’s layout system to do most of the work. It creates a StackPanel (timeSlotPanel), which will contain the items to be printed for this page, and adds child items one at a time. Each time round the loop, we call this.UpdateLayout() to get Silverlight to lay the page out based on its current content. </w:t>
      </w:r>
    </w:p>
    <w:p w14:paraId="697BE464" w14:textId="77777777" w:rsidR="004006B0" w:rsidRDefault="004006B0" w:rsidP="003847B2">
      <w:pPr>
        <w:pStyle w:val="ppNoteIndent"/>
        <w:numPr>
          <w:ilvl w:val="0"/>
          <w:numId w:val="0"/>
        </w:numPr>
        <w:ind w:left="862"/>
      </w:pPr>
      <w:r>
        <w:t>Then we find out how much space is required by the items we’ve added so far by calling Measure on the StackPanel. It’s fairly unusual to call this directly, because Silverlight calls Measure for you on all your UI elements as part of the layout mechanism to find out how much space they would like. But even though Measure will have been called here during UpdateLayout, the layout process goes on to do further work, and by the time UpdateLayout returns, we will know how much space the StackPanel has been allocated in the final layout, whereas what we really want to know is how much it wanted: it may have been allocated less space than it desired. (And if that happens, it means we’ve tried to put more items on the page than will fit.)</w:t>
      </w:r>
    </w:p>
    <w:p w14:paraId="50F5C25E" w14:textId="77777777" w:rsidR="004006B0" w:rsidRDefault="004006B0" w:rsidP="00F16320">
      <w:pPr>
        <w:pStyle w:val="ppNoteIndent"/>
      </w:pPr>
      <w:r>
        <w:t>We call Measure ourselves, passing in double.PositiveInfinity as the height. This requests a vertically unconstrained layout</w:t>
      </w:r>
      <w:r w:rsidR="00EB0DAB">
        <w:t xml:space="preserve">:  </w:t>
      </w:r>
      <w:r>
        <w:t>a mode of layout in which the element is required to work out how much space it would like in an ideal world, if there were no constraints. (Note that we constrain the width—we are essentially asking “If you were this wide, how tall would you need to be for all your contents to fit?”) If the StackPanel would like more space than is actually available, we know that adding this last item pushed us just past the point where the items will fit. We remove the last item to get back to a point where we’ve not overfilled the page, and then break out of the loop. The code returns the number of items that it added, so that the calling code knows whether it needs to print more pages, and if so, what item it should start at for the next page.</w:t>
      </w:r>
    </w:p>
    <w:p w14:paraId="7F2E7B84" w14:textId="77777777" w:rsidR="00F42DEA" w:rsidRDefault="00AE50D2" w:rsidP="00790F56">
      <w:pPr>
        <w:pStyle w:val="ppNumberList"/>
      </w:pPr>
      <w:r>
        <w:t xml:space="preserve">In </w:t>
      </w:r>
      <w:r w:rsidRPr="00AE50D2">
        <w:rPr>
          <w:rStyle w:val="Literal"/>
        </w:rPr>
        <w:t>SchedulePlanner.xaml.cs</w:t>
      </w:r>
      <w:r>
        <w:t xml:space="preserve">, find the print button click handler. </w:t>
      </w:r>
    </w:p>
    <w:p w14:paraId="35458252" w14:textId="77777777" w:rsidR="00AE50D2" w:rsidRDefault="00F42DEA" w:rsidP="00790F56">
      <w:pPr>
        <w:pStyle w:val="ppNumberList"/>
      </w:pPr>
      <w:r>
        <w:t>A</w:t>
      </w:r>
      <w:r w:rsidR="00521DD9">
        <w:t>dd this vari</w:t>
      </w:r>
      <w:r>
        <w:t>able to the start of the method (this tracks the number of items that have been printed so far)</w:t>
      </w:r>
    </w:p>
    <w:p w14:paraId="46A557EF" w14:textId="77777777" w:rsidR="00736A7E" w:rsidRPr="00736A7E" w:rsidRDefault="00736A7E" w:rsidP="00736A7E">
      <w:pPr>
        <w:pStyle w:val="ppCodeLanguageIndent"/>
      </w:pPr>
      <w:r>
        <w:t>C#</w:t>
      </w:r>
    </w:p>
    <w:p w14:paraId="502B44FD" w14:textId="77777777" w:rsidR="00521DD9" w:rsidRDefault="00521DD9" w:rsidP="00FC52B2">
      <w:pPr>
        <w:pStyle w:val="ppCodeIndent"/>
      </w:pPr>
      <w:r>
        <w:rPr>
          <w:color w:val="0000FF"/>
        </w:rPr>
        <w:t>int</w:t>
      </w:r>
      <w:r>
        <w:t xml:space="preserve"> totalItemsPrinted = </w:t>
      </w:r>
      <w:r>
        <w:rPr>
          <w:color w:val="A52A2A"/>
        </w:rPr>
        <w:t>0</w:t>
      </w:r>
      <w:r>
        <w:t>;</w:t>
      </w:r>
    </w:p>
    <w:p w14:paraId="27027D98" w14:textId="77777777" w:rsidR="00521DD9" w:rsidRDefault="00521DD9" w:rsidP="00790F56">
      <w:pPr>
        <w:pStyle w:val="ppNumberList"/>
      </w:pPr>
      <w:r>
        <w:t xml:space="preserve">Then immediately </w:t>
      </w:r>
      <w:r w:rsidR="00B94511">
        <w:t>after</w:t>
      </w:r>
      <w:r>
        <w:t xml:space="preserve"> the line that sets the </w:t>
      </w:r>
      <w:r w:rsidRPr="00B94511">
        <w:rPr>
          <w:rStyle w:val="Literal"/>
        </w:rPr>
        <w:t>PageVisual</w:t>
      </w:r>
      <w:r>
        <w:t xml:space="preserve"> property, add this code:</w:t>
      </w:r>
    </w:p>
    <w:p w14:paraId="25990856" w14:textId="77777777" w:rsidR="00736A7E" w:rsidRPr="00736A7E" w:rsidRDefault="00736A7E" w:rsidP="00736A7E">
      <w:pPr>
        <w:pStyle w:val="ppCodeLanguageIndent"/>
      </w:pPr>
      <w:r>
        <w:t>C#</w:t>
      </w:r>
    </w:p>
    <w:p w14:paraId="7AE19618" w14:textId="77777777" w:rsidR="002C03AD" w:rsidRDefault="00521DD9" w:rsidP="00FC52B2">
      <w:pPr>
        <w:pStyle w:val="ppCodeIndent"/>
      </w:pPr>
      <w:r>
        <w:t>totalItemsPrinted += printView.PopulatePage(</w:t>
      </w:r>
    </w:p>
    <w:p w14:paraId="3B48022B" w14:textId="77777777" w:rsidR="00521DD9" w:rsidRDefault="002C03AD" w:rsidP="00FC52B2">
      <w:pPr>
        <w:pStyle w:val="ppCodeIndent"/>
      </w:pPr>
      <w:r>
        <w:t xml:space="preserve">    </w:t>
      </w:r>
      <w:r w:rsidR="00521DD9">
        <w:t>printViewModel.Talks.Groups, totalItemsPrinted);</w:t>
      </w:r>
    </w:p>
    <w:p w14:paraId="5487F161" w14:textId="77777777" w:rsidR="00521DD9" w:rsidRDefault="00521DD9" w:rsidP="00FC52B2">
      <w:pPr>
        <w:pStyle w:val="ppCodeIndent"/>
      </w:pPr>
      <w:r>
        <w:t>pe.HasMorePages = totalItemsPrinted &lt; printViewModel.Talks.Groups.Count;</w:t>
      </w:r>
    </w:p>
    <w:p w14:paraId="7E43F432" w14:textId="0E408466" w:rsidR="00521DD9" w:rsidRDefault="00DC43CA" w:rsidP="004E2E27">
      <w:pPr>
        <w:pStyle w:val="ppNoteIndent"/>
      </w:pPr>
      <w:r>
        <w:t>This calls the code you just added to populate the current page, and then works out whether it needs more pages after this one.</w:t>
      </w:r>
    </w:p>
    <w:p w14:paraId="0FFC19D4" w14:textId="77777777" w:rsidR="00521DD9" w:rsidRDefault="00DC43CA" w:rsidP="00790F56">
      <w:pPr>
        <w:pStyle w:val="ppNumberList"/>
      </w:pPr>
      <w:r>
        <w:t>Run the application and print the schedule to an XPS file. You should now find it prints across two pages:</w:t>
      </w:r>
    </w:p>
    <w:p w14:paraId="557790A3" w14:textId="77777777" w:rsidR="00DC43CA" w:rsidRDefault="00DC43CA" w:rsidP="002F4759">
      <w:pPr>
        <w:pStyle w:val="ppFigureIndent"/>
      </w:pPr>
      <w:r>
        <w:rPr>
          <w:noProof/>
          <w:lang w:bidi="ar-SA"/>
        </w:rPr>
        <w:lastRenderedPageBreak/>
        <w:drawing>
          <wp:inline distT="0" distB="0" distL="0" distR="0" wp14:editId="7153267A">
            <wp:extent cx="5072063" cy="4371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072063" cy="4371975"/>
                    </a:xfrm>
                    <a:prstGeom prst="rect">
                      <a:avLst/>
                    </a:prstGeom>
                    <a:noFill/>
                    <a:ln w="9525">
                      <a:noFill/>
                      <a:miter lim="800000"/>
                      <a:headEnd/>
                      <a:tailEnd/>
                    </a:ln>
                  </pic:spPr>
                </pic:pic>
              </a:graphicData>
            </a:graphic>
          </wp:inline>
        </w:drawing>
      </w:r>
    </w:p>
    <w:p w14:paraId="66F4A703" w14:textId="77777777" w:rsidR="004E2E27" w:rsidRDefault="004E2E27" w:rsidP="004E2E27">
      <w:pPr>
        <w:pStyle w:val="ppFigureNumber"/>
        <w:ind w:left="720"/>
      </w:pPr>
      <w:r>
        <w:t xml:space="preserve">Figure </w:t>
      </w:r>
      <w:r>
        <w:fldChar w:fldCharType="begin"/>
      </w:r>
      <w:r>
        <w:instrText xml:space="preserve"> SEQ Figure \* ARABIC </w:instrText>
      </w:r>
      <w:r>
        <w:fldChar w:fldCharType="separate"/>
      </w:r>
      <w:r>
        <w:rPr>
          <w:noProof/>
        </w:rPr>
        <w:t>2</w:t>
      </w:r>
      <w:r>
        <w:rPr>
          <w:noProof/>
        </w:rPr>
        <w:fldChar w:fldCharType="end"/>
      </w:r>
    </w:p>
    <w:p w14:paraId="52B80A36" w14:textId="77777777" w:rsidR="004E2E27" w:rsidRPr="00742BD0" w:rsidRDefault="004E2E27" w:rsidP="004E2E27">
      <w:pPr>
        <w:pStyle w:val="ppFigureCaption"/>
        <w:ind w:left="720"/>
      </w:pPr>
      <w:r>
        <w:t xml:space="preserve">Printing </w:t>
      </w:r>
      <w:r w:rsidR="002F4759">
        <w:t xml:space="preserve">Multiple Pages of </w:t>
      </w:r>
      <w:r>
        <w:t>Content</w:t>
      </w:r>
    </w:p>
    <w:p w14:paraId="796C9793" w14:textId="5C23FE64" w:rsidR="00B21FAA" w:rsidRDefault="00DC43CA" w:rsidP="00713CA2">
      <w:pPr>
        <w:pStyle w:val="ppNoteIndent"/>
      </w:pPr>
      <w:r>
        <w:t xml:space="preserve">With multipage printouts it’s often useful to add page numbers. This is relatively straightforward to achieve. </w:t>
      </w:r>
    </w:p>
    <w:p w14:paraId="1EE943F9" w14:textId="77777777" w:rsidR="00724BF7" w:rsidRDefault="00724BF7" w:rsidP="00724BF7">
      <w:pPr>
        <w:pStyle w:val="ppListEnd"/>
      </w:pPr>
    </w:p>
    <w:p w14:paraId="45A3EA57" w14:textId="2EDCB988" w:rsidR="00E7765B" w:rsidRDefault="00E7765B" w:rsidP="00230D92">
      <w:pPr>
        <w:pStyle w:val="ppProcedureStart"/>
      </w:pPr>
      <w:bookmarkStart w:id="9" w:name="_Toc256194036"/>
      <w:r>
        <w:t>Page Num</w:t>
      </w:r>
      <w:r w:rsidR="00230D92">
        <w:t>b</w:t>
      </w:r>
      <w:r>
        <w:t>ering</w:t>
      </w:r>
      <w:bookmarkEnd w:id="9"/>
    </w:p>
    <w:p w14:paraId="55FFDA10" w14:textId="77777777" w:rsidR="00521DD9" w:rsidRDefault="00DC43CA" w:rsidP="00790F56">
      <w:pPr>
        <w:pStyle w:val="ppNumberList"/>
      </w:pPr>
      <w:r>
        <w:t xml:space="preserve">Open the </w:t>
      </w:r>
      <w:r w:rsidRPr="00DC43CA">
        <w:rPr>
          <w:rStyle w:val="Literal"/>
        </w:rPr>
        <w:t>SchedulePrintViewModel</w:t>
      </w:r>
      <w:r>
        <w:t xml:space="preserve"> class add the following property:</w:t>
      </w:r>
    </w:p>
    <w:p w14:paraId="535D74CC" w14:textId="77777777" w:rsidR="00736A7E" w:rsidRPr="00736A7E" w:rsidRDefault="00736A7E" w:rsidP="00736A7E">
      <w:pPr>
        <w:pStyle w:val="ppCodeLanguageIndent"/>
      </w:pPr>
      <w:r>
        <w:t>C#</w:t>
      </w:r>
    </w:p>
    <w:p w14:paraId="43569FE9" w14:textId="77777777" w:rsidR="00DC43CA" w:rsidRDefault="00DC43CA" w:rsidP="00FC52B2">
      <w:pPr>
        <w:pStyle w:val="ppCodeIndent"/>
      </w:pPr>
      <w:r>
        <w:rPr>
          <w:color w:val="0000FF"/>
        </w:rPr>
        <w:t>public</w:t>
      </w:r>
      <w:r>
        <w:t xml:space="preserve"> </w:t>
      </w:r>
      <w:r>
        <w:rPr>
          <w:color w:val="0000FF"/>
        </w:rPr>
        <w:t>int</w:t>
      </w:r>
      <w:r>
        <w:t xml:space="preserve"> PageNumber { </w:t>
      </w:r>
      <w:r>
        <w:rPr>
          <w:color w:val="0000FF"/>
        </w:rPr>
        <w:t>get</w:t>
      </w:r>
      <w:r>
        <w:t xml:space="preserve">; </w:t>
      </w:r>
      <w:r>
        <w:rPr>
          <w:color w:val="0000FF"/>
        </w:rPr>
        <w:t>set</w:t>
      </w:r>
      <w:r>
        <w:t>; }</w:t>
      </w:r>
    </w:p>
    <w:p w14:paraId="6D417366" w14:textId="77777777" w:rsidR="003D03F2" w:rsidRDefault="00DC43CA" w:rsidP="00790F56">
      <w:pPr>
        <w:pStyle w:val="ppNumberList"/>
      </w:pPr>
      <w:r>
        <w:t xml:space="preserve">In </w:t>
      </w:r>
      <w:r w:rsidRPr="00DC43CA">
        <w:rPr>
          <w:rStyle w:val="Literal"/>
        </w:rPr>
        <w:t>SchedulePlanner.xaml.cs</w:t>
      </w:r>
      <w:r>
        <w:t xml:space="preserve">, go to the print click handler. </w:t>
      </w:r>
    </w:p>
    <w:p w14:paraId="02F51462" w14:textId="77777777" w:rsidR="00DC43CA" w:rsidRDefault="00DC43CA" w:rsidP="00790F56">
      <w:pPr>
        <w:pStyle w:val="ppNumberList"/>
      </w:pPr>
      <w:r>
        <w:t xml:space="preserve">After the </w:t>
      </w:r>
      <w:r w:rsidRPr="00DC43CA">
        <w:rPr>
          <w:rStyle w:val="Literal"/>
        </w:rPr>
        <w:t>totalItemsPrinted</w:t>
      </w:r>
      <w:r w:rsidR="002B6009">
        <w:t xml:space="preserve"> variable,</w:t>
      </w:r>
      <w:r>
        <w:t xml:space="preserve"> add another variable</w:t>
      </w:r>
      <w:r w:rsidR="003A0C10">
        <w:t xml:space="preserve"> to track the current page</w:t>
      </w:r>
      <w:r>
        <w:t>:</w:t>
      </w:r>
    </w:p>
    <w:p w14:paraId="0F1B9EB0" w14:textId="77777777" w:rsidR="00736A7E" w:rsidRPr="00736A7E" w:rsidRDefault="00736A7E" w:rsidP="00736A7E">
      <w:pPr>
        <w:pStyle w:val="ppCodeLanguageIndent"/>
      </w:pPr>
      <w:r>
        <w:t>C#</w:t>
      </w:r>
    </w:p>
    <w:p w14:paraId="31A38A6D" w14:textId="77777777" w:rsidR="00DC43CA" w:rsidRDefault="00DC43CA" w:rsidP="00FC52B2">
      <w:pPr>
        <w:pStyle w:val="ppCodeIndent"/>
      </w:pPr>
      <w:r>
        <w:rPr>
          <w:color w:val="0000FF"/>
        </w:rPr>
        <w:t>int</w:t>
      </w:r>
      <w:r>
        <w:t xml:space="preserve"> currentPage = </w:t>
      </w:r>
      <w:r>
        <w:rPr>
          <w:color w:val="A52A2A"/>
        </w:rPr>
        <w:t>1</w:t>
      </w:r>
      <w:r>
        <w:t>;</w:t>
      </w:r>
    </w:p>
    <w:p w14:paraId="6A0242D3" w14:textId="77777777" w:rsidR="00BC4C1E" w:rsidRDefault="00B731A3" w:rsidP="00790F56">
      <w:pPr>
        <w:pStyle w:val="ppNumberList"/>
      </w:pPr>
      <w:r>
        <w:t xml:space="preserve">Find the </w:t>
      </w:r>
      <w:r w:rsidR="00DC43CA">
        <w:t xml:space="preserve">code that constructs a </w:t>
      </w:r>
      <w:r w:rsidR="00DC43CA" w:rsidRPr="00DC43CA">
        <w:rPr>
          <w:rStyle w:val="Literal"/>
        </w:rPr>
        <w:t>SchedulePrintViewModel</w:t>
      </w:r>
      <w:r w:rsidR="00DC43CA">
        <w:t xml:space="preserve"> using the C# object initializer to set the properties.</w:t>
      </w:r>
    </w:p>
    <w:p w14:paraId="73CA8093" w14:textId="77777777" w:rsidR="008B1ADB" w:rsidRDefault="00DC43CA" w:rsidP="00790F56">
      <w:pPr>
        <w:pStyle w:val="ppNumberList"/>
      </w:pPr>
      <w:r>
        <w:t xml:space="preserve">Add one more property initializer to set the </w:t>
      </w:r>
      <w:r w:rsidRPr="00DC43CA">
        <w:rPr>
          <w:rStyle w:val="Literal"/>
        </w:rPr>
        <w:t>PageNumber</w:t>
      </w:r>
      <w:r>
        <w:t xml:space="preserve"> property to </w:t>
      </w:r>
      <w:r w:rsidRPr="00DC43CA">
        <w:rPr>
          <w:rStyle w:val="Literal"/>
        </w:rPr>
        <w:t>currentPage++</w:t>
      </w:r>
      <w:r>
        <w:t xml:space="preserve">. </w:t>
      </w:r>
    </w:p>
    <w:p w14:paraId="3AB38522" w14:textId="6BE32B27" w:rsidR="00DC43CA" w:rsidRDefault="00DC43CA" w:rsidP="0081470B">
      <w:pPr>
        <w:pStyle w:val="ppNoteIndent"/>
      </w:pPr>
      <w:r>
        <w:lastRenderedPageBreak/>
        <w:t>The increment operator will ensure the</w:t>
      </w:r>
      <w:r w:rsidR="008B1ADB">
        <w:t xml:space="preserve"> page number goes up each time.</w:t>
      </w:r>
    </w:p>
    <w:p w14:paraId="14073B67" w14:textId="77777777" w:rsidR="00EF58D5" w:rsidRDefault="00DC43CA" w:rsidP="00790F56">
      <w:pPr>
        <w:pStyle w:val="ppNumberList"/>
      </w:pPr>
      <w:r>
        <w:t xml:space="preserve">In </w:t>
      </w:r>
      <w:r w:rsidRPr="00DC43CA">
        <w:rPr>
          <w:rStyle w:val="Literal"/>
        </w:rPr>
        <w:t>SchedulePrintView.xaml</w:t>
      </w:r>
      <w:r>
        <w:t xml:space="preserve">, find the </w:t>
      </w:r>
      <w:r w:rsidRPr="00DC43CA">
        <w:rPr>
          <w:rStyle w:val="Literal"/>
        </w:rPr>
        <w:t>Grid.RowDefinitions</w:t>
      </w:r>
      <w:r>
        <w:t xml:space="preserve"> section near the top.</w:t>
      </w:r>
    </w:p>
    <w:p w14:paraId="747E8DEB" w14:textId="77777777" w:rsidR="00AD352A" w:rsidRDefault="00DC43CA" w:rsidP="00790F56">
      <w:pPr>
        <w:pStyle w:val="ppNumberList"/>
      </w:pPr>
      <w:r>
        <w:t xml:space="preserve"> Add a fourth </w:t>
      </w:r>
      <w:r w:rsidRPr="00DC43CA">
        <w:rPr>
          <w:rStyle w:val="Literal"/>
        </w:rPr>
        <w:t>RowDefinition</w:t>
      </w:r>
      <w:r>
        <w:t xml:space="preserve"> with a </w:t>
      </w:r>
      <w:r w:rsidRPr="00DC43CA">
        <w:rPr>
          <w:rStyle w:val="Literal"/>
        </w:rPr>
        <w:t>Height</w:t>
      </w:r>
      <w:r>
        <w:t xml:space="preserve"> of </w:t>
      </w:r>
      <w:r w:rsidRPr="00DC43CA">
        <w:rPr>
          <w:rStyle w:val="Literal"/>
        </w:rPr>
        <w:t>Auto</w:t>
      </w:r>
      <w:r>
        <w:t xml:space="preserve">. </w:t>
      </w:r>
    </w:p>
    <w:p w14:paraId="361776B8" w14:textId="77777777" w:rsidR="00DC43CA" w:rsidRDefault="00DC43CA" w:rsidP="00790F56">
      <w:pPr>
        <w:pStyle w:val="ppNumberList"/>
      </w:pPr>
      <w:r>
        <w:t xml:space="preserve">Inside the </w:t>
      </w:r>
      <w:r w:rsidR="004B3C4A" w:rsidRPr="004B3C4A">
        <w:rPr>
          <w:b/>
        </w:rPr>
        <w:t>G</w:t>
      </w:r>
      <w:r w:rsidRPr="004B3C4A">
        <w:rPr>
          <w:b/>
        </w:rPr>
        <w:t>rid</w:t>
      </w:r>
      <w:r>
        <w:t xml:space="preserve">, add the following </w:t>
      </w:r>
      <w:r w:rsidR="0064490E" w:rsidRPr="00496BBF">
        <w:rPr>
          <w:b/>
        </w:rPr>
        <w:t>TextBox</w:t>
      </w:r>
      <w:r>
        <w:t>:</w:t>
      </w:r>
    </w:p>
    <w:p w14:paraId="1FB5D523" w14:textId="1DBE5451" w:rsidR="00E62F4A" w:rsidRPr="00E62F4A" w:rsidRDefault="00E62F4A" w:rsidP="00E62F4A">
      <w:pPr>
        <w:pStyle w:val="ppCodeLanguageIndent"/>
      </w:pPr>
      <w:r>
        <w:t>XAML</w:t>
      </w:r>
    </w:p>
    <w:p w14:paraId="4B964232" w14:textId="0CE3F189" w:rsidR="00DC43CA" w:rsidRDefault="00DC43CA" w:rsidP="00E62F4A">
      <w:pPr>
        <w:pStyle w:val="ppCodeIndent"/>
      </w:pPr>
      <w:r>
        <w:rPr>
          <w:color w:val="0000FF"/>
        </w:rPr>
        <w:t>&lt;</w:t>
      </w:r>
      <w:r>
        <w:t>TextBlock</w:t>
      </w:r>
    </w:p>
    <w:p w14:paraId="5E7660FD" w14:textId="77777777" w:rsidR="00DC43CA" w:rsidRDefault="00DC43CA" w:rsidP="00E62F4A">
      <w:pPr>
        <w:pStyle w:val="ppCodeIndent"/>
      </w:pPr>
      <w:r>
        <w:t xml:space="preserve">   </w:t>
      </w:r>
      <w:r>
        <w:rPr>
          <w:color w:val="FF0000"/>
        </w:rPr>
        <w:t xml:space="preserve"> Grid.Row</w:t>
      </w:r>
      <w:r>
        <w:rPr>
          <w:color w:val="0000FF"/>
        </w:rPr>
        <w:t>="3"</w:t>
      </w:r>
    </w:p>
    <w:p w14:paraId="7E73A82B" w14:textId="77777777" w:rsidR="00DC43CA" w:rsidRDefault="00DC43CA" w:rsidP="00E62F4A">
      <w:pPr>
        <w:pStyle w:val="ppCodeIndent"/>
      </w:pPr>
      <w:r>
        <w:t xml:space="preserve">   </w:t>
      </w:r>
      <w:r>
        <w:rPr>
          <w:color w:val="FF0000"/>
        </w:rPr>
        <w:t xml:space="preserve"> Text</w:t>
      </w:r>
      <w:r>
        <w:rPr>
          <w:color w:val="0000FF"/>
        </w:rPr>
        <w:t>="{</w:t>
      </w:r>
      <w:r>
        <w:t>Binding</w:t>
      </w:r>
      <w:r>
        <w:rPr>
          <w:color w:val="FF0000"/>
        </w:rPr>
        <w:t xml:space="preserve"> Path</w:t>
      </w:r>
      <w:r>
        <w:rPr>
          <w:color w:val="0000FF"/>
        </w:rPr>
        <w:t>=PageNumber}"</w:t>
      </w:r>
    </w:p>
    <w:p w14:paraId="360766CB" w14:textId="77777777" w:rsidR="00DC43CA" w:rsidRDefault="00DC43CA" w:rsidP="00E62F4A">
      <w:pPr>
        <w:pStyle w:val="ppCodeIndent"/>
      </w:pPr>
      <w:r>
        <w:t xml:space="preserve">   </w:t>
      </w:r>
      <w:r>
        <w:rPr>
          <w:color w:val="FF0000"/>
        </w:rPr>
        <w:t xml:space="preserve"> HorizontalAlignment</w:t>
      </w:r>
      <w:r>
        <w:rPr>
          <w:color w:val="0000FF"/>
        </w:rPr>
        <w:t>="Center"</w:t>
      </w:r>
    </w:p>
    <w:p w14:paraId="54FF463F" w14:textId="77777777" w:rsidR="00DC43CA" w:rsidRDefault="00DC43CA" w:rsidP="00E62F4A">
      <w:pPr>
        <w:pStyle w:val="ppCodeIndent"/>
        <w:rPr>
          <w:color w:val="0000FF"/>
        </w:rPr>
      </w:pPr>
      <w:r>
        <w:t xml:space="preserve">   </w:t>
      </w:r>
      <w:r>
        <w:rPr>
          <w:color w:val="0000FF"/>
        </w:rPr>
        <w:t xml:space="preserve"> /&gt;</w:t>
      </w:r>
    </w:p>
    <w:p w14:paraId="6036CA2F" w14:textId="77777777" w:rsidR="00DC43CA" w:rsidRDefault="00DC43CA" w:rsidP="00790F56">
      <w:pPr>
        <w:pStyle w:val="ppNumberList"/>
      </w:pPr>
      <w:r>
        <w:t>Run the application and print again. This time you should see page numbers at the bottom of the page.</w:t>
      </w:r>
    </w:p>
    <w:p w14:paraId="75E17B13" w14:textId="77777777" w:rsidR="00724BF7" w:rsidRDefault="00724BF7" w:rsidP="00724BF7">
      <w:pPr>
        <w:pStyle w:val="ppListEnd"/>
      </w:pPr>
    </w:p>
    <w:sectPr w:rsidR="00724BF7" w:rsidSect="004F64C8">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Ignorable="w14">
  <wne:keymaps>
    <wne:keymap wne:kcmPrimary="044C" wne:kcmSecondary="0041">
      <wne:acd wne:acdName="acd0"/>
    </wne:keymap>
  </wne:keymaps>
  <wne:toolbars>
    <wne:acdManifest>
      <wne:acdEntry wne:acdName="acd0"/>
    </wne:acdManifest>
  </wne:toolbars>
  <wne:acds>
    <wne:acd wne:argValue="AgBMAGkAdABlAHIAYQBs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3AC95" w14:textId="77777777" w:rsidR="00B60F4A" w:rsidRDefault="00B60F4A" w:rsidP="00320883">
      <w:pPr>
        <w:spacing w:after="0" w:line="240" w:lineRule="auto"/>
      </w:pPr>
      <w:r>
        <w:separator/>
      </w:r>
    </w:p>
  </w:endnote>
  <w:endnote w:type="continuationSeparator" w:id="0">
    <w:p w14:paraId="31293525" w14:textId="77777777" w:rsidR="00B60F4A" w:rsidRDefault="00B60F4A" w:rsidP="00320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B726D" w14:textId="77777777" w:rsidR="005273AE" w:rsidRDefault="005273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08D81" w14:textId="19921950" w:rsidR="00320883" w:rsidRDefault="00320883" w:rsidP="00320883">
    <w:pPr>
      <w:pStyle w:val="Footer"/>
      <w:pBdr>
        <w:top w:val="single" w:sz="4" w:space="1" w:color="D9D9D9" w:themeColor="background1" w:themeShade="D9"/>
      </w:pBdr>
      <w:tabs>
        <w:tab w:val="clear" w:pos="4680"/>
        <w:tab w:val="center" w:pos="8460"/>
      </w:tabs>
    </w:pPr>
    <w:r>
      <w:t>Printing</w:t>
    </w:r>
    <w:r w:rsidR="005273AE">
      <w:t xml:space="preserve"> the Schedule</w:t>
    </w:r>
    <w:r>
      <w:tab/>
    </w:r>
    <w:sdt>
      <w:sdtPr>
        <w:id w:val="1306116935"/>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C94D6B">
          <w:rPr>
            <w:noProof/>
          </w:rPr>
          <w:t>3</w:t>
        </w:r>
        <w:r>
          <w:rPr>
            <w:noProof/>
          </w:rPr>
          <w:fldChar w:fldCharType="end"/>
        </w:r>
        <w:r>
          <w:t xml:space="preserve"> | </w:t>
        </w:r>
        <w:r w:rsidRPr="00BD497D">
          <w:rPr>
            <w:color w:val="808080" w:themeColor="background1" w:themeShade="80"/>
            <w:spacing w:val="60"/>
          </w:rPr>
          <w:t>Page</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ABEF0" w14:textId="77777777" w:rsidR="005273AE" w:rsidRDefault="005273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C0D5F" w14:textId="77777777" w:rsidR="00B60F4A" w:rsidRDefault="00B60F4A" w:rsidP="00320883">
      <w:pPr>
        <w:spacing w:after="0" w:line="240" w:lineRule="auto"/>
      </w:pPr>
      <w:r>
        <w:separator/>
      </w:r>
    </w:p>
  </w:footnote>
  <w:footnote w:type="continuationSeparator" w:id="0">
    <w:p w14:paraId="5DDAB315" w14:textId="77777777" w:rsidR="00B60F4A" w:rsidRDefault="00B60F4A" w:rsidP="003208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B74E7" w14:textId="77777777" w:rsidR="005273AE" w:rsidRDefault="005273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4"/>
      <w:gridCol w:w="2308"/>
    </w:tblGrid>
    <w:tr w:rsidR="00320883" w14:paraId="0BB62C6D" w14:textId="77777777" w:rsidTr="008E6DBD">
      <w:trPr>
        <w:trHeight w:val="350"/>
      </w:trPr>
      <w:tc>
        <w:tcPr>
          <w:tcW w:w="7218" w:type="dxa"/>
        </w:tcPr>
        <w:p w14:paraId="54389AF0" w14:textId="77777777" w:rsidR="00320883" w:rsidRPr="00AD7808" w:rsidRDefault="00320883" w:rsidP="008E6DBD">
          <w:pPr>
            <w:pStyle w:val="NoSpacing"/>
            <w:tabs>
              <w:tab w:val="left" w:pos="2830"/>
            </w:tabs>
            <w:rPr>
              <w:rFonts w:asciiTheme="minorHAnsi" w:hAnsiTheme="minorHAnsi" w:cstheme="minorHAnsi"/>
              <w:sz w:val="16"/>
              <w:szCs w:val="16"/>
            </w:rPr>
          </w:pPr>
          <w:r>
            <w:t>Building Business Applications in Silverlight 4</w:t>
          </w:r>
          <w:r>
            <w:tab/>
          </w:r>
        </w:p>
      </w:tc>
      <w:tc>
        <w:tcPr>
          <w:tcW w:w="2358" w:type="dxa"/>
        </w:tcPr>
        <w:p w14:paraId="1A9CC820" w14:textId="77777777" w:rsidR="00320883" w:rsidRDefault="00320883" w:rsidP="008E6DBD">
          <w:pPr>
            <w:pStyle w:val="Header"/>
            <w:jc w:val="right"/>
          </w:pPr>
          <w:r>
            <w:rPr>
              <w:noProof/>
              <w:lang w:bidi="ar-SA"/>
            </w:rPr>
            <w:drawing>
              <wp:inline distT="0" distB="0" distL="0" distR="0" wp14:editId="7BA544BF">
                <wp:extent cx="670560" cy="2374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70560" cy="237490"/>
                        </a:xfrm>
                        <a:prstGeom prst="rect">
                          <a:avLst/>
                        </a:prstGeom>
                        <a:noFill/>
                      </pic:spPr>
                    </pic:pic>
                  </a:graphicData>
                </a:graphic>
              </wp:inline>
            </w:drawing>
          </w:r>
        </w:p>
      </w:tc>
    </w:tr>
  </w:tbl>
  <w:p w14:paraId="66D2F8EF" w14:textId="77777777" w:rsidR="00320883" w:rsidRPr="00320883" w:rsidRDefault="00320883" w:rsidP="003208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119B1" w14:textId="77777777" w:rsidR="005273AE" w:rsidRDefault="005273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06DD"/>
    <w:multiLevelType w:val="hybridMultilevel"/>
    <w:tmpl w:val="02CC8A26"/>
    <w:lvl w:ilvl="0" w:tplc="6226C6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A5E4F35"/>
    <w:multiLevelType w:val="multilevel"/>
    <w:tmpl w:val="4DCACF9E"/>
    <w:lvl w:ilvl="0">
      <w:start w:val="1"/>
      <w:numFmt w:val="upperRoman"/>
      <w:lvlText w:val="Part %1."/>
      <w:lvlJc w:val="left"/>
      <w:pPr>
        <w:ind w:left="0" w:firstLine="0"/>
      </w:pPr>
      <w:rPr>
        <w:rFonts w:hint="default"/>
      </w:rPr>
    </w:lvl>
    <w:lvl w:ilvl="1">
      <w:start w:val="1"/>
      <w:numFmt w:val="decimal"/>
      <w:lvlText w:val="Step %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390B089E"/>
    <w:multiLevelType w:val="hybridMultilevel"/>
    <w:tmpl w:val="9E56B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7362E98"/>
    <w:multiLevelType w:val="hybridMultilevel"/>
    <w:tmpl w:val="9E56B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nsid w:val="506452FF"/>
    <w:multiLevelType w:val="hybridMultilevel"/>
    <w:tmpl w:val="311EA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1">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676B48B9"/>
    <w:multiLevelType w:val="hybridMultilevel"/>
    <w:tmpl w:val="02CC8A26"/>
    <w:lvl w:ilvl="0" w:tplc="6226C6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4">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nsid w:val="75463E69"/>
    <w:multiLevelType w:val="hybridMultilevel"/>
    <w:tmpl w:val="02CC8A26"/>
    <w:lvl w:ilvl="0" w:tplc="6226C6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90933A5"/>
    <w:multiLevelType w:val="hybridMultilevel"/>
    <w:tmpl w:val="02CC8A26"/>
    <w:lvl w:ilvl="0" w:tplc="6226C64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20">
    <w:nsid w:val="7F897824"/>
    <w:multiLevelType w:val="hybridMultilevel"/>
    <w:tmpl w:val="311EA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2"/>
  </w:num>
  <w:num w:numId="3">
    <w:abstractNumId w:val="9"/>
  </w:num>
  <w:num w:numId="4">
    <w:abstractNumId w:val="6"/>
  </w:num>
  <w:num w:numId="5">
    <w:abstractNumId w:val="7"/>
  </w:num>
  <w:num w:numId="6">
    <w:abstractNumId w:val="20"/>
  </w:num>
  <w:num w:numId="7">
    <w:abstractNumId w:val="0"/>
  </w:num>
  <w:num w:numId="8">
    <w:abstractNumId w:val="16"/>
  </w:num>
  <w:num w:numId="9">
    <w:abstractNumId w:val="15"/>
  </w:num>
  <w:num w:numId="10">
    <w:abstractNumId w:val="10"/>
  </w:num>
  <w:num w:numId="11">
    <w:abstractNumId w:val="13"/>
  </w:num>
  <w:num w:numId="12">
    <w:abstractNumId w:val="1"/>
  </w:num>
  <w:num w:numId="13">
    <w:abstractNumId w:val="19"/>
  </w:num>
  <w:num w:numId="14">
    <w:abstractNumId w:val="11"/>
  </w:num>
  <w:num w:numId="15">
    <w:abstractNumId w:val="14"/>
  </w:num>
  <w:num w:numId="16">
    <w:abstractNumId w:val="5"/>
  </w:num>
  <w:num w:numId="17">
    <w:abstractNumId w:val="18"/>
  </w:num>
  <w:num w:numId="18">
    <w:abstractNumId w:val="4"/>
  </w:num>
  <w:num w:numId="19">
    <w:abstractNumId w:val="17"/>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3"/>
  </w:num>
  <w:num w:numId="29">
    <w:abstractNumId w:val="1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6E06"/>
    <w:rsid w:val="00006384"/>
    <w:rsid w:val="000178E3"/>
    <w:rsid w:val="00017C04"/>
    <w:rsid w:val="000246C7"/>
    <w:rsid w:val="00025D99"/>
    <w:rsid w:val="00036D69"/>
    <w:rsid w:val="00046590"/>
    <w:rsid w:val="00047793"/>
    <w:rsid w:val="000648CD"/>
    <w:rsid w:val="00072ECF"/>
    <w:rsid w:val="00087876"/>
    <w:rsid w:val="000915ED"/>
    <w:rsid w:val="000933AE"/>
    <w:rsid w:val="00094679"/>
    <w:rsid w:val="00096BD7"/>
    <w:rsid w:val="00097F39"/>
    <w:rsid w:val="000A6EDD"/>
    <w:rsid w:val="000B45E2"/>
    <w:rsid w:val="000B5FDD"/>
    <w:rsid w:val="000C13CA"/>
    <w:rsid w:val="000C27C5"/>
    <w:rsid w:val="000E1613"/>
    <w:rsid w:val="000F5311"/>
    <w:rsid w:val="000F57C3"/>
    <w:rsid w:val="000F7B44"/>
    <w:rsid w:val="00115663"/>
    <w:rsid w:val="00121C68"/>
    <w:rsid w:val="001305D7"/>
    <w:rsid w:val="001501E5"/>
    <w:rsid w:val="00151A98"/>
    <w:rsid w:val="00154C71"/>
    <w:rsid w:val="00161627"/>
    <w:rsid w:val="00161F95"/>
    <w:rsid w:val="00162F15"/>
    <w:rsid w:val="0016403A"/>
    <w:rsid w:val="00165BFF"/>
    <w:rsid w:val="0017202A"/>
    <w:rsid w:val="001837EB"/>
    <w:rsid w:val="001947FE"/>
    <w:rsid w:val="0019799C"/>
    <w:rsid w:val="00197F12"/>
    <w:rsid w:val="00197F74"/>
    <w:rsid w:val="001A5328"/>
    <w:rsid w:val="001C04DD"/>
    <w:rsid w:val="001C6318"/>
    <w:rsid w:val="001D47DA"/>
    <w:rsid w:val="001D4907"/>
    <w:rsid w:val="00211218"/>
    <w:rsid w:val="002125C6"/>
    <w:rsid w:val="00230D92"/>
    <w:rsid w:val="00236453"/>
    <w:rsid w:val="00237F52"/>
    <w:rsid w:val="00240315"/>
    <w:rsid w:val="00243E3F"/>
    <w:rsid w:val="002539A4"/>
    <w:rsid w:val="002545FC"/>
    <w:rsid w:val="002547C6"/>
    <w:rsid w:val="00255F6F"/>
    <w:rsid w:val="00262E16"/>
    <w:rsid w:val="002674A1"/>
    <w:rsid w:val="00276771"/>
    <w:rsid w:val="00276B0E"/>
    <w:rsid w:val="0029131A"/>
    <w:rsid w:val="002979BA"/>
    <w:rsid w:val="002A1BA7"/>
    <w:rsid w:val="002A41D8"/>
    <w:rsid w:val="002B302C"/>
    <w:rsid w:val="002B6009"/>
    <w:rsid w:val="002C03AD"/>
    <w:rsid w:val="002C1C4F"/>
    <w:rsid w:val="002C285E"/>
    <w:rsid w:val="002E1147"/>
    <w:rsid w:val="002E269A"/>
    <w:rsid w:val="002F4759"/>
    <w:rsid w:val="002F5DAF"/>
    <w:rsid w:val="002F7D60"/>
    <w:rsid w:val="0030567A"/>
    <w:rsid w:val="00313476"/>
    <w:rsid w:val="00315CF0"/>
    <w:rsid w:val="00315FF0"/>
    <w:rsid w:val="003161C7"/>
    <w:rsid w:val="00320883"/>
    <w:rsid w:val="003574A8"/>
    <w:rsid w:val="00372341"/>
    <w:rsid w:val="0038094B"/>
    <w:rsid w:val="003847B2"/>
    <w:rsid w:val="00391EF9"/>
    <w:rsid w:val="003A0C10"/>
    <w:rsid w:val="003A550B"/>
    <w:rsid w:val="003A5ACC"/>
    <w:rsid w:val="003C0461"/>
    <w:rsid w:val="003C5192"/>
    <w:rsid w:val="003C7303"/>
    <w:rsid w:val="003D03F2"/>
    <w:rsid w:val="003D1139"/>
    <w:rsid w:val="003D1A91"/>
    <w:rsid w:val="003D2F25"/>
    <w:rsid w:val="003E12A7"/>
    <w:rsid w:val="003F0E35"/>
    <w:rsid w:val="003F23DD"/>
    <w:rsid w:val="003F5538"/>
    <w:rsid w:val="003F5C46"/>
    <w:rsid w:val="004006B0"/>
    <w:rsid w:val="004014D8"/>
    <w:rsid w:val="004119D1"/>
    <w:rsid w:val="004231B4"/>
    <w:rsid w:val="0043270B"/>
    <w:rsid w:val="004600F8"/>
    <w:rsid w:val="004601FE"/>
    <w:rsid w:val="00461813"/>
    <w:rsid w:val="00467831"/>
    <w:rsid w:val="004724C4"/>
    <w:rsid w:val="004864E2"/>
    <w:rsid w:val="0049234D"/>
    <w:rsid w:val="00495111"/>
    <w:rsid w:val="00496BBF"/>
    <w:rsid w:val="0049704F"/>
    <w:rsid w:val="004A1524"/>
    <w:rsid w:val="004A512D"/>
    <w:rsid w:val="004B3C4A"/>
    <w:rsid w:val="004B5B64"/>
    <w:rsid w:val="004D4D78"/>
    <w:rsid w:val="004D6E62"/>
    <w:rsid w:val="004D75E3"/>
    <w:rsid w:val="004D7BCA"/>
    <w:rsid w:val="004E0F21"/>
    <w:rsid w:val="004E11FA"/>
    <w:rsid w:val="004E2E27"/>
    <w:rsid w:val="004E522E"/>
    <w:rsid w:val="004E5989"/>
    <w:rsid w:val="004E5ABE"/>
    <w:rsid w:val="004E7239"/>
    <w:rsid w:val="004F08AC"/>
    <w:rsid w:val="004F11F5"/>
    <w:rsid w:val="004F4E0C"/>
    <w:rsid w:val="004F5282"/>
    <w:rsid w:val="004F64C8"/>
    <w:rsid w:val="0050005F"/>
    <w:rsid w:val="0050469E"/>
    <w:rsid w:val="00506652"/>
    <w:rsid w:val="00514C5C"/>
    <w:rsid w:val="00521DD9"/>
    <w:rsid w:val="005258C7"/>
    <w:rsid w:val="005273AE"/>
    <w:rsid w:val="005311F7"/>
    <w:rsid w:val="00533B05"/>
    <w:rsid w:val="005508A5"/>
    <w:rsid w:val="0055544B"/>
    <w:rsid w:val="005620B1"/>
    <w:rsid w:val="00574976"/>
    <w:rsid w:val="00575544"/>
    <w:rsid w:val="00575FEB"/>
    <w:rsid w:val="00576917"/>
    <w:rsid w:val="005866C4"/>
    <w:rsid w:val="00590E03"/>
    <w:rsid w:val="0059389A"/>
    <w:rsid w:val="005A17FF"/>
    <w:rsid w:val="005C1A7A"/>
    <w:rsid w:val="005C6624"/>
    <w:rsid w:val="005D39FF"/>
    <w:rsid w:val="005E149E"/>
    <w:rsid w:val="005F456D"/>
    <w:rsid w:val="0060177E"/>
    <w:rsid w:val="00606F11"/>
    <w:rsid w:val="006159B1"/>
    <w:rsid w:val="0062123B"/>
    <w:rsid w:val="006377BA"/>
    <w:rsid w:val="006412C7"/>
    <w:rsid w:val="0064490E"/>
    <w:rsid w:val="0065415C"/>
    <w:rsid w:val="0065505B"/>
    <w:rsid w:val="00662119"/>
    <w:rsid w:val="00680724"/>
    <w:rsid w:val="006838E8"/>
    <w:rsid w:val="006864E7"/>
    <w:rsid w:val="00691A28"/>
    <w:rsid w:val="00695BD2"/>
    <w:rsid w:val="006B22E1"/>
    <w:rsid w:val="006B4C7D"/>
    <w:rsid w:val="006B66E5"/>
    <w:rsid w:val="006C728D"/>
    <w:rsid w:val="006D6D5B"/>
    <w:rsid w:val="006E5CB9"/>
    <w:rsid w:val="006E7A61"/>
    <w:rsid w:val="006F22BC"/>
    <w:rsid w:val="006F77DC"/>
    <w:rsid w:val="00703DC0"/>
    <w:rsid w:val="00704C3E"/>
    <w:rsid w:val="00707D79"/>
    <w:rsid w:val="00713CA2"/>
    <w:rsid w:val="00724BF7"/>
    <w:rsid w:val="00727270"/>
    <w:rsid w:val="00731457"/>
    <w:rsid w:val="00736A7E"/>
    <w:rsid w:val="00740BF3"/>
    <w:rsid w:val="00741DA5"/>
    <w:rsid w:val="00744F7A"/>
    <w:rsid w:val="00746B63"/>
    <w:rsid w:val="00757D8A"/>
    <w:rsid w:val="00762ACC"/>
    <w:rsid w:val="007717D4"/>
    <w:rsid w:val="00773200"/>
    <w:rsid w:val="007740A0"/>
    <w:rsid w:val="00786CD3"/>
    <w:rsid w:val="00790F56"/>
    <w:rsid w:val="00794B48"/>
    <w:rsid w:val="007A14EC"/>
    <w:rsid w:val="007A59FD"/>
    <w:rsid w:val="007A5D5E"/>
    <w:rsid w:val="007A706A"/>
    <w:rsid w:val="007B3D87"/>
    <w:rsid w:val="007B7589"/>
    <w:rsid w:val="007C2B65"/>
    <w:rsid w:val="007C2CDF"/>
    <w:rsid w:val="007C69B8"/>
    <w:rsid w:val="007D59B1"/>
    <w:rsid w:val="007D7254"/>
    <w:rsid w:val="007E1EE9"/>
    <w:rsid w:val="007E2367"/>
    <w:rsid w:val="007E5B57"/>
    <w:rsid w:val="007F72FF"/>
    <w:rsid w:val="00812082"/>
    <w:rsid w:val="0081470B"/>
    <w:rsid w:val="00833255"/>
    <w:rsid w:val="00833F40"/>
    <w:rsid w:val="00855D58"/>
    <w:rsid w:val="0086536D"/>
    <w:rsid w:val="0087279A"/>
    <w:rsid w:val="00887FAB"/>
    <w:rsid w:val="008B1ADB"/>
    <w:rsid w:val="008B3854"/>
    <w:rsid w:val="008B486D"/>
    <w:rsid w:val="008B711F"/>
    <w:rsid w:val="008D600D"/>
    <w:rsid w:val="008D60D5"/>
    <w:rsid w:val="008E0004"/>
    <w:rsid w:val="008F6454"/>
    <w:rsid w:val="008F694F"/>
    <w:rsid w:val="008F6E06"/>
    <w:rsid w:val="00901AFD"/>
    <w:rsid w:val="00902F45"/>
    <w:rsid w:val="00916690"/>
    <w:rsid w:val="00917D1D"/>
    <w:rsid w:val="0093700B"/>
    <w:rsid w:val="009404C0"/>
    <w:rsid w:val="009407C1"/>
    <w:rsid w:val="00943C41"/>
    <w:rsid w:val="00945F9A"/>
    <w:rsid w:val="00965D41"/>
    <w:rsid w:val="0096641A"/>
    <w:rsid w:val="009749C1"/>
    <w:rsid w:val="009820B4"/>
    <w:rsid w:val="00985D02"/>
    <w:rsid w:val="00995B46"/>
    <w:rsid w:val="009C0AD0"/>
    <w:rsid w:val="009C1E13"/>
    <w:rsid w:val="009C352D"/>
    <w:rsid w:val="009D69B9"/>
    <w:rsid w:val="009D6ADF"/>
    <w:rsid w:val="009E400D"/>
    <w:rsid w:val="009E5A44"/>
    <w:rsid w:val="00A002AC"/>
    <w:rsid w:val="00A105DE"/>
    <w:rsid w:val="00A22363"/>
    <w:rsid w:val="00A23D98"/>
    <w:rsid w:val="00A272EC"/>
    <w:rsid w:val="00A42BEF"/>
    <w:rsid w:val="00A4663A"/>
    <w:rsid w:val="00A60146"/>
    <w:rsid w:val="00A653FD"/>
    <w:rsid w:val="00A71ABF"/>
    <w:rsid w:val="00A722DE"/>
    <w:rsid w:val="00A73289"/>
    <w:rsid w:val="00A80288"/>
    <w:rsid w:val="00A8708C"/>
    <w:rsid w:val="00A953B4"/>
    <w:rsid w:val="00AA20B2"/>
    <w:rsid w:val="00AB1993"/>
    <w:rsid w:val="00AB323B"/>
    <w:rsid w:val="00AC21FA"/>
    <w:rsid w:val="00AD20C4"/>
    <w:rsid w:val="00AD352A"/>
    <w:rsid w:val="00AD502E"/>
    <w:rsid w:val="00AD72E3"/>
    <w:rsid w:val="00AE0774"/>
    <w:rsid w:val="00AE4CAA"/>
    <w:rsid w:val="00AE50D2"/>
    <w:rsid w:val="00AE5FA8"/>
    <w:rsid w:val="00AF5F3D"/>
    <w:rsid w:val="00B0267F"/>
    <w:rsid w:val="00B04429"/>
    <w:rsid w:val="00B21EA5"/>
    <w:rsid w:val="00B21FAA"/>
    <w:rsid w:val="00B257E9"/>
    <w:rsid w:val="00B34C76"/>
    <w:rsid w:val="00B34F4A"/>
    <w:rsid w:val="00B43DFF"/>
    <w:rsid w:val="00B4553D"/>
    <w:rsid w:val="00B52FB1"/>
    <w:rsid w:val="00B5532F"/>
    <w:rsid w:val="00B60F4A"/>
    <w:rsid w:val="00B731A3"/>
    <w:rsid w:val="00B7537C"/>
    <w:rsid w:val="00B80C90"/>
    <w:rsid w:val="00B8657B"/>
    <w:rsid w:val="00B94511"/>
    <w:rsid w:val="00B963F4"/>
    <w:rsid w:val="00BA0229"/>
    <w:rsid w:val="00BA091A"/>
    <w:rsid w:val="00BA7C04"/>
    <w:rsid w:val="00BB4D8F"/>
    <w:rsid w:val="00BB7EC9"/>
    <w:rsid w:val="00BC4C1E"/>
    <w:rsid w:val="00BD6A1E"/>
    <w:rsid w:val="00BD7052"/>
    <w:rsid w:val="00BE796E"/>
    <w:rsid w:val="00BF1A0A"/>
    <w:rsid w:val="00BF4613"/>
    <w:rsid w:val="00C03D4C"/>
    <w:rsid w:val="00C05713"/>
    <w:rsid w:val="00C126AB"/>
    <w:rsid w:val="00C2115A"/>
    <w:rsid w:val="00C31175"/>
    <w:rsid w:val="00C36AE7"/>
    <w:rsid w:val="00C417AC"/>
    <w:rsid w:val="00C4369D"/>
    <w:rsid w:val="00C56202"/>
    <w:rsid w:val="00C63C39"/>
    <w:rsid w:val="00C677E8"/>
    <w:rsid w:val="00C76113"/>
    <w:rsid w:val="00C779A2"/>
    <w:rsid w:val="00C84E47"/>
    <w:rsid w:val="00C94D6B"/>
    <w:rsid w:val="00CB5FCA"/>
    <w:rsid w:val="00CC1ED7"/>
    <w:rsid w:val="00CD11F3"/>
    <w:rsid w:val="00CD361F"/>
    <w:rsid w:val="00CE0538"/>
    <w:rsid w:val="00CE681D"/>
    <w:rsid w:val="00D001D6"/>
    <w:rsid w:val="00D03434"/>
    <w:rsid w:val="00D03875"/>
    <w:rsid w:val="00D162F7"/>
    <w:rsid w:val="00D20573"/>
    <w:rsid w:val="00D35403"/>
    <w:rsid w:val="00D4372D"/>
    <w:rsid w:val="00D508FA"/>
    <w:rsid w:val="00D521AB"/>
    <w:rsid w:val="00D52361"/>
    <w:rsid w:val="00D53079"/>
    <w:rsid w:val="00D5436F"/>
    <w:rsid w:val="00D70F4B"/>
    <w:rsid w:val="00D77F9E"/>
    <w:rsid w:val="00D90208"/>
    <w:rsid w:val="00D92967"/>
    <w:rsid w:val="00DA5C68"/>
    <w:rsid w:val="00DB7F74"/>
    <w:rsid w:val="00DC0CDF"/>
    <w:rsid w:val="00DC43CA"/>
    <w:rsid w:val="00DC768F"/>
    <w:rsid w:val="00DD046D"/>
    <w:rsid w:val="00DD5C37"/>
    <w:rsid w:val="00DD696A"/>
    <w:rsid w:val="00DD7BFD"/>
    <w:rsid w:val="00DE4F52"/>
    <w:rsid w:val="00DE5A68"/>
    <w:rsid w:val="00DF2943"/>
    <w:rsid w:val="00E03E42"/>
    <w:rsid w:val="00E05E56"/>
    <w:rsid w:val="00E06812"/>
    <w:rsid w:val="00E06D98"/>
    <w:rsid w:val="00E107F1"/>
    <w:rsid w:val="00E152DE"/>
    <w:rsid w:val="00E21C18"/>
    <w:rsid w:val="00E25AAE"/>
    <w:rsid w:val="00E3013A"/>
    <w:rsid w:val="00E31BA5"/>
    <w:rsid w:val="00E349B9"/>
    <w:rsid w:val="00E34B22"/>
    <w:rsid w:val="00E43A58"/>
    <w:rsid w:val="00E44EC8"/>
    <w:rsid w:val="00E461F7"/>
    <w:rsid w:val="00E467F8"/>
    <w:rsid w:val="00E46FE7"/>
    <w:rsid w:val="00E537DB"/>
    <w:rsid w:val="00E62F4A"/>
    <w:rsid w:val="00E71247"/>
    <w:rsid w:val="00E7489D"/>
    <w:rsid w:val="00E7765B"/>
    <w:rsid w:val="00E77CBC"/>
    <w:rsid w:val="00E86156"/>
    <w:rsid w:val="00E945B2"/>
    <w:rsid w:val="00EB0622"/>
    <w:rsid w:val="00EB0DAB"/>
    <w:rsid w:val="00EB1663"/>
    <w:rsid w:val="00EB1F9C"/>
    <w:rsid w:val="00EB400E"/>
    <w:rsid w:val="00EB7014"/>
    <w:rsid w:val="00ED38E8"/>
    <w:rsid w:val="00EE27CC"/>
    <w:rsid w:val="00EF58D5"/>
    <w:rsid w:val="00F13F9C"/>
    <w:rsid w:val="00F1413C"/>
    <w:rsid w:val="00F14BF6"/>
    <w:rsid w:val="00F16320"/>
    <w:rsid w:val="00F419A4"/>
    <w:rsid w:val="00F42DEA"/>
    <w:rsid w:val="00F432C3"/>
    <w:rsid w:val="00F549D5"/>
    <w:rsid w:val="00F6594A"/>
    <w:rsid w:val="00F708F0"/>
    <w:rsid w:val="00F81C33"/>
    <w:rsid w:val="00F832B6"/>
    <w:rsid w:val="00F86822"/>
    <w:rsid w:val="00F96E8B"/>
    <w:rsid w:val="00FA01F9"/>
    <w:rsid w:val="00FA12B5"/>
    <w:rsid w:val="00FA61DD"/>
    <w:rsid w:val="00FA7D3B"/>
    <w:rsid w:val="00FB09F0"/>
    <w:rsid w:val="00FB1C59"/>
    <w:rsid w:val="00FC0E5A"/>
    <w:rsid w:val="00FC52B2"/>
    <w:rsid w:val="00FD1634"/>
    <w:rsid w:val="00FD176D"/>
    <w:rsid w:val="00FE0158"/>
    <w:rsid w:val="00FE1A51"/>
    <w:rsid w:val="00FE7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0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20883"/>
    <w:pPr>
      <w:spacing w:after="120"/>
    </w:pPr>
    <w:rPr>
      <w:rFonts w:eastAsiaTheme="minorEastAsia"/>
      <w:lang w:val="en-US" w:bidi="en-US"/>
    </w:rPr>
  </w:style>
  <w:style w:type="paragraph" w:styleId="Heading1">
    <w:name w:val="heading 1"/>
    <w:basedOn w:val="Normal"/>
    <w:next w:val="ppBodyText"/>
    <w:link w:val="Heading1Char"/>
    <w:qFormat/>
    <w:rsid w:val="00320883"/>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nhideWhenUsed/>
    <w:qFormat/>
    <w:rsid w:val="003208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32088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32088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B0E"/>
    <w:pPr>
      <w:keepNext/>
      <w:keepLines/>
      <w:numPr>
        <w:ilvl w:val="4"/>
        <w:numId w:val="1"/>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276B0E"/>
    <w:pPr>
      <w:keepNext/>
      <w:keepLines/>
      <w:numPr>
        <w:ilvl w:val="5"/>
        <w:numId w:val="1"/>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276B0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6B0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6B0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F6E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6E0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20883"/>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320883"/>
    <w:rPr>
      <w:rFonts w:asciiTheme="majorHAnsi" w:eastAsiaTheme="majorEastAsia" w:hAnsiTheme="majorHAnsi" w:cstheme="majorBidi"/>
      <w:color w:val="17375E" w:themeColor="text2" w:themeShade="BF"/>
      <w:spacing w:val="5"/>
      <w:kern w:val="28"/>
      <w:sz w:val="52"/>
      <w:szCs w:val="52"/>
      <w:lang w:val="en-US" w:bidi="en-US"/>
    </w:rPr>
  </w:style>
  <w:style w:type="character" w:customStyle="1" w:styleId="Heading1Char">
    <w:name w:val="Heading 1 Char"/>
    <w:basedOn w:val="DefaultParagraphFont"/>
    <w:link w:val="Heading1"/>
    <w:rsid w:val="00320883"/>
    <w:rPr>
      <w:rFonts w:asciiTheme="majorHAnsi" w:eastAsiaTheme="majorEastAsia" w:hAnsiTheme="majorHAnsi" w:cstheme="majorBidi"/>
      <w:b/>
      <w:bCs/>
      <w:color w:val="376092" w:themeColor="accent1" w:themeShade="BF"/>
      <w:sz w:val="28"/>
      <w:szCs w:val="28"/>
      <w:lang w:val="en-US" w:bidi="en-US"/>
    </w:rPr>
  </w:style>
  <w:style w:type="paragraph" w:customStyle="1" w:styleId="UnnumberedHeading1">
    <w:name w:val="Unnumbered Heading 1"/>
    <w:qFormat/>
    <w:rsid w:val="00276B0E"/>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rsid w:val="00320883"/>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320883"/>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320883"/>
    <w:rPr>
      <w:rFonts w:asciiTheme="majorHAnsi" w:eastAsiaTheme="majorEastAsia" w:hAnsiTheme="majorHAnsi" w:cstheme="majorBidi"/>
      <w:b/>
      <w:bCs/>
      <w:i/>
      <w:iCs/>
      <w:color w:val="4F81BD" w:themeColor="accent1"/>
      <w:lang w:val="en-US" w:bidi="en-US"/>
    </w:rPr>
  </w:style>
  <w:style w:type="character" w:customStyle="1" w:styleId="Heading5Char">
    <w:name w:val="Heading 5 Char"/>
    <w:basedOn w:val="DefaultParagraphFont"/>
    <w:link w:val="Heading5"/>
    <w:uiPriority w:val="9"/>
    <w:semiHidden/>
    <w:rsid w:val="00276B0E"/>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276B0E"/>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276B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6B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6B0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44EC8"/>
    <w:pPr>
      <w:spacing w:before="120" w:after="240"/>
      <w:ind w:left="720"/>
    </w:pPr>
  </w:style>
  <w:style w:type="paragraph" w:styleId="BalloonText">
    <w:name w:val="Balloon Text"/>
    <w:basedOn w:val="Normal"/>
    <w:link w:val="BalloonTextChar"/>
    <w:uiPriority w:val="99"/>
    <w:semiHidden/>
    <w:unhideWhenUsed/>
    <w:rsid w:val="00320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883"/>
    <w:rPr>
      <w:rFonts w:ascii="Tahoma" w:eastAsiaTheme="minorEastAsia" w:hAnsi="Tahoma" w:cs="Tahoma"/>
      <w:sz w:val="16"/>
      <w:szCs w:val="16"/>
      <w:lang w:val="en-US" w:bidi="en-US"/>
    </w:rPr>
  </w:style>
  <w:style w:type="character" w:customStyle="1" w:styleId="Literal">
    <w:name w:val="Literal"/>
    <w:basedOn w:val="DefaultParagraphFont"/>
    <w:uiPriority w:val="1"/>
    <w:qFormat/>
    <w:rsid w:val="0016403A"/>
    <w:rPr>
      <w:b/>
      <w:noProof/>
    </w:rPr>
  </w:style>
  <w:style w:type="character" w:styleId="Hyperlink">
    <w:name w:val="Hyperlink"/>
    <w:basedOn w:val="DefaultParagraphFont"/>
    <w:uiPriority w:val="99"/>
    <w:unhideWhenUsed/>
    <w:rsid w:val="000915ED"/>
    <w:rPr>
      <w:color w:val="0000FF" w:themeColor="hyperlink"/>
      <w:u w:val="single"/>
    </w:rPr>
  </w:style>
  <w:style w:type="paragraph" w:customStyle="1" w:styleId="ppBodyText">
    <w:name w:val="pp Body Text"/>
    <w:qFormat/>
    <w:rsid w:val="00320883"/>
    <w:pPr>
      <w:numPr>
        <w:ilvl w:val="1"/>
        <w:numId w:val="27"/>
      </w:numPr>
      <w:spacing w:after="120"/>
    </w:pPr>
    <w:rPr>
      <w:rFonts w:eastAsiaTheme="minorEastAsia"/>
      <w:lang w:val="en-US" w:bidi="en-US"/>
    </w:rPr>
  </w:style>
  <w:style w:type="paragraph" w:customStyle="1" w:styleId="ppBodyTextIndent">
    <w:name w:val="pp Body Text Indent"/>
    <w:basedOn w:val="ppBodyText"/>
    <w:rsid w:val="00320883"/>
    <w:pPr>
      <w:numPr>
        <w:ilvl w:val="2"/>
      </w:numPr>
    </w:pPr>
  </w:style>
  <w:style w:type="paragraph" w:customStyle="1" w:styleId="ppBodyTextIndent2">
    <w:name w:val="pp Body Text Indent 2"/>
    <w:basedOn w:val="ppBodyTextIndent"/>
    <w:rsid w:val="00320883"/>
    <w:pPr>
      <w:numPr>
        <w:ilvl w:val="3"/>
      </w:numPr>
    </w:pPr>
  </w:style>
  <w:style w:type="paragraph" w:customStyle="1" w:styleId="ppBulletList">
    <w:name w:val="pp Bullet List"/>
    <w:basedOn w:val="ppNumberList"/>
    <w:link w:val="ppBulletListChar"/>
    <w:qFormat/>
    <w:rsid w:val="00320883"/>
    <w:pPr>
      <w:numPr>
        <w:numId w:val="12"/>
      </w:numPr>
      <w:tabs>
        <w:tab w:val="clear" w:pos="1440"/>
      </w:tabs>
      <w:ind w:left="754" w:hanging="357"/>
    </w:pPr>
  </w:style>
  <w:style w:type="paragraph" w:customStyle="1" w:styleId="ppBulletListIndent">
    <w:name w:val="pp Bullet List Indent"/>
    <w:basedOn w:val="ppBulletList"/>
    <w:rsid w:val="00320883"/>
    <w:pPr>
      <w:numPr>
        <w:ilvl w:val="2"/>
      </w:numPr>
      <w:ind w:left="1434" w:hanging="357"/>
    </w:pPr>
  </w:style>
  <w:style w:type="paragraph" w:customStyle="1" w:styleId="ppBulletListTable">
    <w:name w:val="pp Bullet List Table"/>
    <w:basedOn w:val="Normal"/>
    <w:uiPriority w:val="11"/>
    <w:rsid w:val="00320883"/>
    <w:pPr>
      <w:numPr>
        <w:numId w:val="10"/>
      </w:numPr>
      <w:tabs>
        <w:tab w:val="left" w:pos="403"/>
      </w:tabs>
      <w:spacing w:before="100"/>
    </w:pPr>
    <w:rPr>
      <w:sz w:val="18"/>
    </w:rPr>
  </w:style>
  <w:style w:type="paragraph" w:customStyle="1" w:styleId="ppChapterNumber">
    <w:name w:val="pp Chapter Number"/>
    <w:next w:val="Normal"/>
    <w:uiPriority w:val="14"/>
    <w:rsid w:val="00320883"/>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32088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320883"/>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32088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Code">
    <w:name w:val="pp Code"/>
    <w:qFormat/>
    <w:rsid w:val="00320883"/>
    <w:pPr>
      <w:numPr>
        <w:ilvl w:val="1"/>
        <w:numId w:val="1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320883"/>
    <w:pPr>
      <w:numPr>
        <w:ilvl w:val="2"/>
      </w:numPr>
      <w:ind w:left="720"/>
    </w:pPr>
  </w:style>
  <w:style w:type="paragraph" w:customStyle="1" w:styleId="ppCodeIndent2">
    <w:name w:val="pp Code Indent 2"/>
    <w:basedOn w:val="ppCodeIndent"/>
    <w:rsid w:val="00320883"/>
    <w:pPr>
      <w:numPr>
        <w:ilvl w:val="3"/>
      </w:numPr>
      <w:ind w:left="1440"/>
    </w:pPr>
  </w:style>
  <w:style w:type="paragraph" w:customStyle="1" w:styleId="ppCodeLanguage">
    <w:name w:val="pp Code Language"/>
    <w:basedOn w:val="Normal"/>
    <w:next w:val="ppCode"/>
    <w:qFormat/>
    <w:rsid w:val="00320883"/>
    <w:pPr>
      <w:numPr>
        <w:ilvl w:val="1"/>
        <w:numId w:val="1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320883"/>
    <w:pPr>
      <w:numPr>
        <w:ilvl w:val="2"/>
      </w:numPr>
      <w:ind w:left="720"/>
    </w:pPr>
  </w:style>
  <w:style w:type="paragraph" w:customStyle="1" w:styleId="ppCodeLanguageIndent2">
    <w:name w:val="pp Code Language Indent 2"/>
    <w:basedOn w:val="ppCodeLanguageIndent"/>
    <w:next w:val="ppCodeIndent2"/>
    <w:rsid w:val="00320883"/>
    <w:pPr>
      <w:numPr>
        <w:ilvl w:val="3"/>
      </w:numPr>
      <w:ind w:left="1440"/>
    </w:pPr>
  </w:style>
  <w:style w:type="paragraph" w:customStyle="1" w:styleId="ppCodeLanguageTable">
    <w:name w:val="pp Code Language Table"/>
    <w:basedOn w:val="ppCodeLanguage"/>
    <w:next w:val="Normal"/>
    <w:rsid w:val="00320883"/>
    <w:pPr>
      <w:numPr>
        <w:ilvl w:val="0"/>
        <w:numId w:val="0"/>
      </w:numPr>
    </w:pPr>
  </w:style>
  <w:style w:type="paragraph" w:customStyle="1" w:styleId="ppCodeTable">
    <w:name w:val="pp Code Table"/>
    <w:basedOn w:val="ppCode"/>
    <w:rsid w:val="00320883"/>
    <w:pPr>
      <w:numPr>
        <w:ilvl w:val="0"/>
        <w:numId w:val="0"/>
      </w:numPr>
    </w:pPr>
  </w:style>
  <w:style w:type="paragraph" w:customStyle="1" w:styleId="ppFigure">
    <w:name w:val="pp Figure"/>
    <w:basedOn w:val="Normal"/>
    <w:next w:val="Normal"/>
    <w:qFormat/>
    <w:rsid w:val="00320883"/>
    <w:pPr>
      <w:numPr>
        <w:ilvl w:val="1"/>
        <w:numId w:val="16"/>
      </w:numPr>
      <w:spacing w:after="0"/>
      <w:ind w:left="0"/>
    </w:pPr>
  </w:style>
  <w:style w:type="paragraph" w:customStyle="1" w:styleId="ppFigureCaption">
    <w:name w:val="pp Figure Caption"/>
    <w:basedOn w:val="Normal"/>
    <w:next w:val="ppBodyText"/>
    <w:qFormat/>
    <w:rsid w:val="00320883"/>
    <w:pPr>
      <w:numPr>
        <w:ilvl w:val="1"/>
        <w:numId w:val="15"/>
      </w:numPr>
      <w:ind w:left="0"/>
    </w:pPr>
    <w:rPr>
      <w:i/>
    </w:rPr>
  </w:style>
  <w:style w:type="paragraph" w:customStyle="1" w:styleId="ppFigureCaptionIndent">
    <w:name w:val="pp Figure Caption Indent"/>
    <w:basedOn w:val="ppFigureCaption"/>
    <w:next w:val="ppBodyTextIndent"/>
    <w:rsid w:val="00320883"/>
    <w:pPr>
      <w:numPr>
        <w:ilvl w:val="2"/>
      </w:numPr>
      <w:ind w:left="720"/>
    </w:pPr>
  </w:style>
  <w:style w:type="paragraph" w:customStyle="1" w:styleId="ppFigureCaptionIndent2">
    <w:name w:val="pp Figure Caption Indent 2"/>
    <w:basedOn w:val="ppFigureCaptionIndent"/>
    <w:next w:val="ppBodyTextIndent2"/>
    <w:rsid w:val="00320883"/>
    <w:pPr>
      <w:numPr>
        <w:ilvl w:val="3"/>
      </w:numPr>
      <w:ind w:left="1440"/>
    </w:pPr>
  </w:style>
  <w:style w:type="paragraph" w:customStyle="1" w:styleId="ppFigureIndent">
    <w:name w:val="pp Figure Indent"/>
    <w:basedOn w:val="ppFigure"/>
    <w:next w:val="Normal"/>
    <w:rsid w:val="00320883"/>
    <w:pPr>
      <w:numPr>
        <w:ilvl w:val="2"/>
      </w:numPr>
      <w:ind w:left="720"/>
    </w:pPr>
  </w:style>
  <w:style w:type="paragraph" w:customStyle="1" w:styleId="ppFigureIndent2">
    <w:name w:val="pp Figure Indent 2"/>
    <w:basedOn w:val="ppFigureIndent"/>
    <w:next w:val="Normal"/>
    <w:rsid w:val="00320883"/>
    <w:pPr>
      <w:numPr>
        <w:ilvl w:val="3"/>
      </w:numPr>
      <w:ind w:left="1440"/>
    </w:pPr>
  </w:style>
  <w:style w:type="paragraph" w:customStyle="1" w:styleId="ppFigureNumber">
    <w:name w:val="pp Figure Number"/>
    <w:basedOn w:val="Normal"/>
    <w:next w:val="ppFigureCaption"/>
    <w:rsid w:val="00320883"/>
    <w:pPr>
      <w:numPr>
        <w:ilvl w:val="1"/>
        <w:numId w:val="17"/>
      </w:numPr>
      <w:spacing w:after="0"/>
      <w:ind w:left="0"/>
    </w:pPr>
    <w:rPr>
      <w:b/>
    </w:rPr>
  </w:style>
  <w:style w:type="paragraph" w:customStyle="1" w:styleId="ppFigureNumberIndent">
    <w:name w:val="pp Figure Number Indent"/>
    <w:basedOn w:val="ppFigureNumber"/>
    <w:next w:val="ppFigureCaptionIndent"/>
    <w:rsid w:val="00320883"/>
    <w:pPr>
      <w:numPr>
        <w:ilvl w:val="2"/>
      </w:numPr>
      <w:ind w:left="0"/>
    </w:pPr>
  </w:style>
  <w:style w:type="paragraph" w:customStyle="1" w:styleId="ppFigureNumberIndent2">
    <w:name w:val="pp Figure Number Indent 2"/>
    <w:basedOn w:val="ppFigureNumberIndent"/>
    <w:next w:val="ppFigureCaptionIndent2"/>
    <w:rsid w:val="00320883"/>
    <w:pPr>
      <w:numPr>
        <w:ilvl w:val="3"/>
      </w:numPr>
      <w:ind w:left="1440"/>
    </w:pPr>
  </w:style>
  <w:style w:type="paragraph" w:customStyle="1" w:styleId="ppListBodyText">
    <w:name w:val="pp List Body Text"/>
    <w:basedOn w:val="Normal"/>
    <w:rsid w:val="00320883"/>
  </w:style>
  <w:style w:type="paragraph" w:customStyle="1" w:styleId="ppNumberList">
    <w:name w:val="pp Number List"/>
    <w:basedOn w:val="Normal"/>
    <w:rsid w:val="00320883"/>
    <w:pPr>
      <w:numPr>
        <w:ilvl w:val="1"/>
        <w:numId w:val="19"/>
      </w:numPr>
      <w:tabs>
        <w:tab w:val="left" w:pos="1440"/>
      </w:tabs>
    </w:pPr>
  </w:style>
  <w:style w:type="paragraph" w:customStyle="1" w:styleId="ppListEnd">
    <w:name w:val="pp List End"/>
    <w:basedOn w:val="ppNumberList"/>
    <w:next w:val="ppBodyText"/>
    <w:rsid w:val="0032088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320883"/>
    <w:pPr>
      <w:numPr>
        <w:ilvl w:val="1"/>
        <w:numId w:val="18"/>
      </w:numPr>
      <w:pBdr>
        <w:top w:val="single" w:sz="12" w:space="1" w:color="999999"/>
        <w:left w:val="single" w:sz="12" w:space="4" w:color="999999"/>
        <w:bottom w:val="single" w:sz="12" w:space="1" w:color="999999"/>
        <w:right w:val="single" w:sz="12" w:space="4" w:color="999999"/>
      </w:pBdr>
      <w:shd w:val="clear" w:color="auto" w:fill="EBF1DE" w:themeFill="accent3" w:themeFillTint="33"/>
      <w:ind w:left="142"/>
    </w:pPr>
  </w:style>
  <w:style w:type="paragraph" w:customStyle="1" w:styleId="ppNoteBullet">
    <w:name w:val="pp Note Bullet"/>
    <w:basedOn w:val="ppNote"/>
    <w:rsid w:val="00320883"/>
    <w:pPr>
      <w:numPr>
        <w:ilvl w:val="0"/>
        <w:numId w:val="0"/>
      </w:numPr>
    </w:pPr>
  </w:style>
  <w:style w:type="paragraph" w:customStyle="1" w:styleId="ppNoteIndent">
    <w:name w:val="pp Note Indent"/>
    <w:basedOn w:val="ppNote"/>
    <w:rsid w:val="00320883"/>
    <w:pPr>
      <w:numPr>
        <w:ilvl w:val="2"/>
      </w:numPr>
      <w:ind w:left="862"/>
    </w:pPr>
  </w:style>
  <w:style w:type="paragraph" w:customStyle="1" w:styleId="ppNoteIndent2">
    <w:name w:val="pp Note Indent 2"/>
    <w:basedOn w:val="ppNoteIndent"/>
    <w:rsid w:val="00320883"/>
    <w:pPr>
      <w:numPr>
        <w:ilvl w:val="3"/>
      </w:numPr>
      <w:ind w:left="1584"/>
    </w:pPr>
  </w:style>
  <w:style w:type="paragraph" w:customStyle="1" w:styleId="ppNumberListIndent">
    <w:name w:val="pp Number List Indent"/>
    <w:basedOn w:val="ppNumberList"/>
    <w:rsid w:val="00320883"/>
    <w:pPr>
      <w:numPr>
        <w:ilvl w:val="2"/>
      </w:numPr>
      <w:tabs>
        <w:tab w:val="clear" w:pos="1440"/>
        <w:tab w:val="left" w:pos="2160"/>
      </w:tabs>
      <w:ind w:left="1434" w:hanging="357"/>
    </w:pPr>
  </w:style>
  <w:style w:type="paragraph" w:customStyle="1" w:styleId="ppNumberListTable">
    <w:name w:val="pp Number List Table"/>
    <w:basedOn w:val="ppNumberList"/>
    <w:rsid w:val="00320883"/>
    <w:pPr>
      <w:numPr>
        <w:ilvl w:val="0"/>
        <w:numId w:val="0"/>
      </w:numPr>
      <w:tabs>
        <w:tab w:val="left" w:pos="403"/>
      </w:tabs>
    </w:pPr>
    <w:rPr>
      <w:sz w:val="18"/>
    </w:rPr>
  </w:style>
  <w:style w:type="paragraph" w:customStyle="1" w:styleId="ppProcedureStart">
    <w:name w:val="pp Procedure Start"/>
    <w:basedOn w:val="Normal"/>
    <w:next w:val="ppNumberList"/>
    <w:rsid w:val="00320883"/>
    <w:pPr>
      <w:spacing w:before="80" w:after="80"/>
    </w:pPr>
    <w:rPr>
      <w:rFonts w:cs="Arial"/>
      <w:b/>
      <w:szCs w:val="20"/>
    </w:rPr>
  </w:style>
  <w:style w:type="paragraph" w:customStyle="1" w:styleId="ppSection">
    <w:name w:val="pp Section"/>
    <w:basedOn w:val="Heading1"/>
    <w:next w:val="Normal"/>
    <w:rsid w:val="00320883"/>
    <w:rPr>
      <w:color w:val="333399"/>
    </w:rPr>
  </w:style>
  <w:style w:type="paragraph" w:customStyle="1" w:styleId="ppShowMe">
    <w:name w:val="pp Show Me"/>
    <w:basedOn w:val="Normal"/>
    <w:next w:val="ppBodyText"/>
    <w:rsid w:val="00320883"/>
    <w:rPr>
      <w:rFonts w:ascii="Britannic Bold" w:hAnsi="Britannic Bold"/>
      <w:color w:val="000080"/>
      <w:szCs w:val="20"/>
    </w:rPr>
  </w:style>
  <w:style w:type="table" w:customStyle="1" w:styleId="ppTableGrid">
    <w:name w:val="pp Table Grid"/>
    <w:basedOn w:val="ppTableList"/>
    <w:rsid w:val="0032088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TableGridIndent">
    <w:name w:val="pp Table Grid Indent"/>
    <w:basedOn w:val="ppTableGrid"/>
    <w:rsid w:val="0032088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32088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320883"/>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320883"/>
  </w:style>
  <w:style w:type="table" w:styleId="TableGrid">
    <w:name w:val="Table Grid"/>
    <w:basedOn w:val="TableNormal"/>
    <w:rsid w:val="00320883"/>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320883"/>
    <w:rPr>
      <w:szCs w:val="20"/>
    </w:rPr>
  </w:style>
  <w:style w:type="character" w:customStyle="1" w:styleId="FootnoteTextChar">
    <w:name w:val="Footnote Text Char"/>
    <w:basedOn w:val="DefaultParagraphFont"/>
    <w:link w:val="FootnoteText"/>
    <w:uiPriority w:val="99"/>
    <w:rsid w:val="00320883"/>
    <w:rPr>
      <w:rFonts w:eastAsiaTheme="minorEastAsia"/>
      <w:szCs w:val="20"/>
      <w:lang w:val="en-US" w:bidi="en-US"/>
    </w:rPr>
  </w:style>
  <w:style w:type="paragraph" w:styleId="Header">
    <w:name w:val="header"/>
    <w:basedOn w:val="Normal"/>
    <w:link w:val="HeaderChar"/>
    <w:uiPriority w:val="99"/>
    <w:unhideWhenUsed/>
    <w:rsid w:val="00320883"/>
    <w:pPr>
      <w:tabs>
        <w:tab w:val="center" w:pos="4680"/>
        <w:tab w:val="right" w:pos="9360"/>
      </w:tabs>
    </w:pPr>
  </w:style>
  <w:style w:type="character" w:customStyle="1" w:styleId="HeaderChar">
    <w:name w:val="Header Char"/>
    <w:basedOn w:val="DefaultParagraphFont"/>
    <w:link w:val="Header"/>
    <w:uiPriority w:val="99"/>
    <w:rsid w:val="00320883"/>
    <w:rPr>
      <w:rFonts w:eastAsiaTheme="minorEastAsia"/>
      <w:lang w:val="en-US" w:bidi="en-US"/>
    </w:rPr>
  </w:style>
  <w:style w:type="paragraph" w:styleId="Footer">
    <w:name w:val="footer"/>
    <w:basedOn w:val="Normal"/>
    <w:link w:val="FooterChar"/>
    <w:uiPriority w:val="99"/>
    <w:unhideWhenUsed/>
    <w:rsid w:val="00320883"/>
    <w:pPr>
      <w:tabs>
        <w:tab w:val="center" w:pos="4680"/>
        <w:tab w:val="right" w:pos="9360"/>
      </w:tabs>
    </w:pPr>
  </w:style>
  <w:style w:type="character" w:customStyle="1" w:styleId="FooterChar">
    <w:name w:val="Footer Char"/>
    <w:basedOn w:val="DefaultParagraphFont"/>
    <w:link w:val="Footer"/>
    <w:uiPriority w:val="99"/>
    <w:rsid w:val="00320883"/>
    <w:rPr>
      <w:rFonts w:eastAsiaTheme="minorEastAsia"/>
      <w:lang w:val="en-US" w:bidi="en-US"/>
    </w:rPr>
  </w:style>
  <w:style w:type="character" w:customStyle="1" w:styleId="ppBulletListChar">
    <w:name w:val="pp Bullet List Char"/>
    <w:basedOn w:val="DefaultParagraphFont"/>
    <w:link w:val="ppBulletList"/>
    <w:rsid w:val="00320883"/>
    <w:rPr>
      <w:rFonts w:eastAsiaTheme="minorEastAsia"/>
      <w:lang w:val="en-US" w:bidi="en-US"/>
    </w:rPr>
  </w:style>
  <w:style w:type="character" w:styleId="PlaceholderText">
    <w:name w:val="Placeholder Text"/>
    <w:basedOn w:val="DefaultParagraphFont"/>
    <w:uiPriority w:val="99"/>
    <w:semiHidden/>
    <w:rsid w:val="00320883"/>
    <w:rPr>
      <w:color w:val="808080"/>
    </w:rPr>
  </w:style>
  <w:style w:type="paragraph" w:styleId="Caption">
    <w:name w:val="caption"/>
    <w:basedOn w:val="Normal"/>
    <w:next w:val="Normal"/>
    <w:uiPriority w:val="35"/>
    <w:unhideWhenUsed/>
    <w:qFormat/>
    <w:rsid w:val="00320883"/>
    <w:pPr>
      <w:spacing w:after="200" w:line="240" w:lineRule="auto"/>
    </w:pPr>
    <w:rPr>
      <w:b/>
      <w:bCs/>
      <w:color w:val="4F81BD" w:themeColor="accent1"/>
      <w:sz w:val="18"/>
      <w:szCs w:val="18"/>
    </w:rPr>
  </w:style>
  <w:style w:type="table" w:customStyle="1" w:styleId="ppTable">
    <w:name w:val="pp Table"/>
    <w:basedOn w:val="TableNormal"/>
    <w:uiPriority w:val="99"/>
    <w:rsid w:val="00320883"/>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320883"/>
    <w:pPr>
      <w:numPr>
        <w:ilvl w:val="4"/>
      </w:numPr>
    </w:pPr>
  </w:style>
  <w:style w:type="paragraph" w:customStyle="1" w:styleId="ppBulletListIndent2">
    <w:name w:val="pp Bullet List Indent 2"/>
    <w:basedOn w:val="ppBulletListIndent"/>
    <w:qFormat/>
    <w:rsid w:val="00320883"/>
    <w:pPr>
      <w:numPr>
        <w:ilvl w:val="3"/>
      </w:numPr>
      <w:ind w:left="2115" w:hanging="357"/>
    </w:pPr>
  </w:style>
  <w:style w:type="paragraph" w:customStyle="1" w:styleId="ppNumberListIndent2">
    <w:name w:val="pp Number List Indent 2"/>
    <w:basedOn w:val="ppNumberListIndent"/>
    <w:qFormat/>
    <w:rsid w:val="00320883"/>
    <w:pPr>
      <w:numPr>
        <w:ilvl w:val="3"/>
      </w:numPr>
      <w:ind w:left="2115" w:hanging="357"/>
    </w:pPr>
  </w:style>
  <w:style w:type="paragraph" w:customStyle="1" w:styleId="ppCodeIndent3">
    <w:name w:val="pp Code Indent 3"/>
    <w:basedOn w:val="ppCodeIndent2"/>
    <w:qFormat/>
    <w:rsid w:val="00320883"/>
    <w:pPr>
      <w:numPr>
        <w:ilvl w:val="4"/>
      </w:numPr>
    </w:pPr>
  </w:style>
  <w:style w:type="paragraph" w:customStyle="1" w:styleId="ppCodeLanguageIndent3">
    <w:name w:val="pp Code Language Indent 3"/>
    <w:basedOn w:val="ppCodeLanguageIndent2"/>
    <w:next w:val="ppCodeIndent3"/>
    <w:qFormat/>
    <w:rsid w:val="00320883"/>
    <w:pPr>
      <w:numPr>
        <w:ilvl w:val="4"/>
      </w:numPr>
    </w:pPr>
  </w:style>
  <w:style w:type="paragraph" w:customStyle="1" w:styleId="ppNoteIndent3">
    <w:name w:val="pp Note Indent 3"/>
    <w:basedOn w:val="ppNoteIndent2"/>
    <w:qFormat/>
    <w:rsid w:val="00320883"/>
    <w:pPr>
      <w:numPr>
        <w:ilvl w:val="4"/>
      </w:numPr>
    </w:pPr>
  </w:style>
  <w:style w:type="paragraph" w:customStyle="1" w:styleId="ppFigureIndent3">
    <w:name w:val="pp Figure Indent 3"/>
    <w:basedOn w:val="ppFigureIndent2"/>
    <w:qFormat/>
    <w:rsid w:val="00320883"/>
    <w:pPr>
      <w:numPr>
        <w:ilvl w:val="4"/>
      </w:numPr>
    </w:pPr>
  </w:style>
  <w:style w:type="paragraph" w:customStyle="1" w:styleId="ppFigureCaptionIndent3">
    <w:name w:val="pp Figure Caption Indent 3"/>
    <w:basedOn w:val="ppFigureCaptionIndent2"/>
    <w:qFormat/>
    <w:rsid w:val="00320883"/>
    <w:pPr>
      <w:numPr>
        <w:ilvl w:val="4"/>
      </w:numPr>
    </w:pPr>
  </w:style>
  <w:style w:type="paragraph" w:customStyle="1" w:styleId="ppFigureNumberIndent3">
    <w:name w:val="pp Figure Number Indent 3"/>
    <w:basedOn w:val="ppFigureNumberIndent2"/>
    <w:qFormat/>
    <w:rsid w:val="00320883"/>
    <w:pPr>
      <w:numPr>
        <w:ilvl w:val="4"/>
      </w:numPr>
      <w:ind w:left="2160" w:firstLine="0"/>
    </w:pPr>
  </w:style>
  <w:style w:type="paragraph" w:styleId="NoSpacing">
    <w:name w:val="No Spacing"/>
    <w:uiPriority w:val="1"/>
    <w:qFormat/>
    <w:rsid w:val="00320883"/>
    <w:pPr>
      <w:spacing w:after="0" w:line="240" w:lineRule="auto"/>
    </w:pPr>
    <w:rPr>
      <w:rFonts w:eastAsiaTheme="minorEastAsia"/>
      <w:lang w:val="en-US" w:bidi="en-US"/>
    </w:rPr>
  </w:style>
  <w:style w:type="paragraph" w:customStyle="1" w:styleId="HOLDescription">
    <w:name w:val="HOL Description"/>
    <w:basedOn w:val="Heading3"/>
    <w:rsid w:val="00320883"/>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32088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unhideWhenUsed/>
    <w:rsid w:val="0049704F"/>
    <w:pPr>
      <w:spacing w:after="100"/>
    </w:pPr>
    <w:rPr>
      <w:rFonts w:ascii="Calibri" w:eastAsia="Calibri" w:hAnsi="Calibri" w:cs="Times New Roman"/>
    </w:rPr>
  </w:style>
  <w:style w:type="paragraph" w:styleId="TOC3">
    <w:name w:val="toc 3"/>
    <w:basedOn w:val="Normal"/>
    <w:next w:val="Normal"/>
    <w:autoRedefine/>
    <w:uiPriority w:val="39"/>
    <w:unhideWhenUsed/>
    <w:rsid w:val="004970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37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file:///C:\Users\adkinn\Desktop\Sl_h_800.png"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5FFA9AE2-7C1B-458E-A9C5-104CCF2BAFB2}"/>
      </w:docPartPr>
      <w:docPartBody>
        <w:p w:rsidR="00633C16" w:rsidRDefault="00A1050B">
          <w:r w:rsidRPr="00E403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50B"/>
    <w:rsid w:val="000D070F"/>
    <w:rsid w:val="003526FF"/>
    <w:rsid w:val="005D0FA7"/>
    <w:rsid w:val="00633C16"/>
    <w:rsid w:val="008B04CA"/>
    <w:rsid w:val="008E415D"/>
    <w:rsid w:val="00A1050B"/>
    <w:rsid w:val="00D56BE7"/>
    <w:rsid w:val="00E83956"/>
    <w:rsid w:val="00F26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0F5D45"/>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50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5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c 2 0 2 6 6 a 1 - 1 f f 7 - 4 b c 2 - 8 3 0 4 - 1 d b d 1 9 d 6 d 6 2 6 "   t i t l e = " I n t r o d u c t i o n "   s t y l e = " T o p i c " / >  
     < t o p i c   i d = " e 3 d a 9 e 6 2 - 9 c 6 e - 4 d c 1 - 9 2 6 1 - e 1 6 b 0 3 4 2 a 9 8 9 "   t i t l e = " E x e r c i s e   1 :   P r i n t i n g   t h e   S c h e d u l e   o n   O n e   P a g e "   s t y l e = " T o p i c " / >  
     < t o p i c   i d = " 1 6 4 e b 6 2 5 - 9 2 b d - 4 b c 0 - 8 a 2 5 - e f 6 1 7 1 4 1 7 c 3 9 "   t i t l e = " E x e r c i s e   2 :   P r i n t i n g   a   S c h e d u l e   a c r o s s   M u l t i p l e   P a g e s " 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23DDF-56B5-42F8-BE83-1EDDC811BCA2}">
  <ds:schemaRefs>
    <ds:schemaRef ds:uri="http://www.w3.org/2001/XMLSchema"/>
  </ds:schemaRefs>
</ds:datastoreItem>
</file>

<file path=customXml/itemProps2.xml><?xml version="1.0" encoding="utf-8"?>
<ds:datastoreItem xmlns:ds="http://schemas.openxmlformats.org/officeDocument/2006/customXml" ds:itemID="{2E9DDF31-3775-4882-9995-911C14D4A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2654</TotalTime>
  <Pages>15</Pages>
  <Words>3047</Words>
  <Characters>17369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Silverlight Business Apps: Module 6 - Multipage Printing Lab</dc:title>
  <dc:subject/>
  <dc:creator>JoPapa</dc:creator>
  <cp:keywords/>
  <dc:description>This lab teaches how to use the new printing features in Silverlight 4. The lab walks through the PrintDocument class and the ViewBox control, while showing how to print multiple pages of content using them.
by JoPapa
http://johnpapa.net
</dc:description>
  <cp:lastModifiedBy>John</cp:lastModifiedBy>
  <cp:revision>336</cp:revision>
  <dcterms:created xsi:type="dcterms:W3CDTF">2010-01-07T12:57:00Z</dcterms:created>
  <dcterms:modified xsi:type="dcterms:W3CDTF">2010-03-13T06:36:00Z</dcterms:modified>
  <cp:version>1.1</cp:version>
</cp:coreProperties>
</file>