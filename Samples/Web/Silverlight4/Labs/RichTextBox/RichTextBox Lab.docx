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7FDF5" w14:textId="77777777" w:rsidR="00EB3053" w:rsidRDefault="0089006E" w:rsidP="0089006E">
      <w:pPr>
        <w:pStyle w:val="ppFigure"/>
        <w:rPr>
          <w:highlight w:val="yellow"/>
        </w:rPr>
      </w:pPr>
      <w:bookmarkStart w:id="0" w:name="_Toc462569805"/>
      <w:r>
        <w:rPr>
          <w:noProof/>
          <w:lang w:bidi="ar-SA"/>
        </w:rPr>
        <w:drawing>
          <wp:inline distT="0" distB="0" distL="0" distR="0" wp14:editId="65C57C1D">
            <wp:extent cx="6152515" cy="2004060"/>
            <wp:effectExtent l="0" t="0" r="0" b="0"/>
            <wp:docPr id="2"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6152515" cy="2004060"/>
                    </a:xfrm>
                    <a:prstGeom prst="rect">
                      <a:avLst/>
                    </a:prstGeom>
                  </pic:spPr>
                </pic:pic>
              </a:graphicData>
            </a:graphic>
          </wp:inline>
        </w:drawing>
      </w:r>
    </w:p>
    <w:p w14:paraId="47E66E61" w14:textId="77777777" w:rsidR="00EB3053" w:rsidRDefault="00EB3053" w:rsidP="00EB3053">
      <w:pPr>
        <w:rPr>
          <w:highlight w:val="yellow"/>
        </w:rPr>
      </w:pPr>
    </w:p>
    <w:p w14:paraId="6E2558ED" w14:textId="77777777" w:rsidR="0089006E" w:rsidRDefault="0089006E" w:rsidP="00EB3053">
      <w:pPr>
        <w:rPr>
          <w:highlight w:val="yellow"/>
        </w:rPr>
      </w:pPr>
    </w:p>
    <w:p w14:paraId="29D16633" w14:textId="77777777" w:rsidR="0089006E" w:rsidRDefault="0089006E" w:rsidP="00EB3053">
      <w:pPr>
        <w:rPr>
          <w:highlight w:val="yellow"/>
        </w:rPr>
      </w:pPr>
    </w:p>
    <w:p w14:paraId="614A6DCB" w14:textId="77777777" w:rsidR="00EB3053" w:rsidRDefault="00EB3053" w:rsidP="00EB3053">
      <w:pPr>
        <w:rPr>
          <w:highlight w:val="yellow"/>
        </w:rPr>
      </w:pPr>
    </w:p>
    <w:p w14:paraId="7F62F895" w14:textId="77777777" w:rsidR="00EB3053" w:rsidRPr="00D54414" w:rsidRDefault="00EB3053" w:rsidP="00EB3053">
      <w:pPr>
        <w:pStyle w:val="HOLTitle1"/>
        <w:rPr>
          <w:noProof/>
        </w:rPr>
      </w:pPr>
      <w:r w:rsidRPr="00D54414">
        <w:rPr>
          <w:noProof/>
        </w:rPr>
        <w:t>Hands-On Lab</w:t>
      </w:r>
    </w:p>
    <w:p w14:paraId="12E7654B" w14:textId="77777777" w:rsidR="00EB3053" w:rsidRPr="00D54414" w:rsidRDefault="00EB3053" w:rsidP="00EB3053">
      <w:pPr>
        <w:pStyle w:val="HOLDescription"/>
        <w:rPr>
          <w:highlight w:val="yellow"/>
        </w:rPr>
      </w:pPr>
      <w:r>
        <w:rPr>
          <w:szCs w:val="56"/>
        </w:rPr>
        <w:t xml:space="preserve">Silverlight 4 – </w:t>
      </w:r>
      <w:r w:rsidR="006931FD">
        <w:rPr>
          <w:szCs w:val="56"/>
        </w:rPr>
        <w:t>RichTextBox</w:t>
      </w:r>
      <w:r w:rsidR="00B8507D">
        <w:rPr>
          <w:szCs w:val="56"/>
        </w:rPr>
        <w:t xml:space="preserve"> Control</w:t>
      </w:r>
    </w:p>
    <w:p w14:paraId="522596C8" w14:textId="77777777" w:rsidR="00EB3053" w:rsidRPr="00D54414" w:rsidRDefault="00EB3053" w:rsidP="00401C2B">
      <w:pPr>
        <w:pStyle w:val="ppBodyText"/>
        <w:numPr>
          <w:ilvl w:val="1"/>
          <w:numId w:val="11"/>
        </w:numPr>
      </w:pPr>
    </w:p>
    <w:p w14:paraId="07165AC4" w14:textId="77777777" w:rsidR="00EB3053" w:rsidRDefault="00EB3053" w:rsidP="00401C2B">
      <w:pPr>
        <w:pStyle w:val="ppBodyText"/>
        <w:numPr>
          <w:ilvl w:val="1"/>
          <w:numId w:val="11"/>
        </w:numPr>
      </w:pPr>
    </w:p>
    <w:p w14:paraId="7FA4B816" w14:textId="77777777" w:rsidR="00EB3053" w:rsidRDefault="00EB3053" w:rsidP="00401C2B">
      <w:pPr>
        <w:pStyle w:val="ppBodyText"/>
        <w:numPr>
          <w:ilvl w:val="1"/>
          <w:numId w:val="11"/>
        </w:numPr>
      </w:pPr>
    </w:p>
    <w:p w14:paraId="6D372E9B" w14:textId="77777777" w:rsidR="00EB3053" w:rsidRPr="00D54414" w:rsidRDefault="00EB3053" w:rsidP="00EB3053">
      <w:pPr>
        <w:spacing w:after="0" w:line="240" w:lineRule="auto"/>
        <w:rPr>
          <w:rFonts w:ascii="Arial" w:eastAsia="Batang" w:hAnsi="Arial" w:cs="Times New Roman"/>
          <w:sz w:val="20"/>
          <w:szCs w:val="24"/>
          <w:lang w:eastAsia="ko-KR"/>
        </w:rPr>
      </w:pPr>
    </w:p>
    <w:bookmarkEnd w:id="0"/>
    <w:p w14:paraId="7903F202" w14:textId="77777777" w:rsidR="00EB3053" w:rsidRDefault="00EB3053" w:rsidP="00EB3053">
      <w:pPr>
        <w:rPr>
          <w:sz w:val="40"/>
          <w:szCs w:val="40"/>
        </w:rPr>
      </w:pPr>
    </w:p>
    <w:p w14:paraId="276820C0" w14:textId="77777777" w:rsidR="00EB3053" w:rsidRDefault="00EB3053" w:rsidP="00EB3053">
      <w:pPr>
        <w:rPr>
          <w:sz w:val="40"/>
          <w:szCs w:val="40"/>
        </w:rPr>
      </w:pPr>
    </w:p>
    <w:p w14:paraId="60BD407D" w14:textId="77777777" w:rsidR="00424C7C" w:rsidRPr="003E3B47" w:rsidRDefault="00424C7C" w:rsidP="00EB3053">
      <w:pPr>
        <w:rPr>
          <w:sz w:val="40"/>
          <w:szCs w:val="40"/>
        </w:rPr>
      </w:pPr>
    </w:p>
    <w:p w14:paraId="575FD3F9" w14:textId="77777777" w:rsidR="0079677B" w:rsidRDefault="0079677B">
      <w:pPr>
        <w:spacing w:after="200"/>
        <w:rPr>
          <w:rFonts w:ascii="Calibri" w:eastAsia="Calibri" w:hAnsi="Calibri" w:cs="Times New Roman"/>
          <w:lang w:bidi="ar-SA"/>
        </w:rPr>
      </w:pPr>
      <w:r>
        <w:br w:type="page"/>
      </w:r>
    </w:p>
    <w:p w14:paraId="4D9B3780" w14:textId="77777777" w:rsidR="000D3C15" w:rsidRDefault="008A5934">
      <w:pPr>
        <w:pStyle w:val="TOC1"/>
        <w:tabs>
          <w:tab w:val="right" w:leader="dot" w:pos="9679"/>
        </w:tabs>
        <w:rPr>
          <w:noProof/>
        </w:rPr>
      </w:pPr>
      <w:bookmarkStart w:id="1" w:name="_Toc244134676"/>
      <w:r w:rsidRPr="008A5934">
        <w:rPr>
          <w:rFonts w:asciiTheme="majorHAnsi" w:eastAsiaTheme="majorEastAsia" w:hAnsiTheme="majorHAnsi" w:cstheme="majorBidi"/>
          <w:b/>
          <w:bCs/>
          <w:color w:val="376092" w:themeColor="accent1" w:themeShade="BF"/>
          <w:sz w:val="28"/>
          <w:szCs w:val="28"/>
        </w:rPr>
        <w:lastRenderedPageBreak/>
        <w:t>Contents</w:t>
      </w:r>
      <w:r w:rsidR="00BB7315"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BB7315" w:rsidRPr="008A5934">
        <w:rPr>
          <w:rFonts w:asciiTheme="majorHAnsi" w:eastAsiaTheme="majorEastAsia" w:hAnsiTheme="majorHAnsi" w:cstheme="majorBidi"/>
          <w:b/>
          <w:bCs/>
          <w:color w:val="376092" w:themeColor="accent1" w:themeShade="BF"/>
          <w:sz w:val="28"/>
          <w:szCs w:val="28"/>
        </w:rPr>
        <w:fldChar w:fldCharType="end"/>
      </w:r>
      <w:r w:rsidR="00BB7315"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BB7315" w:rsidRPr="008A5934">
        <w:rPr>
          <w:rFonts w:ascii="Arial" w:eastAsiaTheme="majorEastAsia" w:hAnsi="Arial" w:cs="Arial"/>
          <w:b/>
          <w:bCs/>
          <w:caps/>
          <w:color w:val="376092" w:themeColor="accent1" w:themeShade="BF"/>
          <w:sz w:val="20"/>
          <w:szCs w:val="28"/>
        </w:rPr>
        <w:fldChar w:fldCharType="separate"/>
      </w:r>
    </w:p>
    <w:p w14:paraId="56AD06DC" w14:textId="77777777" w:rsidR="000D3C15" w:rsidRDefault="000D3C15">
      <w:pPr>
        <w:pStyle w:val="TOC1"/>
        <w:tabs>
          <w:tab w:val="right" w:leader="dot" w:pos="9679"/>
        </w:tabs>
        <w:rPr>
          <w:rFonts w:asciiTheme="minorHAnsi" w:eastAsiaTheme="minorEastAsia" w:hAnsiTheme="minorHAnsi" w:cstheme="minorBidi"/>
          <w:noProof/>
        </w:rPr>
      </w:pPr>
      <w:hyperlink w:anchor="_Toc256194575" w:history="1">
        <w:r w:rsidRPr="00F10935">
          <w:rPr>
            <w:rStyle w:val="Hyperlink"/>
            <w:noProof/>
            <w:lang w:bidi="en-US"/>
          </w:rPr>
          <w:t>Introduction</w:t>
        </w:r>
        <w:r>
          <w:rPr>
            <w:noProof/>
            <w:webHidden/>
          </w:rPr>
          <w:tab/>
        </w:r>
        <w:r>
          <w:rPr>
            <w:noProof/>
            <w:webHidden/>
          </w:rPr>
          <w:fldChar w:fldCharType="begin"/>
        </w:r>
        <w:r>
          <w:rPr>
            <w:noProof/>
            <w:webHidden/>
          </w:rPr>
          <w:instrText xml:space="preserve"> PAGEREF _Toc256194575 \h </w:instrText>
        </w:r>
        <w:r>
          <w:rPr>
            <w:noProof/>
            <w:webHidden/>
          </w:rPr>
        </w:r>
        <w:r>
          <w:rPr>
            <w:noProof/>
            <w:webHidden/>
          </w:rPr>
          <w:fldChar w:fldCharType="separate"/>
        </w:r>
        <w:r>
          <w:rPr>
            <w:noProof/>
            <w:webHidden/>
          </w:rPr>
          <w:t>3</w:t>
        </w:r>
        <w:r>
          <w:rPr>
            <w:noProof/>
            <w:webHidden/>
          </w:rPr>
          <w:fldChar w:fldCharType="end"/>
        </w:r>
      </w:hyperlink>
    </w:p>
    <w:p w14:paraId="46ED0C33" w14:textId="77777777" w:rsidR="000D3C15" w:rsidRDefault="000E469D">
      <w:pPr>
        <w:pStyle w:val="TOC1"/>
        <w:tabs>
          <w:tab w:val="right" w:leader="dot" w:pos="9679"/>
        </w:tabs>
        <w:rPr>
          <w:rFonts w:asciiTheme="minorHAnsi" w:eastAsiaTheme="minorEastAsia" w:hAnsiTheme="minorHAnsi" w:cstheme="minorBidi"/>
          <w:noProof/>
        </w:rPr>
      </w:pPr>
      <w:hyperlink w:anchor="_Toc256194576" w:history="1">
        <w:r w:rsidR="000D3C15" w:rsidRPr="00F10935">
          <w:rPr>
            <w:rStyle w:val="Hyperlink"/>
            <w:noProof/>
            <w:lang w:bidi="en-US"/>
          </w:rPr>
          <w:t>Exercise 1 – Getting Started</w:t>
        </w:r>
        <w:r w:rsidR="000D3C15">
          <w:rPr>
            <w:noProof/>
            <w:webHidden/>
          </w:rPr>
          <w:tab/>
        </w:r>
        <w:r w:rsidR="000D3C15">
          <w:rPr>
            <w:noProof/>
            <w:webHidden/>
          </w:rPr>
          <w:fldChar w:fldCharType="begin"/>
        </w:r>
        <w:r w:rsidR="000D3C15">
          <w:rPr>
            <w:noProof/>
            <w:webHidden/>
          </w:rPr>
          <w:instrText xml:space="preserve"> PAGEREF _Toc256194576 \h </w:instrText>
        </w:r>
        <w:r w:rsidR="000D3C15">
          <w:rPr>
            <w:noProof/>
            <w:webHidden/>
          </w:rPr>
        </w:r>
        <w:r w:rsidR="000D3C15">
          <w:rPr>
            <w:noProof/>
            <w:webHidden/>
          </w:rPr>
          <w:fldChar w:fldCharType="separate"/>
        </w:r>
        <w:r w:rsidR="000D3C15">
          <w:rPr>
            <w:noProof/>
            <w:webHidden/>
          </w:rPr>
          <w:t>4</w:t>
        </w:r>
        <w:r w:rsidR="000D3C15">
          <w:rPr>
            <w:noProof/>
            <w:webHidden/>
          </w:rPr>
          <w:fldChar w:fldCharType="end"/>
        </w:r>
      </w:hyperlink>
    </w:p>
    <w:p w14:paraId="0EF9D80C" w14:textId="77777777" w:rsidR="000D3C15" w:rsidRDefault="000E469D">
      <w:pPr>
        <w:pStyle w:val="TOC3"/>
        <w:tabs>
          <w:tab w:val="right" w:leader="dot" w:pos="9679"/>
        </w:tabs>
        <w:rPr>
          <w:noProof/>
          <w:lang w:bidi="ar-SA"/>
        </w:rPr>
      </w:pPr>
      <w:hyperlink w:anchor="_Toc256194577" w:history="1">
        <w:r w:rsidR="000D3C15" w:rsidRPr="00F10935">
          <w:rPr>
            <w:rStyle w:val="Hyperlink"/>
            <w:rFonts w:eastAsiaTheme="majorEastAsia"/>
            <w:noProof/>
          </w:rPr>
          <w:t>Task 1 – Building a Text Editor UI</w:t>
        </w:r>
        <w:r w:rsidR="000D3C15">
          <w:rPr>
            <w:noProof/>
            <w:webHidden/>
          </w:rPr>
          <w:tab/>
        </w:r>
        <w:r w:rsidR="000D3C15">
          <w:rPr>
            <w:noProof/>
            <w:webHidden/>
          </w:rPr>
          <w:fldChar w:fldCharType="begin"/>
        </w:r>
        <w:r w:rsidR="000D3C15">
          <w:rPr>
            <w:noProof/>
            <w:webHidden/>
          </w:rPr>
          <w:instrText xml:space="preserve"> PAGEREF _Toc256194577 \h </w:instrText>
        </w:r>
        <w:r w:rsidR="000D3C15">
          <w:rPr>
            <w:noProof/>
            <w:webHidden/>
          </w:rPr>
        </w:r>
        <w:r w:rsidR="000D3C15">
          <w:rPr>
            <w:noProof/>
            <w:webHidden/>
          </w:rPr>
          <w:fldChar w:fldCharType="separate"/>
        </w:r>
        <w:r w:rsidR="000D3C15">
          <w:rPr>
            <w:noProof/>
            <w:webHidden/>
          </w:rPr>
          <w:t>5</w:t>
        </w:r>
        <w:r w:rsidR="000D3C15">
          <w:rPr>
            <w:noProof/>
            <w:webHidden/>
          </w:rPr>
          <w:fldChar w:fldCharType="end"/>
        </w:r>
      </w:hyperlink>
    </w:p>
    <w:p w14:paraId="21E1FDD5" w14:textId="77777777" w:rsidR="000D3C15" w:rsidRDefault="000E469D">
      <w:pPr>
        <w:pStyle w:val="TOC3"/>
        <w:tabs>
          <w:tab w:val="right" w:leader="dot" w:pos="9679"/>
        </w:tabs>
        <w:rPr>
          <w:noProof/>
          <w:lang w:bidi="ar-SA"/>
        </w:rPr>
      </w:pPr>
      <w:hyperlink w:anchor="_Toc256194578" w:history="1">
        <w:r w:rsidR="000D3C15" w:rsidRPr="00F10935">
          <w:rPr>
            <w:rStyle w:val="Hyperlink"/>
            <w:rFonts w:eastAsiaTheme="majorEastAsia"/>
            <w:noProof/>
          </w:rPr>
          <w:t>Task 2 – Embedded Elements</w:t>
        </w:r>
        <w:r w:rsidR="000D3C15">
          <w:rPr>
            <w:noProof/>
            <w:webHidden/>
          </w:rPr>
          <w:tab/>
        </w:r>
        <w:r w:rsidR="000D3C15">
          <w:rPr>
            <w:noProof/>
            <w:webHidden/>
          </w:rPr>
          <w:fldChar w:fldCharType="begin"/>
        </w:r>
        <w:r w:rsidR="000D3C15">
          <w:rPr>
            <w:noProof/>
            <w:webHidden/>
          </w:rPr>
          <w:instrText xml:space="preserve"> PAGEREF _Toc256194578 \h </w:instrText>
        </w:r>
        <w:r w:rsidR="000D3C15">
          <w:rPr>
            <w:noProof/>
            <w:webHidden/>
          </w:rPr>
        </w:r>
        <w:r w:rsidR="000D3C15">
          <w:rPr>
            <w:noProof/>
            <w:webHidden/>
          </w:rPr>
          <w:fldChar w:fldCharType="separate"/>
        </w:r>
        <w:r w:rsidR="000D3C15">
          <w:rPr>
            <w:noProof/>
            <w:webHidden/>
          </w:rPr>
          <w:t>14</w:t>
        </w:r>
        <w:r w:rsidR="000D3C15">
          <w:rPr>
            <w:noProof/>
            <w:webHidden/>
          </w:rPr>
          <w:fldChar w:fldCharType="end"/>
        </w:r>
      </w:hyperlink>
    </w:p>
    <w:p w14:paraId="75D39411" w14:textId="77777777" w:rsidR="000D3C15" w:rsidRDefault="000E469D">
      <w:pPr>
        <w:pStyle w:val="TOC3"/>
        <w:tabs>
          <w:tab w:val="right" w:leader="dot" w:pos="9679"/>
        </w:tabs>
        <w:rPr>
          <w:noProof/>
          <w:lang w:bidi="ar-SA"/>
        </w:rPr>
      </w:pPr>
      <w:hyperlink w:anchor="_Toc256194579" w:history="1">
        <w:r w:rsidR="000D3C15" w:rsidRPr="00F10935">
          <w:rPr>
            <w:rStyle w:val="Hyperlink"/>
            <w:rFonts w:eastAsiaTheme="majorEastAsia"/>
            <w:noProof/>
          </w:rPr>
          <w:t>Task 3 – Persisting content</w:t>
        </w:r>
        <w:r w:rsidR="000D3C15">
          <w:rPr>
            <w:noProof/>
            <w:webHidden/>
          </w:rPr>
          <w:tab/>
        </w:r>
        <w:r w:rsidR="000D3C15">
          <w:rPr>
            <w:noProof/>
            <w:webHidden/>
          </w:rPr>
          <w:fldChar w:fldCharType="begin"/>
        </w:r>
        <w:r w:rsidR="000D3C15">
          <w:rPr>
            <w:noProof/>
            <w:webHidden/>
          </w:rPr>
          <w:instrText xml:space="preserve"> PAGEREF _Toc256194579 \h </w:instrText>
        </w:r>
        <w:r w:rsidR="000D3C15">
          <w:rPr>
            <w:noProof/>
            <w:webHidden/>
          </w:rPr>
        </w:r>
        <w:r w:rsidR="000D3C15">
          <w:rPr>
            <w:noProof/>
            <w:webHidden/>
          </w:rPr>
          <w:fldChar w:fldCharType="separate"/>
        </w:r>
        <w:r w:rsidR="000D3C15">
          <w:rPr>
            <w:noProof/>
            <w:webHidden/>
          </w:rPr>
          <w:t>17</w:t>
        </w:r>
        <w:r w:rsidR="000D3C15">
          <w:rPr>
            <w:noProof/>
            <w:webHidden/>
          </w:rPr>
          <w:fldChar w:fldCharType="end"/>
        </w:r>
      </w:hyperlink>
    </w:p>
    <w:p w14:paraId="50E43926" w14:textId="77777777" w:rsidR="000D3C15" w:rsidRDefault="000E469D">
      <w:pPr>
        <w:pStyle w:val="TOC1"/>
        <w:tabs>
          <w:tab w:val="right" w:leader="dot" w:pos="9679"/>
        </w:tabs>
        <w:rPr>
          <w:rFonts w:asciiTheme="minorHAnsi" w:eastAsiaTheme="minorEastAsia" w:hAnsiTheme="minorHAnsi" w:cstheme="minorBidi"/>
          <w:noProof/>
        </w:rPr>
      </w:pPr>
      <w:hyperlink w:anchor="_Toc256194580" w:history="1">
        <w:r w:rsidR="000D3C15" w:rsidRPr="00F10935">
          <w:rPr>
            <w:rStyle w:val="Hyperlink"/>
            <w:noProof/>
            <w:lang w:bidi="en-US"/>
          </w:rPr>
          <w:t>Exercise 2 –Text Services and Printing</w:t>
        </w:r>
        <w:r w:rsidR="000D3C15">
          <w:rPr>
            <w:noProof/>
            <w:webHidden/>
          </w:rPr>
          <w:tab/>
        </w:r>
        <w:r w:rsidR="000D3C15">
          <w:rPr>
            <w:noProof/>
            <w:webHidden/>
          </w:rPr>
          <w:fldChar w:fldCharType="begin"/>
        </w:r>
        <w:r w:rsidR="000D3C15">
          <w:rPr>
            <w:noProof/>
            <w:webHidden/>
          </w:rPr>
          <w:instrText xml:space="preserve"> PAGEREF _Toc256194580 \h </w:instrText>
        </w:r>
        <w:r w:rsidR="000D3C15">
          <w:rPr>
            <w:noProof/>
            <w:webHidden/>
          </w:rPr>
        </w:r>
        <w:r w:rsidR="000D3C15">
          <w:rPr>
            <w:noProof/>
            <w:webHidden/>
          </w:rPr>
          <w:fldChar w:fldCharType="separate"/>
        </w:r>
        <w:r w:rsidR="000D3C15">
          <w:rPr>
            <w:noProof/>
            <w:webHidden/>
          </w:rPr>
          <w:t>20</w:t>
        </w:r>
        <w:r w:rsidR="000D3C15">
          <w:rPr>
            <w:noProof/>
            <w:webHidden/>
          </w:rPr>
          <w:fldChar w:fldCharType="end"/>
        </w:r>
      </w:hyperlink>
    </w:p>
    <w:p w14:paraId="5E715313" w14:textId="77777777" w:rsidR="000D3C15" w:rsidRDefault="000E469D">
      <w:pPr>
        <w:pStyle w:val="TOC3"/>
        <w:tabs>
          <w:tab w:val="right" w:leader="dot" w:pos="9679"/>
        </w:tabs>
        <w:rPr>
          <w:noProof/>
          <w:lang w:bidi="ar-SA"/>
        </w:rPr>
      </w:pPr>
      <w:hyperlink w:anchor="_Toc256194581" w:history="1">
        <w:r w:rsidR="000D3C15" w:rsidRPr="00F10935">
          <w:rPr>
            <w:rStyle w:val="Hyperlink"/>
            <w:rFonts w:eastAsiaTheme="majorEastAsia"/>
            <w:noProof/>
          </w:rPr>
          <w:t>Task 1 – Clipboard Support</w:t>
        </w:r>
        <w:r w:rsidR="000D3C15">
          <w:rPr>
            <w:noProof/>
            <w:webHidden/>
          </w:rPr>
          <w:tab/>
        </w:r>
        <w:r w:rsidR="000D3C15">
          <w:rPr>
            <w:noProof/>
            <w:webHidden/>
          </w:rPr>
          <w:fldChar w:fldCharType="begin"/>
        </w:r>
        <w:r w:rsidR="000D3C15">
          <w:rPr>
            <w:noProof/>
            <w:webHidden/>
          </w:rPr>
          <w:instrText xml:space="preserve"> PAGEREF _Toc256194581 \h </w:instrText>
        </w:r>
        <w:r w:rsidR="000D3C15">
          <w:rPr>
            <w:noProof/>
            <w:webHidden/>
          </w:rPr>
        </w:r>
        <w:r w:rsidR="000D3C15">
          <w:rPr>
            <w:noProof/>
            <w:webHidden/>
          </w:rPr>
          <w:fldChar w:fldCharType="separate"/>
        </w:r>
        <w:r w:rsidR="000D3C15">
          <w:rPr>
            <w:noProof/>
            <w:webHidden/>
          </w:rPr>
          <w:t>20</w:t>
        </w:r>
        <w:r w:rsidR="000D3C15">
          <w:rPr>
            <w:noProof/>
            <w:webHidden/>
          </w:rPr>
          <w:fldChar w:fldCharType="end"/>
        </w:r>
      </w:hyperlink>
    </w:p>
    <w:p w14:paraId="3C8CEBCD" w14:textId="77777777" w:rsidR="000D3C15" w:rsidRDefault="000E469D">
      <w:pPr>
        <w:pStyle w:val="TOC3"/>
        <w:tabs>
          <w:tab w:val="right" w:leader="dot" w:pos="9679"/>
        </w:tabs>
        <w:rPr>
          <w:noProof/>
          <w:lang w:bidi="ar-SA"/>
        </w:rPr>
      </w:pPr>
      <w:hyperlink w:anchor="_Toc256194582" w:history="1">
        <w:r w:rsidR="000D3C15" w:rsidRPr="00F10935">
          <w:rPr>
            <w:rStyle w:val="Hyperlink"/>
            <w:rFonts w:eastAsiaTheme="majorEastAsia"/>
            <w:noProof/>
          </w:rPr>
          <w:t>Task 2 – Printing from Silverlight</w:t>
        </w:r>
        <w:r w:rsidR="000D3C15">
          <w:rPr>
            <w:noProof/>
            <w:webHidden/>
          </w:rPr>
          <w:tab/>
        </w:r>
        <w:r w:rsidR="000D3C15">
          <w:rPr>
            <w:noProof/>
            <w:webHidden/>
          </w:rPr>
          <w:fldChar w:fldCharType="begin"/>
        </w:r>
        <w:r w:rsidR="000D3C15">
          <w:rPr>
            <w:noProof/>
            <w:webHidden/>
          </w:rPr>
          <w:instrText xml:space="preserve"> PAGEREF _Toc256194582 \h </w:instrText>
        </w:r>
        <w:r w:rsidR="000D3C15">
          <w:rPr>
            <w:noProof/>
            <w:webHidden/>
          </w:rPr>
        </w:r>
        <w:r w:rsidR="000D3C15">
          <w:rPr>
            <w:noProof/>
            <w:webHidden/>
          </w:rPr>
          <w:fldChar w:fldCharType="separate"/>
        </w:r>
        <w:r w:rsidR="000D3C15">
          <w:rPr>
            <w:noProof/>
            <w:webHidden/>
          </w:rPr>
          <w:t>22</w:t>
        </w:r>
        <w:r w:rsidR="000D3C15">
          <w:rPr>
            <w:noProof/>
            <w:webHidden/>
          </w:rPr>
          <w:fldChar w:fldCharType="end"/>
        </w:r>
      </w:hyperlink>
    </w:p>
    <w:p w14:paraId="053EE088" w14:textId="77777777" w:rsidR="000D3C15" w:rsidRDefault="000E469D">
      <w:pPr>
        <w:pStyle w:val="TOC3"/>
        <w:tabs>
          <w:tab w:val="right" w:leader="dot" w:pos="9679"/>
        </w:tabs>
        <w:rPr>
          <w:noProof/>
          <w:lang w:bidi="ar-SA"/>
        </w:rPr>
      </w:pPr>
      <w:hyperlink w:anchor="_Toc256194583" w:history="1">
        <w:r w:rsidR="000D3C15" w:rsidRPr="00F10935">
          <w:rPr>
            <w:rStyle w:val="Hyperlink"/>
            <w:rFonts w:eastAsiaTheme="majorEastAsia"/>
            <w:noProof/>
          </w:rPr>
          <w:t>Task 3 – Highlight and XAML functionality</w:t>
        </w:r>
        <w:r w:rsidR="000D3C15">
          <w:rPr>
            <w:noProof/>
            <w:webHidden/>
          </w:rPr>
          <w:tab/>
        </w:r>
        <w:r w:rsidR="000D3C15">
          <w:rPr>
            <w:noProof/>
            <w:webHidden/>
          </w:rPr>
          <w:fldChar w:fldCharType="begin"/>
        </w:r>
        <w:r w:rsidR="000D3C15">
          <w:rPr>
            <w:noProof/>
            <w:webHidden/>
          </w:rPr>
          <w:instrText xml:space="preserve"> PAGEREF _Toc256194583 \h </w:instrText>
        </w:r>
        <w:r w:rsidR="000D3C15">
          <w:rPr>
            <w:noProof/>
            <w:webHidden/>
          </w:rPr>
        </w:r>
        <w:r w:rsidR="000D3C15">
          <w:rPr>
            <w:noProof/>
            <w:webHidden/>
          </w:rPr>
          <w:fldChar w:fldCharType="separate"/>
        </w:r>
        <w:r w:rsidR="000D3C15">
          <w:rPr>
            <w:noProof/>
            <w:webHidden/>
          </w:rPr>
          <w:t>23</w:t>
        </w:r>
        <w:r w:rsidR="000D3C15">
          <w:rPr>
            <w:noProof/>
            <w:webHidden/>
          </w:rPr>
          <w:fldChar w:fldCharType="end"/>
        </w:r>
      </w:hyperlink>
    </w:p>
    <w:p w14:paraId="583878B4" w14:textId="77777777" w:rsidR="000D3C15" w:rsidRDefault="000E469D">
      <w:pPr>
        <w:pStyle w:val="TOC3"/>
        <w:tabs>
          <w:tab w:val="right" w:leader="dot" w:pos="9679"/>
        </w:tabs>
        <w:rPr>
          <w:noProof/>
          <w:lang w:bidi="ar-SA"/>
        </w:rPr>
      </w:pPr>
      <w:hyperlink w:anchor="_Toc256194584" w:history="1">
        <w:r w:rsidR="000D3C15" w:rsidRPr="00F10935">
          <w:rPr>
            <w:rStyle w:val="Hyperlink"/>
            <w:rFonts w:eastAsiaTheme="majorEastAsia"/>
            <w:noProof/>
          </w:rPr>
          <w:t>Task 4 – Drag and Drop Support</w:t>
        </w:r>
        <w:r w:rsidR="000D3C15">
          <w:rPr>
            <w:noProof/>
            <w:webHidden/>
          </w:rPr>
          <w:tab/>
        </w:r>
        <w:r w:rsidR="000D3C15">
          <w:rPr>
            <w:noProof/>
            <w:webHidden/>
          </w:rPr>
          <w:fldChar w:fldCharType="begin"/>
        </w:r>
        <w:r w:rsidR="000D3C15">
          <w:rPr>
            <w:noProof/>
            <w:webHidden/>
          </w:rPr>
          <w:instrText xml:space="preserve"> PAGEREF _Toc256194584 \h </w:instrText>
        </w:r>
        <w:r w:rsidR="000D3C15">
          <w:rPr>
            <w:noProof/>
            <w:webHidden/>
          </w:rPr>
        </w:r>
        <w:r w:rsidR="000D3C15">
          <w:rPr>
            <w:noProof/>
            <w:webHidden/>
          </w:rPr>
          <w:fldChar w:fldCharType="separate"/>
        </w:r>
        <w:r w:rsidR="000D3C15">
          <w:rPr>
            <w:noProof/>
            <w:webHidden/>
          </w:rPr>
          <w:t>24</w:t>
        </w:r>
        <w:r w:rsidR="000D3C15">
          <w:rPr>
            <w:noProof/>
            <w:webHidden/>
          </w:rPr>
          <w:fldChar w:fldCharType="end"/>
        </w:r>
      </w:hyperlink>
    </w:p>
    <w:p w14:paraId="097B6D2E" w14:textId="77777777" w:rsidR="000D3C15" w:rsidRDefault="000E469D">
      <w:pPr>
        <w:pStyle w:val="TOC1"/>
        <w:tabs>
          <w:tab w:val="right" w:leader="dot" w:pos="9679"/>
        </w:tabs>
        <w:rPr>
          <w:rFonts w:asciiTheme="minorHAnsi" w:eastAsiaTheme="minorEastAsia" w:hAnsiTheme="minorHAnsi" w:cstheme="minorBidi"/>
          <w:noProof/>
        </w:rPr>
      </w:pPr>
      <w:hyperlink w:anchor="_Toc256194585" w:history="1">
        <w:r w:rsidR="000D3C15" w:rsidRPr="00F10935">
          <w:rPr>
            <w:rStyle w:val="Hyperlink"/>
            <w:noProof/>
            <w:lang w:bidi="en-US"/>
          </w:rPr>
          <w:t>Exercise 3 – Multilingual Support</w:t>
        </w:r>
        <w:r w:rsidR="000D3C15">
          <w:rPr>
            <w:noProof/>
            <w:webHidden/>
          </w:rPr>
          <w:tab/>
        </w:r>
        <w:r w:rsidR="000D3C15">
          <w:rPr>
            <w:noProof/>
            <w:webHidden/>
          </w:rPr>
          <w:fldChar w:fldCharType="begin"/>
        </w:r>
        <w:r w:rsidR="000D3C15">
          <w:rPr>
            <w:noProof/>
            <w:webHidden/>
          </w:rPr>
          <w:instrText xml:space="preserve"> PAGEREF _Toc256194585 \h </w:instrText>
        </w:r>
        <w:r w:rsidR="000D3C15">
          <w:rPr>
            <w:noProof/>
            <w:webHidden/>
          </w:rPr>
        </w:r>
        <w:r w:rsidR="000D3C15">
          <w:rPr>
            <w:noProof/>
            <w:webHidden/>
          </w:rPr>
          <w:fldChar w:fldCharType="separate"/>
        </w:r>
        <w:r w:rsidR="000D3C15">
          <w:rPr>
            <w:noProof/>
            <w:webHidden/>
          </w:rPr>
          <w:t>28</w:t>
        </w:r>
        <w:r w:rsidR="000D3C15">
          <w:rPr>
            <w:noProof/>
            <w:webHidden/>
          </w:rPr>
          <w:fldChar w:fldCharType="end"/>
        </w:r>
      </w:hyperlink>
    </w:p>
    <w:p w14:paraId="5F1844BE" w14:textId="77777777" w:rsidR="000D3C15" w:rsidRDefault="000E469D">
      <w:pPr>
        <w:pStyle w:val="TOC3"/>
        <w:tabs>
          <w:tab w:val="right" w:leader="dot" w:pos="9679"/>
        </w:tabs>
        <w:rPr>
          <w:noProof/>
          <w:lang w:bidi="ar-SA"/>
        </w:rPr>
      </w:pPr>
      <w:hyperlink w:anchor="_Toc256194586" w:history="1">
        <w:r w:rsidR="000D3C15" w:rsidRPr="00F10935">
          <w:rPr>
            <w:rStyle w:val="Hyperlink"/>
            <w:rFonts w:eastAsiaTheme="majorEastAsia"/>
            <w:noProof/>
          </w:rPr>
          <w:t>Task 1 –BiDi (Bi-Directional) Support</w:t>
        </w:r>
        <w:r w:rsidR="000D3C15">
          <w:rPr>
            <w:noProof/>
            <w:webHidden/>
          </w:rPr>
          <w:tab/>
        </w:r>
        <w:r w:rsidR="000D3C15">
          <w:rPr>
            <w:noProof/>
            <w:webHidden/>
          </w:rPr>
          <w:fldChar w:fldCharType="begin"/>
        </w:r>
        <w:r w:rsidR="000D3C15">
          <w:rPr>
            <w:noProof/>
            <w:webHidden/>
          </w:rPr>
          <w:instrText xml:space="preserve"> PAGEREF _Toc256194586 \h </w:instrText>
        </w:r>
        <w:r w:rsidR="000D3C15">
          <w:rPr>
            <w:noProof/>
            <w:webHidden/>
          </w:rPr>
        </w:r>
        <w:r w:rsidR="000D3C15">
          <w:rPr>
            <w:noProof/>
            <w:webHidden/>
          </w:rPr>
          <w:fldChar w:fldCharType="separate"/>
        </w:r>
        <w:r w:rsidR="000D3C15">
          <w:rPr>
            <w:noProof/>
            <w:webHidden/>
          </w:rPr>
          <w:t>28</w:t>
        </w:r>
        <w:r w:rsidR="000D3C15">
          <w:rPr>
            <w:noProof/>
            <w:webHidden/>
          </w:rPr>
          <w:fldChar w:fldCharType="end"/>
        </w:r>
      </w:hyperlink>
    </w:p>
    <w:p w14:paraId="41120E5B" w14:textId="77777777" w:rsidR="000D3C15" w:rsidRDefault="000E469D">
      <w:pPr>
        <w:pStyle w:val="TOC3"/>
        <w:tabs>
          <w:tab w:val="right" w:leader="dot" w:pos="9679"/>
        </w:tabs>
        <w:rPr>
          <w:noProof/>
          <w:lang w:bidi="ar-SA"/>
        </w:rPr>
      </w:pPr>
      <w:hyperlink w:anchor="_Toc256194587" w:history="1">
        <w:r w:rsidR="000D3C15" w:rsidRPr="00F10935">
          <w:rPr>
            <w:rStyle w:val="Hyperlink"/>
            <w:rFonts w:eastAsiaTheme="majorEastAsia"/>
            <w:noProof/>
          </w:rPr>
          <w:t>Task 2 –Culture based UI with Resources</w:t>
        </w:r>
        <w:r w:rsidR="000D3C15">
          <w:rPr>
            <w:noProof/>
            <w:webHidden/>
          </w:rPr>
          <w:tab/>
        </w:r>
        <w:r w:rsidR="000D3C15">
          <w:rPr>
            <w:noProof/>
            <w:webHidden/>
          </w:rPr>
          <w:fldChar w:fldCharType="begin"/>
        </w:r>
        <w:r w:rsidR="000D3C15">
          <w:rPr>
            <w:noProof/>
            <w:webHidden/>
          </w:rPr>
          <w:instrText xml:space="preserve"> PAGEREF _Toc256194587 \h </w:instrText>
        </w:r>
        <w:r w:rsidR="000D3C15">
          <w:rPr>
            <w:noProof/>
            <w:webHidden/>
          </w:rPr>
        </w:r>
        <w:r w:rsidR="000D3C15">
          <w:rPr>
            <w:noProof/>
            <w:webHidden/>
          </w:rPr>
          <w:fldChar w:fldCharType="separate"/>
        </w:r>
        <w:r w:rsidR="000D3C15">
          <w:rPr>
            <w:noProof/>
            <w:webHidden/>
          </w:rPr>
          <w:t>29</w:t>
        </w:r>
        <w:r w:rsidR="000D3C15">
          <w:rPr>
            <w:noProof/>
            <w:webHidden/>
          </w:rPr>
          <w:fldChar w:fldCharType="end"/>
        </w:r>
      </w:hyperlink>
    </w:p>
    <w:p w14:paraId="6CBD9106" w14:textId="77777777" w:rsidR="000D3C15" w:rsidRDefault="000E469D">
      <w:pPr>
        <w:pStyle w:val="TOC1"/>
        <w:tabs>
          <w:tab w:val="right" w:leader="dot" w:pos="9679"/>
        </w:tabs>
        <w:rPr>
          <w:rFonts w:asciiTheme="minorHAnsi" w:eastAsiaTheme="minorEastAsia" w:hAnsiTheme="minorHAnsi" w:cstheme="minorBidi"/>
          <w:noProof/>
        </w:rPr>
      </w:pPr>
      <w:hyperlink w:anchor="_Toc256194588" w:history="1">
        <w:r w:rsidR="000D3C15" w:rsidRPr="00F10935">
          <w:rPr>
            <w:rStyle w:val="Hyperlink"/>
            <w:noProof/>
            <w:lang w:bidi="en-US"/>
          </w:rPr>
          <w:t>Conclusion</w:t>
        </w:r>
        <w:r w:rsidR="000D3C15">
          <w:rPr>
            <w:noProof/>
            <w:webHidden/>
          </w:rPr>
          <w:tab/>
        </w:r>
        <w:r w:rsidR="000D3C15">
          <w:rPr>
            <w:noProof/>
            <w:webHidden/>
          </w:rPr>
          <w:fldChar w:fldCharType="begin"/>
        </w:r>
        <w:r w:rsidR="000D3C15">
          <w:rPr>
            <w:noProof/>
            <w:webHidden/>
          </w:rPr>
          <w:instrText xml:space="preserve"> PAGEREF _Toc256194588 \h </w:instrText>
        </w:r>
        <w:r w:rsidR="000D3C15">
          <w:rPr>
            <w:noProof/>
            <w:webHidden/>
          </w:rPr>
        </w:r>
        <w:r w:rsidR="000D3C15">
          <w:rPr>
            <w:noProof/>
            <w:webHidden/>
          </w:rPr>
          <w:fldChar w:fldCharType="separate"/>
        </w:r>
        <w:r w:rsidR="000D3C15">
          <w:rPr>
            <w:noProof/>
            <w:webHidden/>
          </w:rPr>
          <w:t>31</w:t>
        </w:r>
        <w:r w:rsidR="000D3C15">
          <w:rPr>
            <w:noProof/>
            <w:webHidden/>
          </w:rPr>
          <w:fldChar w:fldCharType="end"/>
        </w:r>
      </w:hyperlink>
    </w:p>
    <w:p w14:paraId="50187869" w14:textId="77777777" w:rsidR="008A5934" w:rsidRPr="008A5934" w:rsidRDefault="00BB7315" w:rsidP="008A5934">
      <w:pPr>
        <w:numPr>
          <w:ilvl w:val="1"/>
          <w:numId w:val="0"/>
        </w:numPr>
        <w:rPr>
          <w:lang w:eastAsia="ko-KR"/>
        </w:rPr>
      </w:pPr>
      <w:r w:rsidRPr="008A5934">
        <w:rPr>
          <w:rFonts w:eastAsia="Batang"/>
          <w:noProof/>
          <w:szCs w:val="20"/>
          <w:lang w:eastAsia="ko-KR"/>
        </w:rPr>
        <w:fldChar w:fldCharType="end"/>
      </w:r>
    </w:p>
    <w:p w14:paraId="55D030E8" w14:textId="77777777" w:rsidR="008A5934" w:rsidRDefault="008A5934" w:rsidP="008A5934">
      <w:pPr>
        <w:spacing w:after="200"/>
        <w:rPr>
          <w:rFonts w:ascii="Arial" w:eastAsia="Batang" w:hAnsi="Arial" w:cs="Times New Roman"/>
          <w:sz w:val="20"/>
          <w:szCs w:val="24"/>
          <w:lang w:eastAsia="ko-KR"/>
        </w:rPr>
      </w:pPr>
      <w:r w:rsidRPr="008A5934">
        <w:rPr>
          <w:rFonts w:ascii="Arial" w:eastAsia="Batang" w:hAnsi="Arial" w:cs="Times New Roman"/>
          <w:sz w:val="20"/>
          <w:szCs w:val="24"/>
          <w:lang w:eastAsia="ko-KR"/>
        </w:rPr>
        <w:br w:type="page"/>
      </w:r>
    </w:p>
    <w:bookmarkEnd w:id="1" w:displacedByCustomXml="next"/>
    <w:bookmarkStart w:id="2" w:name="_Toc256194575" w:displacedByCustomXml="next"/>
    <w:sdt>
      <w:sdtPr>
        <w:alias w:val="Topic"/>
        <w:tag w:val="e893581e-cbb7-4c6a-9c6c-c60b86d95b3b"/>
        <w:id w:val="1871411425"/>
        <w:placeholder>
          <w:docPart w:val="DefaultPlaceholder_1082065158"/>
        </w:placeholder>
        <w:text/>
      </w:sdtPr>
      <w:sdtEndPr/>
      <w:sdtContent>
        <w:p w14:paraId="601E51B4" w14:textId="304AEB25" w:rsidR="009C6D31" w:rsidRDefault="001F604F" w:rsidP="001F604F">
          <w:pPr>
            <w:pStyle w:val="ppTopic"/>
          </w:pPr>
          <w:r>
            <w:t>Introduction</w:t>
          </w:r>
        </w:p>
      </w:sdtContent>
    </w:sdt>
    <w:bookmarkEnd w:id="2" w:displacedByCustomXml="prev"/>
    <w:p w14:paraId="650C45BD" w14:textId="77777777" w:rsidR="005D32A9" w:rsidRPr="005D32A9" w:rsidRDefault="005D32A9" w:rsidP="005D32A9">
      <w:pPr>
        <w:pStyle w:val="ppBodyText"/>
      </w:pPr>
      <w:bookmarkStart w:id="3" w:name="_GoBack"/>
      <w:bookmarkEnd w:id="3"/>
    </w:p>
    <w:p w14:paraId="6FF9D577" w14:textId="77777777" w:rsidR="00193ED1" w:rsidRDefault="004B1B0F" w:rsidP="00B347FB">
      <w:pPr>
        <w:pStyle w:val="ppBodyText"/>
      </w:pPr>
      <w:r>
        <w:t>Silverlight 4 offers many new features for text editing</w:t>
      </w:r>
      <w:r w:rsidR="002134DB">
        <w:t xml:space="preserve"> including a</w:t>
      </w:r>
      <w:r w:rsidR="00434688">
        <w:t xml:space="preserve"> </w:t>
      </w:r>
      <w:r>
        <w:t xml:space="preserve">new </w:t>
      </w:r>
      <w:r w:rsidR="006931FD">
        <w:t>RichTextBox</w:t>
      </w:r>
      <w:r w:rsidR="00573A9C">
        <w:t xml:space="preserve"> control</w:t>
      </w:r>
      <w:r w:rsidR="006931FD">
        <w:t xml:space="preserve">. </w:t>
      </w:r>
      <w:r>
        <w:t xml:space="preserve"> </w:t>
      </w:r>
      <w:r w:rsidR="006931FD">
        <w:t xml:space="preserve">This new control includes </w:t>
      </w:r>
      <w:r w:rsidR="00573A9C">
        <w:t>c</w:t>
      </w:r>
      <w:r>
        <w:t xml:space="preserve">lipboard support, </w:t>
      </w:r>
      <w:r w:rsidR="00573A9C">
        <w:t>text formatting and</w:t>
      </w:r>
      <w:r>
        <w:t xml:space="preserve"> BiDi (</w:t>
      </w:r>
      <w:r w:rsidR="00D14F05">
        <w:t>Bidirectional</w:t>
      </w:r>
      <w:r>
        <w:t xml:space="preserve">) </w:t>
      </w:r>
      <w:r w:rsidR="00D14F05">
        <w:t>text support for input and output</w:t>
      </w:r>
      <w:r>
        <w:t>.</w:t>
      </w:r>
      <w:r w:rsidR="002134DB">
        <w:t xml:space="preserve"> </w:t>
      </w:r>
      <w:r>
        <w:t xml:space="preserve">The control </w:t>
      </w:r>
      <w:r w:rsidR="006931FD">
        <w:t>also</w:t>
      </w:r>
      <w:r w:rsidR="002134DB">
        <w:t xml:space="preserve"> </w:t>
      </w:r>
      <w:r>
        <w:t>enables applications to show rich text and allow</w:t>
      </w:r>
      <w:r w:rsidR="00434688">
        <w:t>s</w:t>
      </w:r>
      <w:r>
        <w:t xml:space="preserve"> users to input formatted text (Bold, Italic, Underline, Font family, Font size </w:t>
      </w:r>
      <w:r w:rsidR="005A6A46">
        <w:t>and</w:t>
      </w:r>
      <w:r>
        <w:t xml:space="preserve"> Font color</w:t>
      </w:r>
      <w:r w:rsidR="0097716A">
        <w:t>),</w:t>
      </w:r>
      <w:r w:rsidR="00385FD9">
        <w:t xml:space="preserve"> highlighting of text, and</w:t>
      </w:r>
      <w:r>
        <w:t xml:space="preserve"> embedded elements such as Hyperlinks and Images.</w:t>
      </w:r>
    </w:p>
    <w:p w14:paraId="5E7F396E" w14:textId="77777777" w:rsidR="006931FD" w:rsidRDefault="00435F9C" w:rsidP="00B347FB">
      <w:pPr>
        <w:pStyle w:val="ppBodyText"/>
      </w:pPr>
      <w:r>
        <w:t xml:space="preserve">Another </w:t>
      </w:r>
      <w:r w:rsidR="0097716A">
        <w:t>useful</w:t>
      </w:r>
      <w:r>
        <w:t xml:space="preserve"> feature is </w:t>
      </w:r>
      <w:r w:rsidRPr="00435F9C">
        <w:t>Silverlight's Drop Target API.</w:t>
      </w:r>
      <w:r>
        <w:t xml:space="preserve"> This </w:t>
      </w:r>
      <w:r w:rsidR="0008493E">
        <w:t xml:space="preserve">feature </w:t>
      </w:r>
      <w:r>
        <w:t>allow</w:t>
      </w:r>
      <w:r w:rsidR="0008493E">
        <w:t>s</w:t>
      </w:r>
      <w:r>
        <w:t xml:space="preserve"> end users to drag </w:t>
      </w:r>
      <w:r w:rsidR="00EC187F">
        <w:t>&amp;</w:t>
      </w:r>
      <w:r>
        <w:t xml:space="preserve"> drop word documents directly in to the RichTextBox </w:t>
      </w:r>
      <w:r w:rsidR="004D0B52">
        <w:t xml:space="preserve">control. </w:t>
      </w:r>
      <w:r w:rsidR="00385FD9">
        <w:t xml:space="preserve">The control also can return Xaml </w:t>
      </w:r>
      <w:r w:rsidR="00573A9C">
        <w:t xml:space="preserve">allowing the format of </w:t>
      </w:r>
      <w:r w:rsidR="004D0B52">
        <w:t xml:space="preserve">rich </w:t>
      </w:r>
      <w:r w:rsidR="00573A9C">
        <w:t>text to easily be stored and retrieved.</w:t>
      </w:r>
    </w:p>
    <w:p w14:paraId="51CB0CE6" w14:textId="77777777" w:rsidR="004B1B0F" w:rsidRDefault="004B1B0F" w:rsidP="00B347FB">
      <w:pPr>
        <w:pStyle w:val="ppBodyText"/>
      </w:pPr>
      <w:r>
        <w:t xml:space="preserve">In this Lab </w:t>
      </w:r>
      <w:r w:rsidR="005E0362">
        <w:t>we'll</w:t>
      </w:r>
      <w:r>
        <w:t xml:space="preserve"> learn how to build a text editor that supports rich text, clipboard copy &amp; paste</w:t>
      </w:r>
      <w:r w:rsidR="00385FD9">
        <w:t xml:space="preserve">, and </w:t>
      </w:r>
      <w:r w:rsidR="00D14F05">
        <w:t xml:space="preserve">printing. </w:t>
      </w:r>
      <w:r>
        <w:t xml:space="preserve"> </w:t>
      </w:r>
      <w:r w:rsidR="00D14F05">
        <w:t>W</w:t>
      </w:r>
      <w:r>
        <w:t xml:space="preserve">e'll </w:t>
      </w:r>
      <w:r w:rsidR="00D14F05">
        <w:t xml:space="preserve">also learn </w:t>
      </w:r>
      <w:r>
        <w:t>how we can use the new BiDi support to customize the application</w:t>
      </w:r>
      <w:r w:rsidR="00365D3B">
        <w:t>'s UI</w:t>
      </w:r>
      <w:r>
        <w:t xml:space="preserve"> according to the client's culture.</w:t>
      </w:r>
      <w:r w:rsidR="00A70308">
        <w:t xml:space="preserve"> Finally, </w:t>
      </w:r>
      <w:r w:rsidR="00385FD9">
        <w:t xml:space="preserve">we will learn how to implement the new Drag &amp; Drop API feature to easily </w:t>
      </w:r>
      <w:r w:rsidR="00573A9C">
        <w:t xml:space="preserve">load </w:t>
      </w:r>
      <w:r w:rsidR="006D7292">
        <w:t xml:space="preserve">text or </w:t>
      </w:r>
      <w:r w:rsidR="00573A9C">
        <w:t>Word</w:t>
      </w:r>
      <w:r w:rsidR="00385FD9">
        <w:t xml:space="preserve"> document contents into the </w:t>
      </w:r>
      <w:r w:rsidR="001B557C">
        <w:t>RichTextBox control</w:t>
      </w:r>
      <w:r w:rsidR="00385FD9">
        <w:t>.</w:t>
      </w:r>
    </w:p>
    <w:p w14:paraId="75BAA885" w14:textId="77777777" w:rsidR="004E3DC7" w:rsidRPr="00D870BD" w:rsidRDefault="004E3DC7" w:rsidP="00E64F7C">
      <w:pPr>
        <w:pStyle w:val="ppBodyText"/>
        <w:rPr>
          <w:rStyle w:val="SubtleEmphasis"/>
        </w:rPr>
      </w:pPr>
      <w:r w:rsidRPr="00D870BD">
        <w:rPr>
          <w:rStyle w:val="SubtleEmphasis"/>
        </w:rPr>
        <w:t xml:space="preserve">Estimated </w:t>
      </w:r>
      <w:r>
        <w:rPr>
          <w:rStyle w:val="SubtleEmphasis"/>
        </w:rPr>
        <w:t xml:space="preserve">completion </w:t>
      </w:r>
      <w:r w:rsidRPr="00D870BD">
        <w:rPr>
          <w:rStyle w:val="SubtleEmphasis"/>
        </w:rPr>
        <w:t xml:space="preserve">time </w:t>
      </w:r>
      <w:r>
        <w:rPr>
          <w:rStyle w:val="SubtleEmphasis"/>
        </w:rPr>
        <w:t>for this lab is</w:t>
      </w:r>
      <w:r w:rsidRPr="00D870BD">
        <w:rPr>
          <w:rStyle w:val="SubtleEmphasis"/>
        </w:rPr>
        <w:t xml:space="preserve"> </w:t>
      </w:r>
      <w:r w:rsidR="007B2B20">
        <w:rPr>
          <w:rStyle w:val="SubtleEmphasis"/>
        </w:rPr>
        <w:t>75</w:t>
      </w:r>
      <w:r w:rsidRPr="00D870BD">
        <w:rPr>
          <w:rStyle w:val="SubtleEmphasis"/>
        </w:rPr>
        <w:t xml:space="preserve"> minutes</w:t>
      </w:r>
      <w:r>
        <w:rPr>
          <w:rStyle w:val="SubtleEmphasis"/>
        </w:rPr>
        <w:t>.</w:t>
      </w:r>
    </w:p>
    <w:p w14:paraId="14DFF5C6" w14:textId="77777777" w:rsidR="0079677B" w:rsidRDefault="0079677B">
      <w:pPr>
        <w:spacing w:after="200"/>
        <w:rPr>
          <w:rFonts w:asciiTheme="majorHAnsi" w:eastAsiaTheme="majorEastAsia" w:hAnsiTheme="majorHAnsi" w:cstheme="majorBidi"/>
          <w:b/>
          <w:bCs/>
          <w:color w:val="376092" w:themeColor="accent1" w:themeShade="BF"/>
          <w:sz w:val="28"/>
          <w:szCs w:val="28"/>
        </w:rPr>
      </w:pPr>
      <w:r>
        <w:br w:type="page"/>
      </w:r>
    </w:p>
    <w:bookmarkStart w:id="4" w:name="_Toc256194576" w:displacedByCustomXml="next"/>
    <w:bookmarkStart w:id="5" w:name="_Toc244134677" w:displacedByCustomXml="next"/>
    <w:sdt>
      <w:sdtPr>
        <w:alias w:val="Topic"/>
        <w:tag w:val="3496508e-fead-4917-9649-f323aae6f5dc"/>
        <w:id w:val="127544202"/>
        <w:placeholder>
          <w:docPart w:val="DefaultPlaceholder_22675703"/>
        </w:placeholder>
        <w:text/>
      </w:sdtPr>
      <w:sdtEndPr/>
      <w:sdtContent>
        <w:p w14:paraId="6EE45F5B" w14:textId="77777777" w:rsidR="00212961" w:rsidRDefault="008B09DA" w:rsidP="008B09DA">
          <w:pPr>
            <w:pStyle w:val="ppTopic"/>
          </w:pPr>
          <w:r>
            <w:t>Exercise 1 – Getting Started</w:t>
          </w:r>
        </w:p>
      </w:sdtContent>
    </w:sdt>
    <w:bookmarkEnd w:id="4" w:displacedByCustomXml="prev"/>
    <w:bookmarkEnd w:id="5" w:displacedByCustomXml="prev"/>
    <w:p w14:paraId="4A2B0943" w14:textId="77777777" w:rsidR="00DA5AD8" w:rsidRDefault="00DA5AD8" w:rsidP="00212961">
      <w:pPr>
        <w:pStyle w:val="ppBodyText"/>
      </w:pPr>
      <w:r>
        <w:t xml:space="preserve">The goal of this exercise is to familiarize the student with </w:t>
      </w:r>
      <w:r w:rsidR="003D28B5">
        <w:t xml:space="preserve">the </w:t>
      </w:r>
      <w:r>
        <w:t>existin</w:t>
      </w:r>
      <w:r w:rsidR="0066121C">
        <w:t>g starter application and add new functionality into</w:t>
      </w:r>
      <w:r>
        <w:t xml:space="preserve"> the application.  </w:t>
      </w:r>
    </w:p>
    <w:p w14:paraId="700F3C0F" w14:textId="77777777" w:rsidR="00DA5AD8" w:rsidRDefault="00DA5AD8" w:rsidP="00D50DB1">
      <w:pPr>
        <w:pStyle w:val="ppNumberList"/>
      </w:pPr>
      <w:r>
        <w:t>Start</w:t>
      </w:r>
      <w:r w:rsidRPr="00F44D92">
        <w:t xml:space="preserve"> Visual Studio</w:t>
      </w:r>
      <w:r w:rsidR="003D28B5">
        <w:t xml:space="preserve"> 2010</w:t>
      </w:r>
    </w:p>
    <w:p w14:paraId="137FFACC" w14:textId="77777777" w:rsidR="00DA5AD8" w:rsidRDefault="00DA5AD8" w:rsidP="00212961">
      <w:pPr>
        <w:pStyle w:val="ppNumberList"/>
      </w:pPr>
      <w:r>
        <w:t xml:space="preserve">On the </w:t>
      </w:r>
      <w:r w:rsidRPr="00EE523A">
        <w:rPr>
          <w:b/>
          <w:bCs/>
        </w:rPr>
        <w:t>File</w:t>
      </w:r>
      <w:r>
        <w:t xml:space="preserve"> menu click </w:t>
      </w:r>
      <w:r w:rsidRPr="00EE523A">
        <w:rPr>
          <w:b/>
          <w:bCs/>
        </w:rPr>
        <w:t>Open</w:t>
      </w:r>
      <w:r>
        <w:t xml:space="preserve"> </w:t>
      </w:r>
      <w:r w:rsidRPr="004E3DC7">
        <w:sym w:font="Wingdings" w:char="F0E0"/>
      </w:r>
      <w:r>
        <w:t xml:space="preserve"> </w:t>
      </w:r>
      <w:r w:rsidRPr="00EE523A">
        <w:rPr>
          <w:b/>
          <w:bCs/>
        </w:rPr>
        <w:t>Project/Solution…</w:t>
      </w:r>
    </w:p>
    <w:p w14:paraId="2FC51497" w14:textId="77777777" w:rsidR="00DA5AD8" w:rsidRDefault="00DA5AD8" w:rsidP="00212961">
      <w:pPr>
        <w:pStyle w:val="ppNumberListIndent"/>
        <w:ind w:left="1757" w:hanging="360"/>
      </w:pPr>
      <w:r>
        <w:t>Alternatively, from Visual Studio Start</w:t>
      </w:r>
      <w:r w:rsidRPr="00F44D92">
        <w:t xml:space="preserve"> </w:t>
      </w:r>
      <w:r>
        <w:t xml:space="preserve">Page click </w:t>
      </w:r>
      <w:r w:rsidRPr="00212961">
        <w:rPr>
          <w:b/>
          <w:bCs/>
        </w:rPr>
        <w:t>Open Project…</w:t>
      </w:r>
    </w:p>
    <w:p w14:paraId="36B3AC57" w14:textId="77777777" w:rsidR="00251935" w:rsidRDefault="00DA5AD8">
      <w:pPr>
        <w:pStyle w:val="ppNumberListIndent2"/>
        <w:tabs>
          <w:tab w:val="clear" w:pos="3125"/>
          <w:tab w:val="num" w:pos="2520"/>
        </w:tabs>
        <w:ind w:left="3125" w:hanging="965"/>
      </w:pPr>
      <w:r w:rsidRPr="00F44D92">
        <w:t xml:space="preserve"> </w:t>
      </w:r>
      <w:r>
        <w:t xml:space="preserve">At </w:t>
      </w:r>
      <w:r w:rsidR="003D28B5">
        <w:t xml:space="preserve">the </w:t>
      </w:r>
      <w:r>
        <w:t>Open Project dialog navigate to the Lab installation folder</w:t>
      </w:r>
    </w:p>
    <w:p w14:paraId="25E74406" w14:textId="77777777" w:rsidR="00251935" w:rsidRDefault="00DA5AD8">
      <w:pPr>
        <w:pStyle w:val="ppNumberListIndent2"/>
        <w:tabs>
          <w:tab w:val="clear" w:pos="3125"/>
          <w:tab w:val="num" w:pos="2520"/>
        </w:tabs>
        <w:ind w:left="3125" w:hanging="965"/>
      </w:pPr>
      <w:r>
        <w:t xml:space="preserve">Navigate to </w:t>
      </w:r>
      <w:r w:rsidR="00564F3E">
        <w:t>RichTextBox</w:t>
      </w:r>
      <w:r w:rsidR="003D28B5">
        <w:t>\Source\Ex01</w:t>
      </w:r>
      <w:r w:rsidR="008B46BB" w:rsidRPr="008B46BB">
        <w:t>\</w:t>
      </w:r>
      <w:r w:rsidR="00FE0612">
        <w:t>B</w:t>
      </w:r>
      <w:r w:rsidR="008B46BB" w:rsidRPr="008B46BB">
        <w:t>egin</w:t>
      </w:r>
      <w:r w:rsidR="008B46BB">
        <w:t xml:space="preserve"> folder</w:t>
      </w:r>
    </w:p>
    <w:p w14:paraId="3429596C" w14:textId="77777777" w:rsidR="00251935" w:rsidRDefault="00DA5AD8">
      <w:pPr>
        <w:pStyle w:val="ppNumberListIndent2"/>
        <w:tabs>
          <w:tab w:val="clear" w:pos="3125"/>
          <w:tab w:val="num" w:pos="2520"/>
        </w:tabs>
        <w:ind w:left="3125" w:hanging="965"/>
      </w:pPr>
      <w:r>
        <w:t xml:space="preserve">Click </w:t>
      </w:r>
      <w:r w:rsidR="003D28B5">
        <w:t xml:space="preserve">the </w:t>
      </w:r>
      <w:r w:rsidR="007D6886" w:rsidRPr="00A049D2">
        <w:rPr>
          <w:b/>
        </w:rPr>
        <w:t>RichTextBox</w:t>
      </w:r>
      <w:r w:rsidRPr="00A049D2">
        <w:rPr>
          <w:b/>
        </w:rPr>
        <w:t>.sln</w:t>
      </w:r>
      <w:r>
        <w:t xml:space="preserve"> file and the</w:t>
      </w:r>
      <w:r w:rsidR="003D28B5">
        <w:t>n</w:t>
      </w:r>
      <w:r>
        <w:t xml:space="preserve"> click </w:t>
      </w:r>
      <w:r w:rsidR="003D28B5">
        <w:t xml:space="preserve">the </w:t>
      </w:r>
      <w:r w:rsidRPr="006C6463">
        <w:rPr>
          <w:b/>
          <w:bCs/>
        </w:rPr>
        <w:t>Open</w:t>
      </w:r>
      <w:r>
        <w:t xml:space="preserve"> button</w:t>
      </w:r>
    </w:p>
    <w:p w14:paraId="31584366" w14:textId="77777777" w:rsidR="00370228" w:rsidRDefault="00370228" w:rsidP="006F50F3">
      <w:pPr>
        <w:pStyle w:val="ppNumberList"/>
      </w:pPr>
      <w:r>
        <w:t>The project will not currently build since we'll be adding specific functionality. You can igno</w:t>
      </w:r>
      <w:r w:rsidR="00CE75F9">
        <w:t>re any warnings that may appear at this point.</w:t>
      </w:r>
    </w:p>
    <w:p w14:paraId="221E7E9E" w14:textId="77777777" w:rsidR="006F50F3" w:rsidRDefault="006F50F3" w:rsidP="006F50F3">
      <w:pPr>
        <w:pStyle w:val="ppNumberList"/>
      </w:pPr>
      <w:r>
        <w:t xml:space="preserve">Set the </w:t>
      </w:r>
      <w:r w:rsidR="007D6886">
        <w:t>RichTextBox</w:t>
      </w:r>
      <w:r>
        <w:t>.Web project as the startup project by right clicking the project in the Solution Explorer and selecting “Set as Startup</w:t>
      </w:r>
      <w:r w:rsidR="009623B9">
        <w:t xml:space="preserve"> Project</w:t>
      </w:r>
      <w:r w:rsidR="00AB413B">
        <w:t>”</w:t>
      </w:r>
    </w:p>
    <w:p w14:paraId="06EC2FB8" w14:textId="77777777" w:rsidR="00DA5AD8" w:rsidRDefault="00DA5AD8" w:rsidP="00212961">
      <w:pPr>
        <w:pStyle w:val="ppListEnd"/>
      </w:pPr>
    </w:p>
    <w:p w14:paraId="2DEF61CA" w14:textId="77777777" w:rsidR="00DA5AD8" w:rsidRDefault="00DA5AD8" w:rsidP="00456508">
      <w:pPr>
        <w:pStyle w:val="Heading3"/>
      </w:pPr>
    </w:p>
    <w:p w14:paraId="538741D9" w14:textId="77777777" w:rsidR="000A0758" w:rsidRDefault="000A0758">
      <w:pPr>
        <w:spacing w:after="200"/>
        <w:rPr>
          <w:rFonts w:asciiTheme="majorHAnsi" w:eastAsiaTheme="majorEastAsia" w:hAnsiTheme="majorHAnsi" w:cstheme="majorBidi"/>
          <w:b/>
          <w:bCs/>
          <w:color w:val="4F81BD" w:themeColor="accent1"/>
        </w:rPr>
      </w:pPr>
      <w:r>
        <w:br w:type="page"/>
      </w:r>
    </w:p>
    <w:p w14:paraId="06F5F5E8" w14:textId="77777777" w:rsidR="00732FCE" w:rsidRDefault="00732FCE" w:rsidP="00732FCE">
      <w:pPr>
        <w:pStyle w:val="ppProcedureStart"/>
        <w:rPr>
          <w:rFonts w:eastAsiaTheme="majorEastAsia"/>
        </w:rPr>
      </w:pPr>
      <w:bookmarkStart w:id="6" w:name="_Toc244134678"/>
      <w:bookmarkStart w:id="7" w:name="_Toc256194577"/>
      <w:r>
        <w:rPr>
          <w:rFonts w:eastAsiaTheme="majorEastAsia"/>
        </w:rPr>
        <w:lastRenderedPageBreak/>
        <w:t>Task 1 – Building a Text Editor UI</w:t>
      </w:r>
      <w:bookmarkEnd w:id="6"/>
      <w:bookmarkEnd w:id="7"/>
    </w:p>
    <w:p w14:paraId="24E7711E" w14:textId="77777777" w:rsidR="00732FCE" w:rsidRDefault="00732FCE" w:rsidP="002C348D">
      <w:pPr>
        <w:pStyle w:val="ppBodyText"/>
      </w:pPr>
      <w:r>
        <w:t xml:space="preserve">In order to use the rich text formatting </w:t>
      </w:r>
      <w:r w:rsidR="004F1A28">
        <w:t>offered by the</w:t>
      </w:r>
      <w:r>
        <w:t xml:space="preserve"> </w:t>
      </w:r>
      <w:r w:rsidR="00896C58">
        <w:rPr>
          <w:b/>
          <w:bCs/>
        </w:rPr>
        <w:t>RichTextBox</w:t>
      </w:r>
      <w:r>
        <w:t xml:space="preserve"> control</w:t>
      </w:r>
      <w:r w:rsidR="004F1A28">
        <w:t xml:space="preserve"> </w:t>
      </w:r>
      <w:r>
        <w:t xml:space="preserve">we need a set of buttons that will allow </w:t>
      </w:r>
      <w:r w:rsidR="0028362F">
        <w:t>end users</w:t>
      </w:r>
      <w:r>
        <w:t xml:space="preserve"> to perform </w:t>
      </w:r>
      <w:r w:rsidR="0028362F">
        <w:t>text formatting functions</w:t>
      </w:r>
      <w:r w:rsidR="00200CA6">
        <w:t xml:space="preserve">. We'll start by </w:t>
      </w:r>
      <w:r>
        <w:t xml:space="preserve">building a </w:t>
      </w:r>
      <w:r w:rsidR="00200CA6">
        <w:t xml:space="preserve">ribbon user interface much like </w:t>
      </w:r>
      <w:r w:rsidR="0028362F">
        <w:t>you've seen in</w:t>
      </w:r>
      <w:r w:rsidR="00200CA6">
        <w:t xml:space="preserve"> Word 2007 or higher</w:t>
      </w:r>
      <w:r>
        <w:t>.</w:t>
      </w:r>
    </w:p>
    <w:p w14:paraId="5DEB4957" w14:textId="77777777" w:rsidR="00732FCE" w:rsidRDefault="00732FCE" w:rsidP="00401C2B">
      <w:pPr>
        <w:pStyle w:val="ppNumberList"/>
        <w:numPr>
          <w:ilvl w:val="1"/>
          <w:numId w:val="15"/>
        </w:numPr>
      </w:pPr>
      <w:r w:rsidRPr="009164A3">
        <w:t>If you haven't opened the Starter project open it now (see previous section for detailed instructions)</w:t>
      </w:r>
    </w:p>
    <w:p w14:paraId="26696659" w14:textId="77777777" w:rsidR="00370228" w:rsidRDefault="00370228" w:rsidP="00401C2B">
      <w:pPr>
        <w:pStyle w:val="ppNumberList"/>
        <w:numPr>
          <w:ilvl w:val="1"/>
          <w:numId w:val="15"/>
        </w:numPr>
      </w:pPr>
      <w:r>
        <w:t xml:space="preserve">Double-click the XAML tab </w:t>
      </w:r>
      <w:r w:rsidR="00244EFA">
        <w:t>below the designer window to open the XAML code editor in full screen mode</w:t>
      </w:r>
    </w:p>
    <w:p w14:paraId="348832B5" w14:textId="77777777" w:rsidR="00DF46AA" w:rsidRDefault="00DF46AA" w:rsidP="00513AFB">
      <w:pPr>
        <w:pStyle w:val="ppNumberList"/>
      </w:pPr>
      <w:r>
        <w:t xml:space="preserve">Open MainPage.xaml and locate the </w:t>
      </w:r>
      <w:r w:rsidRPr="00DF46AA">
        <w:rPr>
          <w:color w:val="000000" w:themeColor="text1"/>
        </w:rPr>
        <w:t>&lt;!-- RichTextBoxControl --&gt;</w:t>
      </w:r>
      <w:r>
        <w:t xml:space="preserve"> comment. </w:t>
      </w:r>
      <w:r w:rsidR="00EB02CE">
        <w:t>Replace the existing RichTextBox element with the following</w:t>
      </w:r>
      <w:r w:rsidR="00D42D8E">
        <w:t>:</w:t>
      </w:r>
    </w:p>
    <w:p w14:paraId="680E2371" w14:textId="77777777" w:rsidR="00DF46AA" w:rsidRDefault="00DF46AA" w:rsidP="00DF46AA">
      <w:pPr>
        <w:pStyle w:val="ppCodeLanguageIndent"/>
      </w:pPr>
      <w:r>
        <w:t>XAML</w:t>
      </w:r>
    </w:p>
    <w:p w14:paraId="01729027" w14:textId="77777777" w:rsidR="00E42404" w:rsidRPr="00E42404" w:rsidRDefault="00E42404" w:rsidP="00E42404">
      <w:pPr>
        <w:pStyle w:val="ppCodeIndent"/>
        <w:rPr>
          <w:rFonts w:eastAsiaTheme="minorHAnsi"/>
          <w:lang w:bidi="ar-SA"/>
        </w:rPr>
      </w:pPr>
      <w:r w:rsidRPr="00E42404">
        <w:rPr>
          <w:rFonts w:eastAsiaTheme="minorHAnsi"/>
          <w:lang w:bidi="ar-SA"/>
        </w:rPr>
        <w:t>&lt;</w:t>
      </w:r>
      <w:r w:rsidRPr="00E42404">
        <w:rPr>
          <w:rFonts w:eastAsiaTheme="minorHAnsi"/>
          <w:color w:val="A31515"/>
          <w:lang w:bidi="ar-SA"/>
        </w:rPr>
        <w:t>RichTextBox</w:t>
      </w:r>
      <w:r w:rsidRPr="00E42404">
        <w:rPr>
          <w:rFonts w:eastAsiaTheme="minorHAnsi"/>
          <w:color w:val="FF0000"/>
          <w:lang w:bidi="ar-SA"/>
        </w:rPr>
        <w:t xml:space="preserve"> x</w:t>
      </w:r>
      <w:r w:rsidRPr="00E42404">
        <w:rPr>
          <w:rFonts w:eastAsiaTheme="minorHAnsi"/>
          <w:lang w:bidi="ar-SA"/>
        </w:rPr>
        <w:t>:</w:t>
      </w:r>
      <w:r w:rsidRPr="00E42404">
        <w:rPr>
          <w:rFonts w:eastAsiaTheme="minorHAnsi"/>
          <w:color w:val="FF0000"/>
          <w:lang w:bidi="ar-SA"/>
        </w:rPr>
        <w:t>Name</w:t>
      </w:r>
      <w:r w:rsidRPr="00E42404">
        <w:rPr>
          <w:rFonts w:eastAsiaTheme="minorHAnsi"/>
          <w:lang w:bidi="ar-SA"/>
        </w:rPr>
        <w:t>="rtb"</w:t>
      </w:r>
      <w:r w:rsidRPr="00E42404">
        <w:rPr>
          <w:rFonts w:eastAsiaTheme="minorHAnsi"/>
          <w:color w:val="FF0000"/>
          <w:lang w:bidi="ar-SA"/>
        </w:rPr>
        <w:t xml:space="preserve"> SelectionChanged</w:t>
      </w:r>
      <w:r w:rsidRPr="00E42404">
        <w:rPr>
          <w:rFonts w:eastAsiaTheme="minorHAnsi"/>
          <w:lang w:bidi="ar-SA"/>
        </w:rPr>
        <w:t xml:space="preserve">="rtb_SelectionChanged" </w:t>
      </w:r>
    </w:p>
    <w:p w14:paraId="2310E370" w14:textId="77777777" w:rsidR="00E42404" w:rsidRPr="00E42404" w:rsidRDefault="00E42404" w:rsidP="00E42404">
      <w:pPr>
        <w:pStyle w:val="ppCodeIndent"/>
        <w:rPr>
          <w:rFonts w:eastAsiaTheme="minorHAnsi"/>
          <w:lang w:bidi="ar-SA"/>
        </w:rPr>
      </w:pPr>
      <w:r w:rsidRPr="00E42404">
        <w:rPr>
          <w:rFonts w:eastAsiaTheme="minorHAnsi"/>
          <w:lang w:bidi="ar-SA"/>
        </w:rPr>
        <w:t xml:space="preserve"> </w:t>
      </w:r>
      <w:r w:rsidRPr="00E42404">
        <w:rPr>
          <w:rFonts w:eastAsiaTheme="minorHAnsi"/>
          <w:color w:val="FF0000"/>
          <w:lang w:bidi="ar-SA"/>
        </w:rPr>
        <w:t xml:space="preserve"> VerticalScrollBarVisibility</w:t>
      </w:r>
      <w:r w:rsidRPr="00E42404">
        <w:rPr>
          <w:rFonts w:eastAsiaTheme="minorHAnsi"/>
          <w:lang w:bidi="ar-SA"/>
        </w:rPr>
        <w:t>="Auto"</w:t>
      </w:r>
      <w:r w:rsidRPr="00E42404">
        <w:rPr>
          <w:rFonts w:eastAsiaTheme="minorHAnsi"/>
          <w:color w:val="FF0000"/>
          <w:lang w:bidi="ar-SA"/>
        </w:rPr>
        <w:t xml:space="preserve"> KeyUp</w:t>
      </w:r>
      <w:r w:rsidRPr="00E42404">
        <w:rPr>
          <w:rFonts w:eastAsiaTheme="minorHAnsi"/>
          <w:lang w:bidi="ar-SA"/>
        </w:rPr>
        <w:t>="rtb_KeyUp"</w:t>
      </w:r>
    </w:p>
    <w:p w14:paraId="59F20D2A" w14:textId="77777777" w:rsidR="00E42404" w:rsidRPr="00E42404" w:rsidRDefault="00E42404" w:rsidP="00E42404">
      <w:pPr>
        <w:pStyle w:val="ppCodeIndent"/>
        <w:rPr>
          <w:rFonts w:eastAsiaTheme="minorHAnsi"/>
          <w:lang w:bidi="ar-SA"/>
        </w:rPr>
      </w:pPr>
      <w:r w:rsidRPr="00E42404">
        <w:rPr>
          <w:rFonts w:eastAsiaTheme="minorHAnsi"/>
          <w:lang w:bidi="ar-SA"/>
        </w:rPr>
        <w:t xml:space="preserve"> </w:t>
      </w:r>
      <w:r w:rsidRPr="00E42404">
        <w:rPr>
          <w:rFonts w:eastAsiaTheme="minorHAnsi"/>
          <w:color w:val="FF0000"/>
          <w:lang w:bidi="ar-SA"/>
        </w:rPr>
        <w:t xml:space="preserve"> BorderBrush</w:t>
      </w:r>
      <w:r w:rsidRPr="00E42404">
        <w:rPr>
          <w:rFonts w:eastAsiaTheme="minorHAnsi"/>
          <w:lang w:bidi="ar-SA"/>
        </w:rPr>
        <w:t>="{</w:t>
      </w:r>
      <w:r w:rsidRPr="00E42404">
        <w:rPr>
          <w:rFonts w:eastAsiaTheme="minorHAnsi"/>
          <w:color w:val="A31515"/>
          <w:lang w:bidi="ar-SA"/>
        </w:rPr>
        <w:t>x</w:t>
      </w:r>
      <w:r w:rsidRPr="00E42404">
        <w:rPr>
          <w:rFonts w:eastAsiaTheme="minorHAnsi"/>
          <w:lang w:bidi="ar-SA"/>
        </w:rPr>
        <w:t>:</w:t>
      </w:r>
      <w:r w:rsidRPr="00E42404">
        <w:rPr>
          <w:rFonts w:eastAsiaTheme="minorHAnsi"/>
          <w:color w:val="A31515"/>
          <w:lang w:bidi="ar-SA"/>
        </w:rPr>
        <w:t>Null</w:t>
      </w:r>
      <w:r w:rsidRPr="00E42404">
        <w:rPr>
          <w:rFonts w:eastAsiaTheme="minorHAnsi"/>
          <w:lang w:bidi="ar-SA"/>
        </w:rPr>
        <w:t>}"</w:t>
      </w:r>
      <w:r w:rsidRPr="00E42404">
        <w:rPr>
          <w:rFonts w:eastAsiaTheme="minorHAnsi"/>
          <w:color w:val="FF0000"/>
          <w:lang w:bidi="ar-SA"/>
        </w:rPr>
        <w:t xml:space="preserve"> Margin</w:t>
      </w:r>
      <w:r w:rsidRPr="00E42404">
        <w:rPr>
          <w:rFonts w:eastAsiaTheme="minorHAnsi"/>
          <w:lang w:bidi="ar-SA"/>
        </w:rPr>
        <w:t>="8,10,10,8"</w:t>
      </w:r>
      <w:r w:rsidRPr="00E42404">
        <w:rPr>
          <w:rFonts w:eastAsiaTheme="minorHAnsi"/>
          <w:color w:val="FF0000"/>
          <w:lang w:bidi="ar-SA"/>
        </w:rPr>
        <w:t xml:space="preserve"> FontSize</w:t>
      </w:r>
      <w:r w:rsidRPr="00E42404">
        <w:rPr>
          <w:rFonts w:eastAsiaTheme="minorHAnsi"/>
          <w:lang w:bidi="ar-SA"/>
        </w:rPr>
        <w:t>="20"</w:t>
      </w:r>
      <w:r w:rsidRPr="00E42404">
        <w:rPr>
          <w:rFonts w:eastAsiaTheme="minorHAnsi"/>
          <w:color w:val="FF0000"/>
          <w:lang w:bidi="ar-SA"/>
        </w:rPr>
        <w:t xml:space="preserve"> TextWrapping</w:t>
      </w:r>
      <w:r w:rsidRPr="00E42404">
        <w:rPr>
          <w:rFonts w:eastAsiaTheme="minorHAnsi"/>
          <w:lang w:bidi="ar-SA"/>
        </w:rPr>
        <w:t xml:space="preserve">="Wrap" </w:t>
      </w:r>
    </w:p>
    <w:p w14:paraId="35EFE28E" w14:textId="77777777" w:rsidR="00E42404" w:rsidRPr="00E42404" w:rsidRDefault="00E42404" w:rsidP="00E42404">
      <w:pPr>
        <w:pStyle w:val="ppCodeIndent"/>
        <w:rPr>
          <w:rFonts w:eastAsiaTheme="minorHAnsi"/>
          <w:lang w:bidi="ar-SA"/>
        </w:rPr>
      </w:pPr>
      <w:r w:rsidRPr="00E42404">
        <w:rPr>
          <w:rFonts w:eastAsiaTheme="minorHAnsi"/>
          <w:lang w:bidi="ar-SA"/>
        </w:rPr>
        <w:t xml:space="preserve"> </w:t>
      </w:r>
      <w:r w:rsidRPr="00E42404">
        <w:rPr>
          <w:rFonts w:eastAsiaTheme="minorHAnsi"/>
          <w:color w:val="FF0000"/>
          <w:lang w:bidi="ar-SA"/>
        </w:rPr>
        <w:t xml:space="preserve"> MouseRightButtonDown</w:t>
      </w:r>
      <w:r w:rsidRPr="00E42404">
        <w:rPr>
          <w:rFonts w:eastAsiaTheme="minorHAnsi"/>
          <w:lang w:bidi="ar-SA"/>
        </w:rPr>
        <w:t xml:space="preserve">="rtb_MouseRightButtonDown" </w:t>
      </w:r>
    </w:p>
    <w:p w14:paraId="4ED33F19" w14:textId="77777777" w:rsidR="00E42404" w:rsidRPr="00E42404" w:rsidRDefault="00E42404" w:rsidP="00E42404">
      <w:pPr>
        <w:pStyle w:val="ppCodeIndent"/>
        <w:rPr>
          <w:rFonts w:eastAsiaTheme="minorHAnsi"/>
          <w:lang w:bidi="ar-SA"/>
        </w:rPr>
      </w:pPr>
      <w:r w:rsidRPr="00E42404">
        <w:rPr>
          <w:rFonts w:eastAsiaTheme="minorHAnsi"/>
          <w:lang w:bidi="ar-SA"/>
        </w:rPr>
        <w:t xml:space="preserve"> </w:t>
      </w:r>
      <w:r w:rsidRPr="00E42404">
        <w:rPr>
          <w:rFonts w:eastAsiaTheme="minorHAnsi"/>
          <w:color w:val="FF0000"/>
          <w:lang w:bidi="ar-SA"/>
        </w:rPr>
        <w:t xml:space="preserve"> MouseRightButtonUp</w:t>
      </w:r>
      <w:r w:rsidRPr="00E42404">
        <w:rPr>
          <w:rFonts w:eastAsiaTheme="minorHAnsi"/>
          <w:lang w:bidi="ar-SA"/>
        </w:rPr>
        <w:t>="rtb_MouseRightButtonUp"</w:t>
      </w:r>
      <w:r w:rsidRPr="00E42404">
        <w:rPr>
          <w:rFonts w:eastAsiaTheme="minorHAnsi"/>
          <w:color w:val="FF0000"/>
          <w:lang w:bidi="ar-SA"/>
        </w:rPr>
        <w:t xml:space="preserve"> MouseMove</w:t>
      </w:r>
      <w:r w:rsidRPr="00E42404">
        <w:rPr>
          <w:rFonts w:eastAsiaTheme="minorHAnsi"/>
          <w:lang w:bidi="ar-SA"/>
        </w:rPr>
        <w:t xml:space="preserve">="rtb_MouseMove" </w:t>
      </w:r>
    </w:p>
    <w:p w14:paraId="19286FEF" w14:textId="77777777" w:rsidR="00E42404" w:rsidRPr="00E42404" w:rsidRDefault="00E42404" w:rsidP="00E42404">
      <w:pPr>
        <w:pStyle w:val="ppCodeIndent"/>
        <w:rPr>
          <w:rFonts w:eastAsiaTheme="minorHAnsi"/>
          <w:lang w:bidi="ar-SA"/>
        </w:rPr>
      </w:pPr>
      <w:r w:rsidRPr="00E42404">
        <w:rPr>
          <w:rFonts w:eastAsiaTheme="minorHAnsi"/>
          <w:lang w:bidi="ar-SA"/>
        </w:rPr>
        <w:t xml:space="preserve"> </w:t>
      </w:r>
      <w:r w:rsidRPr="00E42404">
        <w:rPr>
          <w:rFonts w:eastAsiaTheme="minorHAnsi"/>
          <w:color w:val="FF0000"/>
          <w:lang w:bidi="ar-SA"/>
        </w:rPr>
        <w:t xml:space="preserve"> DragEnter</w:t>
      </w:r>
      <w:r w:rsidRPr="00E42404">
        <w:rPr>
          <w:rFonts w:eastAsiaTheme="minorHAnsi"/>
          <w:lang w:bidi="ar-SA"/>
        </w:rPr>
        <w:t>="rtb_DragEnter"</w:t>
      </w:r>
      <w:r w:rsidRPr="00E42404">
        <w:rPr>
          <w:rFonts w:eastAsiaTheme="minorHAnsi"/>
          <w:color w:val="FF0000"/>
          <w:lang w:bidi="ar-SA"/>
        </w:rPr>
        <w:t xml:space="preserve"> DragLeave</w:t>
      </w:r>
      <w:r w:rsidRPr="00E42404">
        <w:rPr>
          <w:rFonts w:eastAsiaTheme="minorHAnsi"/>
          <w:lang w:bidi="ar-SA"/>
        </w:rPr>
        <w:t>="rtb_DragLeave"/&gt;</w:t>
      </w:r>
    </w:p>
    <w:p w14:paraId="3F5AF319" w14:textId="77777777" w:rsidR="00732FCE" w:rsidRPr="009164A3" w:rsidRDefault="00DF46AA" w:rsidP="008E68A0">
      <w:pPr>
        <w:pStyle w:val="ppNumberList"/>
      </w:pPr>
      <w:r>
        <w:t>In</w:t>
      </w:r>
      <w:r w:rsidR="00672BA0">
        <w:t xml:space="preserve"> MainPage.xaml</w:t>
      </w:r>
      <w:r w:rsidR="00732FCE" w:rsidRPr="009164A3">
        <w:t xml:space="preserve"> file. </w:t>
      </w:r>
      <w:r w:rsidR="0071771A">
        <w:t xml:space="preserve">Scroll to the bottom and locate </w:t>
      </w:r>
      <w:r w:rsidR="0071771A" w:rsidRPr="00DF46AA">
        <w:rPr>
          <w:rFonts w:ascii="Consolas" w:eastAsiaTheme="minorHAnsi" w:hAnsi="Consolas" w:cs="Consolas"/>
          <w:color w:val="000000" w:themeColor="text1"/>
          <w:sz w:val="19"/>
          <w:szCs w:val="19"/>
          <w:lang w:bidi="ar-SA"/>
        </w:rPr>
        <w:t>&lt;!-- TODO Toolbar goes here --&gt;</w:t>
      </w:r>
      <w:r w:rsidR="0071771A">
        <w:t xml:space="preserve"> </w:t>
      </w:r>
      <w:r w:rsidR="00CF0B51">
        <w:t xml:space="preserve"> which is located toward the bottom of the file</w:t>
      </w:r>
      <w:r w:rsidR="0071771A" w:rsidRPr="009164A3">
        <w:t>.</w:t>
      </w:r>
      <w:r w:rsidR="0071771A">
        <w:t xml:space="preserve"> </w:t>
      </w:r>
      <w:r w:rsidR="00732FCE" w:rsidRPr="009164A3">
        <w:t xml:space="preserve">We will add a </w:t>
      </w:r>
      <w:r w:rsidR="0071771A">
        <w:t xml:space="preserve">Grid after this comment to create containers and placeholders for buttons. </w:t>
      </w:r>
      <w:r w:rsidR="00732FCE" w:rsidRPr="009164A3">
        <w:t xml:space="preserve"> Add the </w:t>
      </w:r>
      <w:r w:rsidR="0071771A">
        <w:t>following code</w:t>
      </w:r>
      <w:r w:rsidR="00CF0B51">
        <w:t>:</w:t>
      </w:r>
    </w:p>
    <w:p w14:paraId="033E73C6" w14:textId="0DEC201D" w:rsidR="00547449" w:rsidRDefault="00547449" w:rsidP="00547449">
      <w:pPr>
        <w:pStyle w:val="ppCodeLanguageIndent"/>
        <w:rPr>
          <w:rFonts w:eastAsiaTheme="minorHAnsi"/>
          <w:lang w:bidi="ar-SA"/>
        </w:rPr>
      </w:pPr>
      <w:r>
        <w:rPr>
          <w:rFonts w:eastAsiaTheme="minorHAnsi"/>
          <w:lang w:bidi="ar-SA"/>
        </w:rPr>
        <w:t>XAML</w:t>
      </w:r>
    </w:p>
    <w:p w14:paraId="1899E6C5" w14:textId="6CA14E1C" w:rsidR="00CF0B51" w:rsidRPr="00CF0B51" w:rsidRDefault="00CF0B51" w:rsidP="00547449">
      <w:pPr>
        <w:pStyle w:val="ppCodeIndent"/>
        <w:rPr>
          <w:rFonts w:eastAsiaTheme="minorHAnsi"/>
          <w:lang w:bidi="ar-SA"/>
        </w:rPr>
      </w:pPr>
      <w:r w:rsidRPr="00CF0B51">
        <w:rPr>
          <w:rFonts w:eastAsiaTheme="minorHAnsi"/>
          <w:lang w:bidi="ar-SA"/>
        </w:rPr>
        <w:t>&lt;</w:t>
      </w:r>
      <w:r w:rsidRPr="00CF0B51">
        <w:rPr>
          <w:rFonts w:eastAsiaTheme="minorHAnsi"/>
          <w:color w:val="A31515"/>
          <w:lang w:bidi="ar-SA"/>
        </w:rPr>
        <w:t>Grid</w:t>
      </w:r>
      <w:r w:rsidRPr="00CF0B51">
        <w:rPr>
          <w:rFonts w:eastAsiaTheme="minorHAnsi"/>
          <w:color w:val="FF0000"/>
          <w:lang w:bidi="ar-SA"/>
        </w:rPr>
        <w:t xml:space="preserve"> Margin</w:t>
      </w:r>
      <w:r w:rsidRPr="00CF0B51">
        <w:rPr>
          <w:rFonts w:eastAsiaTheme="minorHAnsi"/>
          <w:lang w:bidi="ar-SA"/>
        </w:rPr>
        <w:t>="3,3,3,1"&gt;</w:t>
      </w:r>
    </w:p>
    <w:p w14:paraId="6336D354"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Grid.RowDefinitions</w:t>
      </w:r>
      <w:r w:rsidRPr="00CF0B51">
        <w:rPr>
          <w:rFonts w:eastAsiaTheme="minorHAnsi"/>
          <w:lang w:bidi="ar-SA"/>
        </w:rPr>
        <w:t>&gt;</w:t>
      </w:r>
    </w:p>
    <w:p w14:paraId="49562D75"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RowDefinition</w:t>
      </w:r>
      <w:r w:rsidRPr="00CF0B51">
        <w:rPr>
          <w:rFonts w:eastAsiaTheme="minorHAnsi"/>
          <w:color w:val="FF0000"/>
          <w:lang w:bidi="ar-SA"/>
        </w:rPr>
        <w:t xml:space="preserve"> Height</w:t>
      </w:r>
      <w:r w:rsidRPr="00CF0B51">
        <w:rPr>
          <w:rFonts w:eastAsiaTheme="minorHAnsi"/>
          <w:lang w:bidi="ar-SA"/>
        </w:rPr>
        <w:t>="27"/&gt;</w:t>
      </w:r>
    </w:p>
    <w:p w14:paraId="0A1AC995"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RowDefinition</w:t>
      </w:r>
      <w:r w:rsidRPr="00CF0B51">
        <w:rPr>
          <w:rFonts w:eastAsiaTheme="minorHAnsi"/>
          <w:lang w:bidi="ar-SA"/>
        </w:rPr>
        <w:t>/&gt;</w:t>
      </w:r>
    </w:p>
    <w:p w14:paraId="40B41812"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Grid.RowDefinitions</w:t>
      </w:r>
      <w:r w:rsidRPr="00CF0B51">
        <w:rPr>
          <w:rFonts w:eastAsiaTheme="minorHAnsi"/>
          <w:lang w:bidi="ar-SA"/>
        </w:rPr>
        <w:t>&gt;</w:t>
      </w:r>
    </w:p>
    <w:p w14:paraId="580C3431"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Grid.ColumnDefinitions</w:t>
      </w:r>
      <w:r w:rsidRPr="00CF0B51">
        <w:rPr>
          <w:rFonts w:eastAsiaTheme="minorHAnsi"/>
          <w:lang w:bidi="ar-SA"/>
        </w:rPr>
        <w:t>&gt;</w:t>
      </w:r>
    </w:p>
    <w:p w14:paraId="673B2AD8"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="102"/&gt;</w:t>
      </w:r>
    </w:p>
    <w:p w14:paraId="63E781A6"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="176"/&gt;</w:t>
      </w:r>
    </w:p>
    <w:p w14:paraId="4365ADB2"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="184"/&gt;</w:t>
      </w:r>
    </w:p>
    <w:p w14:paraId="2EC57130"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="73"/&gt;</w:t>
      </w:r>
    </w:p>
    <w:p w14:paraId="67940B03"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="106"/&gt;</w:t>
      </w:r>
    </w:p>
    <w:p w14:paraId="3577645B"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="80"/&gt;</w:t>
      </w:r>
    </w:p>
    <w:p w14:paraId="4051D0F9"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color w:val="FF0000"/>
          <w:lang w:bidi="ar-SA"/>
        </w:rPr>
        <w:t xml:space="preserve"> Width</w:t>
      </w:r>
      <w:r w:rsidRPr="00CF0B51">
        <w:rPr>
          <w:rFonts w:eastAsiaTheme="minorHAnsi"/>
          <w:lang w:bidi="ar-SA"/>
        </w:rPr>
        <w:t>="80"/&gt;</w:t>
      </w:r>
    </w:p>
    <w:p w14:paraId="1DCAB91A"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ColumnDefinition</w:t>
      </w:r>
      <w:r w:rsidRPr="00CF0B51">
        <w:rPr>
          <w:rFonts w:eastAsiaTheme="minorHAnsi"/>
          <w:lang w:bidi="ar-SA"/>
        </w:rPr>
        <w:t>/&gt;</w:t>
      </w:r>
    </w:p>
    <w:p w14:paraId="052BC95B"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Grid.ColumnDefinitions</w:t>
      </w:r>
      <w:r w:rsidRPr="00CF0B51">
        <w:rPr>
          <w:rFonts w:eastAsiaTheme="minorHAnsi"/>
          <w:lang w:bidi="ar-SA"/>
        </w:rPr>
        <w:t>&gt;</w:t>
      </w:r>
    </w:p>
    <w:p w14:paraId="7BD8504B" w14:textId="77777777" w:rsidR="00CF0B51" w:rsidRPr="00CF0B51" w:rsidRDefault="00CF0B51" w:rsidP="00547449">
      <w:pPr>
        <w:pStyle w:val="ppCodeIndent"/>
        <w:rPr>
          <w:rFonts w:eastAsiaTheme="minorHAnsi"/>
          <w:lang w:bidi="ar-SA"/>
        </w:rPr>
      </w:pPr>
    </w:p>
    <w:p w14:paraId="348D3BD7"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="0,-26,0,2"</w:t>
      </w:r>
      <w:r w:rsidRPr="00CF0B51">
        <w:rPr>
          <w:rFonts w:eastAsiaTheme="minorHAnsi"/>
          <w:color w:val="FF0000"/>
          <w:lang w:bidi="ar-SA"/>
        </w:rPr>
        <w:t xml:space="preserve"> Grid.RowSpan</w:t>
      </w:r>
      <w:r w:rsidRPr="00CF0B51">
        <w:rPr>
          <w:rFonts w:eastAsiaTheme="minorHAnsi"/>
          <w:lang w:bidi="ar-SA"/>
        </w:rPr>
        <w:t>="1"</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MenuDividerBrush</w:t>
      </w:r>
      <w:r w:rsidRPr="00CF0B51">
        <w:rPr>
          <w:rFonts w:eastAsiaTheme="minorHAnsi"/>
          <w:lang w:bidi="ar-SA"/>
        </w:rPr>
        <w:t>}"</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293D84D8"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="1"</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381E0EDD"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lastRenderedPageBreak/>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="2"</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742CF731"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="3"</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7C141ADE"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="4"</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2A57B175"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="5"</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013FA442"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="6"</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018D27C9"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Rectangle</w:t>
      </w:r>
      <w:r w:rsidRPr="00CF0B51">
        <w:rPr>
          <w:rFonts w:eastAsiaTheme="minorHAnsi"/>
          <w:color w:val="FF0000"/>
          <w:lang w:bidi="ar-SA"/>
        </w:rPr>
        <w:t xml:space="preserve"> Margin</w:t>
      </w:r>
      <w:r w:rsidRPr="00CF0B51">
        <w:rPr>
          <w:rFonts w:eastAsiaTheme="minorHAnsi"/>
          <w:lang w:bidi="ar-SA"/>
        </w:rPr>
        <w:t>="2,-26,0,2"</w:t>
      </w:r>
      <w:r w:rsidRPr="00CF0B51">
        <w:rPr>
          <w:rFonts w:eastAsiaTheme="minorHAnsi"/>
          <w:color w:val="FF0000"/>
          <w:lang w:bidi="ar-SA"/>
        </w:rPr>
        <w:t xml:space="preserve"> Fill</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MenuDividerBrush</w:t>
      </w:r>
      <w:r w:rsidRPr="00CF0B51">
        <w:rPr>
          <w:rFonts w:eastAsiaTheme="minorHAnsi"/>
          <w:lang w:bidi="ar-SA"/>
        </w:rPr>
        <w: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="7"</w:t>
      </w:r>
      <w:r w:rsidRPr="00CF0B51">
        <w:rPr>
          <w:rFonts w:eastAsiaTheme="minorHAnsi"/>
          <w:color w:val="FF0000"/>
          <w:lang w:bidi="ar-SA"/>
        </w:rPr>
        <w:t xml:space="preserve"> Grid.Row</w:t>
      </w:r>
      <w:r w:rsidRPr="00CF0B51">
        <w:rPr>
          <w:rFonts w:eastAsiaTheme="minorHAnsi"/>
          <w:lang w:bidi="ar-SA"/>
        </w:rPr>
        <w:t>="1"</w:t>
      </w:r>
      <w:r w:rsidRPr="00CF0B51">
        <w:rPr>
          <w:rFonts w:eastAsiaTheme="minorHAnsi"/>
          <w:color w:val="FF0000"/>
          <w:lang w:bidi="ar-SA"/>
        </w:rPr>
        <w:t xml:space="preserve"> RadiusX</w:t>
      </w:r>
      <w:r w:rsidRPr="00CF0B51">
        <w:rPr>
          <w:rFonts w:eastAsiaTheme="minorHAnsi"/>
          <w:lang w:bidi="ar-SA"/>
        </w:rPr>
        <w:t>="2"</w:t>
      </w:r>
      <w:r w:rsidRPr="00CF0B51">
        <w:rPr>
          <w:rFonts w:eastAsiaTheme="minorHAnsi"/>
          <w:color w:val="FF0000"/>
          <w:lang w:bidi="ar-SA"/>
        </w:rPr>
        <w:t xml:space="preserve"> RadiusY</w:t>
      </w:r>
      <w:r w:rsidRPr="00CF0B51">
        <w:rPr>
          <w:rFonts w:eastAsiaTheme="minorHAnsi"/>
          <w:lang w:bidi="ar-SA"/>
        </w:rPr>
        <w:t>="2"</w:t>
      </w:r>
      <w:r w:rsidRPr="00CF0B51">
        <w:rPr>
          <w:rFonts w:eastAsiaTheme="minorHAnsi"/>
          <w:color w:val="FF0000"/>
          <w:lang w:bidi="ar-SA"/>
        </w:rPr>
        <w:t xml:space="preserve"> Stroke</w:t>
      </w:r>
      <w:r w:rsidRPr="00CF0B51">
        <w:rPr>
          <w:rFonts w:eastAsiaTheme="minorHAnsi"/>
          <w:lang w:bidi="ar-SA"/>
        </w:rPr>
        <w:t>="#FFA5BED4"/&gt;</w:t>
      </w:r>
    </w:p>
    <w:p w14:paraId="5AD215CF" w14:textId="77777777" w:rsidR="00CF0B51" w:rsidRPr="00CF0B51" w:rsidRDefault="00CF0B51" w:rsidP="00547449">
      <w:pPr>
        <w:pStyle w:val="ppCodeIndent"/>
        <w:rPr>
          <w:rFonts w:eastAsiaTheme="minorHAnsi"/>
          <w:lang w:bidi="ar-SA"/>
        </w:rPr>
      </w:pPr>
    </w:p>
    <w:p w14:paraId="489B8013"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color w:val="008000"/>
          <w:lang w:bidi="ar-SA"/>
        </w:rPr>
        <w:t>&lt;!-- TODO - Font Buttons--&gt;</w:t>
      </w:r>
    </w:p>
    <w:p w14:paraId="160B3BBD" w14:textId="77777777" w:rsidR="00CF0B51" w:rsidRPr="00CF0B51" w:rsidRDefault="00CF0B51" w:rsidP="00547449">
      <w:pPr>
        <w:pStyle w:val="ppCodeIndent"/>
        <w:rPr>
          <w:rFonts w:eastAsiaTheme="minorHAnsi"/>
          <w:lang w:bidi="ar-SA"/>
        </w:rPr>
      </w:pPr>
    </w:p>
    <w:p w14:paraId="47FF7EF4"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color w:val="008000"/>
          <w:lang w:bidi="ar-SA"/>
        </w:rPr>
        <w:t>&lt;!-- TODO - Clipboard Buttons--&gt;</w:t>
      </w:r>
    </w:p>
    <w:p w14:paraId="79078C07" w14:textId="77777777" w:rsidR="00CF0B51" w:rsidRPr="00CF0B51" w:rsidRDefault="00CF0B51" w:rsidP="00547449">
      <w:pPr>
        <w:pStyle w:val="ppCodeIndent"/>
        <w:rPr>
          <w:rFonts w:eastAsiaTheme="minorHAnsi"/>
          <w:lang w:bidi="ar-SA"/>
        </w:rPr>
      </w:pPr>
    </w:p>
    <w:p w14:paraId="3193E7D9"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color w:val="008000"/>
          <w:lang w:bidi="ar-SA"/>
        </w:rPr>
        <w:t>&lt;!-- TODO - Insert Buttons--&gt;</w:t>
      </w:r>
    </w:p>
    <w:p w14:paraId="2C023706" w14:textId="77777777" w:rsidR="00CF0B51" w:rsidRPr="00CF0B51" w:rsidRDefault="00CF0B51" w:rsidP="00547449">
      <w:pPr>
        <w:pStyle w:val="ppCodeIndent"/>
        <w:rPr>
          <w:rFonts w:eastAsiaTheme="minorHAnsi"/>
          <w:lang w:bidi="ar-SA"/>
        </w:rPr>
      </w:pPr>
    </w:p>
    <w:p w14:paraId="6C05A6C9"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color w:val="008000"/>
          <w:lang w:bidi="ar-SA"/>
        </w:rPr>
        <w:t>&lt;!-- TODO - Print Button--&gt;</w:t>
      </w:r>
    </w:p>
    <w:p w14:paraId="34DE6652" w14:textId="77777777" w:rsidR="00CF0B51" w:rsidRPr="00CF0B51" w:rsidRDefault="00CF0B51" w:rsidP="00547449">
      <w:pPr>
        <w:pStyle w:val="ppCodeIndent"/>
        <w:rPr>
          <w:rFonts w:eastAsiaTheme="minorHAnsi"/>
          <w:lang w:bidi="ar-SA"/>
        </w:rPr>
      </w:pPr>
    </w:p>
    <w:p w14:paraId="530833F3" w14:textId="77777777" w:rsidR="00CF0B51" w:rsidRPr="009B038C" w:rsidRDefault="00CF0B51" w:rsidP="00547449">
      <w:pPr>
        <w:pStyle w:val="ppCodeIndent"/>
        <w:rPr>
          <w:rFonts w:eastAsiaTheme="minorHAnsi"/>
          <w:lang w:bidi="ar-SA"/>
        </w:rPr>
      </w:pPr>
      <w:r w:rsidRPr="009B038C">
        <w:rPr>
          <w:rFonts w:eastAsiaTheme="minorHAnsi"/>
          <w:color w:val="A31515"/>
          <w:lang w:bidi="ar-SA"/>
        </w:rPr>
        <w:t xml:space="preserve">    </w:t>
      </w:r>
      <w:r w:rsidRPr="009B038C">
        <w:rPr>
          <w:rFonts w:eastAsiaTheme="minorHAnsi"/>
          <w:color w:val="008000"/>
          <w:lang w:bidi="ar-SA"/>
        </w:rPr>
        <w:t>&lt;!-- TODO - Display, Highlight, Xaml Buttons--&gt;</w:t>
      </w:r>
    </w:p>
    <w:p w14:paraId="1A8D33E6" w14:textId="77777777" w:rsidR="00CF0B51" w:rsidRPr="00CF0B51" w:rsidRDefault="00CF0B51" w:rsidP="00547449">
      <w:pPr>
        <w:pStyle w:val="ppCodeIndent"/>
        <w:rPr>
          <w:rFonts w:eastAsiaTheme="minorHAnsi"/>
          <w:lang w:bidi="ar-SA"/>
        </w:rPr>
      </w:pPr>
    </w:p>
    <w:p w14:paraId="360CB208"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="Clipboard"</w:t>
      </w:r>
      <w:r w:rsidRPr="00CF0B51">
        <w:rPr>
          <w:rFonts w:eastAsiaTheme="minorHAnsi"/>
          <w:color w:val="FF0000"/>
          <w:lang w:bidi="ar-SA"/>
        </w:rPr>
        <w:t xml:space="preserve"> Grid.Row</w:t>
      </w:r>
      <w:r w:rsidRPr="00CF0B51">
        <w:rPr>
          <w:rFonts w:eastAsiaTheme="minorHAnsi"/>
          <w:lang w:bidi="ar-SA"/>
        </w:rPr>
        <w:t>="1"/&gt;</w:t>
      </w:r>
    </w:p>
    <w:p w14:paraId="2016AE95"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="Font"</w:t>
      </w:r>
      <w:r w:rsidRPr="00CF0B51">
        <w:rPr>
          <w:rFonts w:eastAsiaTheme="minorHAnsi"/>
          <w:color w:val="FF0000"/>
          <w:lang w:bidi="ar-SA"/>
        </w:rPr>
        <w:t xml:space="preserve"> Grid.Column</w:t>
      </w:r>
      <w:r w:rsidRPr="00CF0B51">
        <w:rPr>
          <w:rFonts w:eastAsiaTheme="minorHAnsi"/>
          <w:lang w:bidi="ar-SA"/>
        </w:rPr>
        <w:t>="1"</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Grid.Row</w:t>
      </w:r>
      <w:r w:rsidRPr="00CF0B51">
        <w:rPr>
          <w:rFonts w:eastAsiaTheme="minorHAnsi"/>
          <w:lang w:bidi="ar-SA"/>
        </w:rPr>
        <w:t>="1"/&gt;</w:t>
      </w:r>
    </w:p>
    <w:p w14:paraId="21343D28"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="Insert"</w:t>
      </w:r>
      <w:r w:rsidRPr="00CF0B51">
        <w:rPr>
          <w:rFonts w:eastAsiaTheme="minorHAnsi"/>
          <w:color w:val="FF0000"/>
          <w:lang w:bidi="ar-SA"/>
        </w:rPr>
        <w:t xml:space="preserve"> Grid.Column</w:t>
      </w:r>
      <w:r w:rsidRPr="00CF0B51">
        <w:rPr>
          <w:rFonts w:eastAsiaTheme="minorHAnsi"/>
          <w:lang w:bidi="ar-SA"/>
        </w:rPr>
        <w:t>="2"</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Grid.Row</w:t>
      </w:r>
      <w:r w:rsidRPr="00CF0B51">
        <w:rPr>
          <w:rFonts w:eastAsiaTheme="minorHAnsi"/>
          <w:lang w:bidi="ar-SA"/>
        </w:rPr>
        <w:t>="1"/&gt;</w:t>
      </w:r>
    </w:p>
    <w:p w14:paraId="6C1AF5C1"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="Print"</w:t>
      </w:r>
      <w:r w:rsidRPr="00CF0B51">
        <w:rPr>
          <w:rFonts w:eastAsiaTheme="minorHAnsi"/>
          <w:color w:val="FF0000"/>
          <w:lang w:bidi="ar-SA"/>
        </w:rPr>
        <w:t xml:space="preserve"> Grid.Column</w:t>
      </w:r>
      <w:r w:rsidRPr="00CF0B51">
        <w:rPr>
          <w:rFonts w:eastAsiaTheme="minorHAnsi"/>
          <w:lang w:bidi="ar-SA"/>
        </w:rPr>
        <w:t>="3"</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Grid.Row</w:t>
      </w:r>
      <w:r w:rsidRPr="00CF0B51">
        <w:rPr>
          <w:rFonts w:eastAsiaTheme="minorHAnsi"/>
          <w:lang w:bidi="ar-SA"/>
        </w:rPr>
        <w:t>="1"/&gt;</w:t>
      </w:r>
    </w:p>
    <w:p w14:paraId="6152DF3A"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="Display"</w:t>
      </w:r>
      <w:r w:rsidRPr="00CF0B51">
        <w:rPr>
          <w:rFonts w:eastAsiaTheme="minorHAnsi"/>
          <w:color w:val="FF0000"/>
          <w:lang w:bidi="ar-SA"/>
        </w:rPr>
        <w:t xml:space="preserve"> Grid.Column</w:t>
      </w:r>
      <w:r w:rsidRPr="00CF0B51">
        <w:rPr>
          <w:rFonts w:eastAsiaTheme="minorHAnsi"/>
          <w:lang w:bidi="ar-SA"/>
        </w:rPr>
        <w:t>="4"</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Grid.Row</w:t>
      </w:r>
      <w:r w:rsidRPr="00CF0B51">
        <w:rPr>
          <w:rFonts w:eastAsiaTheme="minorHAnsi"/>
          <w:lang w:bidi="ar-SA"/>
        </w:rPr>
        <w:t>="1"/&gt;</w:t>
      </w:r>
    </w:p>
    <w:p w14:paraId="434AA67C"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="Highlight"</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Grid.Column</w:t>
      </w:r>
      <w:r w:rsidRPr="00CF0B51">
        <w:rPr>
          <w:rFonts w:eastAsiaTheme="minorHAnsi"/>
          <w:lang w:bidi="ar-SA"/>
        </w:rPr>
        <w:t>="5"</w:t>
      </w:r>
      <w:r w:rsidRPr="00CF0B51">
        <w:rPr>
          <w:rFonts w:eastAsiaTheme="minorHAnsi"/>
          <w:color w:val="FF0000"/>
          <w:lang w:bidi="ar-SA"/>
        </w:rPr>
        <w:t xml:space="preserve"> Grid.Row</w:t>
      </w:r>
      <w:r w:rsidRPr="00CF0B51">
        <w:rPr>
          <w:rFonts w:eastAsiaTheme="minorHAnsi"/>
          <w:lang w:bidi="ar-SA"/>
        </w:rPr>
        <w:t>="1"/&gt;</w:t>
      </w:r>
    </w:p>
    <w:p w14:paraId="21E1CAE6" w14:textId="77777777" w:rsidR="00CF0B51" w:rsidRPr="00CF0B51" w:rsidRDefault="00CF0B51" w:rsidP="00547449">
      <w:pPr>
        <w:pStyle w:val="ppCodeIndent"/>
        <w:rPr>
          <w:rFonts w:eastAsiaTheme="minorHAnsi"/>
          <w:lang w:bidi="ar-SA"/>
        </w:rPr>
      </w:pPr>
      <w:r w:rsidRPr="00CF0B51">
        <w:rPr>
          <w:rFonts w:eastAsiaTheme="minorHAnsi"/>
          <w:color w:val="A31515"/>
          <w:lang w:bidi="ar-SA"/>
        </w:rPr>
        <w:t xml:space="preserve">    </w:t>
      </w:r>
      <w:r w:rsidRPr="00CF0B51">
        <w:rPr>
          <w:rFonts w:eastAsiaTheme="minorHAnsi"/>
          <w:lang w:bidi="ar-SA"/>
        </w:rPr>
        <w:t>&lt;</w:t>
      </w:r>
      <w:r w:rsidRPr="00CF0B51">
        <w:rPr>
          <w:rFonts w:eastAsiaTheme="minorHAnsi"/>
          <w:color w:val="A31515"/>
          <w:lang w:bidi="ar-SA"/>
        </w:rPr>
        <w:t>TextBlock</w:t>
      </w:r>
      <w:r w:rsidRPr="00CF0B51">
        <w:rPr>
          <w:rFonts w:eastAsiaTheme="minorHAnsi"/>
          <w:color w:val="FF0000"/>
          <w:lang w:bidi="ar-SA"/>
        </w:rPr>
        <w:t xml:space="preserve"> Style</w:t>
      </w:r>
      <w:r w:rsidRPr="00CF0B51">
        <w:rPr>
          <w:rFonts w:eastAsiaTheme="minorHAnsi"/>
          <w:lang w:bidi="ar-SA"/>
        </w:rPr>
        <w:t>="{</w:t>
      </w:r>
      <w:r w:rsidRPr="00CF0B51">
        <w:rPr>
          <w:rFonts w:eastAsiaTheme="minorHAnsi"/>
          <w:color w:val="A31515"/>
          <w:lang w:bidi="ar-SA"/>
        </w:rPr>
        <w:t>StaticResource</w:t>
      </w:r>
      <w:r w:rsidRPr="00CF0B51">
        <w:rPr>
          <w:rFonts w:eastAsiaTheme="minorHAnsi"/>
          <w:color w:val="FF0000"/>
          <w:lang w:bidi="ar-SA"/>
        </w:rPr>
        <w:t xml:space="preserve"> MenuLabel</w:t>
      </w:r>
      <w:r w:rsidRPr="00CF0B51">
        <w:rPr>
          <w:rFonts w:eastAsiaTheme="minorHAnsi"/>
          <w:lang w:bidi="ar-SA"/>
        </w:rPr>
        <w:t>}"</w:t>
      </w:r>
      <w:r w:rsidRPr="00CF0B51">
        <w:rPr>
          <w:rFonts w:eastAsiaTheme="minorHAnsi"/>
          <w:color w:val="FF0000"/>
          <w:lang w:bidi="ar-SA"/>
        </w:rPr>
        <w:t xml:space="preserve"> Text</w:t>
      </w:r>
      <w:r w:rsidRPr="00CF0B51">
        <w:rPr>
          <w:rFonts w:eastAsiaTheme="minorHAnsi"/>
          <w:lang w:bidi="ar-SA"/>
        </w:rPr>
        <w:t>="XAML"</w:t>
      </w:r>
      <w:r w:rsidRPr="00CF0B51">
        <w:rPr>
          <w:rFonts w:eastAsiaTheme="minorHAnsi"/>
          <w:color w:val="FF0000"/>
          <w:lang w:bidi="ar-SA"/>
        </w:rPr>
        <w:t xml:space="preserve"> Grid.Column</w:t>
      </w:r>
      <w:r w:rsidRPr="00CF0B51">
        <w:rPr>
          <w:rFonts w:eastAsiaTheme="minorHAnsi"/>
          <w:lang w:bidi="ar-SA"/>
        </w:rPr>
        <w:t>="6"</w:t>
      </w:r>
      <w:r w:rsidRPr="00CF0B51">
        <w:rPr>
          <w:rFonts w:eastAsiaTheme="minorHAnsi"/>
          <w:color w:val="FF0000"/>
          <w:lang w:bidi="ar-SA"/>
        </w:rPr>
        <w:t xml:space="preserve"> </w:t>
      </w:r>
      <w:r>
        <w:rPr>
          <w:rFonts w:eastAsiaTheme="minorHAnsi"/>
          <w:color w:val="FF0000"/>
          <w:lang w:bidi="ar-SA"/>
        </w:rPr>
        <w:br/>
        <w:t xml:space="preserve">     </w:t>
      </w:r>
      <w:r w:rsidRPr="00CF0B51">
        <w:rPr>
          <w:rFonts w:eastAsiaTheme="minorHAnsi"/>
          <w:color w:val="FF0000"/>
          <w:lang w:bidi="ar-SA"/>
        </w:rPr>
        <w:t>Grid.Row</w:t>
      </w:r>
      <w:r w:rsidRPr="00CF0B51">
        <w:rPr>
          <w:rFonts w:eastAsiaTheme="minorHAnsi"/>
          <w:lang w:bidi="ar-SA"/>
        </w:rPr>
        <w:t>="1"/&gt;</w:t>
      </w:r>
    </w:p>
    <w:p w14:paraId="6E31A9F3" w14:textId="77777777" w:rsidR="00CF0B51" w:rsidRPr="00CF0B51" w:rsidRDefault="00CF0B51" w:rsidP="00547449">
      <w:pPr>
        <w:pStyle w:val="ppCodeIndent"/>
        <w:rPr>
          <w:rFonts w:eastAsiaTheme="minorHAnsi"/>
          <w:lang w:bidi="ar-SA"/>
        </w:rPr>
      </w:pPr>
      <w:r w:rsidRPr="00CF0B51">
        <w:rPr>
          <w:rFonts w:eastAsiaTheme="minorHAnsi"/>
          <w:lang w:bidi="ar-SA"/>
        </w:rPr>
        <w:t>&lt;/</w:t>
      </w:r>
      <w:r w:rsidRPr="00CF0B51">
        <w:rPr>
          <w:rFonts w:eastAsiaTheme="minorHAnsi"/>
          <w:color w:val="A31515"/>
          <w:lang w:bidi="ar-SA"/>
        </w:rPr>
        <w:t>Grid</w:t>
      </w:r>
      <w:r w:rsidRPr="00CF0B51">
        <w:rPr>
          <w:rFonts w:eastAsiaTheme="minorHAnsi"/>
          <w:lang w:bidi="ar-SA"/>
        </w:rPr>
        <w:t>&gt;</w:t>
      </w:r>
    </w:p>
    <w:p w14:paraId="16FED9F4" w14:textId="6BD58674" w:rsidR="00732FCE" w:rsidRPr="000A26E4" w:rsidRDefault="0056719C" w:rsidP="00732FCE">
      <w:pPr>
        <w:pStyle w:val="ppNumberList"/>
      </w:pPr>
      <w:r>
        <w:t>Press</w:t>
      </w:r>
      <w:r w:rsidRPr="00EE523A">
        <w:rPr>
          <w:b/>
          <w:bCs/>
        </w:rPr>
        <w:t xml:space="preserve"> F5 </w:t>
      </w:r>
      <w:r>
        <w:t xml:space="preserve">to Run the application. Notice the Grid has columns to act as placeholders for the buttons and functionality </w:t>
      </w:r>
      <w:r w:rsidR="00CF0B51">
        <w:t>that will be added</w:t>
      </w:r>
      <w:r>
        <w:t>.</w:t>
      </w:r>
    </w:p>
    <w:p w14:paraId="49FC2B07" w14:textId="77777777" w:rsidR="001B6954" w:rsidRDefault="00D2512C" w:rsidP="00D2512C">
      <w:pPr>
        <w:pStyle w:val="ppFigureIndent"/>
        <w:rPr>
          <w:rFonts w:eastAsiaTheme="majorEastAsia"/>
        </w:rPr>
      </w:pPr>
      <w:bookmarkStart w:id="8" w:name="_Toc244134679"/>
      <w:r w:rsidRPr="00D2512C">
        <w:rPr>
          <w:noProof/>
          <w:lang w:bidi="ar-SA"/>
        </w:rPr>
        <w:drawing>
          <wp:inline distT="0" distB="0" distL="0" distR="0" wp14:editId="64375DFE">
            <wp:extent cx="5123810" cy="809524"/>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3810" cy="809524"/>
                    </a:xfrm>
                    <a:prstGeom prst="rect">
                      <a:avLst/>
                    </a:prstGeom>
                  </pic:spPr>
                </pic:pic>
              </a:graphicData>
            </a:graphic>
          </wp:inline>
        </w:drawing>
      </w:r>
    </w:p>
    <w:p w14:paraId="6A0B7DAA" w14:textId="77777777" w:rsidR="00320751" w:rsidRDefault="00320751" w:rsidP="00320751">
      <w:pPr>
        <w:pStyle w:val="ppFigureNumberIndent"/>
      </w:pPr>
      <w:r>
        <w:t xml:space="preserve">Figure </w:t>
      </w:r>
      <w:r w:rsidR="002779FC">
        <w:t>1</w:t>
      </w:r>
    </w:p>
    <w:p w14:paraId="55E0BF98" w14:textId="77777777" w:rsidR="001B6954" w:rsidRPr="002779FC" w:rsidRDefault="00320751" w:rsidP="001B6954">
      <w:pPr>
        <w:pStyle w:val="ppFigureCaptionIndent"/>
        <w:rPr>
          <w:rFonts w:eastAsiaTheme="majorEastAsia" w:cs="Arial"/>
          <w:szCs w:val="20"/>
        </w:rPr>
      </w:pPr>
      <w:r>
        <w:t>Browser showing grid with placeholder for buttons</w:t>
      </w:r>
    </w:p>
    <w:bookmarkEnd w:id="8"/>
    <w:p w14:paraId="2A230615" w14:textId="77777777" w:rsidR="00CD24CF" w:rsidRPr="00517179" w:rsidRDefault="00CD24CF" w:rsidP="00517179">
      <w:pPr>
        <w:pStyle w:val="ppNumberList"/>
      </w:pPr>
      <w:r w:rsidRPr="00517179">
        <w:lastRenderedPageBreak/>
        <w:t xml:space="preserve">Now </w:t>
      </w:r>
      <w:r w:rsidR="007818E0" w:rsidRPr="00517179">
        <w:t>we'll</w:t>
      </w:r>
      <w:r w:rsidRPr="00517179">
        <w:t xml:space="preserve"> load a file to pre-populate the RichTextBox with some formatted Xaml text. Open MainPage.xaml.cs file and near the top</w:t>
      </w:r>
      <w:r w:rsidR="00344298" w:rsidRPr="00517179">
        <w:t xml:space="preserve"> of the file</w:t>
      </w:r>
      <w:r w:rsidRPr="00517179">
        <w:t xml:space="preserve"> locate </w:t>
      </w:r>
      <w:r w:rsidRPr="00517179">
        <w:rPr>
          <w:szCs w:val="19"/>
        </w:rPr>
        <w:t xml:space="preserve">// TODO Add sample Xaml file here </w:t>
      </w:r>
      <w:r w:rsidRPr="00517179">
        <w:t>in the MainPage_Loaded event. Add the following code</w:t>
      </w:r>
      <w:r w:rsidR="00DF46AA" w:rsidRPr="00517179">
        <w:t xml:space="preserve"> to load from a file named SampleNew.sav and assign</w:t>
      </w:r>
      <w:r w:rsidR="00BD2A83" w:rsidRPr="00517179">
        <w:t xml:space="preserve"> to the RichTextBox control's Xaml property:</w:t>
      </w:r>
    </w:p>
    <w:p w14:paraId="060D8DDE" w14:textId="51082D61" w:rsidR="00FD1D61" w:rsidRPr="00FD1D61" w:rsidRDefault="00FD1D61" w:rsidP="00FD1D61">
      <w:pPr>
        <w:pStyle w:val="ppCodeLanguageIndent"/>
      </w:pPr>
      <w:r>
        <w:t>C#</w:t>
      </w:r>
    </w:p>
    <w:p w14:paraId="38EFFAB3" w14:textId="4905FED2" w:rsidR="00CD24CF" w:rsidRPr="006C2303" w:rsidRDefault="00CD24CF" w:rsidP="00FD1D61">
      <w:pPr>
        <w:pStyle w:val="ppCodeIndent"/>
      </w:pPr>
      <w:r w:rsidRPr="006C2303">
        <w:rPr>
          <w:color w:val="2B91AF"/>
        </w:rPr>
        <w:t>StreamResourceInfo</w:t>
      </w:r>
      <w:r w:rsidRPr="006C2303">
        <w:t xml:space="preserve"> sr = </w:t>
      </w:r>
      <w:r w:rsidRPr="006C2303">
        <w:rPr>
          <w:color w:val="2B91AF"/>
        </w:rPr>
        <w:t>App</w:t>
      </w:r>
      <w:r w:rsidRPr="006C2303">
        <w:t>.GetResourceStream(</w:t>
      </w:r>
      <w:r w:rsidRPr="006C2303">
        <w:rPr>
          <w:color w:val="0000FF"/>
        </w:rPr>
        <w:t>new</w:t>
      </w:r>
      <w:r w:rsidRPr="006C2303">
        <w:t xml:space="preserve"> </w:t>
      </w:r>
      <w:r w:rsidR="001E5E63">
        <w:br/>
        <w:t xml:space="preserve">  </w:t>
      </w:r>
      <w:r w:rsidRPr="006C2303">
        <w:rPr>
          <w:color w:val="2B91AF"/>
        </w:rPr>
        <w:t>Uri</w:t>
      </w:r>
      <w:r w:rsidRPr="006C2303">
        <w:t>(</w:t>
      </w:r>
      <w:r w:rsidRPr="006C2303">
        <w:rPr>
          <w:color w:val="A31515"/>
        </w:rPr>
        <w:t>"/RichNotepad;component/sampleNew.sav"</w:t>
      </w:r>
      <w:r w:rsidRPr="006C2303">
        <w:t xml:space="preserve">, </w:t>
      </w:r>
      <w:r w:rsidRPr="006C2303">
        <w:rPr>
          <w:color w:val="2B91AF"/>
        </w:rPr>
        <w:t>UriKind</w:t>
      </w:r>
      <w:r w:rsidRPr="006C2303">
        <w:t>.Relative));</w:t>
      </w:r>
    </w:p>
    <w:p w14:paraId="69717D5E" w14:textId="77777777" w:rsidR="00CD24CF" w:rsidRPr="006C2303" w:rsidRDefault="00CD24CF" w:rsidP="00FD1D61">
      <w:pPr>
        <w:pStyle w:val="ppCodeIndent"/>
      </w:pPr>
      <w:r w:rsidRPr="006C2303">
        <w:rPr>
          <w:color w:val="2B91AF"/>
        </w:rPr>
        <w:t>StreamReader</w:t>
      </w:r>
      <w:r w:rsidRPr="006C2303">
        <w:t xml:space="preserve"> sread = </w:t>
      </w:r>
      <w:r w:rsidRPr="006C2303">
        <w:rPr>
          <w:color w:val="0000FF"/>
        </w:rPr>
        <w:t>new</w:t>
      </w:r>
      <w:r w:rsidRPr="006C2303">
        <w:t xml:space="preserve"> </w:t>
      </w:r>
      <w:r w:rsidRPr="006C2303">
        <w:rPr>
          <w:color w:val="2B91AF"/>
        </w:rPr>
        <w:t>StreamReader</w:t>
      </w:r>
      <w:r w:rsidRPr="006C2303">
        <w:t>(sr.Stream);</w:t>
      </w:r>
    </w:p>
    <w:p w14:paraId="41E35EE8" w14:textId="77777777" w:rsidR="00CD24CF" w:rsidRPr="006C2303" w:rsidRDefault="00CD24CF" w:rsidP="00FD1D61">
      <w:pPr>
        <w:pStyle w:val="ppCodeIndent"/>
      </w:pPr>
      <w:r w:rsidRPr="006C2303">
        <w:rPr>
          <w:color w:val="0000FF"/>
        </w:rPr>
        <w:t>string</w:t>
      </w:r>
      <w:r w:rsidRPr="006C2303">
        <w:t xml:space="preserve"> xaml = sread.ReadToEnd();</w:t>
      </w:r>
    </w:p>
    <w:p w14:paraId="4ABCC95D" w14:textId="77777777" w:rsidR="00CD24CF" w:rsidRPr="006C2303" w:rsidRDefault="00CD24CF" w:rsidP="00FD1D61">
      <w:pPr>
        <w:pStyle w:val="ppCodeIndent"/>
      </w:pPr>
      <w:r w:rsidRPr="006C2303">
        <w:t>rtb.Xaml = xaml;</w:t>
      </w:r>
    </w:p>
    <w:p w14:paraId="4785E1E1" w14:textId="77777777" w:rsidR="00CD24CF" w:rsidRPr="006C2303" w:rsidRDefault="00CD24CF" w:rsidP="00FD1D61">
      <w:pPr>
        <w:pStyle w:val="ppCodeIndent"/>
        <w:rPr>
          <w:rFonts w:eastAsiaTheme="minorHAnsi"/>
          <w:lang w:bidi="he-IL"/>
        </w:rPr>
      </w:pPr>
      <w:r w:rsidRPr="006C2303">
        <w:t>sread.Close();</w:t>
      </w:r>
    </w:p>
    <w:p w14:paraId="7637608F" w14:textId="77777777" w:rsidR="00CD24CF" w:rsidRPr="002779FC" w:rsidRDefault="002779FC" w:rsidP="002779FC">
      <w:pPr>
        <w:pStyle w:val="ppNumberList"/>
      </w:pPr>
      <w:r>
        <w:t>Press F5 to run the project</w:t>
      </w:r>
      <w:r w:rsidR="00CD24CF">
        <w:t xml:space="preserve"> and notice </w:t>
      </w:r>
      <w:r>
        <w:t xml:space="preserve">that </w:t>
      </w:r>
      <w:r w:rsidR="00CD24CF">
        <w:t xml:space="preserve">we now have formatted text loaded </w:t>
      </w:r>
      <w:r>
        <w:t>into the RichTextBox control</w:t>
      </w:r>
      <w:r w:rsidR="00CD24CF">
        <w:t>.</w:t>
      </w:r>
    </w:p>
    <w:p w14:paraId="45803666" w14:textId="391C4CA6" w:rsidR="002779FC" w:rsidRDefault="00FD1D61" w:rsidP="00FD1D61">
      <w:pPr>
        <w:pStyle w:val="ppFigureIndent"/>
      </w:pPr>
      <w:r w:rsidRPr="00FD1D61">
        <w:rPr>
          <w:noProof/>
          <w:lang w:bidi="ar-SA"/>
        </w:rPr>
        <w:drawing>
          <wp:inline distT="0" distB="0" distL="0" distR="0" wp14:editId="72E2B2E0">
            <wp:extent cx="5527589" cy="4011636"/>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3761" cy="4008858"/>
                    </a:xfrm>
                    <a:prstGeom prst="rect">
                      <a:avLst/>
                    </a:prstGeom>
                  </pic:spPr>
                </pic:pic>
              </a:graphicData>
            </a:graphic>
          </wp:inline>
        </w:drawing>
      </w:r>
    </w:p>
    <w:p w14:paraId="62B3C8FC" w14:textId="77777777" w:rsidR="00320751" w:rsidRDefault="00320751" w:rsidP="00320751">
      <w:pPr>
        <w:pStyle w:val="ppFigureNumberIndent"/>
      </w:pPr>
      <w:r>
        <w:t xml:space="preserve">Figure </w:t>
      </w:r>
      <w:r w:rsidR="00606A2D">
        <w:t>2</w:t>
      </w:r>
    </w:p>
    <w:p w14:paraId="263254E6" w14:textId="08C9F1C6" w:rsidR="00320751" w:rsidRPr="00CD3F8A" w:rsidRDefault="00320751" w:rsidP="00320751">
      <w:pPr>
        <w:pStyle w:val="ppFigureCaptionIndent"/>
      </w:pPr>
      <w:r>
        <w:t>Browser showing dynamic text loaded</w:t>
      </w:r>
    </w:p>
    <w:p w14:paraId="73EFBDDD" w14:textId="77777777" w:rsidR="00073D42" w:rsidRDefault="00073D42" w:rsidP="00CD3F8A">
      <w:pPr>
        <w:pStyle w:val="ppNumberList"/>
      </w:pPr>
      <w:r>
        <w:t>Close the browser and return back to Visual Studio</w:t>
      </w:r>
    </w:p>
    <w:p w14:paraId="4F53BDF9" w14:textId="77777777" w:rsidR="001B6954" w:rsidRDefault="0043741C" w:rsidP="006F0218">
      <w:pPr>
        <w:pStyle w:val="ppNumberList"/>
      </w:pPr>
      <w:r w:rsidRPr="006F0218">
        <w:t xml:space="preserve">Go to </w:t>
      </w:r>
      <w:r w:rsidR="001B6954" w:rsidRPr="006F0218">
        <w:t>MainPage.xaml and scroll to the bottom</w:t>
      </w:r>
      <w:r w:rsidRPr="006F0218">
        <w:t>. Locate</w:t>
      </w:r>
      <w:r w:rsidR="00FD6DC8" w:rsidRPr="006F0218">
        <w:t xml:space="preserve"> the </w:t>
      </w:r>
      <w:r w:rsidR="00FD6DC8" w:rsidRPr="006F0218">
        <w:rPr>
          <w:szCs w:val="19"/>
        </w:rPr>
        <w:t>&lt;!-- TODO - Font Buttons--&gt;</w:t>
      </w:r>
      <w:r w:rsidR="006F0218" w:rsidRPr="006F0218">
        <w:rPr>
          <w:szCs w:val="19"/>
        </w:rPr>
        <w:t xml:space="preserve"> comment</w:t>
      </w:r>
      <w:r w:rsidR="001B6954" w:rsidRPr="006F0218">
        <w:t>.  Insert the following code to add the font formatting buttons</w:t>
      </w:r>
      <w:r w:rsidR="00830554" w:rsidRPr="006F0218">
        <w:t>:</w:t>
      </w:r>
    </w:p>
    <w:p w14:paraId="3ED59BF4" w14:textId="23CCC266" w:rsidR="00E87731" w:rsidRDefault="00E87731" w:rsidP="00E87731">
      <w:pPr>
        <w:pStyle w:val="ppCodeLanguageIndent"/>
      </w:pPr>
      <w:r>
        <w:t>XAML</w:t>
      </w:r>
    </w:p>
    <w:p w14:paraId="516DDFB7" w14:textId="628C6398" w:rsidR="00E87731" w:rsidRDefault="00E87731" w:rsidP="00E87731">
      <w:pPr>
        <w:pStyle w:val="ppCodeIndent"/>
      </w:pPr>
      <w:r>
        <w:lastRenderedPageBreak/>
        <w:t>&lt;!--Fonts Face Combo--&gt;</w:t>
      </w:r>
    </w:p>
    <w:p w14:paraId="7F2C4DD0" w14:textId="77777777" w:rsidR="00E87731" w:rsidRDefault="00E87731" w:rsidP="00E87731">
      <w:pPr>
        <w:pStyle w:val="ppCodeIndent"/>
      </w:pPr>
      <w:r>
        <w:t xml:space="preserve">&lt;ComboBox x:Name="cmbFonts" FontFamily="{Binding SelectedItem.FontFamily, </w:t>
      </w:r>
    </w:p>
    <w:p w14:paraId="61B218B3" w14:textId="77777777" w:rsidR="00E87731" w:rsidRDefault="00E87731" w:rsidP="00E87731">
      <w:pPr>
        <w:pStyle w:val="ppCodeIndent"/>
      </w:pPr>
      <w:r>
        <w:t xml:space="preserve">  RelativeSource={RelativeSource Self}}" FontSize="{Binding </w:t>
      </w:r>
    </w:p>
    <w:p w14:paraId="086A79DA" w14:textId="77777777" w:rsidR="00E87731" w:rsidRDefault="00E87731" w:rsidP="00E87731">
      <w:pPr>
        <w:pStyle w:val="ppCodeIndent"/>
      </w:pPr>
      <w:r>
        <w:t xml:space="preserve">  SelectedItem.FontSize, RelativeSource={RelativeSource Self}}" Grid.Column="1" </w:t>
      </w:r>
    </w:p>
    <w:p w14:paraId="77D1461B" w14:textId="77777777" w:rsidR="00E87731" w:rsidRDefault="00E87731" w:rsidP="00E87731">
      <w:pPr>
        <w:pStyle w:val="ppCodeIndent"/>
      </w:pPr>
      <w:r>
        <w:t xml:space="preserve">  Margin="6,0,55,0" Height="22" VerticalAlignment="Bottom" &gt;</w:t>
      </w:r>
    </w:p>
    <w:p w14:paraId="327B7691" w14:textId="77777777" w:rsidR="00E87731" w:rsidRDefault="00E87731" w:rsidP="00E87731">
      <w:pPr>
        <w:pStyle w:val="ppCodeIndent"/>
      </w:pPr>
      <w:r>
        <w:t xml:space="preserve">    &lt;ComboBoxItem Content="Arial" Tag="Arial" FontFamily="Arial" FontSize="12"/&gt;</w:t>
      </w:r>
    </w:p>
    <w:p w14:paraId="45805CC9" w14:textId="77777777" w:rsidR="00E87731" w:rsidRDefault="00E87731" w:rsidP="00E87731">
      <w:pPr>
        <w:pStyle w:val="ppCodeIndent"/>
      </w:pPr>
      <w:r>
        <w:t xml:space="preserve">    &lt;ComboBoxItem Content="Arial Black" Tag="Arial Black" FontFamily="Arial </w:t>
      </w:r>
    </w:p>
    <w:p w14:paraId="68746921" w14:textId="77777777" w:rsidR="00E87731" w:rsidRDefault="00E87731" w:rsidP="00E87731">
      <w:pPr>
        <w:pStyle w:val="ppCodeIndent"/>
      </w:pPr>
      <w:r>
        <w:t xml:space="preserve">     Black" FontSize="12"/&gt;</w:t>
      </w:r>
    </w:p>
    <w:p w14:paraId="54F1F639" w14:textId="77777777" w:rsidR="00E87731" w:rsidRDefault="00E87731" w:rsidP="00E87731">
      <w:pPr>
        <w:pStyle w:val="ppCodeIndent"/>
      </w:pPr>
      <w:r>
        <w:t xml:space="preserve">    &lt;ComboBoxItem Content="Calibri" Tag="Calibri" FontFamily="Calibri" </w:t>
      </w:r>
    </w:p>
    <w:p w14:paraId="617FBD60" w14:textId="77777777" w:rsidR="00E87731" w:rsidRDefault="00E87731" w:rsidP="00E87731">
      <w:pPr>
        <w:pStyle w:val="ppCodeIndent"/>
      </w:pPr>
      <w:r>
        <w:t xml:space="preserve">     IsSelected="True" FontSize="14"/&gt;</w:t>
      </w:r>
    </w:p>
    <w:p w14:paraId="7C90EF74" w14:textId="77777777" w:rsidR="00E87731" w:rsidRDefault="00E87731" w:rsidP="00E87731">
      <w:pPr>
        <w:pStyle w:val="ppCodeIndent"/>
      </w:pPr>
      <w:r>
        <w:t xml:space="preserve">    &lt;ComboBoxItem Content="Comic Sans MS" Tag="Comic Sans MS" </w:t>
      </w:r>
    </w:p>
    <w:p w14:paraId="5F3F1E57" w14:textId="77777777" w:rsidR="00E87731" w:rsidRDefault="00E87731" w:rsidP="00E87731">
      <w:pPr>
        <w:pStyle w:val="ppCodeIndent"/>
      </w:pPr>
      <w:r>
        <w:t xml:space="preserve">     FontFamily="Comic Sans MS" FontSize="12"/&gt;</w:t>
      </w:r>
    </w:p>
    <w:p w14:paraId="137BCA59" w14:textId="77777777" w:rsidR="00E87731" w:rsidRDefault="00E87731" w:rsidP="00E87731">
      <w:pPr>
        <w:pStyle w:val="ppCodeIndent"/>
      </w:pPr>
      <w:r>
        <w:t xml:space="preserve">    &lt;ComboBoxItem Content="Courier New" Tag="Courier New" </w:t>
      </w:r>
    </w:p>
    <w:p w14:paraId="0F0E6A8A" w14:textId="77777777" w:rsidR="00E87731" w:rsidRDefault="00E87731" w:rsidP="00E87731">
      <w:pPr>
        <w:pStyle w:val="ppCodeIndent"/>
      </w:pPr>
      <w:r>
        <w:t xml:space="preserve">     FontFamily="Courier New" FontSize="12"/&gt;</w:t>
      </w:r>
    </w:p>
    <w:p w14:paraId="3719D812" w14:textId="77777777" w:rsidR="00E87731" w:rsidRDefault="00E87731" w:rsidP="00E87731">
      <w:pPr>
        <w:pStyle w:val="ppCodeIndent"/>
      </w:pPr>
      <w:r>
        <w:t xml:space="preserve">    &lt;ComboBoxItem Content="Georgia" Tag="Georgia" FontFamily="Georgia" </w:t>
      </w:r>
    </w:p>
    <w:p w14:paraId="7582FD42" w14:textId="77777777" w:rsidR="00E87731" w:rsidRDefault="00E87731" w:rsidP="00E87731">
      <w:pPr>
        <w:pStyle w:val="ppCodeIndent"/>
      </w:pPr>
      <w:r>
        <w:t xml:space="preserve">     FontSize="12"/&gt;</w:t>
      </w:r>
    </w:p>
    <w:p w14:paraId="3D3ABB32" w14:textId="77777777" w:rsidR="00E87731" w:rsidRDefault="00E87731" w:rsidP="00E87731">
      <w:pPr>
        <w:pStyle w:val="ppCodeIndent"/>
      </w:pPr>
      <w:r>
        <w:t xml:space="preserve">    &lt;ComboBoxItem Content="Lucida Sans Unicode" Tag="Lucida Sans Unicode" </w:t>
      </w:r>
    </w:p>
    <w:p w14:paraId="112C4E80" w14:textId="77777777" w:rsidR="00E87731" w:rsidRDefault="00E87731" w:rsidP="00E87731">
      <w:pPr>
        <w:pStyle w:val="ppCodeIndent"/>
      </w:pPr>
      <w:r>
        <w:t xml:space="preserve">     FontFamily="Lucida Sans Unicode" FontSize="12"/&gt;</w:t>
      </w:r>
    </w:p>
    <w:p w14:paraId="6BCC361A" w14:textId="77777777" w:rsidR="00E87731" w:rsidRDefault="00E87731" w:rsidP="00E87731">
      <w:pPr>
        <w:pStyle w:val="ppCodeIndent"/>
      </w:pPr>
      <w:r>
        <w:t xml:space="preserve">    &lt;ComboBoxItem Content="Portable User Interface" Tag="{x:Null}" </w:t>
      </w:r>
    </w:p>
    <w:p w14:paraId="144466BA" w14:textId="77777777" w:rsidR="00E87731" w:rsidRDefault="00E87731" w:rsidP="00E87731">
      <w:pPr>
        <w:pStyle w:val="ppCodeIndent"/>
      </w:pPr>
      <w:r>
        <w:t xml:space="preserve">     FontFamily="Portable User Interface" FontSize="12"/&gt;</w:t>
      </w:r>
    </w:p>
    <w:p w14:paraId="1F25BAF9" w14:textId="77777777" w:rsidR="00E87731" w:rsidRDefault="00E87731" w:rsidP="00E87731">
      <w:pPr>
        <w:pStyle w:val="ppCodeIndent"/>
      </w:pPr>
      <w:r>
        <w:t xml:space="preserve">    &lt;ComboBoxItem Content="Times New Roman" Tag="Times New Roman" </w:t>
      </w:r>
    </w:p>
    <w:p w14:paraId="0582AE4A" w14:textId="77777777" w:rsidR="00E87731" w:rsidRDefault="00E87731" w:rsidP="00E87731">
      <w:pPr>
        <w:pStyle w:val="ppCodeIndent"/>
      </w:pPr>
      <w:r>
        <w:t xml:space="preserve">     FontFamily="Times New Roman" FontSize="12"/&gt;</w:t>
      </w:r>
    </w:p>
    <w:p w14:paraId="0164F978" w14:textId="77777777" w:rsidR="00E87731" w:rsidRDefault="00E87731" w:rsidP="00E87731">
      <w:pPr>
        <w:pStyle w:val="ppCodeIndent"/>
      </w:pPr>
      <w:r>
        <w:t xml:space="preserve">    &lt;ComboBoxItem Content="Trebuchet MS" Tag="Trebuchet MS" </w:t>
      </w:r>
    </w:p>
    <w:p w14:paraId="19C326FF" w14:textId="77777777" w:rsidR="00E87731" w:rsidRDefault="00E87731" w:rsidP="00E87731">
      <w:pPr>
        <w:pStyle w:val="ppCodeIndent"/>
      </w:pPr>
      <w:r>
        <w:t xml:space="preserve">     FontFamily="Trebuchet MS" FontSize="12"/&gt;</w:t>
      </w:r>
    </w:p>
    <w:p w14:paraId="6EBBB32A" w14:textId="77777777" w:rsidR="00E87731" w:rsidRDefault="00E87731" w:rsidP="00E87731">
      <w:pPr>
        <w:pStyle w:val="ppCodeIndent"/>
      </w:pPr>
      <w:r>
        <w:t xml:space="preserve">    &lt;ComboBoxItem Content="Verdana" Tag="Verdana" FontFamily="Verdana" </w:t>
      </w:r>
    </w:p>
    <w:p w14:paraId="31D5563F" w14:textId="77777777" w:rsidR="00E87731" w:rsidRDefault="00E87731" w:rsidP="00E87731">
      <w:pPr>
        <w:pStyle w:val="ppCodeIndent"/>
      </w:pPr>
      <w:r>
        <w:t xml:space="preserve">     FontSize="12"/&gt;</w:t>
      </w:r>
    </w:p>
    <w:p w14:paraId="605A740B" w14:textId="77777777" w:rsidR="00E87731" w:rsidRDefault="00E87731" w:rsidP="00E87731">
      <w:pPr>
        <w:pStyle w:val="ppCodeIndent"/>
      </w:pPr>
      <w:r>
        <w:t xml:space="preserve">    &lt;ComboBoxItem Content="Webdings" Tag="Webdings" FontSize="12"/&gt;</w:t>
      </w:r>
    </w:p>
    <w:p w14:paraId="0922BCF1" w14:textId="77777777" w:rsidR="00E87731" w:rsidRDefault="00E87731" w:rsidP="00E87731">
      <w:pPr>
        <w:pStyle w:val="ppCodeIndent"/>
      </w:pPr>
      <w:r>
        <w:t>&lt;/ComboBox&gt;</w:t>
      </w:r>
    </w:p>
    <w:p w14:paraId="14B70F18" w14:textId="77777777" w:rsidR="00E87731" w:rsidRDefault="00E87731" w:rsidP="00E87731">
      <w:pPr>
        <w:pStyle w:val="ppCodeIndent"/>
      </w:pPr>
    </w:p>
    <w:p w14:paraId="4DCABF45" w14:textId="77777777" w:rsidR="00E87731" w:rsidRDefault="00E87731" w:rsidP="00E87731">
      <w:pPr>
        <w:pStyle w:val="ppCodeIndent"/>
      </w:pPr>
      <w:r>
        <w:t>&lt;ComboBox x:Name="cmbFontSizes" Width="44" FontSize="14"  HorizontalAlignment="Right" Margin="0,0,6,0" Grid.Column="1" Height="22" VerticalAlignment="Bottom"&gt;</w:t>
      </w:r>
    </w:p>
    <w:p w14:paraId="761892B4" w14:textId="77777777" w:rsidR="00E87731" w:rsidRDefault="00E87731" w:rsidP="00E87731">
      <w:pPr>
        <w:pStyle w:val="ppCodeIndent"/>
      </w:pPr>
      <w:r>
        <w:t xml:space="preserve">    &lt;ComboBoxItem Content="8" Tag="8"/&gt;</w:t>
      </w:r>
    </w:p>
    <w:p w14:paraId="27C0FF06" w14:textId="77777777" w:rsidR="00E87731" w:rsidRDefault="00E87731" w:rsidP="00E87731">
      <w:pPr>
        <w:pStyle w:val="ppCodeIndent"/>
      </w:pPr>
      <w:r>
        <w:t xml:space="preserve">    &lt;ComboBoxItem Content="9" Tag="9"/&gt;</w:t>
      </w:r>
    </w:p>
    <w:p w14:paraId="320457EE" w14:textId="77777777" w:rsidR="00E87731" w:rsidRDefault="00E87731" w:rsidP="00E87731">
      <w:pPr>
        <w:pStyle w:val="ppCodeIndent"/>
      </w:pPr>
      <w:r>
        <w:t xml:space="preserve">    &lt;ComboBoxItem Content="10" Tag="10"/&gt;</w:t>
      </w:r>
    </w:p>
    <w:p w14:paraId="6BAE1BA0" w14:textId="77777777" w:rsidR="00E87731" w:rsidRDefault="00E87731" w:rsidP="00E87731">
      <w:pPr>
        <w:pStyle w:val="ppCodeIndent"/>
      </w:pPr>
      <w:r>
        <w:t xml:space="preserve">    &lt;ComboBoxItem Content="11" Tag="11"/&gt;</w:t>
      </w:r>
    </w:p>
    <w:p w14:paraId="1166C4FC" w14:textId="77777777" w:rsidR="00E87731" w:rsidRDefault="00E87731" w:rsidP="00E87731">
      <w:pPr>
        <w:pStyle w:val="ppCodeIndent"/>
      </w:pPr>
      <w:r>
        <w:t xml:space="preserve">    &lt;ComboBoxItem Content="12" Tag="12"/&gt;</w:t>
      </w:r>
    </w:p>
    <w:p w14:paraId="2E9FB4C4" w14:textId="77777777" w:rsidR="00E87731" w:rsidRDefault="00E87731" w:rsidP="00E87731">
      <w:pPr>
        <w:pStyle w:val="ppCodeIndent"/>
      </w:pPr>
      <w:r>
        <w:t xml:space="preserve">    &lt;ComboBoxItem Content="14" Tag="14"/&gt;</w:t>
      </w:r>
    </w:p>
    <w:p w14:paraId="3FE6860A" w14:textId="77777777" w:rsidR="00E87731" w:rsidRDefault="00E87731" w:rsidP="00E87731">
      <w:pPr>
        <w:pStyle w:val="ppCodeIndent"/>
      </w:pPr>
      <w:r>
        <w:t xml:space="preserve">    &lt;ComboBoxItem Content="16" Tag="16" IsSelected="True"/&gt;</w:t>
      </w:r>
    </w:p>
    <w:p w14:paraId="09B10860" w14:textId="77777777" w:rsidR="00E87731" w:rsidRDefault="00E87731" w:rsidP="00E87731">
      <w:pPr>
        <w:pStyle w:val="ppCodeIndent"/>
      </w:pPr>
      <w:r>
        <w:t xml:space="preserve">    &lt;ComboBoxItem Content="18" Tag="18"/&gt;</w:t>
      </w:r>
    </w:p>
    <w:p w14:paraId="679AFD13" w14:textId="77777777" w:rsidR="00E87731" w:rsidRDefault="00E87731" w:rsidP="00E87731">
      <w:pPr>
        <w:pStyle w:val="ppCodeIndent"/>
      </w:pPr>
      <w:r>
        <w:t xml:space="preserve">    &lt;ComboBoxItem Content="20" Tag="20"/&gt;</w:t>
      </w:r>
    </w:p>
    <w:p w14:paraId="3FEBB691" w14:textId="77777777" w:rsidR="00E87731" w:rsidRDefault="00E87731" w:rsidP="00E87731">
      <w:pPr>
        <w:pStyle w:val="ppCodeIndent"/>
      </w:pPr>
      <w:r>
        <w:t xml:space="preserve">    &lt;ComboBoxItem Content="22" Tag="22"/&gt;</w:t>
      </w:r>
    </w:p>
    <w:p w14:paraId="50C7AB65" w14:textId="77777777" w:rsidR="00E87731" w:rsidRDefault="00E87731" w:rsidP="00E87731">
      <w:pPr>
        <w:pStyle w:val="ppCodeIndent"/>
      </w:pPr>
      <w:r>
        <w:t xml:space="preserve">    &lt;ComboBoxItem Content="24" Tag="24"/&gt;</w:t>
      </w:r>
    </w:p>
    <w:p w14:paraId="17072FEA" w14:textId="77777777" w:rsidR="00E87731" w:rsidRDefault="00E87731" w:rsidP="00E87731">
      <w:pPr>
        <w:pStyle w:val="ppCodeIndent"/>
      </w:pPr>
      <w:r>
        <w:t xml:space="preserve">    &lt;ComboBoxItem Content="26" Tag="26"/&gt;</w:t>
      </w:r>
    </w:p>
    <w:p w14:paraId="09C5DEE8" w14:textId="77777777" w:rsidR="00E87731" w:rsidRDefault="00E87731" w:rsidP="00E87731">
      <w:pPr>
        <w:pStyle w:val="ppCodeIndent"/>
      </w:pPr>
      <w:r>
        <w:t xml:space="preserve">    &lt;ComboBoxItem Content="28" Tag="28"/&gt;</w:t>
      </w:r>
    </w:p>
    <w:p w14:paraId="070514EB" w14:textId="77777777" w:rsidR="00E87731" w:rsidRDefault="00E87731" w:rsidP="00E87731">
      <w:pPr>
        <w:pStyle w:val="ppCodeIndent"/>
      </w:pPr>
      <w:r>
        <w:t xml:space="preserve">    &lt;ComboBoxItem Content="36" Tag="36"/&gt;</w:t>
      </w:r>
    </w:p>
    <w:p w14:paraId="69003C68" w14:textId="77777777" w:rsidR="00E87731" w:rsidRDefault="00E87731" w:rsidP="00E87731">
      <w:pPr>
        <w:pStyle w:val="ppCodeIndent"/>
      </w:pPr>
      <w:r>
        <w:t xml:space="preserve">    &lt;ComboBoxItem Content="48" Tag="48"/&gt;</w:t>
      </w:r>
    </w:p>
    <w:p w14:paraId="491A5518" w14:textId="77777777" w:rsidR="00E87731" w:rsidRDefault="00E87731" w:rsidP="00E87731">
      <w:pPr>
        <w:pStyle w:val="ppCodeIndent"/>
      </w:pPr>
      <w:r>
        <w:t xml:space="preserve">    &lt;ComboBoxItem Content="72" Tag="72"/&gt;</w:t>
      </w:r>
    </w:p>
    <w:p w14:paraId="123F6877" w14:textId="77777777" w:rsidR="00E87731" w:rsidRDefault="00E87731" w:rsidP="00E87731">
      <w:pPr>
        <w:pStyle w:val="ppCodeIndent"/>
      </w:pPr>
      <w:r>
        <w:t>&lt;/ComboBox&gt;</w:t>
      </w:r>
    </w:p>
    <w:p w14:paraId="2597628B" w14:textId="77777777" w:rsidR="00E87731" w:rsidRDefault="00E87731" w:rsidP="00E87731">
      <w:pPr>
        <w:pStyle w:val="ppCodeIndent"/>
      </w:pPr>
    </w:p>
    <w:p w14:paraId="3BAC22A6" w14:textId="77777777" w:rsidR="00E87731" w:rsidRDefault="00E87731" w:rsidP="00E87731">
      <w:pPr>
        <w:pStyle w:val="ppCodeIndent"/>
      </w:pPr>
    </w:p>
    <w:p w14:paraId="55B9FDF7" w14:textId="77777777" w:rsidR="00E87731" w:rsidRDefault="00E87731" w:rsidP="00E87731">
      <w:pPr>
        <w:pStyle w:val="ppCodeIndent"/>
      </w:pPr>
    </w:p>
    <w:p w14:paraId="5B50C764" w14:textId="77777777" w:rsidR="00E87731" w:rsidRDefault="00E87731" w:rsidP="00E87731">
      <w:pPr>
        <w:pStyle w:val="ppCodeIndent"/>
      </w:pPr>
      <w:r>
        <w:t xml:space="preserve">&lt;StackPanel Grid.Column="1" Height="22" Margin="6,5,0,0" Orientation="Horizontal" </w:t>
      </w:r>
    </w:p>
    <w:p w14:paraId="44FE3F4A" w14:textId="77777777" w:rsidR="00E87731" w:rsidRDefault="00E87731" w:rsidP="00E87731">
      <w:pPr>
        <w:pStyle w:val="ppCodeIndent"/>
      </w:pPr>
      <w:r>
        <w:t xml:space="preserve">  Grid.Row="1" VerticalAlignment="Top"&gt;</w:t>
      </w:r>
    </w:p>
    <w:p w14:paraId="68CECC4D" w14:textId="77777777" w:rsidR="00E87731" w:rsidRDefault="00E87731" w:rsidP="00E87731">
      <w:pPr>
        <w:pStyle w:val="ppCodeIndent"/>
      </w:pPr>
    </w:p>
    <w:p w14:paraId="60809EAE" w14:textId="77777777" w:rsidR="00E87731" w:rsidRDefault="00E87731" w:rsidP="00E87731">
      <w:pPr>
        <w:pStyle w:val="ppCodeIndent"/>
      </w:pPr>
      <w:r>
        <w:t xml:space="preserve">    &lt;!--Font Formatting Buttons--&gt;</w:t>
      </w:r>
    </w:p>
    <w:p w14:paraId="41546AF4" w14:textId="77777777" w:rsidR="00E87731" w:rsidRDefault="00E87731" w:rsidP="00E87731">
      <w:pPr>
        <w:pStyle w:val="ppCodeIndent"/>
      </w:pPr>
      <w:r>
        <w:t xml:space="preserve">    &lt;Button x:Name="btnBold" Margin="0,0,1,0"&gt;</w:t>
      </w:r>
    </w:p>
    <w:p w14:paraId="5E97E223" w14:textId="77777777" w:rsidR="00E87731" w:rsidRDefault="00E87731" w:rsidP="00E87731">
      <w:pPr>
        <w:pStyle w:val="ppCodeIndent"/>
      </w:pPr>
      <w:r>
        <w:t xml:space="preserve">        &lt;ToolTipService.ToolTip&gt;</w:t>
      </w:r>
    </w:p>
    <w:p w14:paraId="03CB4E35" w14:textId="77777777" w:rsidR="00E87731" w:rsidRDefault="00E87731" w:rsidP="00E87731">
      <w:pPr>
        <w:pStyle w:val="ppCodeIndent"/>
      </w:pPr>
      <w:r>
        <w:t xml:space="preserve">            &lt;ToolTip FontSize="16" Content="{Binding tooltip_Bold, </w:t>
      </w:r>
    </w:p>
    <w:p w14:paraId="2983F38A" w14:textId="77777777" w:rsidR="00E87731" w:rsidRDefault="00E87731" w:rsidP="00E87731">
      <w:pPr>
        <w:pStyle w:val="ppCodeIndent"/>
      </w:pPr>
      <w:r>
        <w:t xml:space="preserve">             Source={StaticResource localizedStrings}}"/&gt;</w:t>
      </w:r>
    </w:p>
    <w:p w14:paraId="4622B605" w14:textId="77777777" w:rsidR="00E87731" w:rsidRDefault="00E87731" w:rsidP="00E87731">
      <w:pPr>
        <w:pStyle w:val="ppCodeIndent"/>
      </w:pPr>
      <w:r>
        <w:t xml:space="preserve">        &lt;/ToolTipService.ToolTip&gt;</w:t>
      </w:r>
    </w:p>
    <w:p w14:paraId="3CADC332" w14:textId="77777777" w:rsidR="00E87731" w:rsidRDefault="00E87731" w:rsidP="00E87731">
      <w:pPr>
        <w:pStyle w:val="ppCodeIndent"/>
      </w:pPr>
      <w:r>
        <w:t xml:space="preserve">        &lt;Image Source="Images/Bold.png" d:IsLocked="True"/&gt;</w:t>
      </w:r>
    </w:p>
    <w:p w14:paraId="712625C9" w14:textId="77777777" w:rsidR="00E87731" w:rsidRDefault="00E87731" w:rsidP="00E87731">
      <w:pPr>
        <w:pStyle w:val="ppCodeIndent"/>
      </w:pPr>
      <w:r>
        <w:t xml:space="preserve">    &lt;/Button&gt;</w:t>
      </w:r>
    </w:p>
    <w:p w14:paraId="5F847AF1" w14:textId="77777777" w:rsidR="00E87731" w:rsidRDefault="00E87731" w:rsidP="00E87731">
      <w:pPr>
        <w:pStyle w:val="ppCodeIndent"/>
      </w:pPr>
    </w:p>
    <w:p w14:paraId="786D512E" w14:textId="77777777" w:rsidR="00E87731" w:rsidRDefault="00E87731" w:rsidP="00E87731">
      <w:pPr>
        <w:pStyle w:val="ppCodeIndent"/>
      </w:pPr>
      <w:r>
        <w:t xml:space="preserve">    &lt;Button x:Name="btnItalic" Margin="0,0,1,0"&gt;</w:t>
      </w:r>
    </w:p>
    <w:p w14:paraId="14D0458E" w14:textId="77777777" w:rsidR="00E87731" w:rsidRDefault="00E87731" w:rsidP="00E87731">
      <w:pPr>
        <w:pStyle w:val="ppCodeIndent"/>
      </w:pPr>
      <w:r>
        <w:t xml:space="preserve">        &lt;ToolTipService.ToolTip&gt;</w:t>
      </w:r>
    </w:p>
    <w:p w14:paraId="1509052C" w14:textId="77777777" w:rsidR="00E87731" w:rsidRDefault="00E87731" w:rsidP="00E87731">
      <w:pPr>
        <w:pStyle w:val="ppCodeIndent"/>
      </w:pPr>
      <w:r>
        <w:t xml:space="preserve">            &lt;ToolTip FontSize="16" Content="{Binding tooltip_Italic, </w:t>
      </w:r>
    </w:p>
    <w:p w14:paraId="16181F63" w14:textId="77777777" w:rsidR="00E87731" w:rsidRDefault="00E87731" w:rsidP="00E87731">
      <w:pPr>
        <w:pStyle w:val="ppCodeIndent"/>
      </w:pPr>
      <w:r>
        <w:t xml:space="preserve">              Source={StaticResource localizedStrings}}"/&gt;</w:t>
      </w:r>
    </w:p>
    <w:p w14:paraId="3678C77F" w14:textId="77777777" w:rsidR="00E87731" w:rsidRDefault="00E87731" w:rsidP="00E87731">
      <w:pPr>
        <w:pStyle w:val="ppCodeIndent"/>
      </w:pPr>
      <w:r>
        <w:t xml:space="preserve">        &lt;/ToolTipService.ToolTip&gt;</w:t>
      </w:r>
    </w:p>
    <w:p w14:paraId="528A2542" w14:textId="77777777" w:rsidR="00E87731" w:rsidRDefault="00E87731" w:rsidP="00E87731">
      <w:pPr>
        <w:pStyle w:val="ppCodeIndent"/>
      </w:pPr>
      <w:r>
        <w:t xml:space="preserve">        &lt;Image Source="Images/Italic.png"/&gt;</w:t>
      </w:r>
    </w:p>
    <w:p w14:paraId="18C431D1" w14:textId="77777777" w:rsidR="00E87731" w:rsidRDefault="00E87731" w:rsidP="00E87731">
      <w:pPr>
        <w:pStyle w:val="ppCodeIndent"/>
      </w:pPr>
      <w:r>
        <w:t xml:space="preserve">    &lt;/Button&gt;</w:t>
      </w:r>
    </w:p>
    <w:p w14:paraId="39B7D46D" w14:textId="77777777" w:rsidR="00E87731" w:rsidRDefault="00E87731" w:rsidP="00E87731">
      <w:pPr>
        <w:pStyle w:val="ppCodeIndent"/>
      </w:pPr>
    </w:p>
    <w:p w14:paraId="5C5D2799" w14:textId="77777777" w:rsidR="00E87731" w:rsidRDefault="00E87731" w:rsidP="00E87731">
      <w:pPr>
        <w:pStyle w:val="ppCodeIndent"/>
      </w:pPr>
      <w:r>
        <w:t xml:space="preserve">    &lt;Button x:Name="btnUnderline" Margin="0,0,13,0"&gt;</w:t>
      </w:r>
    </w:p>
    <w:p w14:paraId="7CC4F5CA" w14:textId="77777777" w:rsidR="00E87731" w:rsidRDefault="00E87731" w:rsidP="00E87731">
      <w:pPr>
        <w:pStyle w:val="ppCodeIndent"/>
      </w:pPr>
      <w:r>
        <w:t xml:space="preserve">        &lt;ToolTipService.ToolTip&gt;</w:t>
      </w:r>
    </w:p>
    <w:p w14:paraId="2B164517" w14:textId="77777777" w:rsidR="00E87731" w:rsidRDefault="00E87731" w:rsidP="00E87731">
      <w:pPr>
        <w:pStyle w:val="ppCodeIndent"/>
      </w:pPr>
      <w:r>
        <w:t xml:space="preserve">            &lt;ToolTip FontSize="16" Content="Underline"/&gt;</w:t>
      </w:r>
    </w:p>
    <w:p w14:paraId="10653CD4" w14:textId="77777777" w:rsidR="00E87731" w:rsidRDefault="00E87731" w:rsidP="00E87731">
      <w:pPr>
        <w:pStyle w:val="ppCodeIndent"/>
      </w:pPr>
      <w:r>
        <w:t xml:space="preserve">        &lt;/ToolTipService.ToolTip&gt;</w:t>
      </w:r>
    </w:p>
    <w:p w14:paraId="16DB50B5" w14:textId="77777777" w:rsidR="00E87731" w:rsidRDefault="00E87731" w:rsidP="00E87731">
      <w:pPr>
        <w:pStyle w:val="ppCodeIndent"/>
      </w:pPr>
      <w:r>
        <w:t xml:space="preserve">        &lt;Image Source="Images/Underline.png"/&gt;</w:t>
      </w:r>
    </w:p>
    <w:p w14:paraId="76B3F25D" w14:textId="77777777" w:rsidR="00E87731" w:rsidRDefault="00E87731" w:rsidP="00E87731">
      <w:pPr>
        <w:pStyle w:val="ppCodeIndent"/>
      </w:pPr>
      <w:r>
        <w:t xml:space="preserve">    &lt;/Button&gt;</w:t>
      </w:r>
    </w:p>
    <w:p w14:paraId="7065C5FB" w14:textId="77777777" w:rsidR="00E87731" w:rsidRDefault="00E87731" w:rsidP="00E87731">
      <w:pPr>
        <w:pStyle w:val="ppCodeIndent"/>
      </w:pPr>
    </w:p>
    <w:p w14:paraId="0B69131E" w14:textId="77777777" w:rsidR="00E87731" w:rsidRDefault="00E87731" w:rsidP="00E87731">
      <w:pPr>
        <w:pStyle w:val="ppCodeIndent"/>
      </w:pPr>
      <w:r>
        <w:t xml:space="preserve">    &lt;ComboBox x:Name="cmbFontColors" SelectedIndex="0" Margin="39,0,0,0" </w:t>
      </w:r>
    </w:p>
    <w:p w14:paraId="590F0CC9" w14:textId="77777777" w:rsidR="00E87731" w:rsidRDefault="00E87731" w:rsidP="00E87731">
      <w:pPr>
        <w:pStyle w:val="ppCodeIndent"/>
      </w:pPr>
      <w:r>
        <w:t xml:space="preserve">     HorizontalAlignment="Right"&gt;</w:t>
      </w:r>
    </w:p>
    <w:p w14:paraId="316A5F46" w14:textId="77777777" w:rsidR="00E87731" w:rsidRDefault="00E87731" w:rsidP="00E87731">
      <w:pPr>
        <w:pStyle w:val="ppCodeIndent"/>
      </w:pPr>
      <w:r>
        <w:t xml:space="preserve">        &lt;ComboBoxItem Tag="FFFF0000"&gt;</w:t>
      </w:r>
    </w:p>
    <w:p w14:paraId="58D5DB9E" w14:textId="77777777" w:rsidR="00E87731" w:rsidRDefault="00E87731" w:rsidP="00E87731">
      <w:pPr>
        <w:pStyle w:val="ppCodeIndent"/>
      </w:pPr>
      <w:r>
        <w:t xml:space="preserve">            &lt;Rectangle Width="22" Height="14" Fill="Red" Margin="2,0,0,0" /&gt;</w:t>
      </w:r>
    </w:p>
    <w:p w14:paraId="1F57186A" w14:textId="77777777" w:rsidR="00E87731" w:rsidRDefault="00E87731" w:rsidP="00E87731">
      <w:pPr>
        <w:pStyle w:val="ppCodeIndent"/>
      </w:pPr>
      <w:r>
        <w:t xml:space="preserve">        &lt;/ComboBoxItem&gt;</w:t>
      </w:r>
    </w:p>
    <w:p w14:paraId="6B505014" w14:textId="77777777" w:rsidR="00E87731" w:rsidRDefault="00E87731" w:rsidP="00E87731">
      <w:pPr>
        <w:pStyle w:val="ppCodeIndent"/>
      </w:pPr>
      <w:r>
        <w:t xml:space="preserve">        &lt;ComboBoxItem Tag="FF008000"&gt;</w:t>
      </w:r>
    </w:p>
    <w:p w14:paraId="031D0A9A" w14:textId="77777777" w:rsidR="00E87731" w:rsidRDefault="00E87731" w:rsidP="00E87731">
      <w:pPr>
        <w:pStyle w:val="ppCodeIndent"/>
      </w:pPr>
      <w:r>
        <w:t xml:space="preserve">            &lt;Rectangle Width="22" Height="14" Fill="Green" Margin="2,0,0,0" /&gt;</w:t>
      </w:r>
    </w:p>
    <w:p w14:paraId="0C2C68D3" w14:textId="77777777" w:rsidR="00E87731" w:rsidRDefault="00E87731" w:rsidP="00E87731">
      <w:pPr>
        <w:pStyle w:val="ppCodeIndent"/>
      </w:pPr>
      <w:r>
        <w:t xml:space="preserve">        &lt;/ComboBoxItem&gt;</w:t>
      </w:r>
    </w:p>
    <w:p w14:paraId="1EBE26F2" w14:textId="77777777" w:rsidR="00E87731" w:rsidRDefault="00E87731" w:rsidP="00E87731">
      <w:pPr>
        <w:pStyle w:val="ppCodeIndent"/>
      </w:pPr>
      <w:r>
        <w:t xml:space="preserve">        &lt;ComboBoxItem Tag="FF0000FF"&gt;</w:t>
      </w:r>
    </w:p>
    <w:p w14:paraId="7FE8D689" w14:textId="77777777" w:rsidR="00E87731" w:rsidRDefault="00E87731" w:rsidP="00E87731">
      <w:pPr>
        <w:pStyle w:val="ppCodeIndent"/>
      </w:pPr>
      <w:r>
        <w:t xml:space="preserve">            &lt;Rectangle Width="22" Height="14" Fill="Blue" Margin="2,0,0,0" /&gt;</w:t>
      </w:r>
    </w:p>
    <w:p w14:paraId="227B4569" w14:textId="77777777" w:rsidR="00E87731" w:rsidRDefault="00E87731" w:rsidP="00E87731">
      <w:pPr>
        <w:pStyle w:val="ppCodeIndent"/>
      </w:pPr>
      <w:r>
        <w:t xml:space="preserve">        &lt;/ComboBoxItem&gt;</w:t>
      </w:r>
    </w:p>
    <w:p w14:paraId="6E22A422" w14:textId="77777777" w:rsidR="00E87731" w:rsidRDefault="00E87731" w:rsidP="00E87731">
      <w:pPr>
        <w:pStyle w:val="ppCodeIndent"/>
      </w:pPr>
      <w:r>
        <w:t xml:space="preserve">        &lt;ComboBoxItem Tag="FFFFFF00"&gt;</w:t>
      </w:r>
    </w:p>
    <w:p w14:paraId="41FFA822" w14:textId="77777777" w:rsidR="00E87731" w:rsidRDefault="00E87731" w:rsidP="00E87731">
      <w:pPr>
        <w:pStyle w:val="ppCodeIndent"/>
      </w:pPr>
      <w:r>
        <w:t xml:space="preserve">            &lt;Rectangle Width="22" Height="14" Fill="Yellow" Margin="2,0,0,0" /&gt;</w:t>
      </w:r>
    </w:p>
    <w:p w14:paraId="07E1FCE4" w14:textId="77777777" w:rsidR="00E87731" w:rsidRDefault="00E87731" w:rsidP="00E87731">
      <w:pPr>
        <w:pStyle w:val="ppCodeIndent"/>
      </w:pPr>
      <w:r>
        <w:t xml:space="preserve">        &lt;/ComboBoxItem&gt;</w:t>
      </w:r>
    </w:p>
    <w:p w14:paraId="03AF76D2" w14:textId="77777777" w:rsidR="00E87731" w:rsidRDefault="00E87731" w:rsidP="00E87731">
      <w:pPr>
        <w:pStyle w:val="ppCodeIndent"/>
      </w:pPr>
      <w:r>
        <w:t xml:space="preserve">        &lt;ComboBoxItem Tag="FF000000" IsSelected="True"&gt;</w:t>
      </w:r>
    </w:p>
    <w:p w14:paraId="7D6E0E68" w14:textId="77777777" w:rsidR="00E87731" w:rsidRDefault="00E87731" w:rsidP="00E87731">
      <w:pPr>
        <w:pStyle w:val="ppCodeIndent"/>
      </w:pPr>
      <w:r>
        <w:t xml:space="preserve">            &lt;Rectangle Width="22" Height="14" Fill="Black" Margin="2,0,0,0" /&gt;</w:t>
      </w:r>
    </w:p>
    <w:p w14:paraId="022BADDC" w14:textId="77777777" w:rsidR="00E87731" w:rsidRDefault="00E87731" w:rsidP="00E87731">
      <w:pPr>
        <w:pStyle w:val="ppCodeIndent"/>
      </w:pPr>
      <w:r>
        <w:t xml:space="preserve">        &lt;/ComboBoxItem&gt;</w:t>
      </w:r>
    </w:p>
    <w:p w14:paraId="60B990FC" w14:textId="77777777" w:rsidR="00E87731" w:rsidRDefault="00E87731" w:rsidP="00E87731">
      <w:pPr>
        <w:pStyle w:val="ppCodeIndent"/>
      </w:pPr>
      <w:r>
        <w:t xml:space="preserve">    &lt;/ComboBox&gt;</w:t>
      </w:r>
    </w:p>
    <w:p w14:paraId="68369F3C" w14:textId="49FBF900" w:rsidR="00E87731" w:rsidRPr="006F0218" w:rsidRDefault="00E87731" w:rsidP="00E87731">
      <w:pPr>
        <w:pStyle w:val="ppCodeIndent"/>
      </w:pPr>
      <w:r>
        <w:lastRenderedPageBreak/>
        <w:t>&lt;/StackPanel&gt;</w:t>
      </w:r>
    </w:p>
    <w:p w14:paraId="2AF6164C" w14:textId="77777777" w:rsidR="00CD3F8A" w:rsidRPr="00517179" w:rsidRDefault="00320751" w:rsidP="00A93765">
      <w:pPr>
        <w:pStyle w:val="ppNumberList"/>
      </w:pPr>
      <w:r w:rsidRPr="00A93765">
        <w:t>In</w:t>
      </w:r>
      <w:r w:rsidRPr="00517179">
        <w:rPr>
          <w:szCs w:val="24"/>
        </w:rPr>
        <w:t xml:space="preserve"> the code you just inserted</w:t>
      </w:r>
      <w:r w:rsidR="00CD3F8A" w:rsidRPr="00517179">
        <w:rPr>
          <w:szCs w:val="24"/>
        </w:rPr>
        <w:t xml:space="preserve"> </w:t>
      </w:r>
      <w:r w:rsidR="0043767B">
        <w:rPr>
          <w:szCs w:val="24"/>
        </w:rPr>
        <w:t xml:space="preserve">into </w:t>
      </w:r>
      <w:r w:rsidR="00CD3F8A" w:rsidRPr="00517179">
        <w:rPr>
          <w:szCs w:val="24"/>
        </w:rPr>
        <w:t>MainPage.xaml</w:t>
      </w:r>
      <w:r w:rsidRPr="00517179">
        <w:t xml:space="preserve">, </w:t>
      </w:r>
      <w:r w:rsidR="00CD3F8A" w:rsidRPr="00517179">
        <w:t xml:space="preserve">find the button named </w:t>
      </w:r>
      <w:r w:rsidR="00CD3F8A" w:rsidRPr="0067185E">
        <w:rPr>
          <w:b/>
        </w:rPr>
        <w:t>btnBold</w:t>
      </w:r>
      <w:r w:rsidR="00CD3F8A" w:rsidRPr="00517179">
        <w:t>. Add a new Click event handler (use the default name)</w:t>
      </w:r>
      <w:r w:rsidR="00B03B45">
        <w:t>.</w:t>
      </w:r>
    </w:p>
    <w:p w14:paraId="3DC23E25" w14:textId="77777777" w:rsidR="00227E26" w:rsidRDefault="00A953A6" w:rsidP="00B00255">
      <w:pPr>
        <w:pStyle w:val="ppFigureIndent"/>
      </w:pPr>
      <w:r>
        <w:rPr>
          <w:noProof/>
          <w:lang w:bidi="ar-SA"/>
        </w:rPr>
        <w:drawing>
          <wp:inline distT="0" distB="0" distL="0" distR="0" wp14:editId="7FF3F41B">
            <wp:extent cx="2767965" cy="58547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767965" cy="585470"/>
                    </a:xfrm>
                    <a:prstGeom prst="rect">
                      <a:avLst/>
                    </a:prstGeom>
                    <a:noFill/>
                  </pic:spPr>
                </pic:pic>
              </a:graphicData>
            </a:graphic>
          </wp:inline>
        </w:drawing>
      </w:r>
    </w:p>
    <w:p w14:paraId="5FD6F7CB" w14:textId="77777777" w:rsidR="00CD3F8A" w:rsidRDefault="00CD3F8A" w:rsidP="00713597">
      <w:pPr>
        <w:pStyle w:val="ppFigureNumberIndent"/>
      </w:pPr>
      <w:r>
        <w:t xml:space="preserve">Figure </w:t>
      </w:r>
      <w:r w:rsidR="00606A2D">
        <w:t>3</w:t>
      </w:r>
    </w:p>
    <w:p w14:paraId="54ED053B" w14:textId="385022D0" w:rsidR="00CD3F8A" w:rsidRPr="00CD3F8A" w:rsidRDefault="00CD3F8A" w:rsidP="00CD3F8A">
      <w:pPr>
        <w:pStyle w:val="ppFigureCaptionIndent"/>
      </w:pPr>
      <w:r>
        <w:t>Event Handler Generation from XAML Editor</w:t>
      </w:r>
    </w:p>
    <w:p w14:paraId="23EE8426" w14:textId="77777777" w:rsidR="00CD3F8A" w:rsidRPr="00F347D9" w:rsidRDefault="00CD3F8A" w:rsidP="00CD3F8A">
      <w:pPr>
        <w:pStyle w:val="ppNumberList"/>
      </w:pPr>
      <w:r>
        <w:t xml:space="preserve">Right-click </w:t>
      </w:r>
      <w:r w:rsidRPr="00F347D9">
        <w:t xml:space="preserve"> btnBold_</w:t>
      </w:r>
      <w:r>
        <w:t>Click and select Navigate to Event Handler from the context menu</w:t>
      </w:r>
    </w:p>
    <w:p w14:paraId="105065DF" w14:textId="77777777" w:rsidR="00227E26" w:rsidRDefault="00A953A6" w:rsidP="00B00255">
      <w:pPr>
        <w:pStyle w:val="ppFigureIndent"/>
      </w:pPr>
      <w:r>
        <w:rPr>
          <w:noProof/>
          <w:lang w:bidi="ar-SA"/>
        </w:rPr>
        <w:drawing>
          <wp:inline distT="0" distB="0" distL="0" distR="0" wp14:editId="4CE8A90B">
            <wp:extent cx="4224655" cy="926465"/>
            <wp:effectExtent l="1905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224655" cy="926465"/>
                    </a:xfrm>
                    <a:prstGeom prst="rect">
                      <a:avLst/>
                    </a:prstGeom>
                    <a:noFill/>
                  </pic:spPr>
                </pic:pic>
              </a:graphicData>
            </a:graphic>
          </wp:inline>
        </w:drawing>
      </w:r>
    </w:p>
    <w:p w14:paraId="7760DB19" w14:textId="77777777" w:rsidR="00CD3F8A" w:rsidRDefault="00CD3F8A" w:rsidP="00713597">
      <w:pPr>
        <w:pStyle w:val="ppFigureNumberIndent"/>
      </w:pPr>
      <w:r>
        <w:t xml:space="preserve">Figure </w:t>
      </w:r>
      <w:r w:rsidR="00606A2D">
        <w:t>4</w:t>
      </w:r>
    </w:p>
    <w:p w14:paraId="59C24C09" w14:textId="5FD528A5" w:rsidR="00CD3F8A" w:rsidRPr="00CD3F8A" w:rsidRDefault="00CD3F8A" w:rsidP="00CD3F8A">
      <w:pPr>
        <w:pStyle w:val="ppFigureCaptionIndent"/>
      </w:pPr>
      <w:r>
        <w:t>Navigate to Event Handler from XAML Editor</w:t>
      </w:r>
    </w:p>
    <w:p w14:paraId="0DEBDC26" w14:textId="77777777" w:rsidR="00CD3F8A" w:rsidRPr="00437171" w:rsidRDefault="00CD3F8A" w:rsidP="005E7436">
      <w:pPr>
        <w:pStyle w:val="ppNumberList"/>
      </w:pPr>
      <w:r>
        <w:t xml:space="preserve">The last action will take </w:t>
      </w:r>
      <w:r w:rsidR="00606A2D">
        <w:t>you into the source code editor and</w:t>
      </w:r>
      <w:r>
        <w:t xml:space="preserve"> to the event handler:</w:t>
      </w:r>
    </w:p>
    <w:p w14:paraId="2C696058" w14:textId="77777777" w:rsidR="00227E26" w:rsidRDefault="00CD3F8A" w:rsidP="00B00255">
      <w:pPr>
        <w:pStyle w:val="ppCodeLanguageIndent"/>
        <w:rPr>
          <w:rFonts w:eastAsiaTheme="minorHAnsi"/>
          <w:lang w:bidi="he-IL"/>
        </w:rPr>
      </w:pPr>
      <w:r>
        <w:rPr>
          <w:rFonts w:eastAsiaTheme="minorHAnsi"/>
          <w:lang w:bidi="he-IL"/>
        </w:rPr>
        <w:t>C#</w:t>
      </w:r>
    </w:p>
    <w:p w14:paraId="61A1CED5" w14:textId="77777777" w:rsidR="00227E26" w:rsidRDefault="00CD3F8A" w:rsidP="00B00255">
      <w:pPr>
        <w:pStyle w:val="ppCodeIndent"/>
        <w:rPr>
          <w:rFonts w:eastAsiaTheme="minorHAnsi"/>
          <w:lang w:bidi="he-IL"/>
        </w:rPr>
      </w:pPr>
      <w:r w:rsidRPr="000A0758">
        <w:rPr>
          <w:rFonts w:eastAsiaTheme="minorHAnsi"/>
          <w:color w:val="0000FF"/>
          <w:lang w:bidi="he-IL"/>
        </w:rPr>
        <w:t>private</w:t>
      </w:r>
      <w:r w:rsidRPr="000A0758">
        <w:rPr>
          <w:rFonts w:eastAsiaTheme="minorHAnsi"/>
          <w:lang w:bidi="he-IL"/>
        </w:rPr>
        <w:t xml:space="preserve"> </w:t>
      </w:r>
      <w:r w:rsidRPr="000A0758">
        <w:rPr>
          <w:rFonts w:eastAsiaTheme="minorHAnsi"/>
          <w:color w:val="0000FF"/>
          <w:lang w:bidi="he-IL"/>
        </w:rPr>
        <w:t>void</w:t>
      </w:r>
      <w:r w:rsidRPr="000A0758">
        <w:rPr>
          <w:rFonts w:eastAsiaTheme="minorHAnsi"/>
          <w:lang w:bidi="he-IL"/>
        </w:rPr>
        <w:t xml:space="preserve"> btnBold_Click(</w:t>
      </w:r>
      <w:r w:rsidRPr="000A0758">
        <w:rPr>
          <w:rFonts w:eastAsiaTheme="minorHAnsi"/>
          <w:color w:val="0000FF"/>
          <w:lang w:bidi="he-IL"/>
        </w:rPr>
        <w:t>object</w:t>
      </w:r>
      <w:r w:rsidRPr="000A0758">
        <w:rPr>
          <w:rFonts w:eastAsiaTheme="minorHAnsi"/>
          <w:lang w:bidi="he-IL"/>
        </w:rPr>
        <w:t xml:space="preserve"> sender, </w:t>
      </w:r>
      <w:r w:rsidRPr="000A0758">
        <w:rPr>
          <w:rFonts w:eastAsiaTheme="minorHAnsi"/>
          <w:color w:val="2B91AF"/>
          <w:lang w:bidi="he-IL"/>
        </w:rPr>
        <w:t>RoutedEventArgs</w:t>
      </w:r>
      <w:r w:rsidRPr="000A0758">
        <w:rPr>
          <w:rFonts w:eastAsiaTheme="minorHAnsi"/>
          <w:lang w:bidi="he-IL"/>
        </w:rPr>
        <w:t xml:space="preserve"> e)</w:t>
      </w:r>
    </w:p>
    <w:p w14:paraId="1788AA6E" w14:textId="77777777" w:rsidR="00227E26" w:rsidRDefault="00CD3F8A" w:rsidP="00B00255">
      <w:pPr>
        <w:pStyle w:val="ppCodeIndent"/>
        <w:rPr>
          <w:rFonts w:eastAsiaTheme="minorHAnsi"/>
          <w:lang w:bidi="he-IL"/>
        </w:rPr>
      </w:pPr>
      <w:r w:rsidRPr="000A0758">
        <w:rPr>
          <w:rFonts w:eastAsiaTheme="minorHAnsi"/>
          <w:lang w:bidi="he-IL"/>
        </w:rPr>
        <w:t>{</w:t>
      </w:r>
    </w:p>
    <w:p w14:paraId="70FF0AC3" w14:textId="77777777" w:rsidR="00227E26" w:rsidRDefault="00227E26" w:rsidP="00B00255">
      <w:pPr>
        <w:pStyle w:val="ppCodeIndent"/>
        <w:rPr>
          <w:rFonts w:eastAsiaTheme="minorHAnsi"/>
          <w:lang w:bidi="he-IL"/>
        </w:rPr>
      </w:pPr>
    </w:p>
    <w:p w14:paraId="034CBBA7" w14:textId="77777777" w:rsidR="00227E26" w:rsidRDefault="00CD3F8A" w:rsidP="00B00255">
      <w:pPr>
        <w:pStyle w:val="ppCodeIndent"/>
        <w:rPr>
          <w:rFonts w:eastAsiaTheme="minorHAnsi"/>
          <w:lang w:bidi="he-IL"/>
        </w:rPr>
      </w:pPr>
      <w:r w:rsidRPr="000A0758">
        <w:rPr>
          <w:rFonts w:eastAsiaTheme="minorHAnsi"/>
          <w:lang w:bidi="he-IL"/>
        </w:rPr>
        <w:t xml:space="preserve">}    </w:t>
      </w:r>
    </w:p>
    <w:p w14:paraId="31C79CDB" w14:textId="77777777" w:rsidR="00CD3F8A" w:rsidRDefault="00CD3F8A" w:rsidP="005E7436">
      <w:pPr>
        <w:pStyle w:val="ppNumberList"/>
      </w:pPr>
      <w:r>
        <w:t xml:space="preserve">Since we want to set the selected text to bold, we'll add the following </w:t>
      </w:r>
      <w:r w:rsidRPr="00DE5F39">
        <w:rPr>
          <w:b/>
        </w:rPr>
        <w:t>if</w:t>
      </w:r>
      <w:r>
        <w:t xml:space="preserve"> statement to check whether the user selected some text prior to pressing the button</w:t>
      </w:r>
      <w:r w:rsidR="00606A2D">
        <w:t xml:space="preserve">. Add the following code in the </w:t>
      </w:r>
      <w:r w:rsidR="00CB4F75">
        <w:t>btnBold_Click method:</w:t>
      </w:r>
    </w:p>
    <w:p w14:paraId="51D95753" w14:textId="77777777" w:rsidR="00227E26" w:rsidRDefault="00CD3F8A" w:rsidP="00B00255">
      <w:pPr>
        <w:pStyle w:val="ppCodeLanguageIndent"/>
        <w:rPr>
          <w:rFonts w:eastAsiaTheme="minorHAnsi"/>
          <w:lang w:bidi="he-IL"/>
        </w:rPr>
      </w:pPr>
      <w:r>
        <w:rPr>
          <w:rFonts w:eastAsiaTheme="minorHAnsi"/>
          <w:lang w:bidi="he-IL"/>
        </w:rPr>
        <w:t>C#</w:t>
      </w:r>
    </w:p>
    <w:p w14:paraId="19F7ECDD" w14:textId="77777777" w:rsidR="00227E26" w:rsidRDefault="00CD3F8A" w:rsidP="00B00255">
      <w:pPr>
        <w:pStyle w:val="ppCodeIndent"/>
        <w:rPr>
          <w:rFonts w:eastAsiaTheme="minorHAnsi"/>
          <w:lang w:bidi="he-IL"/>
        </w:rPr>
      </w:pPr>
      <w:r w:rsidRPr="000A0758">
        <w:rPr>
          <w:rFonts w:eastAsiaTheme="minorHAnsi"/>
          <w:color w:val="0000FF"/>
          <w:lang w:bidi="he-IL"/>
        </w:rPr>
        <w:t>if</w:t>
      </w:r>
      <w:r w:rsidRPr="000A0758">
        <w:rPr>
          <w:rFonts w:eastAsiaTheme="minorHAnsi"/>
          <w:lang w:bidi="he-IL"/>
        </w:rPr>
        <w:t xml:space="preserve"> (rtb != </w:t>
      </w:r>
      <w:r w:rsidRPr="000A0758">
        <w:rPr>
          <w:rFonts w:eastAsiaTheme="minorHAnsi"/>
          <w:color w:val="0000FF"/>
          <w:lang w:bidi="he-IL"/>
        </w:rPr>
        <w:t>null</w:t>
      </w:r>
      <w:r w:rsidRPr="000A0758">
        <w:rPr>
          <w:rFonts w:eastAsiaTheme="minorHAnsi"/>
          <w:lang w:bidi="he-IL"/>
        </w:rPr>
        <w:t xml:space="preserve"> &amp;&amp; rtb.Selection.Text.Length &gt; </w:t>
      </w:r>
      <w:r w:rsidRPr="000A0758">
        <w:rPr>
          <w:rFonts w:eastAsiaTheme="minorHAnsi"/>
          <w:color w:val="A52A2A"/>
          <w:lang w:bidi="he-IL"/>
        </w:rPr>
        <w:t>0</w:t>
      </w:r>
      <w:r w:rsidRPr="000A0758">
        <w:rPr>
          <w:rFonts w:eastAsiaTheme="minorHAnsi"/>
          <w:lang w:bidi="he-IL"/>
        </w:rPr>
        <w:t>)</w:t>
      </w:r>
    </w:p>
    <w:p w14:paraId="5746885D" w14:textId="77777777" w:rsidR="00227E26" w:rsidRDefault="00CD3F8A" w:rsidP="00B00255">
      <w:pPr>
        <w:pStyle w:val="ppCodeIndent"/>
        <w:rPr>
          <w:rFonts w:eastAsiaTheme="minorHAnsi"/>
          <w:lang w:bidi="he-IL"/>
        </w:rPr>
      </w:pPr>
      <w:r w:rsidRPr="000A0758">
        <w:rPr>
          <w:rFonts w:eastAsiaTheme="minorHAnsi"/>
          <w:lang w:bidi="he-IL"/>
        </w:rPr>
        <w:t>{</w:t>
      </w:r>
    </w:p>
    <w:p w14:paraId="47EA4CD3" w14:textId="77777777" w:rsidR="00227E26" w:rsidRDefault="00227E26" w:rsidP="00B00255">
      <w:pPr>
        <w:pStyle w:val="ppCodeIndent"/>
        <w:rPr>
          <w:rFonts w:eastAsiaTheme="minorHAnsi"/>
          <w:lang w:bidi="he-IL"/>
        </w:rPr>
      </w:pPr>
    </w:p>
    <w:p w14:paraId="029209DB" w14:textId="77777777" w:rsidR="00227E26" w:rsidRDefault="00CD3F8A" w:rsidP="00B00255">
      <w:pPr>
        <w:pStyle w:val="ppCodeIndent"/>
        <w:rPr>
          <w:rFonts w:eastAsiaTheme="minorHAnsi"/>
          <w:lang w:bidi="he-IL"/>
        </w:rPr>
      </w:pPr>
      <w:r w:rsidRPr="000A0758">
        <w:rPr>
          <w:rFonts w:eastAsiaTheme="minorHAnsi"/>
          <w:lang w:bidi="he-IL"/>
        </w:rPr>
        <w:t>}</w:t>
      </w:r>
    </w:p>
    <w:p w14:paraId="3790C9CF" w14:textId="77777777" w:rsidR="00227E26" w:rsidRDefault="00B65A59" w:rsidP="00B00255">
      <w:pPr>
        <w:pStyle w:val="ppCodeIndent"/>
        <w:rPr>
          <w:rFonts w:eastAsiaTheme="minorHAnsi"/>
          <w:lang w:bidi="he-IL"/>
        </w:rPr>
      </w:pPr>
      <w:r>
        <w:rPr>
          <w:rFonts w:eastAsiaTheme="minorHAnsi"/>
          <w:lang w:bidi="he-IL"/>
        </w:rPr>
        <w:t>ReturnFocus</w:t>
      </w:r>
      <w:r w:rsidR="00CD3F8A" w:rsidRPr="000A0758">
        <w:rPr>
          <w:rFonts w:eastAsiaTheme="minorHAnsi"/>
          <w:lang w:bidi="he-IL"/>
        </w:rPr>
        <w:t>();</w:t>
      </w:r>
    </w:p>
    <w:p w14:paraId="489AED55" w14:textId="77777777" w:rsidR="00CD3F8A" w:rsidRDefault="00CD3F8A" w:rsidP="005E7436">
      <w:pPr>
        <w:pStyle w:val="ppNumberList"/>
      </w:pPr>
      <w:r>
        <w:t>Once we have a selection, all that is left to do is to change the font's weight from normal to bold or vice versa according to whether t</w:t>
      </w:r>
      <w:r w:rsidR="00BF5A2B">
        <w:t xml:space="preserve">he button is toggled or not. We'll </w:t>
      </w:r>
      <w:r>
        <w:t>need to check the current font style and apply the opposite (</w:t>
      </w:r>
      <w:r w:rsidR="003050CF">
        <w:t>in case the selection is mixed</w:t>
      </w:r>
      <w:r>
        <w:t xml:space="preserve"> we'll remove the bold style). Add the following code inside the </w:t>
      </w:r>
      <w:r w:rsidRPr="00DC055F">
        <w:rPr>
          <w:b/>
        </w:rPr>
        <w:t>if</w:t>
      </w:r>
      <w:r>
        <w:t xml:space="preserve"> statement to perform the style modification</w:t>
      </w:r>
      <w:r w:rsidR="0014756A">
        <w:t>:</w:t>
      </w:r>
    </w:p>
    <w:p w14:paraId="7A8FAC45" w14:textId="77777777" w:rsidR="005C3900" w:rsidRPr="00B00255" w:rsidRDefault="00227E26">
      <w:pPr>
        <w:pStyle w:val="ppCodeLanguageIndent"/>
      </w:pPr>
      <w:r w:rsidRPr="00B00255">
        <w:t>C#</w:t>
      </w:r>
    </w:p>
    <w:p w14:paraId="74D0BD76" w14:textId="77777777" w:rsidR="005C3900" w:rsidRPr="00EB36B5" w:rsidRDefault="00227E26">
      <w:pPr>
        <w:pStyle w:val="ppCodeIndent"/>
        <w:rPr>
          <w:rFonts w:eastAsiaTheme="minorHAnsi"/>
        </w:rPr>
      </w:pPr>
      <w:r w:rsidRPr="00FA2FCD">
        <w:rPr>
          <w:rFonts w:eastAsiaTheme="minorHAnsi"/>
          <w:color w:val="0000FF"/>
        </w:rPr>
        <w:t>if</w:t>
      </w:r>
      <w:r w:rsidRPr="00B00255">
        <w:rPr>
          <w:rFonts w:eastAsiaTheme="minorHAnsi"/>
        </w:rPr>
        <w:t xml:space="preserve"> (rtb.Selection.GetPropertyValue(</w:t>
      </w:r>
      <w:r w:rsidRPr="00FA2FCD">
        <w:rPr>
          <w:rFonts w:eastAsiaTheme="minorHAnsi"/>
          <w:color w:val="31859C" w:themeColor="accent5" w:themeShade="BF"/>
        </w:rPr>
        <w:t>Run</w:t>
      </w:r>
      <w:r w:rsidRPr="00B00255">
        <w:rPr>
          <w:rFonts w:eastAsiaTheme="minorHAnsi"/>
        </w:rPr>
        <w:t xml:space="preserve">.FontWeightProperty) </w:t>
      </w:r>
      <w:r w:rsidRPr="00FA2FCD">
        <w:rPr>
          <w:rFonts w:eastAsiaTheme="minorHAnsi"/>
          <w:color w:val="0000FF"/>
        </w:rPr>
        <w:t>is</w:t>
      </w:r>
      <w:r w:rsidRPr="00B00255">
        <w:rPr>
          <w:rFonts w:eastAsiaTheme="minorHAnsi"/>
        </w:rPr>
        <w:t xml:space="preserve"> </w:t>
      </w:r>
      <w:r w:rsidRPr="00FA2FCD">
        <w:rPr>
          <w:rFonts w:eastAsiaTheme="minorHAnsi"/>
          <w:color w:val="31859C" w:themeColor="accent5" w:themeShade="BF"/>
        </w:rPr>
        <w:t>FontWeight</w:t>
      </w:r>
      <w:r w:rsidRPr="00B00255">
        <w:rPr>
          <w:rFonts w:eastAsiaTheme="minorHAnsi"/>
        </w:rPr>
        <w:t xml:space="preserve"> &amp;&amp;</w:t>
      </w:r>
    </w:p>
    <w:p w14:paraId="07015560" w14:textId="77777777" w:rsidR="005C3900" w:rsidRPr="00EB36B5" w:rsidRDefault="00227E26">
      <w:pPr>
        <w:pStyle w:val="ppCodeIndent"/>
        <w:rPr>
          <w:rFonts w:eastAsiaTheme="minorHAnsi"/>
        </w:rPr>
      </w:pPr>
      <w:r w:rsidRPr="00B00255">
        <w:rPr>
          <w:rFonts w:eastAsiaTheme="minorHAnsi"/>
        </w:rPr>
        <w:lastRenderedPageBreak/>
        <w:tab/>
        <w:t>((</w:t>
      </w:r>
      <w:r w:rsidRPr="00FA2FCD">
        <w:rPr>
          <w:rFonts w:eastAsiaTheme="minorHAnsi"/>
          <w:color w:val="31859C" w:themeColor="accent5" w:themeShade="BF"/>
        </w:rPr>
        <w:t>FontWeight</w:t>
      </w:r>
      <w:r w:rsidRPr="00B00255">
        <w:rPr>
          <w:rFonts w:eastAsiaTheme="minorHAnsi"/>
        </w:rPr>
        <w:t>)rtb.Selection.GetPropertyValue(</w:t>
      </w:r>
      <w:r w:rsidRPr="00FA2FCD">
        <w:rPr>
          <w:rFonts w:eastAsiaTheme="minorHAnsi"/>
          <w:color w:val="31859C" w:themeColor="accent5" w:themeShade="BF"/>
        </w:rPr>
        <w:t>Run</w:t>
      </w:r>
      <w:r w:rsidRPr="00B00255">
        <w:rPr>
          <w:rFonts w:eastAsiaTheme="minorHAnsi"/>
        </w:rPr>
        <w:t xml:space="preserve">.FontWeightProperty)) </w:t>
      </w:r>
      <w:r w:rsidRPr="00B00255">
        <w:rPr>
          <w:rFonts w:eastAsiaTheme="minorHAnsi"/>
        </w:rPr>
        <w:tab/>
      </w:r>
      <w:r w:rsidRPr="00B00255">
        <w:rPr>
          <w:rFonts w:eastAsiaTheme="minorHAnsi"/>
        </w:rPr>
        <w:tab/>
        <w:t xml:space="preserve">== </w:t>
      </w:r>
      <w:r w:rsidRPr="00FA2FCD">
        <w:rPr>
          <w:rFonts w:eastAsiaTheme="minorHAnsi"/>
          <w:color w:val="31859C" w:themeColor="accent5" w:themeShade="BF"/>
        </w:rPr>
        <w:t>FontWeights</w:t>
      </w:r>
      <w:r w:rsidRPr="00B00255">
        <w:rPr>
          <w:rFonts w:eastAsiaTheme="minorHAnsi"/>
        </w:rPr>
        <w:t>.Normal)</w:t>
      </w:r>
    </w:p>
    <w:p w14:paraId="593500F1" w14:textId="77777777" w:rsidR="005C3900" w:rsidRPr="00EB36B5" w:rsidRDefault="00227E26">
      <w:pPr>
        <w:pStyle w:val="ppCodeIndent"/>
        <w:rPr>
          <w:rFonts w:eastAsiaTheme="minorHAnsi"/>
        </w:rPr>
      </w:pPr>
      <w:r w:rsidRPr="00B00255">
        <w:rPr>
          <w:rFonts w:eastAsiaTheme="minorHAnsi"/>
        </w:rPr>
        <w:tab/>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.FontWeightProperty,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FontWeights</w:t>
      </w:r>
      <w:r w:rsidRPr="00B00255">
        <w:rPr>
          <w:rFonts w:eastAsiaTheme="minorHAnsi"/>
        </w:rPr>
        <w:t>.Bold);</w:t>
      </w:r>
    </w:p>
    <w:p w14:paraId="6171F8D0" w14:textId="77777777" w:rsidR="005C3900" w:rsidRPr="00FA2FCD" w:rsidRDefault="00227E26">
      <w:pPr>
        <w:pStyle w:val="ppCodeIndent"/>
        <w:rPr>
          <w:rFonts w:eastAsiaTheme="minorHAnsi"/>
          <w:color w:val="0000FF"/>
        </w:rPr>
      </w:pPr>
      <w:r w:rsidRPr="00FA2FCD">
        <w:rPr>
          <w:rFonts w:eastAsiaTheme="minorHAnsi"/>
          <w:color w:val="0000FF"/>
        </w:rPr>
        <w:t>else</w:t>
      </w:r>
    </w:p>
    <w:p w14:paraId="6C63268A" w14:textId="77777777" w:rsidR="005C3900" w:rsidRPr="00EB36B5" w:rsidRDefault="00227E26">
      <w:pPr>
        <w:pStyle w:val="ppCodeIndent"/>
        <w:rPr>
          <w:rFonts w:eastAsiaTheme="minorHAnsi"/>
        </w:rPr>
      </w:pPr>
      <w:r w:rsidRPr="00B00255">
        <w:rPr>
          <w:rFonts w:eastAsiaTheme="minorHAnsi"/>
        </w:rPr>
        <w:tab/>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.FontWeightProperty,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FontWeights</w:t>
      </w:r>
      <w:r w:rsidRPr="00B00255">
        <w:rPr>
          <w:rFonts w:eastAsiaTheme="minorHAnsi"/>
        </w:rPr>
        <w:t>.Normal);</w:t>
      </w:r>
    </w:p>
    <w:p w14:paraId="32CA7A50" w14:textId="77777777" w:rsidR="005C3900" w:rsidRPr="00EB36B5" w:rsidRDefault="005C3900">
      <w:pPr>
        <w:pStyle w:val="ppCodeIndent"/>
        <w:rPr>
          <w:rFonts w:eastAsiaTheme="minorHAnsi"/>
        </w:rPr>
      </w:pPr>
    </w:p>
    <w:p w14:paraId="1CC32469" w14:textId="77777777" w:rsidR="00DC055F" w:rsidRDefault="00DC055F" w:rsidP="005E7436">
      <w:pPr>
        <w:pStyle w:val="ppNumberList"/>
      </w:pPr>
      <w:r>
        <w:t xml:space="preserve">Add a Click event handler for </w:t>
      </w:r>
      <w:r w:rsidRPr="00DC055F">
        <w:rPr>
          <w:b/>
        </w:rPr>
        <w:t>btnItalic</w:t>
      </w:r>
      <w:r>
        <w:t xml:space="preserve"> </w:t>
      </w:r>
      <w:r w:rsidR="001564E9">
        <w:t>(</w:t>
      </w:r>
      <w:r>
        <w:t>following the same process you followed for btnBold above</w:t>
      </w:r>
      <w:r w:rsidR="001564E9">
        <w:t>)</w:t>
      </w:r>
      <w:r>
        <w:t>.</w:t>
      </w:r>
    </w:p>
    <w:p w14:paraId="05587F5A" w14:textId="77777777" w:rsidR="00CD3F8A" w:rsidRDefault="00DC055F" w:rsidP="005E7436">
      <w:pPr>
        <w:pStyle w:val="ppNumberList"/>
      </w:pPr>
      <w:r>
        <w:t>P</w:t>
      </w:r>
      <w:r w:rsidR="00CD3F8A">
        <w:t xml:space="preserve">lace the following code in the </w:t>
      </w:r>
      <w:r w:rsidR="00233DCB">
        <w:t>btnItalic_Click</w:t>
      </w:r>
      <w:r w:rsidR="00CD3F8A">
        <w:t xml:space="preserve"> event handler</w:t>
      </w:r>
      <w:r w:rsidR="00FC188A">
        <w:t xml:space="preserve"> and take a moment to look through the code.</w:t>
      </w:r>
    </w:p>
    <w:p w14:paraId="2F1A63CE" w14:textId="77777777" w:rsidR="005C3900" w:rsidRPr="00B00255" w:rsidRDefault="00227E26">
      <w:pPr>
        <w:pStyle w:val="ppCodeLanguageIndent"/>
      </w:pPr>
      <w:r w:rsidRPr="00B00255">
        <w:t>C#</w:t>
      </w:r>
    </w:p>
    <w:p w14:paraId="2273B3F3" w14:textId="77777777" w:rsidR="005C3900" w:rsidRPr="00EB36B5" w:rsidRDefault="00227E26">
      <w:pPr>
        <w:pStyle w:val="ppCodeIndent"/>
        <w:rPr>
          <w:rFonts w:eastAsiaTheme="minorHAnsi"/>
        </w:rPr>
      </w:pPr>
      <w:r w:rsidRPr="00FA2FCD">
        <w:rPr>
          <w:rFonts w:eastAsiaTheme="minorHAnsi"/>
          <w:color w:val="0000FF"/>
        </w:rPr>
        <w:t>if</w:t>
      </w:r>
      <w:r w:rsidRPr="00B00255">
        <w:rPr>
          <w:rFonts w:eastAsiaTheme="minorHAnsi"/>
        </w:rPr>
        <w:t xml:space="preserve"> (rtb != null &amp;&amp; rtb.Selection.Text.Length &gt; 0)</w:t>
      </w:r>
    </w:p>
    <w:p w14:paraId="4BCB2A26" w14:textId="77777777" w:rsidR="005C3900" w:rsidRPr="00EB36B5" w:rsidRDefault="00227E26">
      <w:pPr>
        <w:pStyle w:val="ppCodeIndent"/>
        <w:rPr>
          <w:rFonts w:eastAsiaTheme="minorHAnsi"/>
        </w:rPr>
      </w:pPr>
      <w:r w:rsidRPr="00B00255">
        <w:rPr>
          <w:rFonts w:eastAsiaTheme="minorHAnsi"/>
        </w:rPr>
        <w:t>{</w:t>
      </w:r>
    </w:p>
    <w:p w14:paraId="4C1CC879" w14:textId="77777777" w:rsidR="005C3900" w:rsidRPr="00EB36B5" w:rsidRDefault="00227E26">
      <w:pPr>
        <w:pStyle w:val="ppCodeIndent"/>
        <w:rPr>
          <w:rFonts w:eastAsiaTheme="minorHAnsi"/>
        </w:rPr>
      </w:pPr>
      <w:r w:rsidRPr="00B00255">
        <w:rPr>
          <w:rFonts w:eastAsiaTheme="minorHAnsi"/>
        </w:rPr>
        <w:tab/>
      </w:r>
      <w:r w:rsidRPr="00FA2FCD">
        <w:rPr>
          <w:rFonts w:eastAsiaTheme="minorHAnsi"/>
          <w:color w:val="0000FF"/>
        </w:rPr>
        <w:t>if</w:t>
      </w:r>
      <w:r w:rsidRPr="00B00255">
        <w:rPr>
          <w:rFonts w:eastAsiaTheme="minorHAnsi"/>
        </w:rPr>
        <w:t xml:space="preserve"> (rtb.Selection.GetPropertyValue(</w:t>
      </w:r>
      <w:r w:rsidRPr="00FA2FCD">
        <w:rPr>
          <w:rFonts w:eastAsiaTheme="minorHAnsi"/>
          <w:color w:val="31859C" w:themeColor="accent5" w:themeShade="BF"/>
        </w:rPr>
        <w:t>Run</w:t>
      </w:r>
      <w:r w:rsidRPr="00B00255">
        <w:rPr>
          <w:rFonts w:eastAsiaTheme="minorHAnsi"/>
        </w:rPr>
        <w:t xml:space="preserve">.FontStyleProperty) </w:t>
      </w:r>
      <w:r w:rsidRPr="00FA2FCD">
        <w:rPr>
          <w:rFonts w:eastAsiaTheme="minorHAnsi"/>
          <w:color w:val="0000FF"/>
        </w:rPr>
        <w:t>is</w:t>
      </w:r>
      <w:r w:rsidRPr="00B00255">
        <w:rPr>
          <w:rFonts w:eastAsiaTheme="minorHAnsi"/>
        </w:rPr>
        <w:t xml:space="preserve"> </w:t>
      </w:r>
      <w:r w:rsidRPr="00FA2FCD">
        <w:rPr>
          <w:rFonts w:eastAsiaTheme="minorHAnsi"/>
          <w:color w:val="31859C" w:themeColor="accent5" w:themeShade="BF"/>
        </w:rPr>
        <w:t>FontStyle</w:t>
      </w:r>
      <w:r w:rsidRPr="00B00255">
        <w:rPr>
          <w:rFonts w:eastAsiaTheme="minorHAnsi"/>
        </w:rPr>
        <w:t xml:space="preserve"> &amp;&amp;</w:t>
      </w:r>
    </w:p>
    <w:p w14:paraId="0743AD8A" w14:textId="77777777" w:rsidR="005C3900" w:rsidRPr="00EB36B5" w:rsidRDefault="00227E26">
      <w:pPr>
        <w:pStyle w:val="ppCodeIndent"/>
        <w:rPr>
          <w:rFonts w:eastAsiaTheme="minorHAnsi"/>
        </w:rPr>
      </w:pPr>
      <w:r w:rsidRPr="00B00255">
        <w:rPr>
          <w:rFonts w:eastAsiaTheme="minorHAnsi"/>
        </w:rPr>
        <w:tab/>
      </w:r>
      <w:r w:rsidRPr="00B00255">
        <w:rPr>
          <w:rFonts w:eastAsiaTheme="minorHAnsi"/>
        </w:rPr>
        <w:tab/>
        <w:t>((</w:t>
      </w:r>
      <w:r w:rsidRPr="00FA2FCD">
        <w:rPr>
          <w:rFonts w:eastAsiaTheme="minorHAnsi"/>
          <w:color w:val="31859C" w:themeColor="accent5" w:themeShade="BF"/>
        </w:rPr>
        <w:t>FontStyle</w:t>
      </w:r>
      <w:r w:rsidRPr="00B00255">
        <w:rPr>
          <w:rFonts w:eastAsiaTheme="minorHAnsi"/>
        </w:rPr>
        <w:t>)rtb.Selection.GetPropertyValue(</w:t>
      </w:r>
      <w:r w:rsidRPr="00FA2FCD">
        <w:rPr>
          <w:rFonts w:eastAsiaTheme="minorHAnsi"/>
          <w:color w:val="31859C" w:themeColor="accent5" w:themeShade="BF"/>
        </w:rPr>
        <w:t>Run</w:t>
      </w:r>
      <w:r w:rsidRPr="00B00255">
        <w:rPr>
          <w:rFonts w:eastAsiaTheme="minorHAnsi"/>
        </w:rPr>
        <w:t xml:space="preserve">.FontStyleProperty)) </w:t>
      </w:r>
      <w:r w:rsidRPr="00B00255">
        <w:rPr>
          <w:rFonts w:eastAsiaTheme="minorHAnsi"/>
        </w:rPr>
        <w:tab/>
      </w:r>
      <w:r w:rsidRPr="00B00255">
        <w:rPr>
          <w:rFonts w:eastAsiaTheme="minorHAnsi"/>
        </w:rPr>
        <w:tab/>
        <w:t xml:space="preserve">== </w:t>
      </w:r>
      <w:r w:rsidRPr="00FA2FCD">
        <w:rPr>
          <w:rFonts w:eastAsiaTheme="minorHAnsi"/>
          <w:color w:val="31859C" w:themeColor="accent5" w:themeShade="BF"/>
        </w:rPr>
        <w:t>FontStyles</w:t>
      </w:r>
      <w:r w:rsidRPr="00B00255">
        <w:rPr>
          <w:rFonts w:eastAsiaTheme="minorHAnsi"/>
        </w:rPr>
        <w:t>.Normal)</w:t>
      </w:r>
    </w:p>
    <w:p w14:paraId="4A6549F8" w14:textId="77777777" w:rsidR="005C3900" w:rsidRPr="00EB36B5" w:rsidRDefault="00227E26">
      <w:pPr>
        <w:pStyle w:val="ppCodeIndent"/>
        <w:rPr>
          <w:rFonts w:eastAsiaTheme="minorHAnsi"/>
        </w:rPr>
      </w:pPr>
      <w:r w:rsidRPr="00B00255">
        <w:rPr>
          <w:rFonts w:eastAsiaTheme="minorHAnsi"/>
        </w:rPr>
        <w:tab/>
      </w:r>
      <w:r w:rsidRPr="00B00255">
        <w:rPr>
          <w:rFonts w:eastAsiaTheme="minorHAnsi"/>
        </w:rPr>
        <w:tab/>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.FontStyleProperty,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FontStyles</w:t>
      </w:r>
      <w:r w:rsidRPr="00B00255">
        <w:rPr>
          <w:rFonts w:eastAsiaTheme="minorHAnsi"/>
        </w:rPr>
        <w:t>.Italic);</w:t>
      </w:r>
    </w:p>
    <w:p w14:paraId="2AD389D5" w14:textId="77777777" w:rsidR="005C3900" w:rsidRPr="00FA2FCD" w:rsidRDefault="00227E26">
      <w:pPr>
        <w:pStyle w:val="ppCodeIndent"/>
        <w:rPr>
          <w:rFonts w:eastAsiaTheme="minorHAnsi"/>
          <w:color w:val="0000FF"/>
        </w:rPr>
      </w:pPr>
      <w:r w:rsidRPr="00B00255">
        <w:rPr>
          <w:rFonts w:eastAsiaTheme="minorHAnsi"/>
        </w:rPr>
        <w:tab/>
      </w:r>
      <w:r w:rsidRPr="00FA2FCD">
        <w:rPr>
          <w:rFonts w:eastAsiaTheme="minorHAnsi"/>
          <w:color w:val="0000FF"/>
        </w:rPr>
        <w:t>else</w:t>
      </w:r>
    </w:p>
    <w:p w14:paraId="105B88F3" w14:textId="77777777" w:rsidR="005C3900" w:rsidRPr="00EB36B5" w:rsidRDefault="00227E26">
      <w:pPr>
        <w:pStyle w:val="ppCodeIndent"/>
        <w:rPr>
          <w:rFonts w:eastAsiaTheme="minorHAnsi"/>
        </w:rPr>
      </w:pPr>
      <w:r w:rsidRPr="00B00255">
        <w:rPr>
          <w:rFonts w:eastAsiaTheme="minorHAnsi"/>
        </w:rPr>
        <w:tab/>
      </w:r>
      <w:r w:rsidRPr="00B00255">
        <w:rPr>
          <w:rFonts w:eastAsiaTheme="minorHAnsi"/>
        </w:rPr>
        <w:tab/>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.FontStyleProperty,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FontStyles</w:t>
      </w:r>
      <w:r w:rsidRPr="00B00255">
        <w:rPr>
          <w:rFonts w:eastAsiaTheme="minorHAnsi"/>
        </w:rPr>
        <w:t>.Normal);</w:t>
      </w:r>
    </w:p>
    <w:p w14:paraId="22A17A37" w14:textId="77777777" w:rsidR="005C3900" w:rsidRPr="00EB36B5" w:rsidRDefault="00227E26">
      <w:pPr>
        <w:pStyle w:val="ppCodeIndent"/>
        <w:rPr>
          <w:rFonts w:eastAsiaTheme="minorHAnsi"/>
        </w:rPr>
      </w:pPr>
      <w:r w:rsidRPr="00B00255">
        <w:rPr>
          <w:rFonts w:eastAsiaTheme="minorHAnsi"/>
        </w:rPr>
        <w:t>}</w:t>
      </w:r>
    </w:p>
    <w:p w14:paraId="27DA62B4" w14:textId="77777777" w:rsidR="005C3900" w:rsidRPr="00EB36B5" w:rsidRDefault="00B65A59">
      <w:pPr>
        <w:pStyle w:val="ppCodeIndent"/>
        <w:rPr>
          <w:rFonts w:eastAsiaTheme="minorHAnsi"/>
        </w:rPr>
      </w:pPr>
      <w:r>
        <w:rPr>
          <w:rFonts w:eastAsiaTheme="minorHAnsi"/>
        </w:rPr>
        <w:t>ReturnFocus</w:t>
      </w:r>
      <w:r w:rsidR="00227E26" w:rsidRPr="00B00255">
        <w:rPr>
          <w:rFonts w:eastAsiaTheme="minorHAnsi"/>
        </w:rPr>
        <w:t>();</w:t>
      </w:r>
    </w:p>
    <w:p w14:paraId="00095B40" w14:textId="77777777" w:rsidR="00C54903" w:rsidRDefault="00C54903" w:rsidP="00C54903">
      <w:pPr>
        <w:pStyle w:val="ppNumberList"/>
      </w:pPr>
      <w:r>
        <w:t xml:space="preserve">Add a Click event handler for </w:t>
      </w:r>
      <w:r w:rsidRPr="00DC055F">
        <w:rPr>
          <w:b/>
        </w:rPr>
        <w:t>btn</w:t>
      </w:r>
      <w:r>
        <w:rPr>
          <w:b/>
        </w:rPr>
        <w:t>Underline</w:t>
      </w:r>
    </w:p>
    <w:p w14:paraId="01FE6126" w14:textId="77777777" w:rsidR="00CD3F8A" w:rsidRDefault="00C54903" w:rsidP="005E7436">
      <w:pPr>
        <w:pStyle w:val="ppNumberList"/>
      </w:pPr>
      <w:r>
        <w:t>P</w:t>
      </w:r>
      <w:r w:rsidR="00CD3F8A">
        <w:t xml:space="preserve">lace the following code in the </w:t>
      </w:r>
      <w:r>
        <w:t>btnUnderline_Click</w:t>
      </w:r>
      <w:r w:rsidR="00CD3F8A">
        <w:t xml:space="preserve"> event handler</w:t>
      </w:r>
      <w:r>
        <w:t>:</w:t>
      </w:r>
    </w:p>
    <w:p w14:paraId="16E19971" w14:textId="77777777" w:rsidR="005C3900" w:rsidRPr="00B00255" w:rsidRDefault="00227E26">
      <w:pPr>
        <w:pStyle w:val="ppCodeLanguageIndent"/>
      </w:pPr>
      <w:r w:rsidRPr="00B00255">
        <w:t>C#</w:t>
      </w:r>
    </w:p>
    <w:p w14:paraId="67C852BE" w14:textId="77777777" w:rsidR="00E24B2B" w:rsidRDefault="00E24B2B" w:rsidP="00E24B2B">
      <w:pPr>
        <w:pStyle w:val="ppCodeIndent"/>
        <w:rPr>
          <w:rFonts w:eastAsiaTheme="minorHAnsi"/>
        </w:rPr>
      </w:pPr>
      <w:r w:rsidRPr="00FA2FCD">
        <w:rPr>
          <w:rFonts w:eastAsiaTheme="minorHAnsi"/>
          <w:color w:val="0000FF"/>
        </w:rPr>
        <w:t>if</w:t>
      </w:r>
      <w:r w:rsidRPr="00016965">
        <w:rPr>
          <w:rFonts w:eastAsiaTheme="minorHAnsi"/>
        </w:rPr>
        <w:t xml:space="preserve"> (rtb != </w:t>
      </w:r>
      <w:r w:rsidRPr="000325B7">
        <w:rPr>
          <w:rFonts w:eastAsiaTheme="minorHAnsi"/>
          <w:color w:val="0000FF"/>
        </w:rPr>
        <w:t>null</w:t>
      </w:r>
      <w:r w:rsidRPr="00016965">
        <w:rPr>
          <w:rFonts w:eastAsiaTheme="minorHAnsi"/>
        </w:rPr>
        <w:t xml:space="preserve"> &amp;&amp; rtb.Selection.Text.Length &gt; 0)</w:t>
      </w:r>
    </w:p>
    <w:p w14:paraId="0B1B30BE" w14:textId="77777777" w:rsidR="00E24B2B" w:rsidRDefault="00E24B2B" w:rsidP="00E24B2B">
      <w:pPr>
        <w:pStyle w:val="ppCodeIndent"/>
        <w:rPr>
          <w:rFonts w:eastAsiaTheme="minorHAnsi"/>
        </w:rPr>
      </w:pPr>
      <w:r w:rsidRPr="00016965">
        <w:rPr>
          <w:rFonts w:eastAsiaTheme="minorHAnsi"/>
        </w:rPr>
        <w:t>{</w:t>
      </w:r>
    </w:p>
    <w:p w14:paraId="2D2991A3" w14:textId="77777777" w:rsidR="005C3900" w:rsidRPr="00EB36B5" w:rsidRDefault="00E24B2B">
      <w:pPr>
        <w:pStyle w:val="ppCodeIndent"/>
        <w:rPr>
          <w:rFonts w:eastAsiaTheme="minorHAnsi"/>
        </w:rPr>
      </w:pPr>
      <w:r>
        <w:rPr>
          <w:rFonts w:eastAsiaTheme="minorHAnsi"/>
        </w:rPr>
        <w:tab/>
      </w:r>
      <w:r w:rsidR="00227E26" w:rsidRPr="00FA2FCD">
        <w:rPr>
          <w:rFonts w:eastAsiaTheme="minorHAnsi"/>
          <w:color w:val="0000FF"/>
        </w:rPr>
        <w:t>if</w:t>
      </w:r>
      <w:r w:rsidR="00227E26" w:rsidRPr="00B00255">
        <w:rPr>
          <w:rFonts w:eastAsiaTheme="minorHAnsi"/>
        </w:rPr>
        <w:t xml:space="preserve"> (rtb.Selection.GetPropertyValue(</w:t>
      </w:r>
      <w:r w:rsidR="00227E26" w:rsidRPr="00FA2FCD">
        <w:rPr>
          <w:rFonts w:eastAsiaTheme="minorHAnsi"/>
          <w:color w:val="31859C" w:themeColor="accent5" w:themeShade="BF"/>
        </w:rPr>
        <w:t>Run</w:t>
      </w:r>
      <w:r w:rsidR="00227E26" w:rsidRPr="00B00255">
        <w:rPr>
          <w:rFonts w:eastAsiaTheme="minorHAnsi"/>
        </w:rPr>
        <w:t xml:space="preserve">.TextDecorationsProperty) == </w:t>
      </w:r>
      <w:r w:rsidR="00227E26" w:rsidRPr="000325B7">
        <w:rPr>
          <w:rFonts w:eastAsiaTheme="minorHAnsi"/>
          <w:color w:val="0000FF"/>
        </w:rPr>
        <w:t>null</w:t>
      </w:r>
      <w:r w:rsidR="00227E26" w:rsidRPr="00B00255">
        <w:rPr>
          <w:rFonts w:eastAsiaTheme="minorHAnsi"/>
        </w:rPr>
        <w:t xml:space="preserve">)                                       </w:t>
      </w:r>
    </w:p>
    <w:p w14:paraId="2EC4DEED" w14:textId="77777777" w:rsidR="005C3900" w:rsidRPr="00EB36B5" w:rsidRDefault="00227E26">
      <w:pPr>
        <w:pStyle w:val="ppCodeIndent"/>
        <w:rPr>
          <w:rFonts w:eastAsiaTheme="minorHAnsi"/>
        </w:rPr>
      </w:pPr>
      <w:r w:rsidRPr="00B00255">
        <w:rPr>
          <w:rFonts w:eastAsiaTheme="minorHAnsi"/>
        </w:rPr>
        <w:tab/>
      </w:r>
      <w:r w:rsidR="00E24B2B">
        <w:rPr>
          <w:rFonts w:eastAsiaTheme="minorHAnsi"/>
        </w:rPr>
        <w:tab/>
      </w:r>
      <w:r w:rsidRPr="00B00255">
        <w:rPr>
          <w:rFonts w:eastAsiaTheme="minorHAnsi"/>
        </w:rPr>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.TextDecorationsProperty,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TextDecorations</w:t>
      </w:r>
      <w:r w:rsidRPr="00B00255">
        <w:rPr>
          <w:rFonts w:eastAsiaTheme="minorHAnsi"/>
        </w:rPr>
        <w:t>.Underline);</w:t>
      </w:r>
    </w:p>
    <w:p w14:paraId="51A8F33A" w14:textId="77777777" w:rsidR="005C3900" w:rsidRPr="00FA2FCD" w:rsidRDefault="00E24B2B">
      <w:pPr>
        <w:pStyle w:val="ppCodeIndent"/>
        <w:rPr>
          <w:rFonts w:eastAsiaTheme="minorHAnsi"/>
          <w:color w:val="0000FF"/>
        </w:rPr>
      </w:pPr>
      <w:r>
        <w:rPr>
          <w:rFonts w:eastAsiaTheme="minorHAnsi"/>
        </w:rPr>
        <w:tab/>
      </w:r>
      <w:r w:rsidR="00227E26" w:rsidRPr="00FA2FCD">
        <w:rPr>
          <w:rFonts w:eastAsiaTheme="minorHAnsi"/>
          <w:color w:val="0000FF"/>
        </w:rPr>
        <w:t>else</w:t>
      </w:r>
    </w:p>
    <w:p w14:paraId="5987DCB3" w14:textId="77777777" w:rsidR="005C3900" w:rsidRDefault="00227E26">
      <w:pPr>
        <w:pStyle w:val="ppCodeIndent"/>
        <w:rPr>
          <w:rFonts w:eastAsiaTheme="minorHAnsi"/>
        </w:rPr>
      </w:pPr>
      <w:r w:rsidRPr="00B00255">
        <w:rPr>
          <w:rFonts w:eastAsiaTheme="minorHAnsi"/>
        </w:rPr>
        <w:tab/>
      </w:r>
      <w:r w:rsidR="00E24B2B">
        <w:rPr>
          <w:rFonts w:eastAsiaTheme="minorHAnsi"/>
        </w:rPr>
        <w:tab/>
      </w:r>
      <w:r w:rsidRPr="00B00255">
        <w:rPr>
          <w:rFonts w:eastAsiaTheme="minorHAnsi"/>
        </w:rPr>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 xml:space="preserve">.TextDecorationsProperty, </w:t>
      </w:r>
      <w:r w:rsidRPr="000325B7">
        <w:rPr>
          <w:rFonts w:eastAsiaTheme="minorHAnsi"/>
          <w:color w:val="0000FF"/>
        </w:rPr>
        <w:t>null</w:t>
      </w:r>
      <w:r w:rsidRPr="00B00255">
        <w:rPr>
          <w:rFonts w:eastAsiaTheme="minorHAnsi"/>
        </w:rPr>
        <w:t>);</w:t>
      </w:r>
    </w:p>
    <w:p w14:paraId="4C2A96B1" w14:textId="77777777" w:rsidR="00E24B2B" w:rsidRDefault="00E24B2B" w:rsidP="00E24B2B">
      <w:pPr>
        <w:pStyle w:val="ppCodeIndent"/>
        <w:rPr>
          <w:rFonts w:eastAsiaTheme="minorHAnsi"/>
        </w:rPr>
      </w:pPr>
      <w:r w:rsidRPr="00016965">
        <w:rPr>
          <w:rFonts w:eastAsiaTheme="minorHAnsi"/>
        </w:rPr>
        <w:t>}</w:t>
      </w:r>
    </w:p>
    <w:p w14:paraId="18E3F213" w14:textId="77777777" w:rsidR="00E24B2B" w:rsidRPr="00C54903" w:rsidRDefault="00B65A59">
      <w:pPr>
        <w:pStyle w:val="ppCodeIndent"/>
        <w:rPr>
          <w:rFonts w:eastAsiaTheme="minorHAnsi"/>
        </w:rPr>
      </w:pPr>
      <w:r w:rsidRPr="00C54903">
        <w:rPr>
          <w:rFonts w:eastAsiaTheme="minorHAnsi"/>
        </w:rPr>
        <w:t>ReturnFocus</w:t>
      </w:r>
      <w:r w:rsidR="00E24B2B" w:rsidRPr="00C54903">
        <w:rPr>
          <w:rFonts w:eastAsiaTheme="minorHAnsi"/>
        </w:rPr>
        <w:t>();</w:t>
      </w:r>
    </w:p>
    <w:p w14:paraId="7BCA7A59" w14:textId="77777777" w:rsidR="007B0764" w:rsidRDefault="00CD3F8A" w:rsidP="005E7436">
      <w:pPr>
        <w:pStyle w:val="ppNumberList"/>
      </w:pPr>
      <w:r>
        <w:t xml:space="preserve">Next, we'll handle font family </w:t>
      </w:r>
      <w:r w:rsidR="006E6D4F">
        <w:t>changes</w:t>
      </w:r>
      <w:r>
        <w:t xml:space="preserve">. When the user changes the font in the fonts ComboBox control, we'll change the font family of the </w:t>
      </w:r>
      <w:r w:rsidR="00681DE9">
        <w:t xml:space="preserve">current </w:t>
      </w:r>
      <w:r>
        <w:t xml:space="preserve">selected text. Find the ComboBox named </w:t>
      </w:r>
      <w:r w:rsidRPr="00DC079F">
        <w:rPr>
          <w:b/>
        </w:rPr>
        <w:t>cmbFonts</w:t>
      </w:r>
      <w:r w:rsidR="00DC079F">
        <w:t xml:space="preserve"> and add an </w:t>
      </w:r>
      <w:r>
        <w:t xml:space="preserve">event handler for the SelectionChanged event. </w:t>
      </w:r>
    </w:p>
    <w:p w14:paraId="21C4920F" w14:textId="77777777" w:rsidR="00CD3F8A" w:rsidRDefault="007B0764" w:rsidP="005E7436">
      <w:pPr>
        <w:pStyle w:val="ppNumberList"/>
      </w:pPr>
      <w:r>
        <w:t>Add the following code into the</w:t>
      </w:r>
      <w:r w:rsidR="00DC079F">
        <w:t xml:space="preserve"> cmbFonts_SelectionChanged</w:t>
      </w:r>
      <w:r>
        <w:t xml:space="preserve"> event handler:</w:t>
      </w:r>
    </w:p>
    <w:p w14:paraId="0D240851" w14:textId="77777777" w:rsidR="005C3900" w:rsidRPr="00B00255" w:rsidRDefault="00227E26">
      <w:pPr>
        <w:pStyle w:val="ppCodeLanguageIndent"/>
      </w:pPr>
      <w:r w:rsidRPr="00B00255">
        <w:lastRenderedPageBreak/>
        <w:t>C#</w:t>
      </w:r>
    </w:p>
    <w:p w14:paraId="3A5FCE1D" w14:textId="77777777" w:rsidR="005C3900" w:rsidRPr="00EB36B5" w:rsidRDefault="00227E26">
      <w:pPr>
        <w:pStyle w:val="ppCodeIndent"/>
        <w:rPr>
          <w:rFonts w:eastAsiaTheme="minorHAnsi"/>
        </w:rPr>
      </w:pPr>
      <w:r w:rsidRPr="000325B7">
        <w:rPr>
          <w:rFonts w:eastAsiaTheme="minorHAnsi"/>
          <w:color w:val="0000FF"/>
        </w:rPr>
        <w:t>if</w:t>
      </w:r>
      <w:r w:rsidRPr="00B00255">
        <w:rPr>
          <w:rFonts w:eastAsiaTheme="minorHAnsi"/>
        </w:rPr>
        <w:t xml:space="preserve"> (rtb != </w:t>
      </w:r>
      <w:r w:rsidRPr="000325B7">
        <w:rPr>
          <w:rFonts w:eastAsiaTheme="minorHAnsi"/>
          <w:color w:val="0000FF"/>
        </w:rPr>
        <w:t>null</w:t>
      </w:r>
      <w:r w:rsidRPr="00B00255">
        <w:rPr>
          <w:rFonts w:eastAsiaTheme="minorHAnsi"/>
        </w:rPr>
        <w:t xml:space="preserve"> &amp;&amp; rtb.Selection.Text.Length &gt; 0)</w:t>
      </w:r>
    </w:p>
    <w:p w14:paraId="0872FB57" w14:textId="77777777" w:rsidR="005C3900" w:rsidRPr="00EB36B5" w:rsidRDefault="00227E26">
      <w:pPr>
        <w:pStyle w:val="ppCodeIndent"/>
        <w:rPr>
          <w:rFonts w:eastAsiaTheme="minorHAnsi"/>
        </w:rPr>
      </w:pPr>
      <w:r w:rsidRPr="00B00255">
        <w:rPr>
          <w:rFonts w:eastAsiaTheme="minorHAnsi"/>
        </w:rPr>
        <w:t>{</w:t>
      </w:r>
    </w:p>
    <w:p w14:paraId="3E20F30D" w14:textId="77777777" w:rsidR="005C3900" w:rsidRPr="00EB36B5" w:rsidRDefault="00227E26">
      <w:pPr>
        <w:pStyle w:val="ppCodeIndent"/>
        <w:rPr>
          <w:rFonts w:eastAsiaTheme="minorHAnsi"/>
        </w:rPr>
      </w:pPr>
      <w:r w:rsidRPr="00B00255">
        <w:rPr>
          <w:rFonts w:eastAsiaTheme="minorHAnsi"/>
        </w:rPr>
        <w:tab/>
        <w:t>rtb.Selection.</w:t>
      </w:r>
      <w:r w:rsidR="00D8257A">
        <w:rPr>
          <w:rFonts w:eastAsiaTheme="minorHAnsi"/>
        </w:rPr>
        <w:t>ApplyPropertyValue</w:t>
      </w:r>
      <w:r w:rsidRPr="00B00255">
        <w:rPr>
          <w:rFonts w:eastAsiaTheme="minorHAnsi"/>
        </w:rPr>
        <w:t>(</w:t>
      </w:r>
      <w:r w:rsidRPr="00FA2FCD">
        <w:rPr>
          <w:rFonts w:eastAsiaTheme="minorHAnsi"/>
          <w:color w:val="31859C" w:themeColor="accent5" w:themeShade="BF"/>
        </w:rPr>
        <w:t>Run</w:t>
      </w:r>
      <w:r w:rsidRPr="00B00255">
        <w:rPr>
          <w:rFonts w:eastAsiaTheme="minorHAnsi"/>
        </w:rPr>
        <w:t>.FontFamilyProperty,</w:t>
      </w:r>
    </w:p>
    <w:p w14:paraId="11190747" w14:textId="77777777" w:rsidR="005C3900" w:rsidRPr="00EB36B5" w:rsidRDefault="00227E26">
      <w:pPr>
        <w:pStyle w:val="ppCodeIndent"/>
        <w:rPr>
          <w:rFonts w:eastAsiaTheme="minorHAnsi"/>
        </w:rPr>
      </w:pPr>
      <w:r w:rsidRPr="00B00255">
        <w:rPr>
          <w:rFonts w:eastAsiaTheme="minorHAnsi"/>
        </w:rPr>
        <w:tab/>
      </w:r>
      <w:r w:rsidRPr="00B00255">
        <w:rPr>
          <w:rFonts w:eastAsiaTheme="minorHAnsi"/>
        </w:rPr>
        <w:tab/>
      </w:r>
      <w:r w:rsidRPr="000325B7">
        <w:rPr>
          <w:rFonts w:eastAsiaTheme="minorHAnsi"/>
          <w:color w:val="0000FF"/>
        </w:rPr>
        <w:t>new</w:t>
      </w:r>
      <w:r w:rsidRPr="00B00255">
        <w:rPr>
          <w:rFonts w:eastAsiaTheme="minorHAnsi"/>
        </w:rPr>
        <w:t xml:space="preserve"> </w:t>
      </w:r>
      <w:r w:rsidRPr="00FA2FCD">
        <w:rPr>
          <w:rFonts w:eastAsiaTheme="minorHAnsi"/>
          <w:color w:val="31859C" w:themeColor="accent5" w:themeShade="BF"/>
        </w:rPr>
        <w:t>FontFamily</w:t>
      </w:r>
      <w:r w:rsidRPr="00B00255">
        <w:rPr>
          <w:rFonts w:eastAsiaTheme="minorHAnsi"/>
        </w:rPr>
        <w:t xml:space="preserve">((cmbFonts.SelectedItem </w:t>
      </w:r>
      <w:r w:rsidRPr="000325B7">
        <w:rPr>
          <w:rFonts w:eastAsiaTheme="minorHAnsi"/>
          <w:color w:val="0000FF"/>
        </w:rPr>
        <w:t>as</w:t>
      </w:r>
      <w:r w:rsidRPr="00B00255">
        <w:rPr>
          <w:rFonts w:eastAsiaTheme="minorHAnsi"/>
        </w:rPr>
        <w:t xml:space="preserve">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FA2FCD">
        <w:rPr>
          <w:rFonts w:eastAsiaTheme="minorHAnsi"/>
          <w:color w:val="31859C" w:themeColor="accent5" w:themeShade="BF"/>
        </w:rPr>
        <w:t>ComboBoxItem</w:t>
      </w:r>
      <w:r w:rsidRPr="00B00255">
        <w:rPr>
          <w:rFonts w:eastAsiaTheme="minorHAnsi"/>
        </w:rPr>
        <w:t>).Tag.ToString()));</w:t>
      </w:r>
    </w:p>
    <w:p w14:paraId="0838E233" w14:textId="77777777" w:rsidR="005C3900" w:rsidRPr="00EB36B5" w:rsidRDefault="00227E26">
      <w:pPr>
        <w:pStyle w:val="ppCodeIndent"/>
        <w:rPr>
          <w:rFonts w:eastAsiaTheme="minorHAnsi"/>
        </w:rPr>
      </w:pPr>
      <w:r w:rsidRPr="00B00255">
        <w:rPr>
          <w:rFonts w:eastAsiaTheme="minorHAnsi"/>
        </w:rPr>
        <w:t>}</w:t>
      </w:r>
    </w:p>
    <w:p w14:paraId="094A62DF" w14:textId="77777777" w:rsidR="005C3900" w:rsidRPr="00EB36B5" w:rsidRDefault="00B65A59">
      <w:pPr>
        <w:pStyle w:val="ppCodeIndent"/>
        <w:rPr>
          <w:rFonts w:eastAsiaTheme="minorHAnsi"/>
        </w:rPr>
      </w:pPr>
      <w:r>
        <w:rPr>
          <w:rFonts w:eastAsiaTheme="minorHAnsi"/>
        </w:rPr>
        <w:t>ReturnFocus</w:t>
      </w:r>
      <w:r w:rsidR="00227E26" w:rsidRPr="00B00255">
        <w:rPr>
          <w:rFonts w:eastAsiaTheme="minorHAnsi"/>
        </w:rPr>
        <w:t>();</w:t>
      </w:r>
    </w:p>
    <w:p w14:paraId="05BFBC2A" w14:textId="77777777" w:rsidR="00CD3F8A" w:rsidRDefault="00CD3F8A" w:rsidP="005E7436">
      <w:pPr>
        <w:pStyle w:val="ppNumberList"/>
      </w:pPr>
      <w:r>
        <w:t xml:space="preserve">Let's do the same to </w:t>
      </w:r>
      <w:r w:rsidR="00EC43DC">
        <w:t>modify the</w:t>
      </w:r>
      <w:r>
        <w:t xml:space="preserve"> text size. Find the ComboBox named </w:t>
      </w:r>
      <w:r w:rsidRPr="008C0FC3">
        <w:rPr>
          <w:b/>
        </w:rPr>
        <w:t>cmbFontSize</w:t>
      </w:r>
      <w:r w:rsidR="008C0FC3">
        <w:rPr>
          <w:b/>
        </w:rPr>
        <w:t>s</w:t>
      </w:r>
      <w:r>
        <w:t xml:space="preserve">, add a default event handler for the </w:t>
      </w:r>
      <w:r w:rsidR="008C0FC3">
        <w:t>SelectionChanged</w:t>
      </w:r>
      <w:r>
        <w:t xml:space="preserve"> event and add the foll</w:t>
      </w:r>
      <w:r w:rsidR="00CF1DA5">
        <w:t>owing code to the event handler:</w:t>
      </w:r>
    </w:p>
    <w:p w14:paraId="27A23EBF" w14:textId="77777777" w:rsidR="005C3900" w:rsidRPr="00B00255" w:rsidRDefault="00227E26">
      <w:pPr>
        <w:pStyle w:val="ppCodeLanguageIndent"/>
      </w:pPr>
      <w:r w:rsidRPr="00B00255">
        <w:t>C#</w:t>
      </w:r>
    </w:p>
    <w:p w14:paraId="164DF4AA" w14:textId="77777777" w:rsidR="005C3900" w:rsidRPr="00EB36B5" w:rsidRDefault="00227E26">
      <w:pPr>
        <w:pStyle w:val="ppCodeIndent"/>
        <w:rPr>
          <w:rFonts w:eastAsiaTheme="minorHAnsi"/>
        </w:rPr>
      </w:pPr>
      <w:r w:rsidRPr="000325B7">
        <w:rPr>
          <w:rFonts w:eastAsiaTheme="minorHAnsi"/>
          <w:color w:val="0000FF"/>
        </w:rPr>
        <w:t>if</w:t>
      </w:r>
      <w:r w:rsidRPr="00B00255">
        <w:rPr>
          <w:rFonts w:eastAsiaTheme="minorHAnsi"/>
        </w:rPr>
        <w:t xml:space="preserve"> (rtb != </w:t>
      </w:r>
      <w:r w:rsidRPr="000325B7">
        <w:rPr>
          <w:rFonts w:eastAsiaTheme="minorHAnsi"/>
          <w:color w:val="0000FF"/>
        </w:rPr>
        <w:t>null</w:t>
      </w:r>
      <w:r w:rsidRPr="00B00255">
        <w:rPr>
          <w:rFonts w:eastAsiaTheme="minorHAnsi"/>
        </w:rPr>
        <w:t xml:space="preserve"> &amp;&amp; rtb.Selection.Text.Length &gt; 0)</w:t>
      </w:r>
    </w:p>
    <w:p w14:paraId="47AFD7FA" w14:textId="77777777" w:rsidR="005C3900" w:rsidRPr="00EB36B5" w:rsidRDefault="00227E26">
      <w:pPr>
        <w:pStyle w:val="ppCodeIndent"/>
        <w:rPr>
          <w:rFonts w:eastAsiaTheme="minorHAnsi"/>
        </w:rPr>
      </w:pPr>
      <w:r w:rsidRPr="00B00255">
        <w:rPr>
          <w:rFonts w:eastAsiaTheme="minorHAnsi"/>
        </w:rPr>
        <w:t>{</w:t>
      </w:r>
    </w:p>
    <w:p w14:paraId="3FFD70D4" w14:textId="77777777" w:rsidR="005C3900" w:rsidRPr="00EB36B5" w:rsidRDefault="00227E26">
      <w:pPr>
        <w:pStyle w:val="ppCodeIndent"/>
        <w:rPr>
          <w:rFonts w:eastAsiaTheme="minorHAnsi"/>
        </w:rPr>
      </w:pPr>
      <w:r w:rsidRPr="00B00255">
        <w:rPr>
          <w:rFonts w:eastAsiaTheme="minorHAnsi"/>
        </w:rPr>
        <w:tab/>
        <w:t>rtb.Selection.</w:t>
      </w:r>
      <w:r w:rsidR="00D8257A">
        <w:rPr>
          <w:rFonts w:eastAsiaTheme="minorHAnsi"/>
        </w:rPr>
        <w:t>ApplyPropertyValue</w:t>
      </w:r>
      <w:r w:rsidRPr="00B00255">
        <w:rPr>
          <w:rFonts w:eastAsiaTheme="minorHAnsi"/>
        </w:rPr>
        <w:t>(</w:t>
      </w:r>
      <w:r w:rsidRPr="000325B7">
        <w:rPr>
          <w:rFonts w:eastAsiaTheme="minorHAnsi"/>
          <w:color w:val="31859C" w:themeColor="accent5" w:themeShade="BF"/>
        </w:rPr>
        <w:t>Run</w:t>
      </w:r>
      <w:r w:rsidRPr="00B00255">
        <w:rPr>
          <w:rFonts w:eastAsiaTheme="minorHAnsi"/>
        </w:rPr>
        <w:t xml:space="preserve">.FontSizeProperty, </w:t>
      </w:r>
    </w:p>
    <w:p w14:paraId="78DE5B24" w14:textId="77777777" w:rsidR="005C3900" w:rsidRPr="00EB36B5" w:rsidRDefault="00227E26">
      <w:pPr>
        <w:pStyle w:val="ppCodeIndent"/>
        <w:rPr>
          <w:rFonts w:eastAsiaTheme="minorHAnsi"/>
        </w:rPr>
      </w:pPr>
      <w:r w:rsidRPr="00B00255">
        <w:rPr>
          <w:rFonts w:eastAsiaTheme="minorHAnsi"/>
        </w:rPr>
        <w:tab/>
      </w:r>
      <w:r w:rsidRPr="00B00255">
        <w:rPr>
          <w:rFonts w:eastAsiaTheme="minorHAnsi"/>
        </w:rPr>
        <w:tab/>
      </w:r>
      <w:r w:rsidRPr="000325B7">
        <w:rPr>
          <w:rFonts w:eastAsiaTheme="minorHAnsi"/>
          <w:color w:val="0000FF"/>
        </w:rPr>
        <w:t>double</w:t>
      </w:r>
      <w:r w:rsidRPr="00B00255">
        <w:rPr>
          <w:rFonts w:eastAsiaTheme="minorHAnsi"/>
        </w:rPr>
        <w:t xml:space="preserve">.Parse((cmbFontSizes.SelectedItem </w:t>
      </w:r>
      <w:r w:rsidRPr="000325B7">
        <w:rPr>
          <w:rFonts w:eastAsiaTheme="minorHAnsi"/>
          <w:color w:val="0000FF"/>
        </w:rPr>
        <w:t>as</w:t>
      </w:r>
      <w:r w:rsidRPr="00B00255">
        <w:rPr>
          <w:rFonts w:eastAsiaTheme="minorHAnsi"/>
        </w:rPr>
        <w:t xml:space="preserve"> </w:t>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B00255">
        <w:rPr>
          <w:rFonts w:eastAsiaTheme="minorHAnsi"/>
        </w:rPr>
        <w:tab/>
      </w:r>
      <w:r w:rsidRPr="000325B7">
        <w:rPr>
          <w:rFonts w:eastAsiaTheme="minorHAnsi"/>
          <w:color w:val="31859C" w:themeColor="accent5" w:themeShade="BF"/>
        </w:rPr>
        <w:t>ComboBoxItem</w:t>
      </w:r>
      <w:r w:rsidRPr="00B00255">
        <w:rPr>
          <w:rFonts w:eastAsiaTheme="minorHAnsi"/>
        </w:rPr>
        <w:t>).Tag.ToString()));</w:t>
      </w:r>
    </w:p>
    <w:p w14:paraId="055B6406" w14:textId="77777777" w:rsidR="005C3900" w:rsidRPr="00EB36B5" w:rsidRDefault="00227E26">
      <w:pPr>
        <w:pStyle w:val="ppCodeIndent"/>
        <w:rPr>
          <w:rFonts w:eastAsiaTheme="minorHAnsi"/>
        </w:rPr>
      </w:pPr>
      <w:r w:rsidRPr="00B00255">
        <w:rPr>
          <w:rFonts w:eastAsiaTheme="minorHAnsi"/>
        </w:rPr>
        <w:t>}</w:t>
      </w:r>
    </w:p>
    <w:p w14:paraId="1E18FC0B" w14:textId="77777777" w:rsidR="005C3900" w:rsidRPr="00EB36B5" w:rsidRDefault="00B65A59">
      <w:pPr>
        <w:pStyle w:val="ppCodeIndent"/>
        <w:rPr>
          <w:rFonts w:eastAsiaTheme="minorHAnsi"/>
        </w:rPr>
      </w:pPr>
      <w:r>
        <w:rPr>
          <w:rFonts w:eastAsiaTheme="minorHAnsi"/>
        </w:rPr>
        <w:t>ReturnFocus</w:t>
      </w:r>
      <w:r w:rsidR="00227E26" w:rsidRPr="00B00255">
        <w:rPr>
          <w:rFonts w:eastAsiaTheme="minorHAnsi"/>
        </w:rPr>
        <w:t>();</w:t>
      </w:r>
    </w:p>
    <w:p w14:paraId="3F89FEDF" w14:textId="77777777" w:rsidR="00281488" w:rsidRDefault="00CD3F8A" w:rsidP="00874BBB">
      <w:pPr>
        <w:pStyle w:val="ppNumberList"/>
      </w:pPr>
      <w:r>
        <w:t xml:space="preserve">Find the </w:t>
      </w:r>
      <w:r w:rsidRPr="00874BBB">
        <w:rPr>
          <w:b/>
        </w:rPr>
        <w:t>cmbFontColors</w:t>
      </w:r>
      <w:r>
        <w:t xml:space="preserve"> ComboBox</w:t>
      </w:r>
      <w:r w:rsidR="00874BBB">
        <w:t xml:space="preserve"> and</w:t>
      </w:r>
      <w:r>
        <w:t xml:space="preserve"> examine how each color is represented as a string of HEX values representing the color and stored in the "Tag" property of the ComboBoxItem element. In order to break that string into ARGB (Alpha/Red/Green/Blue) format, we'll need to do some parsing. </w:t>
      </w:r>
    </w:p>
    <w:p w14:paraId="2C0398CA" w14:textId="77777777" w:rsidR="00C770AD" w:rsidRDefault="00CD3F8A" w:rsidP="00401C2B">
      <w:pPr>
        <w:pStyle w:val="ppNumberList"/>
        <w:numPr>
          <w:ilvl w:val="1"/>
          <w:numId w:val="10"/>
        </w:numPr>
      </w:pPr>
      <w:r>
        <w:t>Create a</w:t>
      </w:r>
      <w:r w:rsidR="00F72A47">
        <w:t xml:space="preserve"> default event handler for the </w:t>
      </w:r>
      <w:r>
        <w:t xml:space="preserve">SelectionChanged event </w:t>
      </w:r>
      <w:r w:rsidR="00F72A47">
        <w:t xml:space="preserve">of </w:t>
      </w:r>
      <w:r w:rsidR="00F72A47" w:rsidRPr="00F72A47">
        <w:rPr>
          <w:b/>
        </w:rPr>
        <w:t>cmbFontColors</w:t>
      </w:r>
      <w:r w:rsidR="00F72A47">
        <w:t xml:space="preserve"> </w:t>
      </w:r>
      <w:r>
        <w:t>and add the foll</w:t>
      </w:r>
      <w:r w:rsidR="003E6336">
        <w:t>owing code to the event handler:</w:t>
      </w:r>
    </w:p>
    <w:p w14:paraId="210946D1" w14:textId="77777777" w:rsidR="00227E26" w:rsidRPr="00B00255" w:rsidRDefault="00227E26" w:rsidP="00B00255">
      <w:pPr>
        <w:pStyle w:val="ppCodeLanguageIndent"/>
      </w:pPr>
      <w:r w:rsidRPr="00B00255">
        <w:t>C#</w:t>
      </w:r>
    </w:p>
    <w:p w14:paraId="7BEE73B3" w14:textId="77777777" w:rsidR="00227E26" w:rsidRDefault="00CD3F8A" w:rsidP="00B00255">
      <w:pPr>
        <w:pStyle w:val="ppCodeIndent"/>
        <w:rPr>
          <w:rFonts w:eastAsiaTheme="minorHAnsi"/>
          <w:lang w:bidi="he-IL"/>
        </w:rPr>
      </w:pPr>
      <w:r w:rsidRPr="000A0758">
        <w:rPr>
          <w:rFonts w:eastAsiaTheme="minorHAnsi"/>
          <w:color w:val="0000FF"/>
          <w:lang w:bidi="he-IL"/>
        </w:rPr>
        <w:t>if</w:t>
      </w:r>
      <w:r w:rsidRPr="000A0758">
        <w:rPr>
          <w:rFonts w:eastAsiaTheme="minorHAnsi"/>
          <w:lang w:bidi="he-IL"/>
        </w:rPr>
        <w:t xml:space="preserve"> (rtb != </w:t>
      </w:r>
      <w:r w:rsidRPr="000A0758">
        <w:rPr>
          <w:rFonts w:eastAsiaTheme="minorHAnsi"/>
          <w:color w:val="0000FF"/>
          <w:lang w:bidi="he-IL"/>
        </w:rPr>
        <w:t>null</w:t>
      </w:r>
      <w:r w:rsidRPr="000A0758">
        <w:rPr>
          <w:rFonts w:eastAsiaTheme="minorHAnsi"/>
          <w:lang w:bidi="he-IL"/>
        </w:rPr>
        <w:t xml:space="preserve"> &amp;&amp; rtb.Selection.Text.Length &gt; </w:t>
      </w:r>
      <w:r w:rsidRPr="000A0758">
        <w:rPr>
          <w:rFonts w:eastAsiaTheme="minorHAnsi"/>
          <w:color w:val="A52A2A"/>
          <w:lang w:bidi="he-IL"/>
        </w:rPr>
        <w:t>0</w:t>
      </w:r>
      <w:r w:rsidRPr="000A0758">
        <w:rPr>
          <w:rFonts w:eastAsiaTheme="minorHAnsi"/>
          <w:lang w:bidi="he-IL"/>
        </w:rPr>
        <w:t>)</w:t>
      </w:r>
    </w:p>
    <w:p w14:paraId="05D98794" w14:textId="77777777" w:rsidR="00227E26" w:rsidRDefault="00CD3F8A" w:rsidP="00B00255">
      <w:pPr>
        <w:pStyle w:val="ppCodeIndent"/>
        <w:rPr>
          <w:rFonts w:eastAsiaTheme="minorHAnsi"/>
          <w:lang w:bidi="he-IL"/>
        </w:rPr>
      </w:pPr>
      <w:r w:rsidRPr="000A0758">
        <w:rPr>
          <w:rFonts w:eastAsiaTheme="minorHAnsi"/>
          <w:lang w:bidi="he-IL"/>
        </w:rPr>
        <w:t>{</w:t>
      </w:r>
    </w:p>
    <w:p w14:paraId="0532DB76" w14:textId="77777777" w:rsidR="00227E26" w:rsidRDefault="00CD3F8A" w:rsidP="00B00255">
      <w:pPr>
        <w:pStyle w:val="ppCodeIndent"/>
        <w:rPr>
          <w:rFonts w:eastAsiaTheme="minorHAnsi"/>
          <w:lang w:bidi="he-IL"/>
        </w:rPr>
      </w:pPr>
      <w:r>
        <w:rPr>
          <w:rFonts w:eastAsiaTheme="minorHAnsi"/>
          <w:color w:val="0000FF"/>
          <w:lang w:bidi="he-IL"/>
        </w:rPr>
        <w:tab/>
      </w:r>
      <w:r w:rsidRPr="000A0758">
        <w:rPr>
          <w:rFonts w:eastAsiaTheme="minorHAnsi"/>
          <w:color w:val="0000FF"/>
          <w:lang w:bidi="he-IL"/>
        </w:rPr>
        <w:t>string</w:t>
      </w:r>
      <w:r w:rsidRPr="000A0758">
        <w:rPr>
          <w:rFonts w:eastAsiaTheme="minorHAnsi"/>
          <w:lang w:bidi="he-IL"/>
        </w:rPr>
        <w:t xml:space="preserve"> color = (cmbFontColors.SelectedItem </w:t>
      </w:r>
      <w:r w:rsidRPr="000A0758">
        <w:rPr>
          <w:rFonts w:eastAsiaTheme="minorHAnsi"/>
          <w:color w:val="0000FF"/>
          <w:lang w:bidi="he-IL"/>
        </w:rPr>
        <w:t>as</w:t>
      </w:r>
      <w:r w:rsidRPr="000A0758">
        <w:rPr>
          <w:rFonts w:eastAsiaTheme="minorHAnsi"/>
          <w:lang w:bidi="he-IL"/>
        </w:rPr>
        <w:t xml:space="preserve"> </w:t>
      </w:r>
      <w:r w:rsidRPr="000A0758">
        <w:rPr>
          <w:rFonts w:eastAsiaTheme="minorHAnsi"/>
          <w:color w:val="2B91AF"/>
          <w:lang w:bidi="he-IL"/>
        </w:rPr>
        <w:t>ComboBoxItem</w:t>
      </w:r>
      <w:r w:rsidRPr="000A0758">
        <w:rPr>
          <w:rFonts w:eastAsiaTheme="minorHAnsi"/>
          <w:lang w:bidi="he-IL"/>
        </w:rPr>
        <w:t>).Tag.ToString();</w:t>
      </w:r>
    </w:p>
    <w:p w14:paraId="0B19F52B" w14:textId="77777777" w:rsidR="00227E26" w:rsidRDefault="00227E26" w:rsidP="00B00255">
      <w:pPr>
        <w:pStyle w:val="ppCodeIndent"/>
        <w:rPr>
          <w:rFonts w:eastAsiaTheme="minorHAnsi"/>
          <w:lang w:bidi="he-IL"/>
        </w:rPr>
      </w:pPr>
    </w:p>
    <w:p w14:paraId="7DDF280B" w14:textId="77777777" w:rsidR="00227E26" w:rsidRDefault="00CD3F8A" w:rsidP="00B00255">
      <w:pPr>
        <w:pStyle w:val="ppCodeIndent"/>
        <w:rPr>
          <w:rFonts w:eastAsiaTheme="minorHAnsi"/>
          <w:lang w:bidi="he-IL"/>
        </w:rPr>
      </w:pPr>
      <w:r>
        <w:rPr>
          <w:rFonts w:eastAsiaTheme="minorHAnsi"/>
          <w:color w:val="2B91AF"/>
          <w:lang w:bidi="he-IL"/>
        </w:rPr>
        <w:tab/>
      </w:r>
      <w:r w:rsidRPr="000A0758">
        <w:rPr>
          <w:rFonts w:eastAsiaTheme="minorHAnsi"/>
          <w:color w:val="2B91AF"/>
          <w:lang w:bidi="he-IL"/>
        </w:rPr>
        <w:t>SolidColorBrush</w:t>
      </w:r>
      <w:r w:rsidRPr="000A0758">
        <w:rPr>
          <w:rFonts w:eastAsiaTheme="minorHAnsi"/>
          <w:lang w:bidi="he-IL"/>
        </w:rPr>
        <w:t xml:space="preserve"> brush = </w:t>
      </w:r>
      <w:r w:rsidRPr="000A0758">
        <w:rPr>
          <w:rFonts w:eastAsiaTheme="minorHAnsi"/>
          <w:color w:val="0000FF"/>
          <w:lang w:bidi="he-IL"/>
        </w:rPr>
        <w:t>new</w:t>
      </w:r>
      <w:r w:rsidRPr="000A0758">
        <w:rPr>
          <w:rFonts w:eastAsiaTheme="minorHAnsi"/>
          <w:lang w:bidi="he-IL"/>
        </w:rPr>
        <w:t xml:space="preserve"> </w:t>
      </w:r>
      <w:r w:rsidRPr="000A0758">
        <w:rPr>
          <w:rFonts w:eastAsiaTheme="minorHAnsi"/>
          <w:color w:val="2B91AF"/>
          <w:lang w:bidi="he-IL"/>
        </w:rPr>
        <w:t>SolidColorBrush</w:t>
      </w:r>
      <w:r w:rsidRPr="000A0758">
        <w:rPr>
          <w:rFonts w:eastAsiaTheme="minorHAnsi"/>
          <w:lang w:bidi="he-IL"/>
        </w:rPr>
        <w:t>(</w:t>
      </w:r>
      <w:r w:rsidRPr="000A0758">
        <w:rPr>
          <w:rFonts w:eastAsiaTheme="minorHAnsi"/>
          <w:color w:val="2B91AF"/>
          <w:lang w:bidi="he-IL"/>
        </w:rPr>
        <w:t>Color</w:t>
      </w:r>
      <w:r w:rsidRPr="000A0758">
        <w:rPr>
          <w:rFonts w:eastAsiaTheme="minorHAnsi"/>
          <w:lang w:bidi="he-IL"/>
        </w:rPr>
        <w:t>.FromArgb(</w:t>
      </w:r>
    </w:p>
    <w:p w14:paraId="75101B63" w14:textId="77777777" w:rsidR="00227E26" w:rsidRDefault="00CD3F8A" w:rsidP="00B00255">
      <w:pPr>
        <w:pStyle w:val="ppCodeIndent"/>
        <w:rPr>
          <w:rFonts w:eastAsiaTheme="minorHAnsi"/>
          <w:lang w:bidi="he-IL"/>
        </w:rPr>
      </w:pPr>
      <w:r>
        <w:rPr>
          <w:rFonts w:eastAsiaTheme="minorHAnsi"/>
          <w:color w:val="0000FF"/>
          <w:lang w:bidi="he-IL"/>
        </w:rPr>
        <w:tab/>
      </w:r>
      <w:r>
        <w:rPr>
          <w:rFonts w:eastAsiaTheme="minorHAnsi"/>
          <w:color w:val="0000FF"/>
          <w:lang w:bidi="he-IL"/>
        </w:rPr>
        <w:tab/>
      </w:r>
      <w:r w:rsidRPr="000A0758">
        <w:rPr>
          <w:rFonts w:eastAsiaTheme="minorHAnsi"/>
          <w:color w:val="0000FF"/>
          <w:lang w:bidi="he-IL"/>
        </w:rPr>
        <w:t>byte</w:t>
      </w:r>
      <w:r w:rsidRPr="000A0758">
        <w:rPr>
          <w:rFonts w:eastAsiaTheme="minorHAnsi"/>
          <w:lang w:bidi="he-IL"/>
        </w:rPr>
        <w:t>.Parse(color.Substring(</w:t>
      </w:r>
      <w:r w:rsidRPr="000A0758">
        <w:rPr>
          <w:rFonts w:eastAsiaTheme="minorHAnsi"/>
          <w:color w:val="A52A2A"/>
          <w:lang w:bidi="he-IL"/>
        </w:rPr>
        <w:t>0</w:t>
      </w:r>
      <w:r w:rsidRPr="000A0758">
        <w:rPr>
          <w:rFonts w:eastAsiaTheme="minorHAnsi"/>
          <w:lang w:bidi="he-IL"/>
        </w:rPr>
        <w:t xml:space="preserve">, </w:t>
      </w:r>
      <w:r w:rsidRPr="000A0758">
        <w:rPr>
          <w:rFonts w:eastAsiaTheme="minorHAnsi"/>
          <w:color w:val="A52A2A"/>
          <w:lang w:bidi="he-IL"/>
        </w:rPr>
        <w:t>2</w:t>
      </w:r>
      <w:r w:rsidRPr="000A0758">
        <w:rPr>
          <w:rFonts w:eastAsiaTheme="minorHAnsi"/>
          <w:lang w:bidi="he-IL"/>
        </w:rPr>
        <w:t xml:space="preserve">), </w:t>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sidRPr="000A0758">
        <w:rPr>
          <w:rFonts w:eastAsiaTheme="minorHAnsi"/>
          <w:lang w:bidi="he-IL"/>
        </w:rPr>
        <w:t>System.Globalization.</w:t>
      </w:r>
      <w:r w:rsidRPr="000A0758">
        <w:rPr>
          <w:rFonts w:eastAsiaTheme="minorHAnsi"/>
          <w:color w:val="2B91AF"/>
          <w:lang w:bidi="he-IL"/>
        </w:rPr>
        <w:t>NumberStyles</w:t>
      </w:r>
      <w:r w:rsidRPr="000A0758">
        <w:rPr>
          <w:rFonts w:eastAsiaTheme="minorHAnsi"/>
          <w:lang w:bidi="he-IL"/>
        </w:rPr>
        <w:t>.HexNumber),</w:t>
      </w:r>
    </w:p>
    <w:p w14:paraId="05F7ACAA" w14:textId="77777777" w:rsidR="00227E26" w:rsidRDefault="00CD3F8A" w:rsidP="00B00255">
      <w:pPr>
        <w:pStyle w:val="ppCodeIndent"/>
        <w:rPr>
          <w:rFonts w:eastAsiaTheme="minorHAnsi"/>
          <w:lang w:bidi="he-IL"/>
        </w:rPr>
      </w:pPr>
      <w:r>
        <w:rPr>
          <w:rFonts w:eastAsiaTheme="minorHAnsi"/>
          <w:color w:val="0000FF"/>
          <w:lang w:bidi="he-IL"/>
        </w:rPr>
        <w:tab/>
      </w:r>
      <w:r>
        <w:rPr>
          <w:rFonts w:eastAsiaTheme="minorHAnsi"/>
          <w:color w:val="0000FF"/>
          <w:lang w:bidi="he-IL"/>
        </w:rPr>
        <w:tab/>
      </w:r>
      <w:r w:rsidRPr="000A0758">
        <w:rPr>
          <w:rFonts w:eastAsiaTheme="minorHAnsi"/>
          <w:color w:val="0000FF"/>
          <w:lang w:bidi="he-IL"/>
        </w:rPr>
        <w:t>byte</w:t>
      </w:r>
      <w:r w:rsidRPr="000A0758">
        <w:rPr>
          <w:rFonts w:eastAsiaTheme="minorHAnsi"/>
          <w:lang w:bidi="he-IL"/>
        </w:rPr>
        <w:t>.Parse(color.Substring(</w:t>
      </w:r>
      <w:r w:rsidRPr="000A0758">
        <w:rPr>
          <w:rFonts w:eastAsiaTheme="minorHAnsi"/>
          <w:color w:val="A52A2A"/>
          <w:lang w:bidi="he-IL"/>
        </w:rPr>
        <w:t>2</w:t>
      </w:r>
      <w:r w:rsidRPr="000A0758">
        <w:rPr>
          <w:rFonts w:eastAsiaTheme="minorHAnsi"/>
          <w:lang w:bidi="he-IL"/>
        </w:rPr>
        <w:t xml:space="preserve">, </w:t>
      </w:r>
      <w:r w:rsidRPr="000A0758">
        <w:rPr>
          <w:rFonts w:eastAsiaTheme="minorHAnsi"/>
          <w:color w:val="A52A2A"/>
          <w:lang w:bidi="he-IL"/>
        </w:rPr>
        <w:t>2</w:t>
      </w:r>
      <w:r w:rsidRPr="000A0758">
        <w:rPr>
          <w:rFonts w:eastAsiaTheme="minorHAnsi"/>
          <w:lang w:bidi="he-IL"/>
        </w:rPr>
        <w:t xml:space="preserve">), </w:t>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sidRPr="000A0758">
        <w:rPr>
          <w:rFonts w:eastAsiaTheme="minorHAnsi"/>
          <w:lang w:bidi="he-IL"/>
        </w:rPr>
        <w:t>System.Globalization.</w:t>
      </w:r>
      <w:r w:rsidRPr="000A0758">
        <w:rPr>
          <w:rFonts w:eastAsiaTheme="minorHAnsi"/>
          <w:color w:val="2B91AF"/>
          <w:lang w:bidi="he-IL"/>
        </w:rPr>
        <w:t>NumberStyles</w:t>
      </w:r>
      <w:r w:rsidRPr="000A0758">
        <w:rPr>
          <w:rFonts w:eastAsiaTheme="minorHAnsi"/>
          <w:lang w:bidi="he-IL"/>
        </w:rPr>
        <w:t>.HexNumber),</w:t>
      </w:r>
    </w:p>
    <w:p w14:paraId="09A7A770" w14:textId="77777777" w:rsidR="00227E26" w:rsidRDefault="00CD3F8A" w:rsidP="00B00255">
      <w:pPr>
        <w:pStyle w:val="ppCodeIndent"/>
        <w:rPr>
          <w:rFonts w:eastAsiaTheme="minorHAnsi"/>
          <w:lang w:bidi="he-IL"/>
        </w:rPr>
      </w:pPr>
      <w:r>
        <w:rPr>
          <w:rFonts w:eastAsiaTheme="minorHAnsi"/>
          <w:color w:val="0000FF"/>
          <w:lang w:bidi="he-IL"/>
        </w:rPr>
        <w:tab/>
      </w:r>
      <w:r>
        <w:rPr>
          <w:rFonts w:eastAsiaTheme="minorHAnsi"/>
          <w:color w:val="0000FF"/>
          <w:lang w:bidi="he-IL"/>
        </w:rPr>
        <w:tab/>
      </w:r>
      <w:r w:rsidRPr="000A0758">
        <w:rPr>
          <w:rFonts w:eastAsiaTheme="minorHAnsi"/>
          <w:color w:val="0000FF"/>
          <w:lang w:bidi="he-IL"/>
        </w:rPr>
        <w:t>byte</w:t>
      </w:r>
      <w:r w:rsidRPr="000A0758">
        <w:rPr>
          <w:rFonts w:eastAsiaTheme="minorHAnsi"/>
          <w:lang w:bidi="he-IL"/>
        </w:rPr>
        <w:t>.Parse(color.Substring(</w:t>
      </w:r>
      <w:r w:rsidRPr="000A0758">
        <w:rPr>
          <w:rFonts w:eastAsiaTheme="minorHAnsi"/>
          <w:color w:val="A52A2A"/>
          <w:lang w:bidi="he-IL"/>
        </w:rPr>
        <w:t>4</w:t>
      </w:r>
      <w:r w:rsidRPr="000A0758">
        <w:rPr>
          <w:rFonts w:eastAsiaTheme="minorHAnsi"/>
          <w:lang w:bidi="he-IL"/>
        </w:rPr>
        <w:t xml:space="preserve">, </w:t>
      </w:r>
      <w:r w:rsidRPr="000A0758">
        <w:rPr>
          <w:rFonts w:eastAsiaTheme="minorHAnsi"/>
          <w:color w:val="A52A2A"/>
          <w:lang w:bidi="he-IL"/>
        </w:rPr>
        <w:t>2</w:t>
      </w:r>
      <w:r w:rsidRPr="000A0758">
        <w:rPr>
          <w:rFonts w:eastAsiaTheme="minorHAnsi"/>
          <w:lang w:bidi="he-IL"/>
        </w:rPr>
        <w:t xml:space="preserve">), </w:t>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sidRPr="000A0758">
        <w:rPr>
          <w:rFonts w:eastAsiaTheme="minorHAnsi"/>
          <w:lang w:bidi="he-IL"/>
        </w:rPr>
        <w:t>System.Globalization.</w:t>
      </w:r>
      <w:r w:rsidRPr="000A0758">
        <w:rPr>
          <w:rFonts w:eastAsiaTheme="minorHAnsi"/>
          <w:color w:val="2B91AF"/>
          <w:lang w:bidi="he-IL"/>
        </w:rPr>
        <w:t>NumberStyles</w:t>
      </w:r>
      <w:r w:rsidRPr="000A0758">
        <w:rPr>
          <w:rFonts w:eastAsiaTheme="minorHAnsi"/>
          <w:lang w:bidi="he-IL"/>
        </w:rPr>
        <w:t>.HexNumber),</w:t>
      </w:r>
    </w:p>
    <w:p w14:paraId="7FCF3792" w14:textId="77777777" w:rsidR="00227E26" w:rsidRDefault="00CD3F8A" w:rsidP="00B00255">
      <w:pPr>
        <w:pStyle w:val="ppCodeIndent"/>
        <w:rPr>
          <w:rFonts w:eastAsiaTheme="minorHAnsi"/>
          <w:lang w:bidi="he-IL"/>
        </w:rPr>
      </w:pPr>
      <w:r>
        <w:rPr>
          <w:rFonts w:eastAsiaTheme="minorHAnsi"/>
          <w:color w:val="0000FF"/>
          <w:lang w:bidi="he-IL"/>
        </w:rPr>
        <w:tab/>
      </w:r>
      <w:r>
        <w:rPr>
          <w:rFonts w:eastAsiaTheme="minorHAnsi"/>
          <w:color w:val="0000FF"/>
          <w:lang w:bidi="he-IL"/>
        </w:rPr>
        <w:tab/>
      </w:r>
      <w:r w:rsidRPr="000A0758">
        <w:rPr>
          <w:rFonts w:eastAsiaTheme="minorHAnsi"/>
          <w:color w:val="0000FF"/>
          <w:lang w:bidi="he-IL"/>
        </w:rPr>
        <w:t>byte</w:t>
      </w:r>
      <w:r w:rsidRPr="000A0758">
        <w:rPr>
          <w:rFonts w:eastAsiaTheme="minorHAnsi"/>
          <w:lang w:bidi="he-IL"/>
        </w:rPr>
        <w:t>.Parse(color.Substring(</w:t>
      </w:r>
      <w:r w:rsidRPr="000A0758">
        <w:rPr>
          <w:rFonts w:eastAsiaTheme="minorHAnsi"/>
          <w:color w:val="A52A2A"/>
          <w:lang w:bidi="he-IL"/>
        </w:rPr>
        <w:t>6</w:t>
      </w:r>
      <w:r w:rsidRPr="000A0758">
        <w:rPr>
          <w:rFonts w:eastAsiaTheme="minorHAnsi"/>
          <w:lang w:bidi="he-IL"/>
        </w:rPr>
        <w:t xml:space="preserve">, </w:t>
      </w:r>
      <w:r w:rsidRPr="000A0758">
        <w:rPr>
          <w:rFonts w:eastAsiaTheme="minorHAnsi"/>
          <w:color w:val="A52A2A"/>
          <w:lang w:bidi="he-IL"/>
        </w:rPr>
        <w:t>2</w:t>
      </w:r>
      <w:r w:rsidRPr="000A0758">
        <w:rPr>
          <w:rFonts w:eastAsiaTheme="minorHAnsi"/>
          <w:lang w:bidi="he-IL"/>
        </w:rPr>
        <w:t xml:space="preserve">), </w:t>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sidRPr="000A0758">
        <w:rPr>
          <w:rFonts w:eastAsiaTheme="minorHAnsi"/>
          <w:lang w:bidi="he-IL"/>
        </w:rPr>
        <w:t>System.Globalization.</w:t>
      </w:r>
      <w:r w:rsidRPr="000A0758">
        <w:rPr>
          <w:rFonts w:eastAsiaTheme="minorHAnsi"/>
          <w:color w:val="2B91AF"/>
          <w:lang w:bidi="he-IL"/>
        </w:rPr>
        <w:t>NumberStyles</w:t>
      </w:r>
      <w:r w:rsidRPr="000A0758">
        <w:rPr>
          <w:rFonts w:eastAsiaTheme="minorHAnsi"/>
          <w:lang w:bidi="he-IL"/>
        </w:rPr>
        <w:t>.HexNumber)));</w:t>
      </w:r>
    </w:p>
    <w:p w14:paraId="4B93CB9B" w14:textId="77777777" w:rsidR="00227E26" w:rsidRDefault="00227E26" w:rsidP="00B00255">
      <w:pPr>
        <w:pStyle w:val="ppCodeIndent"/>
        <w:rPr>
          <w:rFonts w:eastAsiaTheme="minorHAnsi"/>
          <w:lang w:bidi="he-IL"/>
        </w:rPr>
      </w:pPr>
    </w:p>
    <w:p w14:paraId="7FF6E4FA" w14:textId="77777777" w:rsidR="00227E26" w:rsidRDefault="00CD3F8A" w:rsidP="00B00255">
      <w:pPr>
        <w:pStyle w:val="ppCodeIndent"/>
        <w:rPr>
          <w:rFonts w:eastAsiaTheme="minorHAnsi"/>
          <w:lang w:bidi="he-IL"/>
        </w:rPr>
      </w:pPr>
      <w:r>
        <w:rPr>
          <w:rFonts w:eastAsiaTheme="minorHAnsi"/>
          <w:lang w:bidi="he-IL"/>
        </w:rPr>
        <w:tab/>
      </w:r>
      <w:r w:rsidRPr="000A0758">
        <w:rPr>
          <w:rFonts w:eastAsiaTheme="minorHAnsi"/>
          <w:lang w:bidi="he-IL"/>
        </w:rPr>
        <w:t>rtb.Selection.</w:t>
      </w:r>
      <w:r w:rsidR="00D8257A">
        <w:rPr>
          <w:rFonts w:eastAsiaTheme="minorHAnsi"/>
          <w:lang w:bidi="he-IL"/>
        </w:rPr>
        <w:t>ApplyPropertyValue</w:t>
      </w:r>
      <w:r w:rsidRPr="000A0758">
        <w:rPr>
          <w:rFonts w:eastAsiaTheme="minorHAnsi"/>
          <w:lang w:bidi="he-IL"/>
        </w:rPr>
        <w:t>(</w:t>
      </w:r>
      <w:r w:rsidRPr="000A0758">
        <w:rPr>
          <w:rFonts w:eastAsiaTheme="minorHAnsi"/>
          <w:color w:val="2B91AF"/>
          <w:lang w:bidi="he-IL"/>
        </w:rPr>
        <w:t>Run</w:t>
      </w:r>
      <w:r w:rsidRPr="000A0758">
        <w:rPr>
          <w:rFonts w:eastAsiaTheme="minorHAnsi"/>
          <w:lang w:bidi="he-IL"/>
        </w:rPr>
        <w:t>.ForegroundProperty, brush);</w:t>
      </w:r>
    </w:p>
    <w:p w14:paraId="3DBB4BB3" w14:textId="77777777" w:rsidR="00227E26" w:rsidRDefault="00CD3F8A" w:rsidP="00B00255">
      <w:pPr>
        <w:pStyle w:val="ppCodeIndent"/>
        <w:rPr>
          <w:rFonts w:eastAsiaTheme="minorHAnsi"/>
          <w:lang w:bidi="he-IL"/>
        </w:rPr>
      </w:pPr>
      <w:r w:rsidRPr="000A0758">
        <w:rPr>
          <w:rFonts w:eastAsiaTheme="minorHAnsi"/>
          <w:lang w:bidi="he-IL"/>
        </w:rPr>
        <w:t>}</w:t>
      </w:r>
    </w:p>
    <w:p w14:paraId="5553D5B0" w14:textId="77777777" w:rsidR="00D8460F" w:rsidRDefault="00173E78" w:rsidP="00814CEC">
      <w:pPr>
        <w:pStyle w:val="ppNumberList"/>
      </w:pPr>
      <w:r>
        <w:t>Run the application by pressing F5</w:t>
      </w:r>
      <w:r w:rsidR="00C770AD">
        <w:t xml:space="preserve">. </w:t>
      </w:r>
    </w:p>
    <w:p w14:paraId="0C399B9B" w14:textId="77777777" w:rsidR="00C770AD" w:rsidRDefault="00C770AD" w:rsidP="00814CEC">
      <w:pPr>
        <w:pStyle w:val="ppNumberList"/>
      </w:pPr>
      <w:r>
        <w:lastRenderedPageBreak/>
        <w:t xml:space="preserve">Enter some text </w:t>
      </w:r>
      <w:r w:rsidR="00995B6D">
        <w:t>(</w:t>
      </w:r>
      <w:r>
        <w:t>or use the pre-loaded text</w:t>
      </w:r>
      <w:r w:rsidR="00995B6D">
        <w:t>)</w:t>
      </w:r>
      <w:r>
        <w:t>, select it and press the bold button. The text has become bold</w:t>
      </w:r>
      <w:r w:rsidR="00E8694A">
        <w:t>. P</w:t>
      </w:r>
      <w:r>
        <w:t xml:space="preserve">ress the bold button again and the text </w:t>
      </w:r>
      <w:r w:rsidR="00E8694A">
        <w:t>will</w:t>
      </w:r>
      <w:r>
        <w:t xml:space="preserve"> return to normal. If you select mixed text (some characters bold</w:t>
      </w:r>
      <w:r w:rsidR="00E8694A">
        <w:t xml:space="preserve"> and</w:t>
      </w:r>
      <w:r>
        <w:t xml:space="preserve"> some normal) and press the bold button, the text will return to normal. Try experimenting with the</w:t>
      </w:r>
      <w:r w:rsidR="00190D44">
        <w:t xml:space="preserve"> other text formatting features including fonts and font colors.</w:t>
      </w:r>
    </w:p>
    <w:p w14:paraId="1913348C" w14:textId="77777777" w:rsidR="00C770AD" w:rsidRDefault="00C770AD" w:rsidP="00C770AD">
      <w:pPr>
        <w:pStyle w:val="ppListEnd"/>
      </w:pPr>
      <w:r>
        <w:br/>
      </w:r>
    </w:p>
    <w:p w14:paraId="10D38AEC" w14:textId="77777777" w:rsidR="00B239A0" w:rsidRPr="00CD3F8A" w:rsidRDefault="00B239A0" w:rsidP="005939B3">
      <w:pPr>
        <w:pStyle w:val="ppBodyText"/>
      </w:pPr>
    </w:p>
    <w:p w14:paraId="1E852BB8" w14:textId="77777777" w:rsidR="007C00CD" w:rsidRDefault="007C00CD">
      <w:pPr>
        <w:spacing w:after="200"/>
        <w:rPr>
          <w:rFonts w:eastAsiaTheme="majorEastAsia" w:cs="Arial"/>
          <w:b/>
          <w:szCs w:val="20"/>
        </w:rPr>
      </w:pPr>
      <w:bookmarkStart w:id="9" w:name="_Toc244134682"/>
      <w:r>
        <w:rPr>
          <w:rFonts w:eastAsiaTheme="majorEastAsia"/>
        </w:rPr>
        <w:br w:type="page"/>
      </w:r>
    </w:p>
    <w:p w14:paraId="75EAFD38" w14:textId="77777777" w:rsidR="005C3900" w:rsidRDefault="00987E8D">
      <w:pPr>
        <w:pStyle w:val="ppProcedureStart"/>
        <w:rPr>
          <w:rFonts w:eastAsiaTheme="majorEastAsia"/>
        </w:rPr>
      </w:pPr>
      <w:bookmarkStart w:id="10" w:name="_Toc256194578"/>
      <w:r>
        <w:rPr>
          <w:rFonts w:eastAsiaTheme="majorEastAsia"/>
        </w:rPr>
        <w:lastRenderedPageBreak/>
        <w:t xml:space="preserve">Task 2 – Embedded </w:t>
      </w:r>
      <w:r w:rsidR="004E4778">
        <w:rPr>
          <w:rFonts w:eastAsiaTheme="majorEastAsia"/>
        </w:rPr>
        <w:t>E</w:t>
      </w:r>
      <w:r>
        <w:rPr>
          <w:rFonts w:eastAsiaTheme="majorEastAsia"/>
        </w:rPr>
        <w:t>lements</w:t>
      </w:r>
      <w:bookmarkEnd w:id="9"/>
      <w:bookmarkEnd w:id="10"/>
    </w:p>
    <w:p w14:paraId="53014335" w14:textId="77777777" w:rsidR="00227E26" w:rsidRPr="00B00255" w:rsidRDefault="00CA42A1" w:rsidP="00B00255">
      <w:pPr>
        <w:pStyle w:val="ppBodyText"/>
      </w:pPr>
      <w:r>
        <w:t xml:space="preserve">In this exercise we will </w:t>
      </w:r>
      <w:r w:rsidR="005C3A62">
        <w:t xml:space="preserve">allow users to add hyperlinks, </w:t>
      </w:r>
      <w:r w:rsidR="004E4778">
        <w:t>images</w:t>
      </w:r>
      <w:r w:rsidR="005C3A62">
        <w:t>, datagrids and calendars</w:t>
      </w:r>
      <w:r w:rsidR="004E4778">
        <w:t xml:space="preserve"> into the</w:t>
      </w:r>
      <w:r>
        <w:t xml:space="preserve"> </w:t>
      </w:r>
      <w:r w:rsidR="00896C58">
        <w:t>RichTextBox</w:t>
      </w:r>
      <w:r>
        <w:t xml:space="preserve"> </w:t>
      </w:r>
      <w:r w:rsidR="004E4778">
        <w:t>control</w:t>
      </w:r>
      <w:r>
        <w:t>.</w:t>
      </w:r>
    </w:p>
    <w:p w14:paraId="727C1773" w14:textId="77777777" w:rsidR="00A00B92" w:rsidRDefault="00BE7BC7" w:rsidP="00401C2B">
      <w:pPr>
        <w:pStyle w:val="ppNumberList"/>
        <w:numPr>
          <w:ilvl w:val="1"/>
          <w:numId w:val="17"/>
        </w:numPr>
      </w:pPr>
      <w:r>
        <w:t xml:space="preserve">In </w:t>
      </w:r>
      <w:r w:rsidR="00987E8D">
        <w:t xml:space="preserve">MainPage.xaml </w:t>
      </w:r>
      <w:r w:rsidR="00A00B92">
        <w:t xml:space="preserve">locate the comment </w:t>
      </w:r>
      <w:r w:rsidR="00292FFC" w:rsidRPr="00292FFC">
        <w:t>&lt;!-- TODO - Insert Buttons--&gt;</w:t>
      </w:r>
      <w:r w:rsidR="00292FFC">
        <w:t xml:space="preserve"> </w:t>
      </w:r>
      <w:r w:rsidR="00A00B92">
        <w:t xml:space="preserve">and insert the following code to create the buttons for inserting an image, hyperlink, </w:t>
      </w:r>
      <w:r w:rsidR="003A5C33">
        <w:t>DataGrid</w:t>
      </w:r>
      <w:r w:rsidR="00A00B92">
        <w:t xml:space="preserve"> and calendar.</w:t>
      </w:r>
    </w:p>
    <w:p w14:paraId="273F2781" w14:textId="3CDB54C2" w:rsidR="003A53A6" w:rsidRDefault="003A53A6" w:rsidP="003A53A6">
      <w:pPr>
        <w:pStyle w:val="ppCodeLanguageIndent"/>
      </w:pPr>
      <w:r>
        <w:t>XAML</w:t>
      </w:r>
    </w:p>
    <w:p w14:paraId="5CEB42B7" w14:textId="61A58DD6" w:rsidR="003A53A6" w:rsidRDefault="003A53A6" w:rsidP="003A53A6">
      <w:pPr>
        <w:pStyle w:val="ppCodeIndent"/>
      </w:pPr>
      <w:r>
        <w:t xml:space="preserve">&lt;Button x:Name="btnImage"  HorizontalAlignment="Left" Grid.Column="2" </w:t>
      </w:r>
    </w:p>
    <w:p w14:paraId="486B5AB2" w14:textId="77777777" w:rsidR="003A53A6" w:rsidRDefault="003A53A6" w:rsidP="003A53A6">
      <w:pPr>
        <w:pStyle w:val="ppCodeIndent"/>
      </w:pPr>
      <w:r>
        <w:t xml:space="preserve">  Margin="13,-22,0,24" Grid.RowSpan="1" Grid.Row="1"&gt;</w:t>
      </w:r>
    </w:p>
    <w:p w14:paraId="59832DF0" w14:textId="77777777" w:rsidR="003A53A6" w:rsidRDefault="003A53A6" w:rsidP="003A53A6">
      <w:pPr>
        <w:pStyle w:val="ppCodeIndent"/>
      </w:pPr>
      <w:r>
        <w:t xml:space="preserve">    &lt;ToolTipService.ToolTip&gt;</w:t>
      </w:r>
    </w:p>
    <w:p w14:paraId="188630C6" w14:textId="77777777" w:rsidR="003A53A6" w:rsidRDefault="003A53A6" w:rsidP="003A53A6">
      <w:pPr>
        <w:pStyle w:val="ppCodeIndent"/>
      </w:pPr>
      <w:r>
        <w:t xml:space="preserve">        &lt;ToolTip FontSize="16" Content="{Binding tooltip_Image, </w:t>
      </w:r>
    </w:p>
    <w:p w14:paraId="6F09D493" w14:textId="77777777" w:rsidR="003A53A6" w:rsidRDefault="003A53A6" w:rsidP="003A53A6">
      <w:pPr>
        <w:pStyle w:val="ppCodeIndent"/>
      </w:pPr>
      <w:r>
        <w:t xml:space="preserve">          Source={StaticResource localizedStrings}}"/&gt;</w:t>
      </w:r>
    </w:p>
    <w:p w14:paraId="672CF187" w14:textId="77777777" w:rsidR="003A53A6" w:rsidRDefault="003A53A6" w:rsidP="003A53A6">
      <w:pPr>
        <w:pStyle w:val="ppCodeIndent"/>
      </w:pPr>
      <w:r>
        <w:t xml:space="preserve">    &lt;/ToolTipService.ToolTip&gt;</w:t>
      </w:r>
    </w:p>
    <w:p w14:paraId="423AB810" w14:textId="77777777" w:rsidR="003A53A6" w:rsidRDefault="003A53A6" w:rsidP="003A53A6">
      <w:pPr>
        <w:pStyle w:val="ppCodeIndent"/>
      </w:pPr>
      <w:r>
        <w:t xml:space="preserve">    &lt;Image Source="Images/Image.png" Height="32" Width="30"/&gt;</w:t>
      </w:r>
    </w:p>
    <w:p w14:paraId="61B4067E" w14:textId="77777777" w:rsidR="003A53A6" w:rsidRDefault="003A53A6" w:rsidP="003A53A6">
      <w:pPr>
        <w:pStyle w:val="ppCodeIndent"/>
      </w:pPr>
      <w:r>
        <w:t>&lt;/Button&gt;</w:t>
      </w:r>
    </w:p>
    <w:p w14:paraId="5269F0F4" w14:textId="77777777" w:rsidR="003A53A6" w:rsidRDefault="003A53A6" w:rsidP="003A53A6">
      <w:pPr>
        <w:pStyle w:val="ppCodeIndent"/>
      </w:pPr>
    </w:p>
    <w:p w14:paraId="454DB108" w14:textId="77777777" w:rsidR="003A53A6" w:rsidRDefault="003A53A6" w:rsidP="003A53A6">
      <w:pPr>
        <w:pStyle w:val="ppCodeIndent"/>
      </w:pPr>
      <w:r>
        <w:t xml:space="preserve">&lt;Button x:Name="btnHyperlink"  Grid.Column="2" Margin="55,-22,0,24" </w:t>
      </w:r>
    </w:p>
    <w:p w14:paraId="508D6B6D" w14:textId="77777777" w:rsidR="003A53A6" w:rsidRDefault="003A53A6" w:rsidP="003A53A6">
      <w:pPr>
        <w:pStyle w:val="ppCodeIndent"/>
      </w:pPr>
      <w:r>
        <w:t xml:space="preserve">  Grid.RowSpan="1" Grid.Row="1" HorizontalAlignment="Left"&gt;</w:t>
      </w:r>
    </w:p>
    <w:p w14:paraId="5C5F2789" w14:textId="77777777" w:rsidR="003A53A6" w:rsidRDefault="003A53A6" w:rsidP="003A53A6">
      <w:pPr>
        <w:pStyle w:val="ppCodeIndent"/>
      </w:pPr>
      <w:r>
        <w:t xml:space="preserve">    &lt;ToolTipService.ToolTip&gt;</w:t>
      </w:r>
    </w:p>
    <w:p w14:paraId="497CA509" w14:textId="77777777" w:rsidR="003A53A6" w:rsidRDefault="003A53A6" w:rsidP="003A53A6">
      <w:pPr>
        <w:pStyle w:val="ppCodeIndent"/>
      </w:pPr>
      <w:r>
        <w:t xml:space="preserve">        &lt;ToolTip FontSize="16" Content="{Binding tooltip_Hyperlink, </w:t>
      </w:r>
    </w:p>
    <w:p w14:paraId="4DD4242F" w14:textId="77777777" w:rsidR="003A53A6" w:rsidRDefault="003A53A6" w:rsidP="003A53A6">
      <w:pPr>
        <w:pStyle w:val="ppCodeIndent"/>
      </w:pPr>
      <w:r>
        <w:t xml:space="preserve">         Source={StaticResource localizedStrings}}"/&gt;</w:t>
      </w:r>
    </w:p>
    <w:p w14:paraId="5E7CF7B6" w14:textId="77777777" w:rsidR="003A53A6" w:rsidRDefault="003A53A6" w:rsidP="003A53A6">
      <w:pPr>
        <w:pStyle w:val="ppCodeIndent"/>
      </w:pPr>
      <w:r>
        <w:t xml:space="preserve">    &lt;/ToolTipService.ToolTip&gt;</w:t>
      </w:r>
    </w:p>
    <w:p w14:paraId="7B37FCBF" w14:textId="77777777" w:rsidR="003A53A6" w:rsidRDefault="003A53A6" w:rsidP="003A53A6">
      <w:pPr>
        <w:pStyle w:val="ppCodeIndent"/>
      </w:pPr>
      <w:r>
        <w:t xml:space="preserve">    &lt;Image Source="Images/Hyperlink_big.png" Width="30" Height="32"/&gt;</w:t>
      </w:r>
    </w:p>
    <w:p w14:paraId="2DE8205A" w14:textId="77777777" w:rsidR="003A53A6" w:rsidRDefault="003A53A6" w:rsidP="003A53A6">
      <w:pPr>
        <w:pStyle w:val="ppCodeIndent"/>
      </w:pPr>
      <w:r>
        <w:t>&lt;/Button&gt;</w:t>
      </w:r>
    </w:p>
    <w:p w14:paraId="3D2DE500" w14:textId="77777777" w:rsidR="003A53A6" w:rsidRDefault="003A53A6" w:rsidP="003A53A6">
      <w:pPr>
        <w:pStyle w:val="ppCodeIndent"/>
      </w:pPr>
    </w:p>
    <w:p w14:paraId="24B715B5" w14:textId="77777777" w:rsidR="003A53A6" w:rsidRDefault="003A53A6" w:rsidP="003A53A6">
      <w:pPr>
        <w:pStyle w:val="ppCodeIndent"/>
      </w:pPr>
      <w:r>
        <w:t xml:space="preserve">&lt;Button x:Name="btnDatagrid"  Grid.Column="2" Grid.RowSpan="1" </w:t>
      </w:r>
    </w:p>
    <w:p w14:paraId="1EC87907" w14:textId="77777777" w:rsidR="003A53A6" w:rsidRDefault="003A53A6" w:rsidP="003A53A6">
      <w:pPr>
        <w:pStyle w:val="ppCodeIndent"/>
      </w:pPr>
      <w:r>
        <w:t xml:space="preserve">  Margin="97,-22,0,24" HorizontalAlignment="Left" Grid.Row="1"&gt;</w:t>
      </w:r>
    </w:p>
    <w:p w14:paraId="0BD7C4D5" w14:textId="77777777" w:rsidR="003A53A6" w:rsidRDefault="003A53A6" w:rsidP="003A53A6">
      <w:pPr>
        <w:pStyle w:val="ppCodeIndent"/>
      </w:pPr>
      <w:r>
        <w:t xml:space="preserve">    &lt;ToolTipService.ToolTip&gt;</w:t>
      </w:r>
    </w:p>
    <w:p w14:paraId="6FA6D733" w14:textId="77777777" w:rsidR="003A53A6" w:rsidRDefault="003A53A6" w:rsidP="003A53A6">
      <w:pPr>
        <w:pStyle w:val="ppCodeIndent"/>
      </w:pPr>
      <w:r>
        <w:t xml:space="preserve">        &lt;ToolTip FontSize="16" Content="Insert Datagrid"/&gt;</w:t>
      </w:r>
    </w:p>
    <w:p w14:paraId="6E9AA5BA" w14:textId="77777777" w:rsidR="003A53A6" w:rsidRDefault="003A53A6" w:rsidP="003A53A6">
      <w:pPr>
        <w:pStyle w:val="ppCodeIndent"/>
      </w:pPr>
      <w:r>
        <w:t xml:space="preserve">    &lt;/ToolTipService.ToolTip&gt;</w:t>
      </w:r>
    </w:p>
    <w:p w14:paraId="3DD4C77B" w14:textId="77777777" w:rsidR="003A53A6" w:rsidRDefault="003A53A6" w:rsidP="003A53A6">
      <w:pPr>
        <w:pStyle w:val="ppCodeIndent"/>
      </w:pPr>
      <w:r>
        <w:t xml:space="preserve">    &lt;Image Source="Images/datagrid.png" Width="29" Height="32"/&gt;</w:t>
      </w:r>
    </w:p>
    <w:p w14:paraId="26F59DB7" w14:textId="77777777" w:rsidR="003A53A6" w:rsidRDefault="003A53A6" w:rsidP="003A53A6">
      <w:pPr>
        <w:pStyle w:val="ppCodeIndent"/>
      </w:pPr>
      <w:r>
        <w:t>&lt;/Button&gt;</w:t>
      </w:r>
    </w:p>
    <w:p w14:paraId="37B03BC4" w14:textId="77777777" w:rsidR="003A53A6" w:rsidRDefault="003A53A6" w:rsidP="003A53A6">
      <w:pPr>
        <w:pStyle w:val="ppCodeIndent"/>
      </w:pPr>
    </w:p>
    <w:p w14:paraId="7EF19036" w14:textId="77777777" w:rsidR="003A53A6" w:rsidRDefault="003A53A6" w:rsidP="003A53A6">
      <w:pPr>
        <w:pStyle w:val="ppCodeIndent"/>
      </w:pPr>
      <w:r>
        <w:t xml:space="preserve">&lt;Button x:Name="btnCalendar"  Grid.Column="2" Grid.RowSpan="1" </w:t>
      </w:r>
    </w:p>
    <w:p w14:paraId="143668CC" w14:textId="77777777" w:rsidR="003A53A6" w:rsidRDefault="003A53A6" w:rsidP="003A53A6">
      <w:pPr>
        <w:pStyle w:val="ppCodeIndent"/>
      </w:pPr>
      <w:r>
        <w:t xml:space="preserve">  Margin="138,-22,0,24" HorizontalAlignment="Left" Grid.Row="1"&gt;</w:t>
      </w:r>
    </w:p>
    <w:p w14:paraId="065F1349" w14:textId="77777777" w:rsidR="003A53A6" w:rsidRDefault="003A53A6" w:rsidP="003A53A6">
      <w:pPr>
        <w:pStyle w:val="ppCodeIndent"/>
      </w:pPr>
      <w:r>
        <w:t xml:space="preserve">    &lt;ToolTipService.ToolTip&gt;</w:t>
      </w:r>
    </w:p>
    <w:p w14:paraId="08737B57" w14:textId="77777777" w:rsidR="003A53A6" w:rsidRDefault="003A53A6" w:rsidP="003A53A6">
      <w:pPr>
        <w:pStyle w:val="ppCodeIndent"/>
      </w:pPr>
      <w:r>
        <w:t xml:space="preserve">        &lt;ToolTip FontSize="16" Content="Insert Calendar"/&gt;</w:t>
      </w:r>
    </w:p>
    <w:p w14:paraId="514F6556" w14:textId="77777777" w:rsidR="003A53A6" w:rsidRDefault="003A53A6" w:rsidP="003A53A6">
      <w:pPr>
        <w:pStyle w:val="ppCodeIndent"/>
      </w:pPr>
      <w:r>
        <w:t xml:space="preserve">    &lt;/ToolTipService.ToolTip&gt;</w:t>
      </w:r>
    </w:p>
    <w:p w14:paraId="6DEF7EF0" w14:textId="77777777" w:rsidR="003A53A6" w:rsidRDefault="003A53A6" w:rsidP="003A53A6">
      <w:pPr>
        <w:pStyle w:val="ppCodeIndent"/>
      </w:pPr>
      <w:r>
        <w:t xml:space="preserve">    &lt;Image Source="Images/calendar.png" Width="29" Height="32"/&gt;</w:t>
      </w:r>
    </w:p>
    <w:p w14:paraId="782A0FE7" w14:textId="17E5B035" w:rsidR="00A00B92" w:rsidRPr="00A00B92" w:rsidRDefault="003A53A6" w:rsidP="003A53A6">
      <w:pPr>
        <w:pStyle w:val="ppCodeIndent"/>
        <w:rPr>
          <w:color w:val="0000FF"/>
        </w:rPr>
      </w:pPr>
      <w:r>
        <w:t>&lt;/Button&gt;</w:t>
      </w:r>
      <w:r w:rsidR="00A00B92" w:rsidRPr="00A00B92">
        <w:t xml:space="preserve">                </w:t>
      </w:r>
    </w:p>
    <w:p w14:paraId="00B10BF4" w14:textId="77777777" w:rsidR="00987E8D" w:rsidRDefault="00A00B92" w:rsidP="00401C2B">
      <w:pPr>
        <w:pStyle w:val="ppNumberList"/>
        <w:numPr>
          <w:ilvl w:val="1"/>
          <w:numId w:val="13"/>
        </w:numPr>
      </w:pPr>
      <w:r>
        <w:t xml:space="preserve"> L</w:t>
      </w:r>
      <w:r w:rsidR="00987E8D">
        <w:t xml:space="preserve">ocate the </w:t>
      </w:r>
      <w:r w:rsidR="00987E8D" w:rsidRPr="0035115D">
        <w:rPr>
          <w:b/>
        </w:rPr>
        <w:t>btnImage</w:t>
      </w:r>
      <w:r w:rsidR="00987E8D">
        <w:t xml:space="preserve"> button. Add a default event handler for the Click event and navigate to the event handler.</w:t>
      </w:r>
    </w:p>
    <w:p w14:paraId="23244D02" w14:textId="77777777" w:rsidR="00987E8D" w:rsidRDefault="00987E8D" w:rsidP="00987E8D">
      <w:pPr>
        <w:pStyle w:val="ppNumberList"/>
      </w:pPr>
      <w:r>
        <w:t xml:space="preserve">In order to add an image to the </w:t>
      </w:r>
      <w:r w:rsidR="00896C58">
        <w:t>RichTextBox</w:t>
      </w:r>
      <w:r>
        <w:t xml:space="preserve"> we need to create an InlineUIContainer object that will contain the image presented by the </w:t>
      </w:r>
      <w:r w:rsidR="00896C58">
        <w:t>RichTextBox</w:t>
      </w:r>
      <w:r>
        <w:t xml:space="preserve">. Add the following code to the </w:t>
      </w:r>
      <w:r w:rsidR="00F34DE6">
        <w:t xml:space="preserve">btnImage_Click </w:t>
      </w:r>
      <w:r>
        <w:t>event handler function:</w:t>
      </w:r>
    </w:p>
    <w:p w14:paraId="42AB1680" w14:textId="77777777" w:rsidR="005C3900" w:rsidRPr="00B00255" w:rsidRDefault="00227E26">
      <w:pPr>
        <w:pStyle w:val="ppCodeLanguageIndent"/>
      </w:pPr>
      <w:r w:rsidRPr="00B00255">
        <w:lastRenderedPageBreak/>
        <w:t>C#</w:t>
      </w:r>
    </w:p>
    <w:p w14:paraId="388B0A80" w14:textId="77777777" w:rsidR="00A00B92" w:rsidRPr="009A2BE9" w:rsidRDefault="00227E26" w:rsidP="00710A98">
      <w:pPr>
        <w:pStyle w:val="ppCodeIndent"/>
        <w:rPr>
          <w:rFonts w:cs="Consolas"/>
          <w:sz w:val="19"/>
          <w:szCs w:val="19"/>
        </w:rPr>
      </w:pPr>
      <w:r w:rsidRPr="006676A9">
        <w:rPr>
          <w:rFonts w:eastAsiaTheme="minorHAnsi"/>
          <w:color w:val="31859C" w:themeColor="accent5" w:themeShade="BF"/>
        </w:rPr>
        <w:t>InlineUIContainer</w:t>
      </w:r>
      <w:r w:rsidRPr="00B00255">
        <w:rPr>
          <w:rFonts w:eastAsiaTheme="minorHAnsi"/>
        </w:rPr>
        <w:t xml:space="preserve"> container = </w:t>
      </w:r>
      <w:r w:rsidRPr="006676A9">
        <w:rPr>
          <w:rFonts w:eastAsiaTheme="minorHAnsi"/>
          <w:color w:val="0000FF"/>
        </w:rPr>
        <w:t>new</w:t>
      </w:r>
      <w:r w:rsidRPr="00B00255">
        <w:rPr>
          <w:rFonts w:eastAsiaTheme="minorHAnsi"/>
        </w:rPr>
        <w:t xml:space="preserve"> </w:t>
      </w:r>
      <w:r w:rsidRPr="006676A9">
        <w:rPr>
          <w:rFonts w:eastAsiaTheme="minorHAnsi"/>
          <w:color w:val="31859C" w:themeColor="accent5" w:themeShade="BF"/>
        </w:rPr>
        <w:t>InlineUIContainer</w:t>
      </w:r>
      <w:r w:rsidRPr="00B00255">
        <w:rPr>
          <w:rFonts w:eastAsiaTheme="minorHAnsi"/>
        </w:rPr>
        <w:t>();</w:t>
      </w:r>
      <w:r w:rsidR="00A00B92">
        <w:rPr>
          <w:rFonts w:eastAsiaTheme="minorHAnsi"/>
        </w:rPr>
        <w:br/>
      </w:r>
      <w:r w:rsidR="00A00B92" w:rsidRPr="009A2BE9">
        <w:rPr>
          <w:rFonts w:cs="Consolas"/>
          <w:sz w:val="19"/>
          <w:szCs w:val="19"/>
        </w:rPr>
        <w:t>container.Child = getImage();</w:t>
      </w:r>
    </w:p>
    <w:p w14:paraId="491E9223" w14:textId="77777777" w:rsidR="00A00B92" w:rsidRPr="009A2BE9" w:rsidRDefault="00A00B92" w:rsidP="00710A98">
      <w:pPr>
        <w:pStyle w:val="ppCodeIndent"/>
        <w:rPr>
          <w:rFonts w:cs="Consolas"/>
          <w:sz w:val="19"/>
          <w:szCs w:val="19"/>
        </w:rPr>
      </w:pPr>
      <w:r w:rsidRPr="009A2BE9">
        <w:rPr>
          <w:rFonts w:cs="Consolas"/>
          <w:sz w:val="19"/>
          <w:szCs w:val="19"/>
        </w:rPr>
        <w:t>rtb.Selection.Insert(container);</w:t>
      </w:r>
    </w:p>
    <w:p w14:paraId="34D9270D" w14:textId="77777777" w:rsidR="005C3900" w:rsidRPr="00EB36B5" w:rsidRDefault="00A00B92" w:rsidP="00710A98">
      <w:pPr>
        <w:pStyle w:val="ppCodeIndent"/>
        <w:rPr>
          <w:rFonts w:eastAsiaTheme="minorHAnsi"/>
        </w:rPr>
      </w:pPr>
      <w:r w:rsidRPr="009A2BE9">
        <w:rPr>
          <w:rFonts w:cs="Consolas"/>
          <w:sz w:val="19"/>
          <w:szCs w:val="19"/>
        </w:rPr>
        <w:t>ReturnFocus();</w:t>
      </w:r>
    </w:p>
    <w:p w14:paraId="09BBEB80" w14:textId="77777777" w:rsidR="00987E8D" w:rsidRDefault="00987E8D" w:rsidP="00987E8D">
      <w:pPr>
        <w:pStyle w:val="ppNumberList"/>
      </w:pPr>
      <w:r>
        <w:t xml:space="preserve">Now that we have a container, we can load a sample image </w:t>
      </w:r>
      <w:r w:rsidR="00710A98">
        <w:t>in</w:t>
      </w:r>
      <w:r>
        <w:t>to it (you can find the image in the Clie</w:t>
      </w:r>
      <w:r w:rsidR="003C2E3E">
        <w:t xml:space="preserve">ntBin folder </w:t>
      </w:r>
      <w:r w:rsidR="00CA6658">
        <w:t>of</w:t>
      </w:r>
      <w:r w:rsidR="003C2E3E">
        <w:t xml:space="preserve"> the Web Project</w:t>
      </w:r>
      <w:r>
        <w:t xml:space="preserve">). Add the following code </w:t>
      </w:r>
      <w:r w:rsidR="00B324F9">
        <w:t xml:space="preserve">into MainPage.xaml.cs </w:t>
      </w:r>
      <w:r>
        <w:t>to</w:t>
      </w:r>
      <w:r w:rsidR="00A00B92">
        <w:t xml:space="preserve"> create a </w:t>
      </w:r>
      <w:r w:rsidR="000512E5">
        <w:t>method capable of loading</w:t>
      </w:r>
      <w:r>
        <w:t xml:space="preserve"> an image and </w:t>
      </w:r>
      <w:r w:rsidR="003B473A">
        <w:t>placing</w:t>
      </w:r>
      <w:r>
        <w:t xml:space="preserve"> it in the container:</w:t>
      </w:r>
    </w:p>
    <w:p w14:paraId="094655CF" w14:textId="77777777" w:rsidR="005C3900" w:rsidRPr="00B00255" w:rsidRDefault="00227E26">
      <w:pPr>
        <w:pStyle w:val="ppCodeLanguageIndent"/>
      </w:pPr>
      <w:r w:rsidRPr="00B00255">
        <w:t>C#</w:t>
      </w:r>
    </w:p>
    <w:p w14:paraId="6A56A48A" w14:textId="77777777" w:rsidR="000512E5" w:rsidRPr="000512E5" w:rsidRDefault="000512E5" w:rsidP="000512E5">
      <w:pPr>
        <w:pStyle w:val="ppCodeIndent"/>
        <w:rPr>
          <w:rFonts w:eastAsiaTheme="minorHAnsi"/>
          <w:lang w:bidi="ar-SA"/>
        </w:rPr>
      </w:pPr>
      <w:r w:rsidRPr="000512E5">
        <w:rPr>
          <w:rFonts w:eastAsiaTheme="minorHAnsi"/>
          <w:color w:val="0000FF"/>
          <w:lang w:bidi="ar-SA"/>
        </w:rPr>
        <w:t>private</w:t>
      </w:r>
      <w:r w:rsidRPr="000512E5">
        <w:rPr>
          <w:rFonts w:eastAsiaTheme="minorHAnsi"/>
          <w:lang w:bidi="ar-SA"/>
        </w:rPr>
        <w:t xml:space="preserve"> </w:t>
      </w:r>
      <w:r w:rsidRPr="000512E5">
        <w:rPr>
          <w:rFonts w:eastAsiaTheme="minorHAnsi"/>
          <w:color w:val="2B91AF"/>
          <w:lang w:bidi="ar-SA"/>
        </w:rPr>
        <w:t>Image</w:t>
      </w:r>
      <w:r w:rsidRPr="000512E5">
        <w:rPr>
          <w:rFonts w:eastAsiaTheme="minorHAnsi"/>
          <w:lang w:bidi="ar-SA"/>
        </w:rPr>
        <w:t xml:space="preserve"> getImage()</w:t>
      </w:r>
    </w:p>
    <w:p w14:paraId="18F320C5" w14:textId="77777777" w:rsidR="000512E5" w:rsidRPr="000512E5" w:rsidRDefault="000512E5" w:rsidP="000512E5">
      <w:pPr>
        <w:pStyle w:val="ppCodeIndent"/>
        <w:rPr>
          <w:rFonts w:eastAsiaTheme="minorHAnsi"/>
          <w:lang w:bidi="ar-SA"/>
        </w:rPr>
      </w:pPr>
      <w:r w:rsidRPr="000512E5">
        <w:rPr>
          <w:rFonts w:eastAsiaTheme="minorHAnsi"/>
          <w:lang w:bidi="ar-SA"/>
        </w:rPr>
        <w:t>{</w:t>
      </w:r>
    </w:p>
    <w:p w14:paraId="423CE8DA" w14:textId="77777777" w:rsidR="000512E5" w:rsidRPr="000512E5" w:rsidRDefault="000512E5" w:rsidP="000512E5">
      <w:pPr>
        <w:pStyle w:val="ppCodeIndent"/>
        <w:rPr>
          <w:rFonts w:eastAsiaTheme="minorHAnsi"/>
          <w:lang w:bidi="ar-SA"/>
        </w:rPr>
      </w:pPr>
      <w:r w:rsidRPr="000512E5">
        <w:rPr>
          <w:rFonts w:eastAsiaTheme="minorHAnsi"/>
          <w:lang w:bidi="ar-SA"/>
        </w:rPr>
        <w:t xml:space="preserve">    </w:t>
      </w:r>
      <w:r w:rsidRPr="000512E5">
        <w:rPr>
          <w:rFonts w:eastAsiaTheme="minorHAnsi"/>
          <w:color w:val="0000FF"/>
          <w:lang w:bidi="ar-SA"/>
        </w:rPr>
        <w:t>return</w:t>
      </w:r>
      <w:r w:rsidRPr="000512E5">
        <w:rPr>
          <w:rFonts w:eastAsiaTheme="minorHAnsi"/>
          <w:lang w:bidi="ar-SA"/>
        </w:rPr>
        <w:t xml:space="preserve"> CreateImageFromUri(</w:t>
      </w:r>
      <w:r w:rsidRPr="000512E5">
        <w:rPr>
          <w:rFonts w:eastAsiaTheme="minorHAnsi"/>
          <w:color w:val="0000FF"/>
          <w:lang w:bidi="ar-SA"/>
        </w:rPr>
        <w:t>new</w:t>
      </w:r>
      <w:r w:rsidRPr="000512E5">
        <w:rPr>
          <w:rFonts w:eastAsiaTheme="minorHAnsi"/>
          <w:lang w:bidi="ar-SA"/>
        </w:rPr>
        <w:t xml:space="preserve"> </w:t>
      </w:r>
      <w:r w:rsidRPr="000512E5">
        <w:rPr>
          <w:rFonts w:eastAsiaTheme="minorHAnsi"/>
          <w:color w:val="2B91AF"/>
          <w:lang w:bidi="ar-SA"/>
        </w:rPr>
        <w:t>Uri</w:t>
      </w:r>
      <w:r w:rsidRPr="000512E5">
        <w:rPr>
          <w:rFonts w:eastAsiaTheme="minorHAnsi"/>
          <w:lang w:bidi="ar-SA"/>
        </w:rPr>
        <w:t>(</w:t>
      </w:r>
      <w:r w:rsidRPr="000512E5">
        <w:rPr>
          <w:rFonts w:eastAsiaTheme="minorHAnsi"/>
          <w:color w:val="A31515"/>
          <w:lang w:bidi="ar-SA"/>
        </w:rPr>
        <w:t>"desert.jpg"</w:t>
      </w:r>
      <w:r w:rsidRPr="000512E5">
        <w:rPr>
          <w:rFonts w:eastAsiaTheme="minorHAnsi"/>
          <w:lang w:bidi="ar-SA"/>
        </w:rPr>
        <w:t xml:space="preserve">, </w:t>
      </w:r>
      <w:r>
        <w:rPr>
          <w:rFonts w:eastAsiaTheme="minorHAnsi"/>
          <w:lang w:bidi="ar-SA"/>
        </w:rPr>
        <w:br/>
        <w:t xml:space="preserve">      </w:t>
      </w:r>
      <w:r w:rsidRPr="000512E5">
        <w:rPr>
          <w:rFonts w:eastAsiaTheme="minorHAnsi"/>
          <w:color w:val="2B91AF"/>
          <w:lang w:bidi="ar-SA"/>
        </w:rPr>
        <w:t>UriKind</w:t>
      </w:r>
      <w:r w:rsidRPr="000512E5">
        <w:rPr>
          <w:rFonts w:eastAsiaTheme="minorHAnsi"/>
          <w:lang w:bidi="ar-SA"/>
        </w:rPr>
        <w:t>.RelativeOrAbsolute), 200, 150);</w:t>
      </w:r>
    </w:p>
    <w:p w14:paraId="35BDD162" w14:textId="77777777" w:rsidR="000512E5" w:rsidRPr="000512E5" w:rsidRDefault="000512E5" w:rsidP="000512E5">
      <w:pPr>
        <w:pStyle w:val="ppCodeIndent"/>
        <w:rPr>
          <w:rFonts w:eastAsiaTheme="minorHAnsi"/>
          <w:lang w:bidi="ar-SA"/>
        </w:rPr>
      </w:pPr>
      <w:r w:rsidRPr="000512E5">
        <w:rPr>
          <w:rFonts w:eastAsiaTheme="minorHAnsi"/>
          <w:lang w:bidi="ar-SA"/>
        </w:rPr>
        <w:t>}</w:t>
      </w:r>
    </w:p>
    <w:p w14:paraId="4E165C71" w14:textId="77777777" w:rsidR="00987E8D" w:rsidRDefault="00987E8D" w:rsidP="00987E8D">
      <w:pPr>
        <w:pStyle w:val="ppNumberList"/>
      </w:pPr>
      <w:r>
        <w:t>Compile and run the application</w:t>
      </w:r>
      <w:r w:rsidR="00F85907">
        <w:t xml:space="preserve"> by pressing F5</w:t>
      </w:r>
      <w:r>
        <w:t>. P</w:t>
      </w:r>
      <w:r w:rsidR="00A00B92">
        <w:t xml:space="preserve">ress the insert image button </w:t>
      </w:r>
      <w:r>
        <w:t>an</w:t>
      </w:r>
      <w:r w:rsidR="00A00B92">
        <w:t>d</w:t>
      </w:r>
      <w:r>
        <w:t xml:space="preserve"> </w:t>
      </w:r>
      <w:r w:rsidR="000661D9">
        <w:t xml:space="preserve">an </w:t>
      </w:r>
      <w:r>
        <w:t xml:space="preserve">image will appear in the </w:t>
      </w:r>
      <w:r w:rsidR="00A557AA">
        <w:t>RichTextBox control</w:t>
      </w:r>
      <w:r>
        <w:t>.</w:t>
      </w:r>
    </w:p>
    <w:p w14:paraId="4AE52B99" w14:textId="77777777" w:rsidR="00987E8D" w:rsidRDefault="00987E8D" w:rsidP="00987E8D">
      <w:pPr>
        <w:pStyle w:val="ppNumberList"/>
      </w:pPr>
      <w:r>
        <w:t xml:space="preserve">To add a hyperlink to the </w:t>
      </w:r>
      <w:r w:rsidR="00EB64CF">
        <w:t>RichTextBox</w:t>
      </w:r>
      <w:r>
        <w:t xml:space="preserve"> control</w:t>
      </w:r>
      <w:r w:rsidR="005F090A">
        <w:t xml:space="preserve"> we'll</w:t>
      </w:r>
      <w:r>
        <w:t xml:space="preserve"> use a child window to allow the user to input a hyperlink and a description for it</w:t>
      </w:r>
      <w:r w:rsidR="003F1561">
        <w:t>.</w:t>
      </w:r>
      <w:r w:rsidR="00795CA7">
        <w:t xml:space="preserve"> </w:t>
      </w:r>
      <w:r>
        <w:t xml:space="preserve"> The ChildWindow class was introduced in Silverlight 3 and is used to implement popup windows you can interact with. Find the file InsertURL.xaml and the file InsertURL.xaml.cs and </w:t>
      </w:r>
      <w:r w:rsidR="00795CA7">
        <w:t>take a moment to look through their code</w:t>
      </w:r>
      <w:r>
        <w:t>. Examine the validation code in the InsertURL.xaml.cs class.</w:t>
      </w:r>
    </w:p>
    <w:p w14:paraId="54C67089" w14:textId="77777777" w:rsidR="00987E8D" w:rsidRDefault="00C112A9" w:rsidP="00987E8D">
      <w:pPr>
        <w:pStyle w:val="ppNumberList"/>
      </w:pPr>
      <w:r>
        <w:t xml:space="preserve">Back in </w:t>
      </w:r>
      <w:r w:rsidR="00987E8D">
        <w:t>MainPage.xaml</w:t>
      </w:r>
      <w:r w:rsidR="00393755">
        <w:t xml:space="preserve">, find the </w:t>
      </w:r>
      <w:r w:rsidR="00987E8D" w:rsidRPr="00393755">
        <w:rPr>
          <w:b/>
        </w:rPr>
        <w:t>btnHyperlink</w:t>
      </w:r>
      <w:r w:rsidR="00987E8D">
        <w:t xml:space="preserve"> button an</w:t>
      </w:r>
      <w:r w:rsidR="00393755">
        <w:t xml:space="preserve">d add an event handler for the </w:t>
      </w:r>
      <w:r w:rsidR="00987E8D">
        <w:t>Click event.  To show the InsertURL child window add the following code to the event handler:</w:t>
      </w:r>
    </w:p>
    <w:p w14:paraId="5BD81D72" w14:textId="77777777" w:rsidR="005C3900" w:rsidRPr="00B00255" w:rsidRDefault="00227E26">
      <w:pPr>
        <w:pStyle w:val="ppCodeLanguageIndent"/>
      </w:pPr>
      <w:r w:rsidRPr="00B00255">
        <w:t>C#</w:t>
      </w:r>
    </w:p>
    <w:p w14:paraId="0CEE8AEA" w14:textId="77777777" w:rsidR="005C3900" w:rsidRPr="00EB36B5" w:rsidRDefault="00227E26">
      <w:pPr>
        <w:pStyle w:val="ppCodeIndent"/>
        <w:rPr>
          <w:rFonts w:eastAsiaTheme="minorHAnsi"/>
        </w:rPr>
      </w:pPr>
      <w:r w:rsidRPr="002B403F">
        <w:rPr>
          <w:rFonts w:eastAsiaTheme="minorHAnsi"/>
          <w:color w:val="31859C" w:themeColor="accent5" w:themeShade="BF"/>
        </w:rPr>
        <w:t>InsertURL</w:t>
      </w:r>
      <w:r w:rsidRPr="00B00255">
        <w:rPr>
          <w:rFonts w:eastAsiaTheme="minorHAnsi"/>
        </w:rPr>
        <w:t xml:space="preserve"> cw = </w:t>
      </w:r>
      <w:r w:rsidRPr="002B403F">
        <w:rPr>
          <w:rFonts w:eastAsiaTheme="minorHAnsi"/>
          <w:color w:val="0000FF"/>
        </w:rPr>
        <w:t>new</w:t>
      </w:r>
      <w:r w:rsidRPr="00B00255">
        <w:rPr>
          <w:rFonts w:eastAsiaTheme="minorHAnsi"/>
        </w:rPr>
        <w:t xml:space="preserve"> </w:t>
      </w:r>
      <w:r w:rsidRPr="002B403F">
        <w:rPr>
          <w:rFonts w:eastAsiaTheme="minorHAnsi"/>
          <w:color w:val="31859C" w:themeColor="accent5" w:themeShade="BF"/>
        </w:rPr>
        <w:t>InsertURL</w:t>
      </w:r>
      <w:r w:rsidRPr="00B00255">
        <w:rPr>
          <w:rFonts w:eastAsiaTheme="minorHAnsi"/>
        </w:rPr>
        <w:t>(</w:t>
      </w:r>
      <w:r w:rsidR="004023B1" w:rsidRPr="009A2BE9">
        <w:rPr>
          <w:rFonts w:cs="Consolas"/>
          <w:sz w:val="19"/>
          <w:szCs w:val="19"/>
        </w:rPr>
        <w:t>rtb.Selection.Text</w:t>
      </w:r>
      <w:r w:rsidRPr="00B00255">
        <w:rPr>
          <w:rFonts w:eastAsiaTheme="minorHAnsi"/>
        </w:rPr>
        <w:t>);</w:t>
      </w:r>
    </w:p>
    <w:p w14:paraId="3653E715" w14:textId="77777777" w:rsidR="005C3900" w:rsidRPr="00EB36B5" w:rsidRDefault="00227E26">
      <w:pPr>
        <w:pStyle w:val="ppCodeIndent"/>
        <w:rPr>
          <w:rFonts w:eastAsiaTheme="minorHAnsi"/>
        </w:rPr>
      </w:pPr>
      <w:r w:rsidRPr="00B00255">
        <w:rPr>
          <w:rFonts w:eastAsiaTheme="minorHAnsi"/>
        </w:rPr>
        <w:t xml:space="preserve">cw.HasCloseButton = </w:t>
      </w:r>
      <w:r w:rsidRPr="002B403F">
        <w:rPr>
          <w:rFonts w:eastAsiaTheme="minorHAnsi"/>
          <w:color w:val="0000FF"/>
        </w:rPr>
        <w:t>false</w:t>
      </w:r>
      <w:r w:rsidRPr="00B00255">
        <w:rPr>
          <w:rFonts w:eastAsiaTheme="minorHAnsi"/>
        </w:rPr>
        <w:t>;</w:t>
      </w:r>
    </w:p>
    <w:p w14:paraId="4BD4F3AF" w14:textId="77777777" w:rsidR="005C3900" w:rsidRPr="00EB36B5" w:rsidRDefault="00227E26">
      <w:pPr>
        <w:pStyle w:val="ppCodeIndent"/>
        <w:rPr>
          <w:rFonts w:eastAsiaTheme="minorHAnsi"/>
        </w:rPr>
      </w:pPr>
      <w:r w:rsidRPr="00B00255">
        <w:rPr>
          <w:rFonts w:eastAsiaTheme="minorHAnsi"/>
        </w:rPr>
        <w:t>cw.Show();</w:t>
      </w:r>
    </w:p>
    <w:p w14:paraId="43955F5C" w14:textId="77777777" w:rsidR="00987E8D" w:rsidRDefault="00987E8D" w:rsidP="00987E8D">
      <w:pPr>
        <w:pStyle w:val="ppNumberList"/>
      </w:pPr>
      <w:r>
        <w:t xml:space="preserve">The </w:t>
      </w:r>
      <w:r w:rsidR="002E33CC">
        <w:t>previous</w:t>
      </w:r>
      <w:r>
        <w:t xml:space="preserve"> code will show the child window, but after confirmin</w:t>
      </w:r>
      <w:r w:rsidR="002B403F">
        <w:t>g the URL we need to fetch it</w:t>
      </w:r>
      <w:r w:rsidR="005F4529">
        <w:t xml:space="preserve"> from</w:t>
      </w:r>
      <w:r>
        <w:t xml:space="preserve"> the child window and place it in the </w:t>
      </w:r>
      <w:r w:rsidR="009F6ABA">
        <w:t>RichTextBox</w:t>
      </w:r>
      <w:r>
        <w:t xml:space="preserve">. Add the following code to handle the Close event of the child window (place the code </w:t>
      </w:r>
      <w:r w:rsidRPr="004023B1">
        <w:rPr>
          <w:u w:val="single"/>
        </w:rPr>
        <w:t>before</w:t>
      </w:r>
      <w:r>
        <w:t xml:space="preserve"> calling the Show method)</w:t>
      </w:r>
    </w:p>
    <w:p w14:paraId="54781DA5" w14:textId="77777777" w:rsidR="005C3900" w:rsidRPr="00B00255" w:rsidRDefault="00227E26">
      <w:pPr>
        <w:pStyle w:val="ppCodeLanguageIndent"/>
      </w:pPr>
      <w:r w:rsidRPr="00B00255">
        <w:t>C#</w:t>
      </w:r>
    </w:p>
    <w:p w14:paraId="1F1618E3" w14:textId="77777777" w:rsidR="005C3900" w:rsidRPr="00EB36B5" w:rsidRDefault="00227E26">
      <w:pPr>
        <w:pStyle w:val="ppCodeIndent"/>
        <w:rPr>
          <w:rFonts w:eastAsiaTheme="minorHAnsi"/>
        </w:rPr>
      </w:pPr>
      <w:r w:rsidRPr="00B00255">
        <w:rPr>
          <w:rFonts w:eastAsiaTheme="minorHAnsi"/>
        </w:rPr>
        <w:t>cw.Closed += (s, args) =&gt;</w:t>
      </w:r>
    </w:p>
    <w:p w14:paraId="2DC57D0E" w14:textId="77777777" w:rsidR="005C3900" w:rsidRPr="00EB36B5" w:rsidRDefault="00227E26">
      <w:pPr>
        <w:pStyle w:val="ppCodeIndent"/>
        <w:rPr>
          <w:rFonts w:eastAsiaTheme="minorHAnsi"/>
        </w:rPr>
      </w:pPr>
      <w:r w:rsidRPr="00B00255">
        <w:rPr>
          <w:rFonts w:eastAsiaTheme="minorHAnsi"/>
        </w:rPr>
        <w:t>{</w:t>
      </w:r>
    </w:p>
    <w:p w14:paraId="0C5B4B98" w14:textId="77777777" w:rsidR="005C3900" w:rsidRPr="00EB36B5" w:rsidRDefault="00227E26">
      <w:pPr>
        <w:pStyle w:val="ppCodeIndent"/>
        <w:rPr>
          <w:rFonts w:eastAsiaTheme="minorHAnsi"/>
        </w:rPr>
      </w:pPr>
      <w:r w:rsidRPr="00B00255">
        <w:rPr>
          <w:rFonts w:eastAsiaTheme="minorHAnsi"/>
        </w:rPr>
        <w:tab/>
      </w:r>
      <w:r w:rsidRPr="002B403F">
        <w:rPr>
          <w:rFonts w:eastAsiaTheme="minorHAnsi"/>
          <w:color w:val="0000FF"/>
        </w:rPr>
        <w:t>if</w:t>
      </w:r>
      <w:r w:rsidRPr="00B00255">
        <w:rPr>
          <w:rFonts w:eastAsiaTheme="minorHAnsi"/>
        </w:rPr>
        <w:t xml:space="preserve"> (cw.DialogResult.Value)</w:t>
      </w:r>
    </w:p>
    <w:p w14:paraId="256FC0F7" w14:textId="77777777" w:rsidR="005C3900" w:rsidRPr="00EB36B5" w:rsidRDefault="00227E26">
      <w:pPr>
        <w:pStyle w:val="ppCodeIndent"/>
        <w:rPr>
          <w:rFonts w:eastAsiaTheme="minorHAnsi"/>
        </w:rPr>
      </w:pPr>
      <w:r w:rsidRPr="00B00255">
        <w:rPr>
          <w:rFonts w:eastAsiaTheme="minorHAnsi"/>
        </w:rPr>
        <w:tab/>
        <w:t>{</w:t>
      </w:r>
    </w:p>
    <w:p w14:paraId="4B4A86CA" w14:textId="77777777" w:rsidR="005C3900" w:rsidRPr="00B00255" w:rsidRDefault="005C3900">
      <w:pPr>
        <w:pStyle w:val="ppCodeIndent"/>
        <w:rPr>
          <w:rFonts w:eastAsiaTheme="minorHAnsi"/>
        </w:rPr>
      </w:pPr>
    </w:p>
    <w:p w14:paraId="0521E308" w14:textId="77777777" w:rsidR="005C3900" w:rsidRPr="00EB36B5" w:rsidRDefault="00227E26">
      <w:pPr>
        <w:pStyle w:val="ppCodeIndent"/>
        <w:rPr>
          <w:rFonts w:eastAsiaTheme="minorHAnsi"/>
        </w:rPr>
      </w:pPr>
      <w:r w:rsidRPr="00B00255">
        <w:rPr>
          <w:rFonts w:eastAsiaTheme="minorHAnsi"/>
        </w:rPr>
        <w:tab/>
        <w:t>}</w:t>
      </w:r>
    </w:p>
    <w:p w14:paraId="000F4FC0" w14:textId="77777777" w:rsidR="005C3900" w:rsidRPr="00EB36B5" w:rsidRDefault="00227E26">
      <w:pPr>
        <w:pStyle w:val="ppCodeIndent"/>
        <w:rPr>
          <w:rFonts w:eastAsiaTheme="minorHAnsi"/>
        </w:rPr>
      </w:pPr>
      <w:r w:rsidRPr="00B00255">
        <w:rPr>
          <w:rFonts w:eastAsiaTheme="minorHAnsi"/>
        </w:rPr>
        <w:t>};</w:t>
      </w:r>
    </w:p>
    <w:p w14:paraId="667321CF" w14:textId="77777777" w:rsidR="00987E8D" w:rsidRDefault="002B403F" w:rsidP="00987E8D">
      <w:pPr>
        <w:pStyle w:val="ppNumberList"/>
      </w:pPr>
      <w:r>
        <w:t>Next</w:t>
      </w:r>
      <w:r w:rsidR="00987E8D">
        <w:t>, we'll create a Hyperlink obje</w:t>
      </w:r>
      <w:r w:rsidR="00FC7723">
        <w:t>ct and</w:t>
      </w:r>
      <w:r>
        <w:t xml:space="preserve"> </w:t>
      </w:r>
      <w:r w:rsidR="00987E8D">
        <w:t xml:space="preserve">place it inside the </w:t>
      </w:r>
      <w:r w:rsidR="00FC7723">
        <w:t>RichTextBox</w:t>
      </w:r>
      <w:r w:rsidR="00987E8D">
        <w:t>. Place</w:t>
      </w:r>
      <w:r w:rsidR="00597F99">
        <w:t xml:space="preserve"> the following code inside the </w:t>
      </w:r>
      <w:r w:rsidR="00987E8D" w:rsidRPr="005D03AC">
        <w:rPr>
          <w:b/>
        </w:rPr>
        <w:t>if</w:t>
      </w:r>
      <w:r w:rsidR="00987E8D">
        <w:t xml:space="preserve"> statement</w:t>
      </w:r>
      <w:r>
        <w:t xml:space="preserve"> from the last step.</w:t>
      </w:r>
    </w:p>
    <w:p w14:paraId="69E4F0B8" w14:textId="77777777" w:rsidR="00227E26" w:rsidRPr="00B00255" w:rsidRDefault="00227E26" w:rsidP="00B00255">
      <w:pPr>
        <w:pStyle w:val="ppCodeLanguageIndent"/>
      </w:pPr>
      <w:r w:rsidRPr="00B00255">
        <w:lastRenderedPageBreak/>
        <w:t>C#</w:t>
      </w:r>
    </w:p>
    <w:p w14:paraId="0EF3A740" w14:textId="77777777" w:rsidR="00227E26" w:rsidRDefault="00987E8D" w:rsidP="00B00255">
      <w:pPr>
        <w:pStyle w:val="ppCodeIndent"/>
        <w:rPr>
          <w:rFonts w:eastAsiaTheme="minorHAnsi"/>
          <w:lang w:bidi="he-IL"/>
        </w:rPr>
      </w:pPr>
      <w:r w:rsidRPr="002B403F">
        <w:rPr>
          <w:rFonts w:eastAsiaTheme="minorHAnsi"/>
          <w:color w:val="31859C" w:themeColor="accent5" w:themeShade="BF"/>
          <w:lang w:bidi="he-IL"/>
        </w:rPr>
        <w:t>Hyperlink</w:t>
      </w:r>
      <w:r w:rsidRPr="000A0758">
        <w:rPr>
          <w:rFonts w:eastAsiaTheme="minorHAnsi"/>
          <w:lang w:bidi="he-IL"/>
        </w:rPr>
        <w:t xml:space="preserve"> hyperlink = </w:t>
      </w:r>
      <w:r w:rsidRPr="000A0758">
        <w:rPr>
          <w:rFonts w:eastAsiaTheme="minorHAnsi"/>
          <w:color w:val="0000FF"/>
          <w:lang w:bidi="he-IL"/>
        </w:rPr>
        <w:t>new</w:t>
      </w:r>
      <w:r w:rsidRPr="000A0758">
        <w:rPr>
          <w:rFonts w:eastAsiaTheme="minorHAnsi"/>
          <w:lang w:bidi="he-IL"/>
        </w:rPr>
        <w:t xml:space="preserve"> </w:t>
      </w:r>
      <w:r w:rsidRPr="002B403F">
        <w:rPr>
          <w:rFonts w:eastAsiaTheme="minorHAnsi"/>
          <w:color w:val="31859C" w:themeColor="accent5" w:themeShade="BF"/>
          <w:lang w:bidi="he-IL"/>
        </w:rPr>
        <w:t>Hyperlink</w:t>
      </w:r>
      <w:r w:rsidRPr="000A0758">
        <w:rPr>
          <w:rFonts w:eastAsiaTheme="minorHAnsi"/>
          <w:lang w:bidi="he-IL"/>
        </w:rPr>
        <w:t>();</w:t>
      </w:r>
    </w:p>
    <w:p w14:paraId="34640503" w14:textId="77777777" w:rsidR="00EC210F" w:rsidRDefault="00AE5B4B" w:rsidP="00B00255">
      <w:pPr>
        <w:pStyle w:val="ppCodeIndent"/>
        <w:rPr>
          <w:rFonts w:eastAsiaTheme="minorHAnsi"/>
          <w:lang w:bidi="he-IL"/>
        </w:rPr>
      </w:pPr>
      <w:r w:rsidRPr="000A0758">
        <w:rPr>
          <w:rFonts w:eastAsiaTheme="minorHAnsi"/>
          <w:lang w:bidi="he-IL"/>
        </w:rPr>
        <w:t>hyperlink</w:t>
      </w:r>
      <w:r>
        <w:rPr>
          <w:rFonts w:eastAsiaTheme="minorHAnsi"/>
          <w:lang w:bidi="he-IL"/>
        </w:rPr>
        <w:t xml:space="preserve">.TargetName = </w:t>
      </w:r>
      <w:r w:rsidR="00472D1B" w:rsidRPr="00994EA5">
        <w:rPr>
          <w:rFonts w:eastAsiaTheme="minorHAnsi"/>
        </w:rPr>
        <w:t>"</w:t>
      </w:r>
      <w:r>
        <w:rPr>
          <w:rFonts w:eastAsiaTheme="minorHAnsi"/>
          <w:lang w:bidi="he-IL"/>
        </w:rPr>
        <w:t>_blank</w:t>
      </w:r>
      <w:r w:rsidR="00472D1B" w:rsidRPr="00994EA5">
        <w:rPr>
          <w:rFonts w:eastAsiaTheme="minorHAnsi"/>
        </w:rPr>
        <w:t>"</w:t>
      </w:r>
      <w:r>
        <w:rPr>
          <w:rFonts w:eastAsiaTheme="minorHAnsi"/>
          <w:lang w:bidi="he-IL"/>
        </w:rPr>
        <w:t>;</w:t>
      </w:r>
    </w:p>
    <w:p w14:paraId="7C2117DB" w14:textId="77777777" w:rsidR="00227E26" w:rsidRDefault="00987E8D" w:rsidP="00B00255">
      <w:pPr>
        <w:pStyle w:val="ppCodeIndent"/>
        <w:rPr>
          <w:rFonts w:eastAsiaTheme="minorHAnsi"/>
          <w:lang w:bidi="he-IL"/>
        </w:rPr>
      </w:pPr>
      <w:r w:rsidRPr="000A0758">
        <w:rPr>
          <w:rFonts w:eastAsiaTheme="minorHAnsi"/>
          <w:lang w:bidi="he-IL"/>
        </w:rPr>
        <w:t xml:space="preserve">hyperlink.NavigateUri = </w:t>
      </w:r>
      <w:r w:rsidRPr="000A0758">
        <w:rPr>
          <w:rFonts w:eastAsiaTheme="minorHAnsi"/>
          <w:color w:val="0000FF"/>
          <w:lang w:bidi="he-IL"/>
        </w:rPr>
        <w:t>new</w:t>
      </w:r>
      <w:r w:rsidRPr="000A0758">
        <w:rPr>
          <w:rFonts w:eastAsiaTheme="minorHAnsi"/>
          <w:lang w:bidi="he-IL"/>
        </w:rPr>
        <w:t xml:space="preserve"> </w:t>
      </w:r>
      <w:r w:rsidRPr="002B403F">
        <w:rPr>
          <w:rFonts w:eastAsiaTheme="minorHAnsi"/>
          <w:color w:val="31859C" w:themeColor="accent5" w:themeShade="BF"/>
          <w:lang w:bidi="he-IL"/>
        </w:rPr>
        <w:t>Uri</w:t>
      </w:r>
      <w:r w:rsidRPr="000A0758">
        <w:rPr>
          <w:rFonts w:eastAsiaTheme="minorHAnsi"/>
          <w:lang w:bidi="he-IL"/>
        </w:rPr>
        <w:t>(cw.txtURL.Text);</w:t>
      </w:r>
    </w:p>
    <w:p w14:paraId="1C9D2F9C" w14:textId="77777777" w:rsidR="00227E26" w:rsidRDefault="00227E26" w:rsidP="00B00255">
      <w:pPr>
        <w:pStyle w:val="ppCodeIndent"/>
        <w:rPr>
          <w:rFonts w:eastAsiaTheme="minorHAnsi"/>
          <w:lang w:bidi="he-IL"/>
        </w:rPr>
      </w:pPr>
    </w:p>
    <w:p w14:paraId="553841AC" w14:textId="77777777" w:rsidR="00227E26" w:rsidRDefault="00987E8D" w:rsidP="00B00255">
      <w:pPr>
        <w:pStyle w:val="ppCodeIndent"/>
        <w:rPr>
          <w:rFonts w:eastAsiaTheme="minorHAnsi"/>
          <w:lang w:bidi="he-IL"/>
        </w:rPr>
      </w:pPr>
      <w:r w:rsidRPr="000A0758">
        <w:rPr>
          <w:rFonts w:eastAsiaTheme="minorHAnsi"/>
          <w:color w:val="0000FF"/>
          <w:lang w:bidi="he-IL"/>
        </w:rPr>
        <w:t>if</w:t>
      </w:r>
      <w:r w:rsidRPr="000A0758">
        <w:rPr>
          <w:rFonts w:eastAsiaTheme="minorHAnsi"/>
          <w:lang w:bidi="he-IL"/>
        </w:rPr>
        <w:t xml:space="preserve"> (cw.txtURLDesc.Text.Length &gt; </w:t>
      </w:r>
      <w:r w:rsidRPr="000A0758">
        <w:rPr>
          <w:rFonts w:eastAsiaTheme="minorHAnsi"/>
          <w:color w:val="A52A2A"/>
          <w:lang w:bidi="he-IL"/>
        </w:rPr>
        <w:t>0</w:t>
      </w:r>
      <w:r w:rsidRPr="000A0758">
        <w:rPr>
          <w:rFonts w:eastAsiaTheme="minorHAnsi"/>
          <w:lang w:bidi="he-IL"/>
        </w:rPr>
        <w:t>)</w:t>
      </w:r>
    </w:p>
    <w:p w14:paraId="6A3C40B1" w14:textId="77777777" w:rsidR="00227E26" w:rsidRDefault="00987E8D" w:rsidP="00B00255">
      <w:pPr>
        <w:pStyle w:val="ppCodeIndent"/>
        <w:rPr>
          <w:rFonts w:eastAsiaTheme="minorHAnsi"/>
          <w:lang w:bidi="he-IL"/>
        </w:rPr>
      </w:pPr>
      <w:r>
        <w:rPr>
          <w:rFonts w:eastAsiaTheme="minorHAnsi"/>
          <w:lang w:bidi="he-IL"/>
        </w:rPr>
        <w:tab/>
      </w:r>
      <w:r w:rsidRPr="000A0758">
        <w:rPr>
          <w:rFonts w:eastAsiaTheme="minorHAnsi"/>
          <w:lang w:bidi="he-IL"/>
        </w:rPr>
        <w:t>hyperlink.Inlines.Add(cw.txtURLDesc.Text);</w:t>
      </w:r>
    </w:p>
    <w:p w14:paraId="248AC502" w14:textId="77777777" w:rsidR="00227E26" w:rsidRDefault="00987E8D" w:rsidP="00B00255">
      <w:pPr>
        <w:pStyle w:val="ppCodeIndent"/>
        <w:rPr>
          <w:rFonts w:eastAsiaTheme="minorHAnsi"/>
          <w:lang w:bidi="he-IL"/>
        </w:rPr>
      </w:pPr>
      <w:r w:rsidRPr="000A0758">
        <w:rPr>
          <w:rFonts w:eastAsiaTheme="minorHAnsi"/>
          <w:color w:val="0000FF"/>
          <w:lang w:bidi="he-IL"/>
        </w:rPr>
        <w:t>else</w:t>
      </w:r>
    </w:p>
    <w:p w14:paraId="7AB4971E" w14:textId="77777777" w:rsidR="00227E26" w:rsidRDefault="00987E8D" w:rsidP="00B00255">
      <w:pPr>
        <w:pStyle w:val="ppCodeIndent"/>
        <w:rPr>
          <w:rFonts w:eastAsiaTheme="minorHAnsi"/>
          <w:lang w:bidi="he-IL"/>
        </w:rPr>
      </w:pPr>
      <w:r>
        <w:rPr>
          <w:rFonts w:eastAsiaTheme="minorHAnsi"/>
          <w:lang w:bidi="he-IL"/>
        </w:rPr>
        <w:tab/>
      </w:r>
      <w:r w:rsidRPr="000A0758">
        <w:rPr>
          <w:rFonts w:eastAsiaTheme="minorHAnsi"/>
          <w:lang w:bidi="he-IL"/>
        </w:rPr>
        <w:t>hyperlink.Inlines.Add(cw.txtURL.Text);</w:t>
      </w:r>
    </w:p>
    <w:p w14:paraId="7D165F58" w14:textId="77777777" w:rsidR="00475671" w:rsidRDefault="00475671" w:rsidP="00B00255">
      <w:pPr>
        <w:pStyle w:val="ppCodeIndent"/>
        <w:rPr>
          <w:rFonts w:eastAsiaTheme="minorHAnsi"/>
          <w:lang w:bidi="he-IL"/>
        </w:rPr>
      </w:pPr>
    </w:p>
    <w:p w14:paraId="5E54A023" w14:textId="77777777" w:rsidR="00227E26" w:rsidRPr="00EC6971" w:rsidRDefault="00475671" w:rsidP="00B00255">
      <w:pPr>
        <w:pStyle w:val="ppCodeIndent"/>
        <w:rPr>
          <w:rFonts w:eastAsiaTheme="minorHAnsi"/>
          <w:lang w:bidi="he-IL"/>
        </w:rPr>
      </w:pPr>
      <w:r w:rsidRPr="00EC6971">
        <w:rPr>
          <w:rFonts w:eastAsiaTheme="minorHAnsi"/>
          <w:lang w:bidi="he-IL"/>
        </w:rPr>
        <w:t>rtb.Selection.Insert(hyperlink);</w:t>
      </w:r>
    </w:p>
    <w:p w14:paraId="6F905194" w14:textId="77777777" w:rsidR="00EA5D1D" w:rsidRDefault="00EA5D1D">
      <w:pPr>
        <w:pStyle w:val="ppNumberList"/>
      </w:pPr>
      <w:r>
        <w:t xml:space="preserve">Locate the </w:t>
      </w:r>
      <w:r w:rsidRPr="000F6E77">
        <w:rPr>
          <w:b/>
        </w:rPr>
        <w:t>btnDatagrid</w:t>
      </w:r>
      <w:r>
        <w:t xml:space="preserve"> button in MainPage.xaml, add a Click event handler and add the following code into the event handler:</w:t>
      </w:r>
    </w:p>
    <w:p w14:paraId="0E968611" w14:textId="77777777" w:rsidR="00EA5D1D" w:rsidRPr="00B00255" w:rsidRDefault="00EA5D1D" w:rsidP="00EA5D1D">
      <w:pPr>
        <w:pStyle w:val="ppCodeLanguageIndent"/>
      </w:pPr>
      <w:r w:rsidRPr="00B00255">
        <w:t>C#</w:t>
      </w:r>
    </w:p>
    <w:p w14:paraId="3FA1F1D9" w14:textId="77777777" w:rsidR="00EA5D1D" w:rsidRPr="00EA5D1D" w:rsidRDefault="00EA5D1D" w:rsidP="00EA5D1D">
      <w:pPr>
        <w:pStyle w:val="ppCodeIndent"/>
        <w:rPr>
          <w:rFonts w:eastAsiaTheme="minorHAnsi"/>
          <w:lang w:bidi="ar-SA"/>
        </w:rPr>
      </w:pPr>
      <w:r w:rsidRPr="00EA5D1D">
        <w:rPr>
          <w:rFonts w:eastAsiaTheme="minorHAnsi"/>
          <w:lang w:bidi="ar-SA"/>
        </w:rPr>
        <w:t>InlineUIContainer container = new InlineUIContainer();</w:t>
      </w:r>
    </w:p>
    <w:p w14:paraId="42C7EA19" w14:textId="77777777" w:rsidR="00EA5D1D" w:rsidRPr="00EA5D1D" w:rsidRDefault="00EA5D1D" w:rsidP="00EA5D1D">
      <w:pPr>
        <w:pStyle w:val="ppCodeIndent"/>
        <w:rPr>
          <w:rFonts w:eastAsiaTheme="minorHAnsi"/>
          <w:lang w:bidi="ar-SA"/>
        </w:rPr>
      </w:pPr>
      <w:r w:rsidRPr="00EA5D1D">
        <w:rPr>
          <w:rFonts w:eastAsiaTheme="minorHAnsi"/>
          <w:lang w:bidi="ar-SA"/>
        </w:rPr>
        <w:t>container.Child = getDataGrid();</w:t>
      </w:r>
    </w:p>
    <w:p w14:paraId="0A6C99E0" w14:textId="77777777" w:rsidR="00EA5D1D" w:rsidRPr="00EA5D1D" w:rsidRDefault="00EA5D1D" w:rsidP="00EA5D1D">
      <w:pPr>
        <w:pStyle w:val="ppCodeIndent"/>
        <w:rPr>
          <w:rFonts w:eastAsiaTheme="minorHAnsi"/>
          <w:lang w:bidi="ar-SA"/>
        </w:rPr>
      </w:pPr>
      <w:r w:rsidRPr="00EA5D1D">
        <w:rPr>
          <w:rFonts w:eastAsiaTheme="minorHAnsi"/>
          <w:lang w:bidi="ar-SA"/>
        </w:rPr>
        <w:t>rtb.Selection.Insert(container);</w:t>
      </w:r>
    </w:p>
    <w:p w14:paraId="0357E339" w14:textId="77777777" w:rsidR="00EA5D1D" w:rsidRPr="00EA5D1D" w:rsidRDefault="00EA5D1D" w:rsidP="00EA5D1D">
      <w:pPr>
        <w:pStyle w:val="ppCodeIndent"/>
        <w:rPr>
          <w:lang w:bidi="ar-SA"/>
        </w:rPr>
      </w:pPr>
      <w:r w:rsidRPr="00EA5D1D">
        <w:rPr>
          <w:rFonts w:eastAsiaTheme="minorHAnsi"/>
          <w:lang w:bidi="ar-SA"/>
        </w:rPr>
        <w:t>ReturnFocus();</w:t>
      </w:r>
    </w:p>
    <w:p w14:paraId="5DB4A1B3" w14:textId="77777777" w:rsidR="00EA5D1D" w:rsidRDefault="00EA5D1D">
      <w:pPr>
        <w:pStyle w:val="ppNumberList"/>
      </w:pPr>
      <w:r>
        <w:t xml:space="preserve">Add the following method into the MainPage.xaml.cs </w:t>
      </w:r>
      <w:r w:rsidR="002F068D">
        <w:t>file to create a new DataGrid instance:</w:t>
      </w:r>
    </w:p>
    <w:p w14:paraId="75AC3F5E" w14:textId="77777777" w:rsidR="002F068D" w:rsidRPr="00B00255" w:rsidRDefault="002F068D" w:rsidP="002F068D">
      <w:pPr>
        <w:pStyle w:val="ppCodeLanguageIndent"/>
      </w:pPr>
      <w:r w:rsidRPr="00B00255">
        <w:t>C#</w:t>
      </w:r>
    </w:p>
    <w:p w14:paraId="6C07F634" w14:textId="77777777" w:rsidR="00C57925" w:rsidRPr="00C57925" w:rsidRDefault="00C57925" w:rsidP="00C57925">
      <w:pPr>
        <w:pStyle w:val="ppCodeIndent"/>
        <w:rPr>
          <w:rFonts w:eastAsiaTheme="minorHAnsi"/>
          <w:lang w:bidi="ar-SA"/>
        </w:rPr>
      </w:pPr>
      <w:r w:rsidRPr="00C57925">
        <w:rPr>
          <w:rFonts w:eastAsiaTheme="minorHAnsi"/>
          <w:color w:val="0000FF"/>
          <w:lang w:bidi="ar-SA"/>
        </w:rPr>
        <w:t>private</w:t>
      </w:r>
      <w:r w:rsidRPr="00C57925">
        <w:rPr>
          <w:rFonts w:eastAsiaTheme="minorHAnsi"/>
          <w:lang w:bidi="ar-SA"/>
        </w:rPr>
        <w:t xml:space="preserve"> </w:t>
      </w:r>
      <w:r w:rsidRPr="00C57925">
        <w:rPr>
          <w:rFonts w:eastAsiaTheme="minorHAnsi"/>
          <w:color w:val="2B91AF"/>
          <w:lang w:bidi="ar-SA"/>
        </w:rPr>
        <w:t>DataGrid</w:t>
      </w:r>
      <w:r w:rsidRPr="00C57925">
        <w:rPr>
          <w:rFonts w:eastAsiaTheme="minorHAnsi"/>
          <w:lang w:bidi="ar-SA"/>
        </w:rPr>
        <w:t xml:space="preserve"> getDataGrid()</w:t>
      </w:r>
    </w:p>
    <w:p w14:paraId="087D08E1" w14:textId="77777777" w:rsidR="00C57925" w:rsidRPr="00C57925" w:rsidRDefault="00C57925" w:rsidP="00C57925">
      <w:pPr>
        <w:pStyle w:val="ppCodeIndent"/>
        <w:rPr>
          <w:rFonts w:eastAsiaTheme="minorHAnsi"/>
          <w:lang w:bidi="ar-SA"/>
        </w:rPr>
      </w:pPr>
      <w:r w:rsidRPr="00C57925">
        <w:rPr>
          <w:rFonts w:eastAsiaTheme="minorHAnsi"/>
          <w:lang w:bidi="ar-SA"/>
        </w:rPr>
        <w:t>{</w:t>
      </w:r>
    </w:p>
    <w:p w14:paraId="3FCA4713"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w:t>
      </w:r>
      <w:r w:rsidRPr="00C57925">
        <w:rPr>
          <w:rFonts w:eastAsiaTheme="minorHAnsi"/>
          <w:color w:val="2B91AF"/>
          <w:lang w:bidi="ar-SA"/>
        </w:rPr>
        <w:t>DataGrid</w:t>
      </w:r>
      <w:r w:rsidRPr="00C57925">
        <w:rPr>
          <w:rFonts w:eastAsiaTheme="minorHAnsi"/>
          <w:lang w:bidi="ar-SA"/>
        </w:rPr>
        <w:t xml:space="preserve"> dg = </w:t>
      </w:r>
      <w:r w:rsidRPr="00C57925">
        <w:rPr>
          <w:rFonts w:eastAsiaTheme="minorHAnsi"/>
          <w:color w:val="0000FF"/>
          <w:lang w:bidi="ar-SA"/>
        </w:rPr>
        <w:t>new</w:t>
      </w:r>
      <w:r w:rsidRPr="00C57925">
        <w:rPr>
          <w:rFonts w:eastAsiaTheme="minorHAnsi"/>
          <w:lang w:bidi="ar-SA"/>
        </w:rPr>
        <w:t xml:space="preserve"> </w:t>
      </w:r>
      <w:r w:rsidRPr="00C57925">
        <w:rPr>
          <w:rFonts w:eastAsiaTheme="minorHAnsi"/>
          <w:color w:val="2B91AF"/>
          <w:lang w:bidi="ar-SA"/>
        </w:rPr>
        <w:t>DataGrid</w:t>
      </w:r>
      <w:r w:rsidRPr="00C57925">
        <w:rPr>
          <w:rFonts w:eastAsiaTheme="minorHAnsi"/>
          <w:lang w:bidi="ar-SA"/>
        </w:rPr>
        <w:t>();</w:t>
      </w:r>
    </w:p>
    <w:p w14:paraId="4E158B9A"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dg.AutoGenerateColumns = </w:t>
      </w:r>
      <w:r w:rsidRPr="00C57925">
        <w:rPr>
          <w:rFonts w:eastAsiaTheme="minorHAnsi"/>
          <w:color w:val="0000FF"/>
          <w:lang w:bidi="ar-SA"/>
        </w:rPr>
        <w:t>true</w:t>
      </w:r>
      <w:r w:rsidRPr="00C57925">
        <w:rPr>
          <w:rFonts w:eastAsiaTheme="minorHAnsi"/>
          <w:lang w:bidi="ar-SA"/>
        </w:rPr>
        <w:t>;</w:t>
      </w:r>
    </w:p>
    <w:p w14:paraId="2B997BC6"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dg.Width = 500;</w:t>
      </w:r>
    </w:p>
    <w:p w14:paraId="3A2E12D4"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dg.Height = 150;</w:t>
      </w:r>
    </w:p>
    <w:p w14:paraId="149515D3"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dg.ItemsSource = </w:t>
      </w:r>
      <w:r w:rsidRPr="00C57925">
        <w:rPr>
          <w:rFonts w:eastAsiaTheme="minorHAnsi"/>
          <w:color w:val="2B91AF"/>
          <w:lang w:bidi="ar-SA"/>
        </w:rPr>
        <w:t>Customer</w:t>
      </w:r>
      <w:r w:rsidRPr="00C57925">
        <w:rPr>
          <w:rFonts w:eastAsiaTheme="minorHAnsi"/>
          <w:lang w:bidi="ar-SA"/>
        </w:rPr>
        <w:t>.GetSampleCustomerList();</w:t>
      </w:r>
    </w:p>
    <w:p w14:paraId="36730C15"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dg.Style = (</w:t>
      </w:r>
      <w:r w:rsidRPr="00C57925">
        <w:rPr>
          <w:rFonts w:eastAsiaTheme="minorHAnsi"/>
          <w:color w:val="2B91AF"/>
          <w:lang w:bidi="ar-SA"/>
        </w:rPr>
        <w:t>Style</w:t>
      </w:r>
      <w:r w:rsidRPr="00C57925">
        <w:rPr>
          <w:rFonts w:eastAsiaTheme="minorHAnsi"/>
          <w:lang w:bidi="ar-SA"/>
        </w:rPr>
        <w:t>)</w:t>
      </w:r>
      <w:r w:rsidRPr="00C57925">
        <w:rPr>
          <w:rFonts w:eastAsiaTheme="minorHAnsi"/>
          <w:color w:val="0000FF"/>
          <w:lang w:bidi="ar-SA"/>
        </w:rPr>
        <w:t>this</w:t>
      </w:r>
      <w:r w:rsidRPr="00C57925">
        <w:rPr>
          <w:rFonts w:eastAsiaTheme="minorHAnsi"/>
          <w:lang w:bidi="ar-SA"/>
        </w:rPr>
        <w:t>.Resources[</w:t>
      </w:r>
      <w:r w:rsidRPr="00C57925">
        <w:rPr>
          <w:rFonts w:eastAsiaTheme="minorHAnsi"/>
          <w:color w:val="A31515"/>
          <w:lang w:bidi="ar-SA"/>
        </w:rPr>
        <w:t>"DataGridStyle1"</w:t>
      </w:r>
      <w:r w:rsidRPr="00C57925">
        <w:rPr>
          <w:rFonts w:eastAsiaTheme="minorHAnsi"/>
          <w:lang w:bidi="ar-SA"/>
        </w:rPr>
        <w:t>];</w:t>
      </w:r>
    </w:p>
    <w:p w14:paraId="76A33F97" w14:textId="77777777" w:rsidR="00C57925" w:rsidRPr="00C57925" w:rsidRDefault="00C57925" w:rsidP="00C57925">
      <w:pPr>
        <w:pStyle w:val="ppCodeIndent"/>
        <w:rPr>
          <w:rFonts w:eastAsiaTheme="minorHAnsi"/>
          <w:lang w:bidi="ar-SA"/>
        </w:rPr>
      </w:pPr>
    </w:p>
    <w:p w14:paraId="6FCB8C5F" w14:textId="77777777" w:rsidR="00C57925" w:rsidRPr="00C57925" w:rsidRDefault="00C57925" w:rsidP="00C57925">
      <w:pPr>
        <w:pStyle w:val="ppCodeIndent"/>
        <w:rPr>
          <w:rFonts w:eastAsiaTheme="minorHAnsi"/>
          <w:lang w:bidi="ar-SA"/>
        </w:rPr>
      </w:pPr>
      <w:r w:rsidRPr="00C57925">
        <w:rPr>
          <w:rFonts w:eastAsiaTheme="minorHAnsi"/>
          <w:lang w:bidi="ar-SA"/>
        </w:rPr>
        <w:t xml:space="preserve">    </w:t>
      </w:r>
      <w:r w:rsidRPr="00C57925">
        <w:rPr>
          <w:rFonts w:eastAsiaTheme="minorHAnsi"/>
          <w:color w:val="0000FF"/>
          <w:lang w:bidi="ar-SA"/>
        </w:rPr>
        <w:t>return</w:t>
      </w:r>
      <w:r w:rsidRPr="00C57925">
        <w:rPr>
          <w:rFonts w:eastAsiaTheme="minorHAnsi"/>
          <w:lang w:bidi="ar-SA"/>
        </w:rPr>
        <w:t xml:space="preserve"> dg;</w:t>
      </w:r>
    </w:p>
    <w:p w14:paraId="6ED516EA" w14:textId="77777777" w:rsidR="00C57925" w:rsidRPr="00C57925" w:rsidRDefault="00C57925" w:rsidP="00C57925">
      <w:pPr>
        <w:pStyle w:val="ppCodeIndent"/>
        <w:rPr>
          <w:rFonts w:eastAsiaTheme="minorHAnsi"/>
          <w:lang w:bidi="ar-SA"/>
        </w:rPr>
      </w:pPr>
      <w:r w:rsidRPr="00C57925">
        <w:rPr>
          <w:rFonts w:eastAsiaTheme="minorHAnsi"/>
          <w:lang w:bidi="ar-SA"/>
        </w:rPr>
        <w:t>}</w:t>
      </w:r>
    </w:p>
    <w:p w14:paraId="7FDCF954" w14:textId="77777777" w:rsidR="0031577E" w:rsidRDefault="0031577E" w:rsidP="0031577E">
      <w:pPr>
        <w:pStyle w:val="ppNumberList"/>
      </w:pPr>
      <w:r>
        <w:t xml:space="preserve">Locate the </w:t>
      </w:r>
      <w:r w:rsidRPr="000F6E77">
        <w:rPr>
          <w:b/>
        </w:rPr>
        <w:t>btnCalendar</w:t>
      </w:r>
      <w:r>
        <w:t xml:space="preserve"> button in MainPage.xaml, add a Click event handler and add the following code into the event handler:</w:t>
      </w:r>
    </w:p>
    <w:p w14:paraId="5B560220" w14:textId="77777777" w:rsidR="0031577E" w:rsidRPr="00B00255" w:rsidRDefault="0031577E" w:rsidP="0031577E">
      <w:pPr>
        <w:pStyle w:val="ppCodeLanguageIndent"/>
      </w:pPr>
      <w:r w:rsidRPr="00B00255">
        <w:t>C#</w:t>
      </w:r>
    </w:p>
    <w:p w14:paraId="0D9C7426" w14:textId="77777777" w:rsidR="0031577E" w:rsidRPr="0031577E" w:rsidRDefault="0031577E" w:rsidP="0031577E">
      <w:pPr>
        <w:pStyle w:val="ppCodeIndent"/>
        <w:rPr>
          <w:rFonts w:eastAsiaTheme="minorHAnsi"/>
          <w:lang w:bidi="ar-SA"/>
        </w:rPr>
      </w:pPr>
      <w:r w:rsidRPr="0031577E">
        <w:rPr>
          <w:rFonts w:eastAsiaTheme="minorHAnsi"/>
          <w:lang w:bidi="ar-SA"/>
        </w:rPr>
        <w:t xml:space="preserve">InlineUIContainer container = </w:t>
      </w:r>
      <w:r w:rsidRPr="0031577E">
        <w:rPr>
          <w:rFonts w:eastAsiaTheme="minorHAnsi"/>
          <w:color w:val="0000FF"/>
          <w:lang w:bidi="ar-SA"/>
        </w:rPr>
        <w:t>new</w:t>
      </w:r>
      <w:r w:rsidRPr="0031577E">
        <w:rPr>
          <w:rFonts w:eastAsiaTheme="minorHAnsi"/>
          <w:lang w:bidi="ar-SA"/>
        </w:rPr>
        <w:t xml:space="preserve"> InlineUIContainer();</w:t>
      </w:r>
    </w:p>
    <w:p w14:paraId="46208635" w14:textId="77777777" w:rsidR="0031577E" w:rsidRPr="0031577E" w:rsidRDefault="0031577E" w:rsidP="0031577E">
      <w:pPr>
        <w:pStyle w:val="ppCodeIndent"/>
        <w:rPr>
          <w:rFonts w:eastAsiaTheme="minorHAnsi"/>
          <w:lang w:bidi="ar-SA"/>
        </w:rPr>
      </w:pPr>
      <w:r w:rsidRPr="0031577E">
        <w:rPr>
          <w:rFonts w:eastAsiaTheme="minorHAnsi"/>
          <w:lang w:bidi="ar-SA"/>
        </w:rPr>
        <w:t>container.Child = getCalendar();</w:t>
      </w:r>
    </w:p>
    <w:p w14:paraId="68C98621" w14:textId="77777777" w:rsidR="0031577E" w:rsidRPr="0031577E" w:rsidRDefault="0031577E" w:rsidP="0031577E">
      <w:pPr>
        <w:pStyle w:val="ppCodeIndent"/>
        <w:rPr>
          <w:rFonts w:eastAsiaTheme="minorHAnsi"/>
          <w:lang w:bidi="ar-SA"/>
        </w:rPr>
      </w:pPr>
      <w:r w:rsidRPr="0031577E">
        <w:rPr>
          <w:rFonts w:eastAsiaTheme="minorHAnsi"/>
          <w:lang w:bidi="ar-SA"/>
        </w:rPr>
        <w:t>rtb.Selection.Insert(container);</w:t>
      </w:r>
    </w:p>
    <w:p w14:paraId="162B88E4" w14:textId="77777777" w:rsidR="0031577E" w:rsidRPr="0031577E" w:rsidRDefault="0031577E" w:rsidP="0031577E">
      <w:pPr>
        <w:pStyle w:val="ppCodeIndent"/>
        <w:rPr>
          <w:rFonts w:eastAsiaTheme="minorHAnsi"/>
          <w:lang w:bidi="ar-SA"/>
        </w:rPr>
      </w:pPr>
      <w:r w:rsidRPr="0031577E">
        <w:rPr>
          <w:rFonts w:eastAsiaTheme="minorHAnsi"/>
          <w:lang w:bidi="ar-SA"/>
        </w:rPr>
        <w:t>ReturnFocus();</w:t>
      </w:r>
    </w:p>
    <w:p w14:paraId="1F2F51B2" w14:textId="77777777" w:rsidR="0031577E" w:rsidRDefault="0031577E" w:rsidP="0031577E">
      <w:pPr>
        <w:pStyle w:val="ppNumberList"/>
      </w:pPr>
      <w:r>
        <w:t xml:space="preserve">Add the following method into the MainPage.xaml.cs file to create a new </w:t>
      </w:r>
      <w:r w:rsidR="00125004">
        <w:t>Calendar</w:t>
      </w:r>
      <w:r>
        <w:t xml:space="preserve"> instance:</w:t>
      </w:r>
    </w:p>
    <w:p w14:paraId="755DDC59" w14:textId="77777777" w:rsidR="0031577E" w:rsidRPr="00B00255" w:rsidRDefault="0031577E" w:rsidP="0031577E">
      <w:pPr>
        <w:pStyle w:val="ppCodeLanguageIndent"/>
      </w:pPr>
      <w:r w:rsidRPr="00B00255">
        <w:t>C#</w:t>
      </w:r>
    </w:p>
    <w:p w14:paraId="2CDB3580" w14:textId="77777777" w:rsidR="00670FE2" w:rsidRPr="00670FE2" w:rsidRDefault="00670FE2" w:rsidP="00670FE2">
      <w:pPr>
        <w:pStyle w:val="ppCodeIndent"/>
        <w:rPr>
          <w:rFonts w:eastAsiaTheme="minorHAnsi"/>
          <w:lang w:bidi="ar-SA"/>
        </w:rPr>
      </w:pPr>
      <w:r w:rsidRPr="00670FE2">
        <w:rPr>
          <w:rFonts w:eastAsiaTheme="minorHAnsi"/>
          <w:color w:val="0000FF"/>
          <w:lang w:bidi="ar-SA"/>
        </w:rPr>
        <w:t>private</w:t>
      </w:r>
      <w:r w:rsidRPr="00670FE2">
        <w:rPr>
          <w:rFonts w:eastAsiaTheme="minorHAnsi"/>
          <w:lang w:bidi="ar-SA"/>
        </w:rPr>
        <w:t xml:space="preserve"> </w:t>
      </w:r>
      <w:r w:rsidRPr="00670FE2">
        <w:rPr>
          <w:rFonts w:eastAsiaTheme="minorHAnsi"/>
          <w:color w:val="2B91AF"/>
          <w:lang w:bidi="ar-SA"/>
        </w:rPr>
        <w:t>Calendar</w:t>
      </w:r>
      <w:r w:rsidRPr="00670FE2">
        <w:rPr>
          <w:rFonts w:eastAsiaTheme="minorHAnsi"/>
          <w:lang w:bidi="ar-SA"/>
        </w:rPr>
        <w:t xml:space="preserve"> getCalendar()</w:t>
      </w:r>
    </w:p>
    <w:p w14:paraId="70A02A04" w14:textId="77777777" w:rsidR="00670FE2" w:rsidRPr="00670FE2" w:rsidRDefault="00670FE2" w:rsidP="00670FE2">
      <w:pPr>
        <w:pStyle w:val="ppCodeIndent"/>
        <w:rPr>
          <w:rFonts w:eastAsiaTheme="minorHAnsi"/>
          <w:lang w:bidi="ar-SA"/>
        </w:rPr>
      </w:pPr>
      <w:r w:rsidRPr="00670FE2">
        <w:rPr>
          <w:rFonts w:eastAsiaTheme="minorHAnsi"/>
          <w:lang w:bidi="ar-SA"/>
        </w:rPr>
        <w:t>{</w:t>
      </w:r>
    </w:p>
    <w:p w14:paraId="4B78D656" w14:textId="77777777" w:rsidR="00670FE2" w:rsidRPr="00670FE2" w:rsidRDefault="00670FE2" w:rsidP="00670FE2">
      <w:pPr>
        <w:pStyle w:val="ppCodeIndent"/>
        <w:rPr>
          <w:rFonts w:eastAsiaTheme="minorHAnsi"/>
          <w:lang w:bidi="ar-SA"/>
        </w:rPr>
      </w:pPr>
      <w:r w:rsidRPr="00670FE2">
        <w:rPr>
          <w:rFonts w:eastAsiaTheme="minorHAnsi"/>
          <w:lang w:bidi="ar-SA"/>
        </w:rPr>
        <w:lastRenderedPageBreak/>
        <w:t xml:space="preserve">    </w:t>
      </w:r>
      <w:r w:rsidRPr="00670FE2">
        <w:rPr>
          <w:rFonts w:eastAsiaTheme="minorHAnsi"/>
          <w:color w:val="2B91AF"/>
          <w:lang w:bidi="ar-SA"/>
        </w:rPr>
        <w:t>Calendar</w:t>
      </w:r>
      <w:r w:rsidRPr="00670FE2">
        <w:rPr>
          <w:rFonts w:eastAsiaTheme="minorHAnsi"/>
          <w:lang w:bidi="ar-SA"/>
        </w:rPr>
        <w:t xml:space="preserve"> cal = </w:t>
      </w:r>
      <w:r w:rsidRPr="00670FE2">
        <w:rPr>
          <w:rFonts w:eastAsiaTheme="minorHAnsi"/>
          <w:color w:val="0000FF"/>
          <w:lang w:bidi="ar-SA"/>
        </w:rPr>
        <w:t>new</w:t>
      </w:r>
      <w:r w:rsidRPr="00670FE2">
        <w:rPr>
          <w:rFonts w:eastAsiaTheme="minorHAnsi"/>
          <w:lang w:bidi="ar-SA"/>
        </w:rPr>
        <w:t xml:space="preserve"> </w:t>
      </w:r>
      <w:r w:rsidRPr="00670FE2">
        <w:rPr>
          <w:rFonts w:eastAsiaTheme="minorHAnsi"/>
          <w:color w:val="2B91AF"/>
          <w:lang w:bidi="ar-SA"/>
        </w:rPr>
        <w:t>Calendar</w:t>
      </w:r>
      <w:r w:rsidRPr="00670FE2">
        <w:rPr>
          <w:rFonts w:eastAsiaTheme="minorHAnsi"/>
          <w:lang w:bidi="ar-SA"/>
        </w:rPr>
        <w:t>();</w:t>
      </w:r>
    </w:p>
    <w:p w14:paraId="75C376E2" w14:textId="77777777" w:rsidR="00670FE2" w:rsidRPr="00670FE2" w:rsidRDefault="00670FE2" w:rsidP="00670FE2">
      <w:pPr>
        <w:pStyle w:val="ppCodeIndent"/>
        <w:rPr>
          <w:rFonts w:eastAsiaTheme="minorHAnsi"/>
          <w:lang w:bidi="ar-SA"/>
        </w:rPr>
      </w:pPr>
      <w:r w:rsidRPr="00670FE2">
        <w:rPr>
          <w:rFonts w:eastAsiaTheme="minorHAnsi"/>
          <w:lang w:bidi="ar-SA"/>
        </w:rPr>
        <w:t xml:space="preserve">    cal.Width = 179;</w:t>
      </w:r>
    </w:p>
    <w:p w14:paraId="66B4AD8A" w14:textId="77777777" w:rsidR="00670FE2" w:rsidRPr="00670FE2" w:rsidRDefault="00670FE2" w:rsidP="00670FE2">
      <w:pPr>
        <w:pStyle w:val="ppCodeIndent"/>
        <w:rPr>
          <w:rFonts w:eastAsiaTheme="minorHAnsi"/>
          <w:lang w:bidi="ar-SA"/>
        </w:rPr>
      </w:pPr>
      <w:r w:rsidRPr="00670FE2">
        <w:rPr>
          <w:rFonts w:eastAsiaTheme="minorHAnsi"/>
          <w:lang w:bidi="ar-SA"/>
        </w:rPr>
        <w:t xml:space="preserve">    cal.Height = 169;</w:t>
      </w:r>
    </w:p>
    <w:p w14:paraId="3C7287A3" w14:textId="77777777" w:rsidR="00670FE2" w:rsidRPr="00670FE2" w:rsidRDefault="00670FE2" w:rsidP="00670FE2">
      <w:pPr>
        <w:pStyle w:val="ppCodeIndent"/>
        <w:rPr>
          <w:rFonts w:eastAsiaTheme="minorHAnsi"/>
          <w:lang w:bidi="ar-SA"/>
        </w:rPr>
      </w:pPr>
      <w:r w:rsidRPr="00670FE2">
        <w:rPr>
          <w:rFonts w:eastAsiaTheme="minorHAnsi"/>
          <w:lang w:bidi="ar-SA"/>
        </w:rPr>
        <w:t xml:space="preserve">    cal.FontFamily = </w:t>
      </w:r>
      <w:r w:rsidRPr="00670FE2">
        <w:rPr>
          <w:rFonts w:eastAsiaTheme="minorHAnsi"/>
          <w:color w:val="0000FF"/>
          <w:lang w:bidi="ar-SA"/>
        </w:rPr>
        <w:t>new</w:t>
      </w:r>
      <w:r w:rsidRPr="00670FE2">
        <w:rPr>
          <w:rFonts w:eastAsiaTheme="minorHAnsi"/>
          <w:lang w:bidi="ar-SA"/>
        </w:rPr>
        <w:t xml:space="preserve"> </w:t>
      </w:r>
      <w:r w:rsidRPr="00670FE2">
        <w:rPr>
          <w:rFonts w:eastAsiaTheme="minorHAnsi"/>
          <w:color w:val="2B91AF"/>
          <w:lang w:bidi="ar-SA"/>
        </w:rPr>
        <w:t>FontFamily</w:t>
      </w:r>
      <w:r w:rsidRPr="00670FE2">
        <w:rPr>
          <w:rFonts w:eastAsiaTheme="minorHAnsi"/>
          <w:lang w:bidi="ar-SA"/>
        </w:rPr>
        <w:t>(</w:t>
      </w:r>
      <w:r w:rsidRPr="00670FE2">
        <w:rPr>
          <w:rFonts w:eastAsiaTheme="minorHAnsi"/>
          <w:color w:val="A31515"/>
          <w:lang w:bidi="ar-SA"/>
        </w:rPr>
        <w:t>"Portable User Interface"</w:t>
      </w:r>
      <w:r w:rsidRPr="00670FE2">
        <w:rPr>
          <w:rFonts w:eastAsiaTheme="minorHAnsi"/>
          <w:lang w:bidi="ar-SA"/>
        </w:rPr>
        <w:t>);</w:t>
      </w:r>
    </w:p>
    <w:p w14:paraId="10CA3F66" w14:textId="77777777" w:rsidR="00670FE2" w:rsidRPr="00670FE2" w:rsidRDefault="00670FE2" w:rsidP="00670FE2">
      <w:pPr>
        <w:pStyle w:val="ppCodeIndent"/>
        <w:rPr>
          <w:rFonts w:eastAsiaTheme="minorHAnsi"/>
          <w:lang w:bidi="ar-SA"/>
        </w:rPr>
      </w:pPr>
      <w:r w:rsidRPr="00670FE2">
        <w:rPr>
          <w:rFonts w:eastAsiaTheme="minorHAnsi"/>
          <w:lang w:bidi="ar-SA"/>
        </w:rPr>
        <w:t xml:space="preserve">    cal.Style = (</w:t>
      </w:r>
      <w:r w:rsidRPr="00670FE2">
        <w:rPr>
          <w:rFonts w:eastAsiaTheme="minorHAnsi"/>
          <w:color w:val="2B91AF"/>
          <w:lang w:bidi="ar-SA"/>
        </w:rPr>
        <w:t>Style</w:t>
      </w:r>
      <w:r w:rsidRPr="00670FE2">
        <w:rPr>
          <w:rFonts w:eastAsiaTheme="minorHAnsi"/>
          <w:lang w:bidi="ar-SA"/>
        </w:rPr>
        <w:t>)</w:t>
      </w:r>
      <w:r w:rsidRPr="00670FE2">
        <w:rPr>
          <w:rFonts w:eastAsiaTheme="minorHAnsi"/>
          <w:color w:val="0000FF"/>
          <w:lang w:bidi="ar-SA"/>
        </w:rPr>
        <w:t>this</w:t>
      </w:r>
      <w:r w:rsidRPr="00670FE2">
        <w:rPr>
          <w:rFonts w:eastAsiaTheme="minorHAnsi"/>
          <w:lang w:bidi="ar-SA"/>
        </w:rPr>
        <w:t>.Resources[</w:t>
      </w:r>
      <w:r w:rsidRPr="00670FE2">
        <w:rPr>
          <w:rFonts w:eastAsiaTheme="minorHAnsi"/>
          <w:color w:val="A31515"/>
          <w:lang w:bidi="ar-SA"/>
        </w:rPr>
        <w:t>"CalendarStyle1"</w:t>
      </w:r>
      <w:r w:rsidRPr="00670FE2">
        <w:rPr>
          <w:rFonts w:eastAsiaTheme="minorHAnsi"/>
          <w:lang w:bidi="ar-SA"/>
        </w:rPr>
        <w:t>];</w:t>
      </w:r>
    </w:p>
    <w:p w14:paraId="39EEF4F6" w14:textId="77777777" w:rsidR="00670FE2" w:rsidRPr="00670FE2" w:rsidRDefault="00670FE2" w:rsidP="00670FE2">
      <w:pPr>
        <w:pStyle w:val="ppCodeIndent"/>
        <w:rPr>
          <w:rFonts w:eastAsiaTheme="minorHAnsi"/>
          <w:lang w:bidi="ar-SA"/>
        </w:rPr>
      </w:pPr>
    </w:p>
    <w:p w14:paraId="1F385118" w14:textId="77777777" w:rsidR="00670FE2" w:rsidRPr="00670FE2" w:rsidRDefault="00670FE2" w:rsidP="00670FE2">
      <w:pPr>
        <w:pStyle w:val="ppCodeIndent"/>
        <w:rPr>
          <w:rFonts w:eastAsiaTheme="minorHAnsi"/>
          <w:lang w:bidi="ar-SA"/>
        </w:rPr>
      </w:pPr>
      <w:r w:rsidRPr="00670FE2">
        <w:rPr>
          <w:rFonts w:eastAsiaTheme="minorHAnsi"/>
          <w:lang w:bidi="ar-SA"/>
        </w:rPr>
        <w:t xml:space="preserve">    </w:t>
      </w:r>
      <w:r w:rsidRPr="00670FE2">
        <w:rPr>
          <w:rFonts w:eastAsiaTheme="minorHAnsi"/>
          <w:color w:val="0000FF"/>
          <w:lang w:bidi="ar-SA"/>
        </w:rPr>
        <w:t>return</w:t>
      </w:r>
      <w:r w:rsidRPr="00670FE2">
        <w:rPr>
          <w:rFonts w:eastAsiaTheme="minorHAnsi"/>
          <w:lang w:bidi="ar-SA"/>
        </w:rPr>
        <w:t xml:space="preserve"> cal;</w:t>
      </w:r>
    </w:p>
    <w:p w14:paraId="4E8BC362" w14:textId="77777777" w:rsidR="00670FE2" w:rsidRDefault="00670FE2" w:rsidP="00670FE2">
      <w:pPr>
        <w:pStyle w:val="ppCodeIndent"/>
        <w:rPr>
          <w:rFonts w:eastAsiaTheme="minorHAnsi"/>
          <w:lang w:bidi="ar-SA"/>
        </w:rPr>
      </w:pPr>
      <w:r w:rsidRPr="00670FE2">
        <w:rPr>
          <w:rFonts w:eastAsiaTheme="minorHAnsi"/>
          <w:lang w:bidi="ar-SA"/>
        </w:rPr>
        <w:t>}</w:t>
      </w:r>
    </w:p>
    <w:p w14:paraId="62D3733F" w14:textId="77777777" w:rsidR="00781E6C" w:rsidRPr="00781E6C" w:rsidRDefault="005C72F6" w:rsidP="00781E6C">
      <w:pPr>
        <w:pStyle w:val="ppNumberList"/>
        <w:rPr>
          <w:rFonts w:eastAsiaTheme="minorHAnsi"/>
          <w:lang w:bidi="ar-SA"/>
        </w:rPr>
      </w:pPr>
      <w:r>
        <w:t xml:space="preserve">At this point we've seen that InlineUIContainer can act as the container for different types of objects. </w:t>
      </w:r>
      <w:r w:rsidR="00781E6C">
        <w:t>Compile and run the application</w:t>
      </w:r>
      <w:r w:rsidR="00951F6F">
        <w:t xml:space="preserve"> by pressing F5</w:t>
      </w:r>
      <w:r w:rsidR="00781E6C">
        <w:t>. Press the image, hyperlink, datagrid and calendar buttons to test the functionality.</w:t>
      </w:r>
    </w:p>
    <w:p w14:paraId="64F92043" w14:textId="77777777" w:rsidR="00987E8D" w:rsidRDefault="00987E8D" w:rsidP="00987E8D">
      <w:pPr>
        <w:pStyle w:val="ppListEnd"/>
      </w:pPr>
    </w:p>
    <w:p w14:paraId="6C9C08B3" w14:textId="77777777" w:rsidR="00987E8D" w:rsidRDefault="00987E8D" w:rsidP="00987E8D">
      <w:pPr>
        <w:pStyle w:val="ppProcedureStart"/>
        <w:rPr>
          <w:rFonts w:eastAsiaTheme="majorEastAsia"/>
        </w:rPr>
      </w:pPr>
      <w:bookmarkStart w:id="11" w:name="_Toc244134683"/>
      <w:bookmarkStart w:id="12" w:name="_Toc256194579"/>
      <w:r>
        <w:rPr>
          <w:rFonts w:eastAsiaTheme="majorEastAsia"/>
        </w:rPr>
        <w:t>Task 3 – Persisting content</w:t>
      </w:r>
      <w:bookmarkEnd w:id="11"/>
      <w:bookmarkEnd w:id="12"/>
    </w:p>
    <w:p w14:paraId="3906AB92" w14:textId="77777777" w:rsidR="00832907" w:rsidRDefault="00832907" w:rsidP="00D75342">
      <w:pPr>
        <w:pStyle w:val="ppBodyText"/>
      </w:pPr>
      <w:r>
        <w:t xml:space="preserve">Now that our editor supports inputting text and styling it let's see how we can save documents.  </w:t>
      </w:r>
    </w:p>
    <w:p w14:paraId="4FF0D349" w14:textId="77777777" w:rsidR="00832907" w:rsidRPr="00EE6D99" w:rsidRDefault="009A6BCE" w:rsidP="00401C2B">
      <w:pPr>
        <w:pStyle w:val="ppNumberList"/>
        <w:numPr>
          <w:ilvl w:val="1"/>
          <w:numId w:val="18"/>
        </w:numPr>
        <w:rPr>
          <w:szCs w:val="19"/>
        </w:rPr>
      </w:pPr>
      <w:r w:rsidRPr="00EE6D99">
        <w:t>Open</w:t>
      </w:r>
      <w:r w:rsidR="007E46BD">
        <w:t xml:space="preserve"> </w:t>
      </w:r>
      <w:r w:rsidRPr="00EE6D99">
        <w:t xml:space="preserve">Mainpage.xaml, locate the comment remark </w:t>
      </w:r>
      <w:r w:rsidRPr="00EE6D99">
        <w:rPr>
          <w:szCs w:val="19"/>
        </w:rPr>
        <w:t>&lt;!-- TODO - Open, Save, New Buttons--&gt;</w:t>
      </w:r>
      <w:r w:rsidRPr="00EE6D99">
        <w:t>, and add the following stack panel control which will house our New, Open, and Save buttons.</w:t>
      </w:r>
    </w:p>
    <w:p w14:paraId="64E669CA" w14:textId="77777777" w:rsidR="005C3900" w:rsidRPr="00B00255" w:rsidRDefault="009A6BCE">
      <w:pPr>
        <w:pStyle w:val="ppCodeLanguageIndent"/>
      </w:pPr>
      <w:r>
        <w:t>XAML</w:t>
      </w:r>
    </w:p>
    <w:p w14:paraId="76755527" w14:textId="77777777" w:rsidR="00655905" w:rsidRPr="00655905" w:rsidRDefault="00655905" w:rsidP="00655905">
      <w:pPr>
        <w:pStyle w:val="ppCodeIndent"/>
        <w:rPr>
          <w:rFonts w:eastAsiaTheme="minorHAnsi"/>
          <w:lang w:bidi="ar-SA"/>
        </w:rPr>
      </w:pPr>
      <w:r w:rsidRPr="00655905">
        <w:rPr>
          <w:rFonts w:eastAsiaTheme="minorHAnsi"/>
          <w:lang w:bidi="ar-SA"/>
        </w:rPr>
        <w:t>&lt;</w:t>
      </w:r>
      <w:r w:rsidRPr="00655905">
        <w:rPr>
          <w:rFonts w:eastAsiaTheme="minorHAnsi"/>
          <w:color w:val="A31515"/>
          <w:lang w:bidi="ar-SA"/>
        </w:rPr>
        <w:t>StackPanel</w:t>
      </w:r>
      <w:r w:rsidRPr="00655905">
        <w:rPr>
          <w:rFonts w:eastAsiaTheme="minorHAnsi"/>
          <w:color w:val="FF0000"/>
          <w:lang w:bidi="ar-SA"/>
        </w:rPr>
        <w:t xml:space="preserve"> Grid.RowSpan</w:t>
      </w:r>
      <w:r w:rsidRPr="00655905">
        <w:rPr>
          <w:rFonts w:eastAsiaTheme="minorHAnsi"/>
          <w:lang w:bidi="ar-SA"/>
        </w:rPr>
        <w:t>="1"</w:t>
      </w:r>
      <w:r w:rsidRPr="00655905">
        <w:rPr>
          <w:rFonts w:eastAsiaTheme="minorHAnsi"/>
          <w:color w:val="FF0000"/>
          <w:lang w:bidi="ar-SA"/>
        </w:rPr>
        <w:t xml:space="preserve"> Grid.Column</w:t>
      </w:r>
      <w:r w:rsidRPr="00655905">
        <w:rPr>
          <w:rFonts w:eastAsiaTheme="minorHAnsi"/>
          <w:lang w:bidi="ar-SA"/>
        </w:rPr>
        <w:t>="4"</w:t>
      </w:r>
      <w:r w:rsidRPr="00655905">
        <w:rPr>
          <w:rFonts w:eastAsiaTheme="minorHAnsi"/>
          <w:color w:val="FF0000"/>
          <w:lang w:bidi="ar-SA"/>
        </w:rPr>
        <w:t xml:space="preserve"> Margin</w:t>
      </w:r>
      <w:r w:rsidRPr="00655905">
        <w:rPr>
          <w:rFonts w:eastAsiaTheme="minorHAnsi"/>
          <w:lang w:bidi="ar-SA"/>
        </w:rPr>
        <w:t>="8"</w:t>
      </w:r>
      <w:r w:rsidRPr="00655905">
        <w:rPr>
          <w:rFonts w:eastAsiaTheme="minorHAnsi"/>
          <w:color w:val="FF0000"/>
          <w:lang w:bidi="ar-SA"/>
        </w:rPr>
        <w:t xml:space="preserve"> VerticalAlignment</w:t>
      </w:r>
      <w:r w:rsidRPr="00655905">
        <w:rPr>
          <w:rFonts w:eastAsiaTheme="minorHAnsi"/>
          <w:lang w:bidi="ar-SA"/>
        </w:rPr>
        <w:t>="Top"</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HorizontalAlignment</w:t>
      </w:r>
      <w:r w:rsidRPr="00655905">
        <w:rPr>
          <w:rFonts w:eastAsiaTheme="minorHAnsi"/>
          <w:lang w:bidi="ar-SA"/>
        </w:rPr>
        <w:t>="Right"</w:t>
      </w:r>
      <w:r w:rsidRPr="00655905">
        <w:rPr>
          <w:rFonts w:eastAsiaTheme="minorHAnsi"/>
          <w:color w:val="FF0000"/>
          <w:lang w:bidi="ar-SA"/>
        </w:rPr>
        <w:t xml:space="preserve"> Orientation</w:t>
      </w:r>
      <w:r w:rsidRPr="00655905">
        <w:rPr>
          <w:rFonts w:eastAsiaTheme="minorHAnsi"/>
          <w:lang w:bidi="ar-SA"/>
        </w:rPr>
        <w:t>="Horizontal"</w:t>
      </w:r>
      <w:r w:rsidRPr="00655905">
        <w:rPr>
          <w:rFonts w:eastAsiaTheme="minorHAnsi"/>
          <w:color w:val="FF0000"/>
          <w:lang w:bidi="ar-SA"/>
        </w:rPr>
        <w:t xml:space="preserve"> Grid.Row</w:t>
      </w:r>
      <w:r w:rsidRPr="00655905">
        <w:rPr>
          <w:rFonts w:eastAsiaTheme="minorHAnsi"/>
          <w:lang w:bidi="ar-SA"/>
        </w:rPr>
        <w:t>="0"&gt;</w:t>
      </w:r>
    </w:p>
    <w:p w14:paraId="0E50B328" w14:textId="77777777" w:rsidR="00655905" w:rsidRPr="00655905" w:rsidRDefault="00655905" w:rsidP="00655905">
      <w:pPr>
        <w:pStyle w:val="ppCodeIndent"/>
        <w:rPr>
          <w:rFonts w:eastAsiaTheme="minorHAnsi"/>
          <w:lang w:bidi="ar-SA"/>
        </w:rPr>
      </w:pPr>
    </w:p>
    <w:p w14:paraId="48F5ADEB"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color w:val="008000"/>
          <w:lang w:bidi="ar-SA"/>
        </w:rPr>
        <w:t>&lt;!--New Button--&gt;</w:t>
      </w:r>
    </w:p>
    <w:p w14:paraId="141DE68B"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lang w:bidi="ar-SA"/>
        </w:rPr>
        <w:t xml:space="preserve"> </w:t>
      </w:r>
      <w:r w:rsidRPr="00655905">
        <w:rPr>
          <w:rFonts w:eastAsiaTheme="minorHAnsi"/>
          <w:color w:val="FF0000"/>
          <w:lang w:bidi="ar-SA"/>
        </w:rPr>
        <w:t xml:space="preserve"> x</w:t>
      </w:r>
      <w:r w:rsidRPr="00655905">
        <w:rPr>
          <w:rFonts w:eastAsiaTheme="minorHAnsi"/>
          <w:lang w:bidi="ar-SA"/>
        </w:rPr>
        <w:t>:</w:t>
      </w:r>
      <w:r w:rsidRPr="00655905">
        <w:rPr>
          <w:rFonts w:eastAsiaTheme="minorHAnsi"/>
          <w:color w:val="FF0000"/>
          <w:lang w:bidi="ar-SA"/>
        </w:rPr>
        <w:t>Name</w:t>
      </w:r>
      <w:r w:rsidRPr="00655905">
        <w:rPr>
          <w:rFonts w:eastAsiaTheme="minorHAnsi"/>
          <w:lang w:bidi="ar-SA"/>
        </w:rPr>
        <w:t>="btnNew"</w:t>
      </w:r>
      <w:r w:rsidRPr="00655905">
        <w:rPr>
          <w:rFonts w:eastAsiaTheme="minorHAnsi"/>
          <w:color w:val="FF0000"/>
          <w:lang w:bidi="ar-SA"/>
        </w:rPr>
        <w:t xml:space="preserve"> HorizontalAlignment</w:t>
      </w:r>
      <w:r w:rsidRPr="00655905">
        <w:rPr>
          <w:rFonts w:eastAsiaTheme="minorHAnsi"/>
          <w:lang w:bidi="ar-SA"/>
        </w:rPr>
        <w:t>="Left"</w:t>
      </w:r>
      <w:r w:rsidRPr="00655905">
        <w:rPr>
          <w:rFonts w:eastAsiaTheme="minorHAnsi"/>
          <w:color w:val="FF0000"/>
          <w:lang w:bidi="ar-SA"/>
        </w:rPr>
        <w:t xml:space="preserve"> Height</w:t>
      </w:r>
      <w:r w:rsidRPr="00655905">
        <w:rPr>
          <w:rFonts w:eastAsiaTheme="minorHAnsi"/>
          <w:lang w:bidi="ar-SA"/>
        </w:rPr>
        <w:t>="22"</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Margin</w:t>
      </w:r>
      <w:r w:rsidRPr="00655905">
        <w:rPr>
          <w:rFonts w:eastAsiaTheme="minorHAnsi"/>
          <w:lang w:bidi="ar-SA"/>
        </w:rPr>
        <w:t>="0,0,0,0"</w:t>
      </w:r>
      <w:r w:rsidRPr="00655905">
        <w:rPr>
          <w:rFonts w:eastAsiaTheme="minorHAnsi"/>
          <w:color w:val="FF0000"/>
          <w:lang w:bidi="ar-SA"/>
        </w:rPr>
        <w:t xml:space="preserve"> VerticalAlignment</w:t>
      </w:r>
      <w:r w:rsidRPr="00655905">
        <w:rPr>
          <w:rFonts w:eastAsiaTheme="minorHAnsi"/>
          <w:lang w:bidi="ar-SA"/>
        </w:rPr>
        <w:t>="Top"</w:t>
      </w:r>
      <w:r w:rsidRPr="00655905">
        <w:rPr>
          <w:rFonts w:eastAsiaTheme="minorHAnsi"/>
          <w:color w:val="FF0000"/>
          <w:lang w:bidi="ar-SA"/>
        </w:rPr>
        <w:t xml:space="preserve"> Width</w:t>
      </w:r>
      <w:r w:rsidRPr="00655905">
        <w:rPr>
          <w:rFonts w:eastAsiaTheme="minorHAnsi"/>
          <w:lang w:bidi="ar-SA"/>
        </w:rPr>
        <w:t>="22"&gt;</w:t>
      </w:r>
    </w:p>
    <w:p w14:paraId="5A2211A0"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680B0AA1"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w:t>
      </w:r>
      <w:r w:rsidRPr="00655905">
        <w:rPr>
          <w:rFonts w:eastAsiaTheme="minorHAnsi"/>
          <w:color w:val="FF0000"/>
          <w:lang w:bidi="ar-SA"/>
        </w:rPr>
        <w:t xml:space="preserve"> FontSize</w:t>
      </w:r>
      <w:r w:rsidRPr="00655905">
        <w:rPr>
          <w:rFonts w:eastAsiaTheme="minorHAnsi"/>
          <w:lang w:bidi="ar-SA"/>
        </w:rPr>
        <w:t>="16"</w:t>
      </w:r>
      <w:r w:rsidRPr="00655905">
        <w:rPr>
          <w:rFonts w:eastAsiaTheme="minorHAnsi"/>
          <w:color w:val="FF0000"/>
          <w:lang w:bidi="ar-SA"/>
        </w:rPr>
        <w:t xml:space="preserve"> Content</w:t>
      </w:r>
      <w:r w:rsidRPr="00655905">
        <w:rPr>
          <w:rFonts w:eastAsiaTheme="minorHAnsi"/>
          <w:lang w:bidi="ar-SA"/>
        </w:rPr>
        <w:t>="{</w:t>
      </w:r>
      <w:r w:rsidRPr="00655905">
        <w:rPr>
          <w:rFonts w:eastAsiaTheme="minorHAnsi"/>
          <w:color w:val="A31515"/>
          <w:lang w:bidi="ar-SA"/>
        </w:rPr>
        <w:t>Binding</w:t>
      </w:r>
      <w:r w:rsidRPr="00655905">
        <w:rPr>
          <w:rFonts w:eastAsiaTheme="minorHAnsi"/>
          <w:color w:val="FF0000"/>
          <w:lang w:bidi="ar-SA"/>
        </w:rPr>
        <w:t xml:space="preserve"> tooltip_New</w:t>
      </w:r>
      <w:r w:rsidRPr="00655905">
        <w:rPr>
          <w:rFonts w:eastAsiaTheme="minorHAnsi"/>
          <w:lang w:bidi="ar-SA"/>
        </w:rPr>
        <w:t>,</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Source</w:t>
      </w:r>
      <w:r w:rsidRPr="00655905">
        <w:rPr>
          <w:rFonts w:eastAsiaTheme="minorHAnsi"/>
          <w:lang w:bidi="ar-SA"/>
        </w:rPr>
        <w:t>={</w:t>
      </w:r>
      <w:r w:rsidRPr="00655905">
        <w:rPr>
          <w:rFonts w:eastAsiaTheme="minorHAnsi"/>
          <w:color w:val="A31515"/>
          <w:lang w:bidi="ar-SA"/>
        </w:rPr>
        <w:t>StaticResource</w:t>
      </w:r>
      <w:r w:rsidRPr="00655905">
        <w:rPr>
          <w:rFonts w:eastAsiaTheme="minorHAnsi"/>
          <w:color w:val="FF0000"/>
          <w:lang w:bidi="ar-SA"/>
        </w:rPr>
        <w:t xml:space="preserve"> localizedStrings</w:t>
      </w:r>
      <w:r w:rsidRPr="00655905">
        <w:rPr>
          <w:rFonts w:eastAsiaTheme="minorHAnsi"/>
          <w:lang w:bidi="ar-SA"/>
        </w:rPr>
        <w:t>}}"/&gt;</w:t>
      </w:r>
    </w:p>
    <w:p w14:paraId="0AA3A4B9"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42F305B4"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Image</w:t>
      </w:r>
      <w:r w:rsidRPr="00655905">
        <w:rPr>
          <w:rFonts w:eastAsiaTheme="minorHAnsi"/>
          <w:color w:val="FF0000"/>
          <w:lang w:bidi="ar-SA"/>
        </w:rPr>
        <w:t xml:space="preserve"> Source</w:t>
      </w:r>
      <w:r w:rsidRPr="00655905">
        <w:rPr>
          <w:rFonts w:eastAsiaTheme="minorHAnsi"/>
          <w:lang w:bidi="ar-SA"/>
        </w:rPr>
        <w:t>="Images/New.png"/&gt;</w:t>
      </w:r>
    </w:p>
    <w:p w14:paraId="002EA296"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lang w:bidi="ar-SA"/>
        </w:rPr>
        <w:t>&gt;</w:t>
      </w:r>
    </w:p>
    <w:p w14:paraId="181FFFF4"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color w:val="008000"/>
          <w:lang w:bidi="ar-SA"/>
        </w:rPr>
        <w:t>&lt;!--Open Existing Button --&gt;</w:t>
      </w:r>
    </w:p>
    <w:p w14:paraId="1EAAF49B"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lang w:bidi="ar-SA"/>
        </w:rPr>
        <w:t xml:space="preserve"> </w:t>
      </w:r>
      <w:r w:rsidRPr="00655905">
        <w:rPr>
          <w:rFonts w:eastAsiaTheme="minorHAnsi"/>
          <w:color w:val="FF0000"/>
          <w:lang w:bidi="ar-SA"/>
        </w:rPr>
        <w:t xml:space="preserve"> x</w:t>
      </w:r>
      <w:r w:rsidRPr="00655905">
        <w:rPr>
          <w:rFonts w:eastAsiaTheme="minorHAnsi"/>
          <w:lang w:bidi="ar-SA"/>
        </w:rPr>
        <w:t>:</w:t>
      </w:r>
      <w:r w:rsidRPr="00655905">
        <w:rPr>
          <w:rFonts w:eastAsiaTheme="minorHAnsi"/>
          <w:color w:val="FF0000"/>
          <w:lang w:bidi="ar-SA"/>
        </w:rPr>
        <w:t>Name</w:t>
      </w:r>
      <w:r w:rsidRPr="00655905">
        <w:rPr>
          <w:rFonts w:eastAsiaTheme="minorHAnsi"/>
          <w:lang w:bidi="ar-SA"/>
        </w:rPr>
        <w:t>="btnOpen"</w:t>
      </w:r>
      <w:r w:rsidRPr="00655905">
        <w:rPr>
          <w:rFonts w:eastAsiaTheme="minorHAnsi"/>
          <w:color w:val="FF0000"/>
          <w:lang w:bidi="ar-SA"/>
        </w:rPr>
        <w:t xml:space="preserve"> HorizontalAlignment</w:t>
      </w:r>
      <w:r w:rsidRPr="00655905">
        <w:rPr>
          <w:rFonts w:eastAsiaTheme="minorHAnsi"/>
          <w:lang w:bidi="ar-SA"/>
        </w:rPr>
        <w:t>="Left"</w:t>
      </w:r>
      <w:r w:rsidRPr="00655905">
        <w:rPr>
          <w:rFonts w:eastAsiaTheme="minorHAnsi"/>
          <w:color w:val="FF0000"/>
          <w:lang w:bidi="ar-SA"/>
        </w:rPr>
        <w:t xml:space="preserve"> Height</w:t>
      </w:r>
      <w:r w:rsidRPr="00655905">
        <w:rPr>
          <w:rFonts w:eastAsiaTheme="minorHAnsi"/>
          <w:lang w:bidi="ar-SA"/>
        </w:rPr>
        <w:t>="22"</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Margin</w:t>
      </w:r>
      <w:r w:rsidRPr="00655905">
        <w:rPr>
          <w:rFonts w:eastAsiaTheme="minorHAnsi"/>
          <w:lang w:bidi="ar-SA"/>
        </w:rPr>
        <w:t>="0,0,0,4"</w:t>
      </w:r>
      <w:r w:rsidRPr="00655905">
        <w:rPr>
          <w:rFonts w:eastAsiaTheme="minorHAnsi"/>
          <w:color w:val="FF0000"/>
          <w:lang w:bidi="ar-SA"/>
        </w:rPr>
        <w:t xml:space="preserve"> VerticalAlignment</w:t>
      </w:r>
      <w:r w:rsidRPr="00655905">
        <w:rPr>
          <w:rFonts w:eastAsiaTheme="minorHAnsi"/>
          <w:lang w:bidi="ar-SA"/>
        </w:rPr>
        <w:t>="Top"</w:t>
      </w:r>
      <w:r w:rsidRPr="00655905">
        <w:rPr>
          <w:rFonts w:eastAsiaTheme="minorHAnsi"/>
          <w:color w:val="FF0000"/>
          <w:lang w:bidi="ar-SA"/>
        </w:rPr>
        <w:t xml:space="preserve"> Width</w:t>
      </w:r>
      <w:r w:rsidRPr="00655905">
        <w:rPr>
          <w:rFonts w:eastAsiaTheme="minorHAnsi"/>
          <w:lang w:bidi="ar-SA"/>
        </w:rPr>
        <w:t>="22"&gt;</w:t>
      </w:r>
    </w:p>
    <w:p w14:paraId="1F76B2A9"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27B0CCF8"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w:t>
      </w:r>
      <w:r w:rsidRPr="00655905">
        <w:rPr>
          <w:rFonts w:eastAsiaTheme="minorHAnsi"/>
          <w:color w:val="FF0000"/>
          <w:lang w:bidi="ar-SA"/>
        </w:rPr>
        <w:t xml:space="preserve"> FontSize</w:t>
      </w:r>
      <w:r w:rsidRPr="00655905">
        <w:rPr>
          <w:rFonts w:eastAsiaTheme="minorHAnsi"/>
          <w:lang w:bidi="ar-SA"/>
        </w:rPr>
        <w:t>="16"</w:t>
      </w:r>
      <w:r w:rsidRPr="00655905">
        <w:rPr>
          <w:rFonts w:eastAsiaTheme="minorHAnsi"/>
          <w:color w:val="FF0000"/>
          <w:lang w:bidi="ar-SA"/>
        </w:rPr>
        <w:t xml:space="preserve"> Content</w:t>
      </w:r>
      <w:r w:rsidRPr="00655905">
        <w:rPr>
          <w:rFonts w:eastAsiaTheme="minorHAnsi"/>
          <w:lang w:bidi="ar-SA"/>
        </w:rPr>
        <w:t>="{</w:t>
      </w:r>
      <w:r w:rsidRPr="00655905">
        <w:rPr>
          <w:rFonts w:eastAsiaTheme="minorHAnsi"/>
          <w:color w:val="A31515"/>
          <w:lang w:bidi="ar-SA"/>
        </w:rPr>
        <w:t>Binding</w:t>
      </w:r>
      <w:r w:rsidRPr="00655905">
        <w:rPr>
          <w:rFonts w:eastAsiaTheme="minorHAnsi"/>
          <w:color w:val="FF0000"/>
          <w:lang w:bidi="ar-SA"/>
        </w:rPr>
        <w:t xml:space="preserve"> tooltip_Open</w:t>
      </w:r>
      <w:r w:rsidRPr="00655905">
        <w:rPr>
          <w:rFonts w:eastAsiaTheme="minorHAnsi"/>
          <w:lang w:bidi="ar-SA"/>
        </w:rPr>
        <w:t>,</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Source</w:t>
      </w:r>
      <w:r w:rsidRPr="00655905">
        <w:rPr>
          <w:rFonts w:eastAsiaTheme="minorHAnsi"/>
          <w:lang w:bidi="ar-SA"/>
        </w:rPr>
        <w:t>={</w:t>
      </w:r>
      <w:r w:rsidRPr="00655905">
        <w:rPr>
          <w:rFonts w:eastAsiaTheme="minorHAnsi"/>
          <w:color w:val="A31515"/>
          <w:lang w:bidi="ar-SA"/>
        </w:rPr>
        <w:t>StaticResource</w:t>
      </w:r>
      <w:r w:rsidRPr="00655905">
        <w:rPr>
          <w:rFonts w:eastAsiaTheme="minorHAnsi"/>
          <w:color w:val="FF0000"/>
          <w:lang w:bidi="ar-SA"/>
        </w:rPr>
        <w:t xml:space="preserve"> localizedStrings</w:t>
      </w:r>
      <w:r w:rsidRPr="00655905">
        <w:rPr>
          <w:rFonts w:eastAsiaTheme="minorHAnsi"/>
          <w:lang w:bidi="ar-SA"/>
        </w:rPr>
        <w:t>}}"/&gt;</w:t>
      </w:r>
    </w:p>
    <w:p w14:paraId="44B41C30"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4CAA2BF6"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Image</w:t>
      </w:r>
      <w:r w:rsidRPr="00655905">
        <w:rPr>
          <w:rFonts w:eastAsiaTheme="minorHAnsi"/>
          <w:color w:val="FF0000"/>
          <w:lang w:bidi="ar-SA"/>
        </w:rPr>
        <w:t xml:space="preserve"> Source</w:t>
      </w:r>
      <w:r w:rsidRPr="00655905">
        <w:rPr>
          <w:rFonts w:eastAsiaTheme="minorHAnsi"/>
          <w:lang w:bidi="ar-SA"/>
        </w:rPr>
        <w:t>="Images/Open.png"/&gt;</w:t>
      </w:r>
    </w:p>
    <w:p w14:paraId="376563FE"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lang w:bidi="ar-SA"/>
        </w:rPr>
        <w:t>&gt;</w:t>
      </w:r>
    </w:p>
    <w:p w14:paraId="47B9E921"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color w:val="008000"/>
          <w:lang w:bidi="ar-SA"/>
        </w:rPr>
        <w:t>&lt;!--Save Existing Button --&gt;</w:t>
      </w:r>
    </w:p>
    <w:p w14:paraId="4231795F"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color w:val="FF0000"/>
          <w:lang w:bidi="ar-SA"/>
        </w:rPr>
        <w:t xml:space="preserve"> x</w:t>
      </w:r>
      <w:r w:rsidRPr="00655905">
        <w:rPr>
          <w:rFonts w:eastAsiaTheme="minorHAnsi"/>
          <w:lang w:bidi="ar-SA"/>
        </w:rPr>
        <w:t>:</w:t>
      </w:r>
      <w:r w:rsidRPr="00655905">
        <w:rPr>
          <w:rFonts w:eastAsiaTheme="minorHAnsi"/>
          <w:color w:val="FF0000"/>
          <w:lang w:bidi="ar-SA"/>
        </w:rPr>
        <w:t>Name</w:t>
      </w:r>
      <w:r w:rsidRPr="00655905">
        <w:rPr>
          <w:rFonts w:eastAsiaTheme="minorHAnsi"/>
          <w:lang w:bidi="ar-SA"/>
        </w:rPr>
        <w:t>="btnSave"</w:t>
      </w:r>
      <w:r w:rsidRPr="00655905">
        <w:rPr>
          <w:rFonts w:eastAsiaTheme="minorHAnsi"/>
          <w:color w:val="FF0000"/>
          <w:lang w:bidi="ar-SA"/>
        </w:rPr>
        <w:t xml:space="preserve"> HorizontalAlignment</w:t>
      </w:r>
      <w:r w:rsidRPr="00655905">
        <w:rPr>
          <w:rFonts w:eastAsiaTheme="minorHAnsi"/>
          <w:lang w:bidi="ar-SA"/>
        </w:rPr>
        <w:t>="Left"</w:t>
      </w:r>
      <w:r w:rsidRPr="00655905">
        <w:rPr>
          <w:rFonts w:eastAsiaTheme="minorHAnsi"/>
          <w:color w:val="FF0000"/>
          <w:lang w:bidi="ar-SA"/>
        </w:rPr>
        <w:t xml:space="preserve"> Height</w:t>
      </w:r>
      <w:r w:rsidRPr="00655905">
        <w:rPr>
          <w:rFonts w:eastAsiaTheme="minorHAnsi"/>
          <w:lang w:bidi="ar-SA"/>
        </w:rPr>
        <w:t>="22"</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VerticalAlignment</w:t>
      </w:r>
      <w:r w:rsidRPr="00655905">
        <w:rPr>
          <w:rFonts w:eastAsiaTheme="minorHAnsi"/>
          <w:lang w:bidi="ar-SA"/>
        </w:rPr>
        <w:t>="Top"</w:t>
      </w:r>
      <w:r w:rsidRPr="00655905">
        <w:rPr>
          <w:rFonts w:eastAsiaTheme="minorHAnsi"/>
          <w:color w:val="FF0000"/>
          <w:lang w:bidi="ar-SA"/>
        </w:rPr>
        <w:t xml:space="preserve"> Width</w:t>
      </w:r>
      <w:r w:rsidRPr="00655905">
        <w:rPr>
          <w:rFonts w:eastAsiaTheme="minorHAnsi"/>
          <w:lang w:bidi="ar-SA"/>
        </w:rPr>
        <w:t>="22"&gt;</w:t>
      </w:r>
    </w:p>
    <w:p w14:paraId="7F09F7F1"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3C79CEDD"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w:t>
      </w:r>
      <w:r w:rsidRPr="00655905">
        <w:rPr>
          <w:rFonts w:eastAsiaTheme="minorHAnsi"/>
          <w:color w:val="FF0000"/>
          <w:lang w:bidi="ar-SA"/>
        </w:rPr>
        <w:t xml:space="preserve"> FontSize</w:t>
      </w:r>
      <w:r w:rsidRPr="00655905">
        <w:rPr>
          <w:rFonts w:eastAsiaTheme="minorHAnsi"/>
          <w:lang w:bidi="ar-SA"/>
        </w:rPr>
        <w:t>="16"</w:t>
      </w:r>
      <w:r w:rsidRPr="00655905">
        <w:rPr>
          <w:rFonts w:eastAsiaTheme="minorHAnsi"/>
          <w:color w:val="FF0000"/>
          <w:lang w:bidi="ar-SA"/>
        </w:rPr>
        <w:t xml:space="preserve"> Content</w:t>
      </w:r>
      <w:r w:rsidRPr="00655905">
        <w:rPr>
          <w:rFonts w:eastAsiaTheme="minorHAnsi"/>
          <w:lang w:bidi="ar-SA"/>
        </w:rPr>
        <w:t>="{</w:t>
      </w:r>
      <w:r w:rsidRPr="00655905">
        <w:rPr>
          <w:rFonts w:eastAsiaTheme="minorHAnsi"/>
          <w:color w:val="A31515"/>
          <w:lang w:bidi="ar-SA"/>
        </w:rPr>
        <w:t>Binding</w:t>
      </w:r>
      <w:r w:rsidRPr="00655905">
        <w:rPr>
          <w:rFonts w:eastAsiaTheme="minorHAnsi"/>
          <w:color w:val="FF0000"/>
          <w:lang w:bidi="ar-SA"/>
        </w:rPr>
        <w:t xml:space="preserve"> tooltip_Save</w:t>
      </w:r>
      <w:r w:rsidRPr="00655905">
        <w:rPr>
          <w:rFonts w:eastAsiaTheme="minorHAnsi"/>
          <w:lang w:bidi="ar-SA"/>
        </w:rPr>
        <w:t>,</w:t>
      </w:r>
      <w:r w:rsidRPr="00655905">
        <w:rPr>
          <w:rFonts w:eastAsiaTheme="minorHAnsi"/>
          <w:color w:val="FF0000"/>
          <w:lang w:bidi="ar-SA"/>
        </w:rPr>
        <w:t xml:space="preserve"> </w:t>
      </w:r>
      <w:r>
        <w:rPr>
          <w:rFonts w:eastAsiaTheme="minorHAnsi"/>
          <w:color w:val="FF0000"/>
          <w:lang w:bidi="ar-SA"/>
        </w:rPr>
        <w:br/>
        <w:t xml:space="preserve">             </w:t>
      </w:r>
      <w:r w:rsidRPr="00655905">
        <w:rPr>
          <w:rFonts w:eastAsiaTheme="minorHAnsi"/>
          <w:color w:val="FF0000"/>
          <w:lang w:bidi="ar-SA"/>
        </w:rPr>
        <w:t>Source</w:t>
      </w:r>
      <w:r w:rsidRPr="00655905">
        <w:rPr>
          <w:rFonts w:eastAsiaTheme="minorHAnsi"/>
          <w:lang w:bidi="ar-SA"/>
        </w:rPr>
        <w:t>={</w:t>
      </w:r>
      <w:r w:rsidRPr="00655905">
        <w:rPr>
          <w:rFonts w:eastAsiaTheme="minorHAnsi"/>
          <w:color w:val="A31515"/>
          <w:lang w:bidi="ar-SA"/>
        </w:rPr>
        <w:t>StaticResource</w:t>
      </w:r>
      <w:r w:rsidRPr="00655905">
        <w:rPr>
          <w:rFonts w:eastAsiaTheme="minorHAnsi"/>
          <w:color w:val="FF0000"/>
          <w:lang w:bidi="ar-SA"/>
        </w:rPr>
        <w:t xml:space="preserve"> localizedStrings</w:t>
      </w:r>
      <w:r w:rsidRPr="00655905">
        <w:rPr>
          <w:rFonts w:eastAsiaTheme="minorHAnsi"/>
          <w:lang w:bidi="ar-SA"/>
        </w:rPr>
        <w:t>}}"/&gt;</w:t>
      </w:r>
    </w:p>
    <w:p w14:paraId="2801C6EF"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ToolTipService.ToolTip</w:t>
      </w:r>
      <w:r w:rsidRPr="00655905">
        <w:rPr>
          <w:rFonts w:eastAsiaTheme="minorHAnsi"/>
          <w:lang w:bidi="ar-SA"/>
        </w:rPr>
        <w:t>&gt;</w:t>
      </w:r>
    </w:p>
    <w:p w14:paraId="67397FB6"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lastRenderedPageBreak/>
        <w:t xml:space="preserve">        </w:t>
      </w:r>
      <w:r w:rsidRPr="00655905">
        <w:rPr>
          <w:rFonts w:eastAsiaTheme="minorHAnsi"/>
          <w:lang w:bidi="ar-SA"/>
        </w:rPr>
        <w:t>&lt;</w:t>
      </w:r>
      <w:r w:rsidRPr="00655905">
        <w:rPr>
          <w:rFonts w:eastAsiaTheme="minorHAnsi"/>
          <w:color w:val="A31515"/>
          <w:lang w:bidi="ar-SA"/>
        </w:rPr>
        <w:t>Image</w:t>
      </w:r>
      <w:r w:rsidRPr="00655905">
        <w:rPr>
          <w:rFonts w:eastAsiaTheme="minorHAnsi"/>
          <w:color w:val="FF0000"/>
          <w:lang w:bidi="ar-SA"/>
        </w:rPr>
        <w:t xml:space="preserve"> Source</w:t>
      </w:r>
      <w:r w:rsidRPr="00655905">
        <w:rPr>
          <w:rFonts w:eastAsiaTheme="minorHAnsi"/>
          <w:lang w:bidi="ar-SA"/>
        </w:rPr>
        <w:t>="Images/Save.png"/&gt;</w:t>
      </w:r>
    </w:p>
    <w:p w14:paraId="23E54E7F" w14:textId="77777777" w:rsidR="00655905" w:rsidRPr="00655905" w:rsidRDefault="00655905" w:rsidP="00655905">
      <w:pPr>
        <w:pStyle w:val="ppCodeIndent"/>
        <w:rPr>
          <w:rFonts w:eastAsiaTheme="minorHAnsi"/>
          <w:lang w:bidi="ar-SA"/>
        </w:rPr>
      </w:pPr>
      <w:r w:rsidRPr="00655905">
        <w:rPr>
          <w:rFonts w:eastAsiaTheme="minorHAnsi"/>
          <w:color w:val="A31515"/>
          <w:lang w:bidi="ar-SA"/>
        </w:rPr>
        <w:t xml:space="preserve">    </w:t>
      </w:r>
      <w:r w:rsidRPr="00655905">
        <w:rPr>
          <w:rFonts w:eastAsiaTheme="minorHAnsi"/>
          <w:lang w:bidi="ar-SA"/>
        </w:rPr>
        <w:t>&lt;/</w:t>
      </w:r>
      <w:r w:rsidRPr="00655905">
        <w:rPr>
          <w:rFonts w:eastAsiaTheme="minorHAnsi"/>
          <w:color w:val="A31515"/>
          <w:lang w:bidi="ar-SA"/>
        </w:rPr>
        <w:t>Button</w:t>
      </w:r>
      <w:r w:rsidRPr="00655905">
        <w:rPr>
          <w:rFonts w:eastAsiaTheme="minorHAnsi"/>
          <w:lang w:bidi="ar-SA"/>
        </w:rPr>
        <w:t>&gt;</w:t>
      </w:r>
    </w:p>
    <w:p w14:paraId="2F012EC3" w14:textId="77777777" w:rsidR="00655905" w:rsidRPr="00655905" w:rsidRDefault="00655905" w:rsidP="00655905">
      <w:pPr>
        <w:pStyle w:val="ppCodeIndent"/>
        <w:rPr>
          <w:rFonts w:eastAsiaTheme="minorHAnsi"/>
          <w:lang w:bidi="ar-SA"/>
        </w:rPr>
      </w:pPr>
    </w:p>
    <w:p w14:paraId="5B6BB366" w14:textId="77777777" w:rsidR="00655905" w:rsidRPr="00655905" w:rsidRDefault="00655905" w:rsidP="00655905">
      <w:pPr>
        <w:pStyle w:val="ppCodeIndent"/>
        <w:rPr>
          <w:rFonts w:eastAsiaTheme="minorHAnsi"/>
          <w:lang w:bidi="ar-SA"/>
        </w:rPr>
      </w:pPr>
      <w:r w:rsidRPr="00655905">
        <w:rPr>
          <w:rFonts w:eastAsiaTheme="minorHAnsi"/>
          <w:lang w:bidi="ar-SA"/>
        </w:rPr>
        <w:t>&lt;/</w:t>
      </w:r>
      <w:r w:rsidRPr="00655905">
        <w:rPr>
          <w:rFonts w:eastAsiaTheme="minorHAnsi"/>
          <w:color w:val="A31515"/>
          <w:lang w:bidi="ar-SA"/>
        </w:rPr>
        <w:t>StackPanel</w:t>
      </w:r>
      <w:r w:rsidRPr="00655905">
        <w:rPr>
          <w:rFonts w:eastAsiaTheme="minorHAnsi"/>
          <w:lang w:bidi="ar-SA"/>
        </w:rPr>
        <w:t>&gt;</w:t>
      </w:r>
    </w:p>
    <w:p w14:paraId="4DCE319C" w14:textId="77777777" w:rsidR="00832907" w:rsidRDefault="00655905" w:rsidP="00832907">
      <w:pPr>
        <w:pStyle w:val="ppNumberList"/>
      </w:pPr>
      <w:r>
        <w:t xml:space="preserve">In </w:t>
      </w:r>
      <w:r w:rsidR="00832907">
        <w:t xml:space="preserve">MainPage.xaml locate the </w:t>
      </w:r>
      <w:r w:rsidR="00832907" w:rsidRPr="00CF4DA6">
        <w:rPr>
          <w:b/>
        </w:rPr>
        <w:t>btnNew</w:t>
      </w:r>
      <w:r w:rsidR="00832907">
        <w:t xml:space="preserve"> button and add a default event handler for the Click event.  Add the following code to the event handler:</w:t>
      </w:r>
    </w:p>
    <w:p w14:paraId="7A521A8A" w14:textId="77777777" w:rsidR="00227E26" w:rsidRPr="00B00255" w:rsidRDefault="00227E26" w:rsidP="00B00255">
      <w:pPr>
        <w:pStyle w:val="ppCodeLanguageIndent"/>
      </w:pPr>
      <w:r w:rsidRPr="00B00255">
        <w:t>C#</w:t>
      </w:r>
    </w:p>
    <w:p w14:paraId="3AD11D6A" w14:textId="77777777" w:rsidR="000F2ECC" w:rsidRPr="000F2ECC" w:rsidRDefault="000F2ECC" w:rsidP="000F2ECC">
      <w:pPr>
        <w:pStyle w:val="ppCodeIndent"/>
        <w:rPr>
          <w:rFonts w:eastAsiaTheme="minorHAnsi"/>
          <w:lang w:bidi="ar-SA"/>
        </w:rPr>
      </w:pPr>
      <w:r w:rsidRPr="000F2ECC">
        <w:rPr>
          <w:rFonts w:eastAsiaTheme="minorHAnsi"/>
          <w:color w:val="0000FF"/>
          <w:lang w:bidi="ar-SA"/>
        </w:rPr>
        <w:t>bool</w:t>
      </w:r>
      <w:r w:rsidRPr="000F2ECC">
        <w:rPr>
          <w:rFonts w:eastAsiaTheme="minorHAnsi"/>
          <w:lang w:bidi="ar-SA"/>
        </w:rPr>
        <w:t xml:space="preserve"> clear = </w:t>
      </w:r>
      <w:r w:rsidRPr="000F2ECC">
        <w:rPr>
          <w:rFonts w:eastAsiaTheme="minorHAnsi"/>
          <w:color w:val="0000FF"/>
          <w:lang w:bidi="ar-SA"/>
        </w:rPr>
        <w:t>true</w:t>
      </w:r>
      <w:r w:rsidRPr="000F2ECC">
        <w:rPr>
          <w:rFonts w:eastAsiaTheme="minorHAnsi"/>
          <w:lang w:bidi="ar-SA"/>
        </w:rPr>
        <w:t>;</w:t>
      </w:r>
    </w:p>
    <w:p w14:paraId="036239F6" w14:textId="77777777" w:rsidR="000F2ECC" w:rsidRPr="000F2ECC" w:rsidRDefault="000F2ECC" w:rsidP="000F2ECC">
      <w:pPr>
        <w:pStyle w:val="ppCodeIndent"/>
        <w:rPr>
          <w:rFonts w:eastAsiaTheme="minorHAnsi"/>
          <w:lang w:bidi="ar-SA"/>
        </w:rPr>
      </w:pPr>
      <w:r w:rsidRPr="000F2ECC">
        <w:rPr>
          <w:rFonts w:eastAsiaTheme="minorHAnsi"/>
          <w:color w:val="0000FF"/>
          <w:lang w:bidi="ar-SA"/>
        </w:rPr>
        <w:t>if</w:t>
      </w:r>
      <w:r w:rsidRPr="000F2ECC">
        <w:rPr>
          <w:rFonts w:eastAsiaTheme="minorHAnsi"/>
          <w:lang w:bidi="ar-SA"/>
        </w:rPr>
        <w:t xml:space="preserve"> (IsDirty)</w:t>
      </w:r>
    </w:p>
    <w:p w14:paraId="6A564CA9" w14:textId="77777777" w:rsidR="000F2ECC" w:rsidRPr="000F2ECC" w:rsidRDefault="000F2ECC" w:rsidP="000F2ECC">
      <w:pPr>
        <w:pStyle w:val="ppCodeIndent"/>
        <w:rPr>
          <w:rFonts w:eastAsiaTheme="minorHAnsi"/>
          <w:lang w:bidi="ar-SA"/>
        </w:rPr>
      </w:pPr>
      <w:r w:rsidRPr="000F2ECC">
        <w:rPr>
          <w:rFonts w:eastAsiaTheme="minorHAnsi"/>
          <w:lang w:bidi="ar-SA"/>
        </w:rPr>
        <w:t>{</w:t>
      </w:r>
    </w:p>
    <w:p w14:paraId="0BC7D560"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w:t>
      </w:r>
      <w:r w:rsidRPr="000F2ECC">
        <w:rPr>
          <w:rFonts w:eastAsiaTheme="minorHAnsi"/>
          <w:color w:val="0000FF"/>
          <w:lang w:bidi="ar-SA"/>
        </w:rPr>
        <w:t>if</w:t>
      </w:r>
      <w:r w:rsidRPr="000F2ECC">
        <w:rPr>
          <w:rFonts w:eastAsiaTheme="minorHAnsi"/>
          <w:lang w:bidi="ar-SA"/>
        </w:rPr>
        <w:t xml:space="preserve"> (</w:t>
      </w:r>
      <w:r w:rsidRPr="000F2ECC">
        <w:rPr>
          <w:rFonts w:eastAsiaTheme="minorHAnsi"/>
          <w:color w:val="2B91AF"/>
          <w:lang w:bidi="ar-SA"/>
        </w:rPr>
        <w:t>MessageBox</w:t>
      </w:r>
      <w:r w:rsidRPr="000F2ECC">
        <w:rPr>
          <w:rFonts w:eastAsiaTheme="minorHAnsi"/>
          <w:lang w:bidi="ar-SA"/>
        </w:rPr>
        <w:t>.Show(</w:t>
      </w:r>
      <w:r w:rsidRPr="000F2ECC">
        <w:rPr>
          <w:rFonts w:eastAsiaTheme="minorHAnsi"/>
          <w:color w:val="A31515"/>
          <w:lang w:bidi="ar-SA"/>
        </w:rPr>
        <w:t>"All changes will be lost. Continue?"</w:t>
      </w:r>
      <w:r w:rsidRPr="000F2ECC">
        <w:rPr>
          <w:rFonts w:eastAsiaTheme="minorHAnsi"/>
          <w:lang w:bidi="ar-SA"/>
        </w:rPr>
        <w:t>,</w:t>
      </w:r>
    </w:p>
    <w:p w14:paraId="0C517F85"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w:t>
      </w:r>
      <w:r w:rsidRPr="000F2ECC">
        <w:rPr>
          <w:rFonts w:eastAsiaTheme="minorHAnsi"/>
          <w:color w:val="A31515"/>
          <w:lang w:bidi="ar-SA"/>
        </w:rPr>
        <w:t>"Continue"</w:t>
      </w:r>
      <w:r w:rsidRPr="000F2ECC">
        <w:rPr>
          <w:rFonts w:eastAsiaTheme="minorHAnsi"/>
          <w:lang w:bidi="ar-SA"/>
        </w:rPr>
        <w:t xml:space="preserve">, </w:t>
      </w:r>
      <w:r w:rsidRPr="000F2ECC">
        <w:rPr>
          <w:rFonts w:eastAsiaTheme="minorHAnsi"/>
          <w:color w:val="2B91AF"/>
          <w:lang w:bidi="ar-SA"/>
        </w:rPr>
        <w:t>MessageBoxButton</w:t>
      </w:r>
      <w:r w:rsidRPr="000F2ECC">
        <w:rPr>
          <w:rFonts w:eastAsiaTheme="minorHAnsi"/>
          <w:lang w:bidi="ar-SA"/>
        </w:rPr>
        <w:t xml:space="preserve">.OKCancel) == </w:t>
      </w:r>
      <w:r w:rsidRPr="000F2ECC">
        <w:rPr>
          <w:rFonts w:eastAsiaTheme="minorHAnsi"/>
          <w:color w:val="2B91AF"/>
          <w:lang w:bidi="ar-SA"/>
        </w:rPr>
        <w:t>MessageBoxResult</w:t>
      </w:r>
      <w:r w:rsidRPr="000F2ECC">
        <w:rPr>
          <w:rFonts w:eastAsiaTheme="minorHAnsi"/>
          <w:lang w:bidi="ar-SA"/>
        </w:rPr>
        <w:t>.Cancel)</w:t>
      </w:r>
    </w:p>
    <w:p w14:paraId="2D95DB46"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w:t>
      </w:r>
    </w:p>
    <w:p w14:paraId="6909CA9E"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clear = </w:t>
      </w:r>
      <w:r w:rsidRPr="000F2ECC">
        <w:rPr>
          <w:rFonts w:eastAsiaTheme="minorHAnsi"/>
          <w:color w:val="0000FF"/>
          <w:lang w:bidi="ar-SA"/>
        </w:rPr>
        <w:t>false</w:t>
      </w:r>
      <w:r w:rsidRPr="000F2ECC">
        <w:rPr>
          <w:rFonts w:eastAsiaTheme="minorHAnsi"/>
          <w:lang w:bidi="ar-SA"/>
        </w:rPr>
        <w:t>;</w:t>
      </w:r>
    </w:p>
    <w:p w14:paraId="37AF0676"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w:t>
      </w:r>
    </w:p>
    <w:p w14:paraId="5097A865" w14:textId="77777777" w:rsidR="000F2ECC" w:rsidRPr="000F2ECC" w:rsidRDefault="000F2ECC" w:rsidP="000F2ECC">
      <w:pPr>
        <w:pStyle w:val="ppCodeIndent"/>
        <w:rPr>
          <w:rFonts w:eastAsiaTheme="minorHAnsi"/>
          <w:lang w:bidi="ar-SA"/>
        </w:rPr>
      </w:pPr>
      <w:r w:rsidRPr="000F2ECC">
        <w:rPr>
          <w:rFonts w:eastAsiaTheme="minorHAnsi"/>
          <w:lang w:bidi="ar-SA"/>
        </w:rPr>
        <w:t>}</w:t>
      </w:r>
    </w:p>
    <w:p w14:paraId="65240820" w14:textId="77777777" w:rsidR="000F2ECC" w:rsidRPr="000F2ECC" w:rsidRDefault="000F2ECC" w:rsidP="000F2ECC">
      <w:pPr>
        <w:pStyle w:val="ppCodeIndent"/>
        <w:rPr>
          <w:rFonts w:eastAsiaTheme="minorHAnsi"/>
          <w:lang w:bidi="ar-SA"/>
        </w:rPr>
      </w:pPr>
    </w:p>
    <w:p w14:paraId="3258A0DF" w14:textId="77777777" w:rsidR="000F2ECC" w:rsidRPr="000F2ECC" w:rsidRDefault="000F2ECC" w:rsidP="000F2ECC">
      <w:pPr>
        <w:pStyle w:val="ppCodeIndent"/>
        <w:rPr>
          <w:rFonts w:eastAsiaTheme="minorHAnsi"/>
          <w:lang w:bidi="ar-SA"/>
        </w:rPr>
      </w:pPr>
      <w:r w:rsidRPr="000F2ECC">
        <w:rPr>
          <w:rFonts w:eastAsiaTheme="minorHAnsi"/>
          <w:color w:val="0000FF"/>
          <w:lang w:bidi="ar-SA"/>
        </w:rPr>
        <w:t>if</w:t>
      </w:r>
      <w:r w:rsidRPr="000F2ECC">
        <w:rPr>
          <w:rFonts w:eastAsiaTheme="minorHAnsi"/>
          <w:lang w:bidi="ar-SA"/>
        </w:rPr>
        <w:t xml:space="preserve"> (clear)</w:t>
      </w:r>
    </w:p>
    <w:p w14:paraId="0D205E69" w14:textId="77777777" w:rsidR="000F2ECC" w:rsidRPr="000F2ECC" w:rsidRDefault="000F2ECC" w:rsidP="000F2ECC">
      <w:pPr>
        <w:pStyle w:val="ppCodeIndent"/>
        <w:rPr>
          <w:rFonts w:eastAsiaTheme="minorHAnsi"/>
          <w:lang w:bidi="ar-SA"/>
        </w:rPr>
      </w:pPr>
      <w:r w:rsidRPr="000F2ECC">
        <w:rPr>
          <w:rFonts w:eastAsiaTheme="minorHAnsi"/>
          <w:lang w:bidi="ar-SA"/>
        </w:rPr>
        <w:t>{</w:t>
      </w:r>
    </w:p>
    <w:p w14:paraId="2DD29BFE"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rtb.Blocks.Clear();</w:t>
      </w:r>
    </w:p>
    <w:p w14:paraId="03B71B72" w14:textId="77777777" w:rsidR="000F2ECC" w:rsidRPr="000F2ECC" w:rsidRDefault="000F2ECC" w:rsidP="000F2ECC">
      <w:pPr>
        <w:pStyle w:val="ppCodeIndent"/>
        <w:rPr>
          <w:rFonts w:eastAsiaTheme="minorHAnsi"/>
          <w:lang w:bidi="ar-SA"/>
        </w:rPr>
      </w:pPr>
      <w:r w:rsidRPr="000F2ECC">
        <w:rPr>
          <w:rFonts w:eastAsiaTheme="minorHAnsi"/>
          <w:lang w:bidi="ar-SA"/>
        </w:rPr>
        <w:t xml:space="preserve">    IsDirty = </w:t>
      </w:r>
      <w:r w:rsidRPr="000F2ECC">
        <w:rPr>
          <w:rFonts w:eastAsiaTheme="minorHAnsi"/>
          <w:color w:val="0000FF"/>
          <w:lang w:bidi="ar-SA"/>
        </w:rPr>
        <w:t>false</w:t>
      </w:r>
      <w:r w:rsidRPr="000F2ECC">
        <w:rPr>
          <w:rFonts w:eastAsiaTheme="minorHAnsi"/>
          <w:lang w:bidi="ar-SA"/>
        </w:rPr>
        <w:t>;</w:t>
      </w:r>
    </w:p>
    <w:p w14:paraId="22A4926C" w14:textId="77777777" w:rsidR="000F2ECC" w:rsidRPr="000F2ECC" w:rsidRDefault="000F2ECC" w:rsidP="000F2ECC">
      <w:pPr>
        <w:pStyle w:val="ppCodeIndent"/>
        <w:rPr>
          <w:rFonts w:eastAsiaTheme="minorHAnsi"/>
          <w:lang w:bidi="ar-SA"/>
        </w:rPr>
      </w:pPr>
      <w:r w:rsidRPr="000F2ECC">
        <w:rPr>
          <w:rFonts w:eastAsiaTheme="minorHAnsi"/>
          <w:lang w:bidi="ar-SA"/>
        </w:rPr>
        <w:t>}</w:t>
      </w:r>
    </w:p>
    <w:p w14:paraId="1E9200F1" w14:textId="77777777" w:rsidR="00832907" w:rsidRDefault="00832907" w:rsidP="007F20E2">
      <w:pPr>
        <w:pStyle w:val="ppNumberList"/>
      </w:pPr>
      <w:r>
        <w:t xml:space="preserve">Go back to the MainPage.xaml, locate the </w:t>
      </w:r>
      <w:r w:rsidRPr="00CF4DA6">
        <w:rPr>
          <w:b/>
        </w:rPr>
        <w:t>btnSave</w:t>
      </w:r>
      <w:r>
        <w:t xml:space="preserve"> button and add a default event</w:t>
      </w:r>
      <w:r w:rsidR="00C828D6">
        <w:t xml:space="preserve"> handler for the C</w:t>
      </w:r>
      <w:r w:rsidR="007F20E2">
        <w:t xml:space="preserve">lick </w:t>
      </w:r>
      <w:r w:rsidR="00655905">
        <w:t>event. Add the following into the event handler:</w:t>
      </w:r>
    </w:p>
    <w:p w14:paraId="623AF0DF" w14:textId="77777777" w:rsidR="00227E26" w:rsidRDefault="00832907" w:rsidP="00B00255">
      <w:pPr>
        <w:pStyle w:val="ppCodeLanguageIndent"/>
        <w:rPr>
          <w:rFonts w:eastAsiaTheme="minorHAnsi"/>
          <w:lang w:bidi="he-IL"/>
        </w:rPr>
      </w:pPr>
      <w:r>
        <w:rPr>
          <w:rFonts w:eastAsiaTheme="minorHAnsi"/>
          <w:lang w:bidi="he-IL"/>
        </w:rPr>
        <w:t>C#</w:t>
      </w:r>
    </w:p>
    <w:p w14:paraId="0A377441" w14:textId="77777777" w:rsidR="0070268F" w:rsidRPr="0070268F" w:rsidRDefault="0070268F" w:rsidP="0070268F">
      <w:pPr>
        <w:pStyle w:val="ppCodeIndent"/>
        <w:rPr>
          <w:rFonts w:eastAsiaTheme="minorHAnsi"/>
          <w:lang w:bidi="ar-SA"/>
        </w:rPr>
      </w:pPr>
      <w:r w:rsidRPr="0070268F">
        <w:rPr>
          <w:rFonts w:eastAsiaTheme="minorHAnsi"/>
          <w:color w:val="0000FF"/>
          <w:lang w:bidi="ar-SA"/>
        </w:rPr>
        <w:t>string</w:t>
      </w:r>
      <w:r w:rsidRPr="0070268F">
        <w:rPr>
          <w:rFonts w:eastAsiaTheme="minorHAnsi"/>
          <w:lang w:bidi="ar-SA"/>
        </w:rPr>
        <w:t xml:space="preserve"> xaml = rtb.Xaml;</w:t>
      </w:r>
    </w:p>
    <w:p w14:paraId="0C73A1E8" w14:textId="77777777" w:rsidR="0070268F" w:rsidRPr="0070268F" w:rsidRDefault="0070268F" w:rsidP="0070268F">
      <w:pPr>
        <w:pStyle w:val="ppCodeIndent"/>
        <w:rPr>
          <w:rFonts w:eastAsiaTheme="minorHAnsi"/>
          <w:lang w:bidi="ar-SA"/>
        </w:rPr>
      </w:pPr>
      <w:r w:rsidRPr="0070268F">
        <w:rPr>
          <w:rFonts w:eastAsiaTheme="minorHAnsi"/>
          <w:color w:val="2B91AF"/>
          <w:lang w:bidi="ar-SA"/>
        </w:rPr>
        <w:t>SaveFileDialog</w:t>
      </w:r>
      <w:r w:rsidRPr="0070268F">
        <w:rPr>
          <w:rFonts w:eastAsiaTheme="minorHAnsi"/>
          <w:lang w:bidi="ar-SA"/>
        </w:rPr>
        <w:t xml:space="preserve"> sfd = </w:t>
      </w:r>
      <w:r w:rsidRPr="0070268F">
        <w:rPr>
          <w:rFonts w:eastAsiaTheme="minorHAnsi"/>
          <w:color w:val="0000FF"/>
          <w:lang w:bidi="ar-SA"/>
        </w:rPr>
        <w:t>new</w:t>
      </w:r>
      <w:r w:rsidRPr="0070268F">
        <w:rPr>
          <w:rFonts w:eastAsiaTheme="minorHAnsi"/>
          <w:lang w:bidi="ar-SA"/>
        </w:rPr>
        <w:t xml:space="preserve"> </w:t>
      </w:r>
      <w:r w:rsidRPr="0070268F">
        <w:rPr>
          <w:rFonts w:eastAsiaTheme="minorHAnsi"/>
          <w:color w:val="2B91AF"/>
          <w:lang w:bidi="ar-SA"/>
        </w:rPr>
        <w:t>SaveFileDialog</w:t>
      </w:r>
      <w:r w:rsidRPr="0070268F">
        <w:rPr>
          <w:rFonts w:eastAsiaTheme="minorHAnsi"/>
          <w:lang w:bidi="ar-SA"/>
        </w:rPr>
        <w:t>();</w:t>
      </w:r>
    </w:p>
    <w:p w14:paraId="4B16EEEA" w14:textId="77777777" w:rsidR="0070268F" w:rsidRPr="0070268F" w:rsidRDefault="0070268F" w:rsidP="0070268F">
      <w:pPr>
        <w:pStyle w:val="ppCodeIndent"/>
        <w:rPr>
          <w:rFonts w:eastAsiaTheme="minorHAnsi"/>
          <w:lang w:bidi="ar-SA"/>
        </w:rPr>
      </w:pPr>
      <w:r w:rsidRPr="0070268F">
        <w:rPr>
          <w:rFonts w:eastAsiaTheme="minorHAnsi"/>
          <w:lang w:bidi="ar-SA"/>
        </w:rPr>
        <w:t xml:space="preserve">sfd.DefaultExt = </w:t>
      </w:r>
      <w:r w:rsidRPr="0070268F">
        <w:rPr>
          <w:rFonts w:eastAsiaTheme="minorHAnsi"/>
          <w:color w:val="A31515"/>
          <w:lang w:bidi="ar-SA"/>
        </w:rPr>
        <w:t>".sav"</w:t>
      </w:r>
      <w:r w:rsidRPr="0070268F">
        <w:rPr>
          <w:rFonts w:eastAsiaTheme="minorHAnsi"/>
          <w:lang w:bidi="ar-SA"/>
        </w:rPr>
        <w:t>;</w:t>
      </w:r>
    </w:p>
    <w:p w14:paraId="49D8523C" w14:textId="77777777" w:rsidR="0070268F" w:rsidRPr="0070268F" w:rsidRDefault="0070268F" w:rsidP="0070268F">
      <w:pPr>
        <w:pStyle w:val="ppCodeIndent"/>
        <w:rPr>
          <w:rFonts w:eastAsiaTheme="minorHAnsi"/>
          <w:lang w:bidi="ar-SA"/>
        </w:rPr>
      </w:pPr>
      <w:r w:rsidRPr="0070268F">
        <w:rPr>
          <w:rFonts w:eastAsiaTheme="minorHAnsi"/>
          <w:lang w:bidi="ar-SA"/>
        </w:rPr>
        <w:t xml:space="preserve">sfd.Filter = </w:t>
      </w:r>
      <w:r w:rsidRPr="0070268F">
        <w:rPr>
          <w:rFonts w:eastAsiaTheme="minorHAnsi"/>
          <w:color w:val="A31515"/>
          <w:lang w:bidi="ar-SA"/>
        </w:rPr>
        <w:t>"Saved Files|*.sav|All Files|*.*"</w:t>
      </w:r>
      <w:r w:rsidRPr="0070268F">
        <w:rPr>
          <w:rFonts w:eastAsiaTheme="minorHAnsi"/>
          <w:lang w:bidi="ar-SA"/>
        </w:rPr>
        <w:t>;</w:t>
      </w:r>
    </w:p>
    <w:p w14:paraId="0AD7AFBA" w14:textId="77777777" w:rsidR="0070268F" w:rsidRPr="0070268F" w:rsidRDefault="0070268F" w:rsidP="0070268F">
      <w:pPr>
        <w:pStyle w:val="ppCodeIndent"/>
        <w:rPr>
          <w:rFonts w:eastAsiaTheme="minorHAnsi"/>
          <w:lang w:bidi="ar-SA"/>
        </w:rPr>
      </w:pPr>
      <w:r w:rsidRPr="0070268F">
        <w:rPr>
          <w:rFonts w:eastAsiaTheme="minorHAnsi"/>
          <w:color w:val="0000FF"/>
          <w:lang w:bidi="ar-SA"/>
        </w:rPr>
        <w:t>if</w:t>
      </w:r>
      <w:r w:rsidRPr="0070268F">
        <w:rPr>
          <w:rFonts w:eastAsiaTheme="minorHAnsi"/>
          <w:lang w:bidi="ar-SA"/>
        </w:rPr>
        <w:t xml:space="preserve"> (sfd.ShowDialog().Value)</w:t>
      </w:r>
    </w:p>
    <w:p w14:paraId="0F7D2394" w14:textId="77777777" w:rsidR="0070268F" w:rsidRPr="0070268F" w:rsidRDefault="0070268F" w:rsidP="0070268F">
      <w:pPr>
        <w:pStyle w:val="ppCodeIndent"/>
        <w:rPr>
          <w:rFonts w:eastAsiaTheme="minorHAnsi"/>
          <w:lang w:bidi="ar-SA"/>
        </w:rPr>
      </w:pPr>
      <w:r w:rsidRPr="0070268F">
        <w:rPr>
          <w:rFonts w:eastAsiaTheme="minorHAnsi"/>
          <w:lang w:bidi="ar-SA"/>
        </w:rPr>
        <w:t>{</w:t>
      </w:r>
    </w:p>
    <w:p w14:paraId="4ECA904C" w14:textId="77777777" w:rsidR="0070268F" w:rsidRPr="0070268F" w:rsidRDefault="0070268F" w:rsidP="0070268F">
      <w:pPr>
        <w:pStyle w:val="ppCodeIndent"/>
        <w:rPr>
          <w:rFonts w:eastAsiaTheme="minorHAnsi"/>
          <w:lang w:bidi="ar-SA"/>
        </w:rPr>
      </w:pPr>
    </w:p>
    <w:p w14:paraId="4C0EA1E7" w14:textId="77777777" w:rsidR="0070268F" w:rsidRPr="0070268F" w:rsidRDefault="0070268F" w:rsidP="0070268F">
      <w:pPr>
        <w:pStyle w:val="ppCodeIndent"/>
        <w:rPr>
          <w:rFonts w:eastAsiaTheme="minorHAnsi"/>
          <w:lang w:bidi="ar-SA"/>
        </w:rPr>
      </w:pPr>
      <w:r w:rsidRPr="0070268F">
        <w:rPr>
          <w:rFonts w:eastAsiaTheme="minorHAnsi"/>
          <w:lang w:bidi="ar-SA"/>
        </w:rPr>
        <w:t>}</w:t>
      </w:r>
    </w:p>
    <w:p w14:paraId="68660324" w14:textId="77777777" w:rsidR="00832907" w:rsidRDefault="00832907" w:rsidP="003520FD">
      <w:pPr>
        <w:pStyle w:val="ppNumberList"/>
      </w:pPr>
      <w:r>
        <w:t xml:space="preserve">All that is left to do is take the content, write it into the selected file and reset </w:t>
      </w:r>
      <w:r w:rsidR="00E71E6D">
        <w:t xml:space="preserve">an </w:t>
      </w:r>
      <w:r>
        <w:t>IsDirty</w:t>
      </w:r>
      <w:r w:rsidR="00E71E6D">
        <w:t xml:space="preserve"> variable</w:t>
      </w:r>
      <w:r>
        <w:t xml:space="preserve">. Add the </w:t>
      </w:r>
      <w:r w:rsidR="00B42B60">
        <w:t>following code</w:t>
      </w:r>
      <w:r w:rsidR="00111F70">
        <w:t xml:space="preserve"> inside the </w:t>
      </w:r>
      <w:r w:rsidRPr="00E71E6D">
        <w:rPr>
          <w:b/>
        </w:rPr>
        <w:t>if</w:t>
      </w:r>
      <w:r>
        <w:t xml:space="preserve"> statement:</w:t>
      </w:r>
    </w:p>
    <w:p w14:paraId="2C936F52" w14:textId="77777777" w:rsidR="00227E26" w:rsidRDefault="00832907" w:rsidP="00B00255">
      <w:pPr>
        <w:pStyle w:val="ppCodeLanguageIndent"/>
        <w:rPr>
          <w:rFonts w:eastAsiaTheme="minorHAnsi"/>
          <w:lang w:bidi="he-IL"/>
        </w:rPr>
      </w:pPr>
      <w:r>
        <w:rPr>
          <w:rFonts w:eastAsiaTheme="minorHAnsi"/>
          <w:lang w:bidi="he-IL"/>
        </w:rPr>
        <w:t>C#</w:t>
      </w:r>
    </w:p>
    <w:p w14:paraId="2F225E34" w14:textId="77777777" w:rsidR="00227E26" w:rsidRDefault="00832907" w:rsidP="00B00255">
      <w:pPr>
        <w:pStyle w:val="ppCodeIndent"/>
        <w:rPr>
          <w:rFonts w:eastAsiaTheme="minorHAnsi"/>
          <w:lang w:bidi="he-IL"/>
        </w:rPr>
      </w:pPr>
      <w:r>
        <w:rPr>
          <w:rFonts w:eastAsiaTheme="minorHAnsi"/>
          <w:color w:val="0000FF"/>
          <w:lang w:bidi="he-IL"/>
        </w:rPr>
        <w:t>using</w:t>
      </w:r>
      <w:r>
        <w:rPr>
          <w:rFonts w:eastAsiaTheme="minorHAnsi"/>
          <w:lang w:bidi="he-IL"/>
        </w:rPr>
        <w:t xml:space="preserve"> (</w:t>
      </w:r>
      <w:r>
        <w:rPr>
          <w:rFonts w:eastAsiaTheme="minorHAnsi"/>
          <w:color w:val="2B91AF"/>
          <w:lang w:bidi="he-IL"/>
        </w:rPr>
        <w:t>FileStream</w:t>
      </w:r>
      <w:r>
        <w:rPr>
          <w:rFonts w:eastAsiaTheme="minorHAnsi"/>
          <w:lang w:bidi="he-IL"/>
        </w:rPr>
        <w:t xml:space="preserve"> fs = (</w:t>
      </w:r>
      <w:r>
        <w:rPr>
          <w:rFonts w:eastAsiaTheme="minorHAnsi"/>
          <w:color w:val="2B91AF"/>
          <w:lang w:bidi="he-IL"/>
        </w:rPr>
        <w:t>FileStream</w:t>
      </w:r>
      <w:r>
        <w:rPr>
          <w:rFonts w:eastAsiaTheme="minorHAnsi"/>
          <w:lang w:bidi="he-IL"/>
        </w:rPr>
        <w:t>)sfd.OpenFile())</w:t>
      </w:r>
    </w:p>
    <w:p w14:paraId="5484BA52" w14:textId="77777777" w:rsidR="00227E26" w:rsidRDefault="00832907" w:rsidP="00B00255">
      <w:pPr>
        <w:pStyle w:val="ppCodeIndent"/>
        <w:rPr>
          <w:rFonts w:eastAsiaTheme="minorHAnsi"/>
          <w:lang w:bidi="he-IL"/>
        </w:rPr>
      </w:pPr>
      <w:r>
        <w:rPr>
          <w:rFonts w:eastAsiaTheme="minorHAnsi"/>
          <w:lang w:bidi="he-IL"/>
        </w:rPr>
        <w:t>{</w:t>
      </w:r>
    </w:p>
    <w:p w14:paraId="02ECB5EF" w14:textId="77777777" w:rsidR="00227E26" w:rsidRDefault="00832907" w:rsidP="00B00255">
      <w:pPr>
        <w:pStyle w:val="ppCodeIndent"/>
        <w:rPr>
          <w:rFonts w:eastAsiaTheme="minorHAnsi"/>
          <w:lang w:bidi="he-IL"/>
        </w:rPr>
      </w:pPr>
      <w:r>
        <w:rPr>
          <w:rFonts w:eastAsiaTheme="minorHAnsi"/>
          <w:lang w:bidi="he-IL"/>
        </w:rPr>
        <w:t xml:space="preserve">    System.Text.</w:t>
      </w:r>
      <w:r>
        <w:rPr>
          <w:rFonts w:eastAsiaTheme="minorHAnsi"/>
          <w:color w:val="2B91AF"/>
          <w:lang w:bidi="he-IL"/>
        </w:rPr>
        <w:t>UTF8Encoding</w:t>
      </w:r>
      <w:r>
        <w:rPr>
          <w:rFonts w:eastAsiaTheme="minorHAnsi"/>
          <w:lang w:bidi="he-IL"/>
        </w:rPr>
        <w:t xml:space="preserve"> enc = </w:t>
      </w:r>
      <w:r>
        <w:rPr>
          <w:rFonts w:eastAsiaTheme="minorHAnsi"/>
          <w:color w:val="0000FF"/>
          <w:lang w:bidi="he-IL"/>
        </w:rPr>
        <w:t>new</w:t>
      </w:r>
      <w:r>
        <w:rPr>
          <w:rFonts w:eastAsiaTheme="minorHAnsi"/>
          <w:lang w:bidi="he-IL"/>
        </w:rPr>
        <w:t xml:space="preserve"> System.Text.</w:t>
      </w:r>
      <w:r>
        <w:rPr>
          <w:rFonts w:eastAsiaTheme="minorHAnsi"/>
          <w:color w:val="2B91AF"/>
          <w:lang w:bidi="he-IL"/>
        </w:rPr>
        <w:t>UTF8Encoding</w:t>
      </w:r>
      <w:r>
        <w:rPr>
          <w:rFonts w:eastAsiaTheme="minorHAnsi"/>
          <w:lang w:bidi="he-IL"/>
        </w:rPr>
        <w:t>();</w:t>
      </w:r>
    </w:p>
    <w:p w14:paraId="4E0C32A4" w14:textId="77777777" w:rsidR="00227E26" w:rsidRDefault="00832907" w:rsidP="00B00255">
      <w:pPr>
        <w:pStyle w:val="ppCodeIndent"/>
        <w:rPr>
          <w:rFonts w:eastAsiaTheme="minorHAnsi"/>
          <w:lang w:bidi="he-IL"/>
        </w:rPr>
      </w:pPr>
      <w:r>
        <w:rPr>
          <w:rFonts w:eastAsiaTheme="minorHAnsi"/>
          <w:lang w:bidi="he-IL"/>
        </w:rPr>
        <w:t xml:space="preserve">    </w:t>
      </w:r>
      <w:r>
        <w:rPr>
          <w:rFonts w:eastAsiaTheme="minorHAnsi"/>
          <w:color w:val="0000FF"/>
          <w:lang w:bidi="he-IL"/>
        </w:rPr>
        <w:t>byte</w:t>
      </w:r>
      <w:r>
        <w:rPr>
          <w:rFonts w:eastAsiaTheme="minorHAnsi"/>
          <w:lang w:bidi="he-IL"/>
        </w:rPr>
        <w:t>[] buffer = enc.GetBytes(</w:t>
      </w:r>
      <w:r w:rsidR="00C67C83">
        <w:rPr>
          <w:rFonts w:eastAsiaTheme="minorHAnsi"/>
          <w:lang w:bidi="he-IL"/>
        </w:rPr>
        <w:t>xaml</w:t>
      </w:r>
      <w:r>
        <w:rPr>
          <w:rFonts w:eastAsiaTheme="minorHAnsi"/>
          <w:lang w:bidi="he-IL"/>
        </w:rPr>
        <w:t>);</w:t>
      </w:r>
    </w:p>
    <w:p w14:paraId="44FFACD9" w14:textId="77777777" w:rsidR="00227E26" w:rsidRDefault="00832907" w:rsidP="00B00255">
      <w:pPr>
        <w:pStyle w:val="ppCodeIndent"/>
        <w:rPr>
          <w:rFonts w:eastAsiaTheme="minorHAnsi"/>
          <w:lang w:bidi="he-IL"/>
        </w:rPr>
      </w:pPr>
      <w:r>
        <w:rPr>
          <w:rFonts w:eastAsiaTheme="minorHAnsi"/>
          <w:lang w:bidi="he-IL"/>
        </w:rPr>
        <w:t xml:space="preserve">    fs.Write(buffer, </w:t>
      </w:r>
      <w:r>
        <w:rPr>
          <w:rFonts w:eastAsiaTheme="minorHAnsi"/>
          <w:color w:val="A52A2A"/>
          <w:lang w:bidi="he-IL"/>
        </w:rPr>
        <w:t>0</w:t>
      </w:r>
      <w:r>
        <w:rPr>
          <w:rFonts w:eastAsiaTheme="minorHAnsi"/>
          <w:lang w:bidi="he-IL"/>
        </w:rPr>
        <w:t>, buffer.Length);</w:t>
      </w:r>
    </w:p>
    <w:p w14:paraId="1F96E790" w14:textId="77777777" w:rsidR="00227E26" w:rsidRDefault="00832907" w:rsidP="00B00255">
      <w:pPr>
        <w:pStyle w:val="ppCodeIndent"/>
        <w:rPr>
          <w:rFonts w:eastAsiaTheme="minorHAnsi"/>
          <w:lang w:bidi="he-IL"/>
        </w:rPr>
      </w:pPr>
      <w:r>
        <w:rPr>
          <w:rFonts w:eastAsiaTheme="minorHAnsi"/>
          <w:lang w:bidi="he-IL"/>
        </w:rPr>
        <w:t xml:space="preserve">    fs.Close();</w:t>
      </w:r>
    </w:p>
    <w:p w14:paraId="7B3E33E9" w14:textId="77777777" w:rsidR="00227E26" w:rsidRDefault="00832907" w:rsidP="00B00255">
      <w:pPr>
        <w:pStyle w:val="ppCodeIndent"/>
        <w:rPr>
          <w:rFonts w:eastAsiaTheme="minorHAnsi"/>
          <w:lang w:bidi="he-IL"/>
        </w:rPr>
      </w:pPr>
      <w:r>
        <w:rPr>
          <w:rFonts w:eastAsiaTheme="minorHAnsi"/>
          <w:lang w:bidi="he-IL"/>
        </w:rPr>
        <w:t xml:space="preserve">    IsDirty = </w:t>
      </w:r>
      <w:r>
        <w:rPr>
          <w:rFonts w:eastAsiaTheme="minorHAnsi"/>
          <w:color w:val="0000FF"/>
          <w:lang w:bidi="he-IL"/>
        </w:rPr>
        <w:t>false</w:t>
      </w:r>
      <w:r>
        <w:rPr>
          <w:rFonts w:eastAsiaTheme="minorHAnsi"/>
          <w:lang w:bidi="he-IL"/>
        </w:rPr>
        <w:t>;</w:t>
      </w:r>
    </w:p>
    <w:p w14:paraId="1C5A5F1E" w14:textId="77777777" w:rsidR="00227E26" w:rsidRDefault="00832907" w:rsidP="00B00255">
      <w:pPr>
        <w:pStyle w:val="ppCodeIndent"/>
        <w:rPr>
          <w:rFonts w:eastAsiaTheme="minorHAnsi"/>
          <w:lang w:bidi="he-IL"/>
        </w:rPr>
      </w:pPr>
      <w:r>
        <w:rPr>
          <w:rFonts w:eastAsiaTheme="minorHAnsi"/>
          <w:lang w:bidi="he-IL"/>
        </w:rPr>
        <w:lastRenderedPageBreak/>
        <w:t>}</w:t>
      </w:r>
    </w:p>
    <w:p w14:paraId="51FFC3E9" w14:textId="77777777" w:rsidR="00227E26" w:rsidRDefault="00832907" w:rsidP="00823CC4">
      <w:pPr>
        <w:pStyle w:val="ppNumberList"/>
        <w:rPr>
          <w:rFonts w:eastAsiaTheme="minorHAnsi"/>
          <w:lang w:bidi="he-IL"/>
        </w:rPr>
      </w:pPr>
      <w:r>
        <w:t xml:space="preserve">Before we can test this code, we need to be able to open the saved file. </w:t>
      </w:r>
      <w:r w:rsidR="00F05D29">
        <w:t xml:space="preserve">Go to </w:t>
      </w:r>
      <w:r>
        <w:t xml:space="preserve">MainPage.xaml and locate the </w:t>
      </w:r>
      <w:r w:rsidRPr="00F05D29">
        <w:rPr>
          <w:b/>
        </w:rPr>
        <w:t>btnOpen</w:t>
      </w:r>
      <w:r>
        <w:t xml:space="preserve"> button. Add a default event handler for the Click event and navigate to it. </w:t>
      </w:r>
    </w:p>
    <w:p w14:paraId="5C0B9C75" w14:textId="77777777" w:rsidR="00832907" w:rsidRDefault="00F6377B" w:rsidP="001E3165">
      <w:pPr>
        <w:pStyle w:val="ppNumberList"/>
      </w:pPr>
      <w:r>
        <w:t>Next</w:t>
      </w:r>
      <w:r w:rsidR="000508DD">
        <w:t xml:space="preserve"> we'll</w:t>
      </w:r>
      <w:r w:rsidR="001E3165">
        <w:t xml:space="preserve"> use the OpenFileDialog class </w:t>
      </w:r>
      <w:r w:rsidR="00832907">
        <w:t>to ask the user t</w:t>
      </w:r>
      <w:r w:rsidR="003520FD">
        <w:t xml:space="preserve">o select which document to open. </w:t>
      </w:r>
      <w:r w:rsidR="00832907">
        <w:t>Place the following code after calling the btn</w:t>
      </w:r>
      <w:r w:rsidR="002330B1">
        <w:t>Open</w:t>
      </w:r>
      <w:r w:rsidR="00832907">
        <w:t>_Click method:</w:t>
      </w:r>
    </w:p>
    <w:p w14:paraId="447E140A" w14:textId="77777777" w:rsidR="005C3900" w:rsidRPr="00B00255" w:rsidRDefault="00227E26">
      <w:pPr>
        <w:pStyle w:val="ppCodeLanguageIndent"/>
      </w:pPr>
      <w:r w:rsidRPr="00B00255">
        <w:t>C#</w:t>
      </w:r>
    </w:p>
    <w:p w14:paraId="33D38DD0" w14:textId="77777777" w:rsidR="005C3900" w:rsidRPr="00EB36B5" w:rsidRDefault="00227E26">
      <w:pPr>
        <w:pStyle w:val="ppCodeIndent"/>
        <w:rPr>
          <w:rFonts w:eastAsiaTheme="minorHAnsi"/>
        </w:rPr>
      </w:pPr>
      <w:r w:rsidRPr="00970A95">
        <w:rPr>
          <w:rFonts w:eastAsiaTheme="minorHAnsi"/>
          <w:color w:val="31859C" w:themeColor="accent5" w:themeShade="BF"/>
        </w:rPr>
        <w:t>OpenFileDialog</w:t>
      </w:r>
      <w:r w:rsidRPr="00B00255">
        <w:rPr>
          <w:rFonts w:eastAsiaTheme="minorHAnsi"/>
        </w:rPr>
        <w:t xml:space="preserve"> ofd = </w:t>
      </w:r>
      <w:r w:rsidRPr="00970A95">
        <w:rPr>
          <w:rFonts w:eastAsiaTheme="minorHAnsi"/>
          <w:color w:val="0000FF"/>
        </w:rPr>
        <w:t>new</w:t>
      </w:r>
      <w:r w:rsidRPr="00B00255">
        <w:rPr>
          <w:rFonts w:eastAsiaTheme="minorHAnsi"/>
        </w:rPr>
        <w:t xml:space="preserve"> </w:t>
      </w:r>
      <w:r w:rsidRPr="00970A95">
        <w:rPr>
          <w:rFonts w:eastAsiaTheme="minorHAnsi"/>
          <w:color w:val="31859C" w:themeColor="accent5" w:themeShade="BF"/>
        </w:rPr>
        <w:t>OpenFileDialog</w:t>
      </w:r>
      <w:r w:rsidRPr="00B00255">
        <w:rPr>
          <w:rFonts w:eastAsiaTheme="minorHAnsi"/>
        </w:rPr>
        <w:t>();</w:t>
      </w:r>
    </w:p>
    <w:p w14:paraId="55F437A8" w14:textId="77777777" w:rsidR="005C3900" w:rsidRPr="00EB36B5" w:rsidRDefault="00227E26">
      <w:pPr>
        <w:pStyle w:val="ppCodeIndent"/>
        <w:rPr>
          <w:rFonts w:eastAsiaTheme="minorHAnsi"/>
        </w:rPr>
      </w:pPr>
      <w:r w:rsidRPr="00B00255">
        <w:rPr>
          <w:rFonts w:eastAsiaTheme="minorHAnsi"/>
        </w:rPr>
        <w:t xml:space="preserve">ofd.Multiselect = </w:t>
      </w:r>
      <w:r w:rsidRPr="00970A95">
        <w:rPr>
          <w:rFonts w:eastAsiaTheme="minorHAnsi"/>
          <w:color w:val="0000FF"/>
        </w:rPr>
        <w:t>false</w:t>
      </w:r>
      <w:r w:rsidRPr="00B00255">
        <w:rPr>
          <w:rFonts w:eastAsiaTheme="minorHAnsi"/>
        </w:rPr>
        <w:t>;</w:t>
      </w:r>
    </w:p>
    <w:p w14:paraId="150812BB" w14:textId="77777777" w:rsidR="005C3900" w:rsidRPr="00EB36B5" w:rsidRDefault="00227E26">
      <w:pPr>
        <w:pStyle w:val="ppCodeIndent"/>
        <w:rPr>
          <w:rFonts w:eastAsiaTheme="minorHAnsi"/>
        </w:rPr>
      </w:pPr>
      <w:r w:rsidRPr="00B00255">
        <w:rPr>
          <w:rFonts w:eastAsiaTheme="minorHAnsi"/>
        </w:rPr>
        <w:t xml:space="preserve">ofd.Filter = </w:t>
      </w:r>
      <w:r w:rsidRPr="00970A95">
        <w:rPr>
          <w:rFonts w:eastAsiaTheme="minorHAnsi"/>
          <w:color w:val="C00000"/>
        </w:rPr>
        <w:t>"Saved Files|*.sav|All Files|*.*"</w:t>
      </w:r>
      <w:r w:rsidRPr="00B00255">
        <w:rPr>
          <w:rFonts w:eastAsiaTheme="minorHAnsi"/>
        </w:rPr>
        <w:t>;</w:t>
      </w:r>
    </w:p>
    <w:p w14:paraId="71C35C95" w14:textId="77777777" w:rsidR="005C3900" w:rsidRPr="00EB36B5" w:rsidRDefault="005C3900">
      <w:pPr>
        <w:pStyle w:val="ppCodeIndent"/>
        <w:rPr>
          <w:rFonts w:eastAsiaTheme="minorHAnsi"/>
        </w:rPr>
      </w:pPr>
    </w:p>
    <w:p w14:paraId="6EC3B95C" w14:textId="77777777" w:rsidR="005C3900" w:rsidRPr="00EB36B5" w:rsidRDefault="00227E26">
      <w:pPr>
        <w:pStyle w:val="ppCodeIndent"/>
        <w:rPr>
          <w:rFonts w:eastAsiaTheme="minorHAnsi"/>
        </w:rPr>
      </w:pPr>
      <w:r w:rsidRPr="00970A95">
        <w:rPr>
          <w:rFonts w:eastAsiaTheme="minorHAnsi"/>
          <w:color w:val="0000FF"/>
        </w:rPr>
        <w:t>if</w:t>
      </w:r>
      <w:r w:rsidRPr="00B00255">
        <w:rPr>
          <w:rFonts w:eastAsiaTheme="minorHAnsi"/>
        </w:rPr>
        <w:t xml:space="preserve"> (ofd.ShowDialog().Value)</w:t>
      </w:r>
    </w:p>
    <w:p w14:paraId="65AAFABA" w14:textId="77777777" w:rsidR="005C3900" w:rsidRPr="00EB36B5" w:rsidRDefault="00227E26">
      <w:pPr>
        <w:pStyle w:val="ppCodeIndent"/>
        <w:rPr>
          <w:rFonts w:eastAsiaTheme="minorHAnsi"/>
        </w:rPr>
      </w:pPr>
      <w:r w:rsidRPr="00B00255">
        <w:rPr>
          <w:rFonts w:eastAsiaTheme="minorHAnsi"/>
        </w:rPr>
        <w:t>{</w:t>
      </w:r>
    </w:p>
    <w:p w14:paraId="6B619898" w14:textId="77777777" w:rsidR="005C3900" w:rsidRPr="00B00255" w:rsidRDefault="005C3900">
      <w:pPr>
        <w:pStyle w:val="ppCodeIndent"/>
        <w:rPr>
          <w:rFonts w:eastAsiaTheme="minorHAnsi"/>
        </w:rPr>
      </w:pPr>
    </w:p>
    <w:p w14:paraId="1A27F60F" w14:textId="77777777" w:rsidR="005C3900" w:rsidRPr="00EB36B5" w:rsidRDefault="00227E26">
      <w:pPr>
        <w:pStyle w:val="ppCodeIndent"/>
        <w:rPr>
          <w:rFonts w:eastAsiaTheme="minorHAnsi"/>
        </w:rPr>
      </w:pPr>
      <w:r w:rsidRPr="00B00255">
        <w:rPr>
          <w:rFonts w:eastAsiaTheme="minorHAnsi"/>
        </w:rPr>
        <w:t>}</w:t>
      </w:r>
    </w:p>
    <w:p w14:paraId="0A17543A" w14:textId="77777777" w:rsidR="00832907" w:rsidRDefault="00BF5FED" w:rsidP="00832907">
      <w:pPr>
        <w:pStyle w:val="ppNumberList"/>
      </w:pPr>
      <w:r>
        <w:t xml:space="preserve">Add the following code into the </w:t>
      </w:r>
      <w:r w:rsidR="00832907" w:rsidRPr="007333AB">
        <w:rPr>
          <w:b/>
        </w:rPr>
        <w:t>if</w:t>
      </w:r>
      <w:r w:rsidR="00832907">
        <w:t xml:space="preserve"> statement:</w:t>
      </w:r>
    </w:p>
    <w:p w14:paraId="3C06E014" w14:textId="77777777" w:rsidR="005C3900" w:rsidRPr="00B00255" w:rsidRDefault="00227E26">
      <w:pPr>
        <w:pStyle w:val="ppCodeLanguageIndent"/>
      </w:pPr>
      <w:r w:rsidRPr="00B00255">
        <w:t>C#</w:t>
      </w:r>
    </w:p>
    <w:p w14:paraId="6ECF4324" w14:textId="77777777" w:rsidR="007F20E2" w:rsidRPr="007F20E2" w:rsidRDefault="007F20E2" w:rsidP="00CD3D29">
      <w:pPr>
        <w:pStyle w:val="ppCodeIndent"/>
      </w:pPr>
      <w:r w:rsidRPr="007F20E2">
        <w:rPr>
          <w:color w:val="2B91AF"/>
        </w:rPr>
        <w:t>FileInfo</w:t>
      </w:r>
      <w:r w:rsidRPr="007F20E2">
        <w:t xml:space="preserve"> fi = ofd.File;</w:t>
      </w:r>
    </w:p>
    <w:p w14:paraId="204FC127" w14:textId="77777777" w:rsidR="007F20E2" w:rsidRPr="007F20E2" w:rsidRDefault="007F20E2" w:rsidP="00CD3D29">
      <w:pPr>
        <w:pStyle w:val="ppCodeIndent"/>
      </w:pPr>
      <w:r w:rsidRPr="007F20E2">
        <w:rPr>
          <w:color w:val="0000FF"/>
        </w:rPr>
        <w:t>using</w:t>
      </w:r>
      <w:r w:rsidRPr="007F20E2">
        <w:t xml:space="preserve"> (</w:t>
      </w:r>
      <w:r w:rsidRPr="007F20E2">
        <w:rPr>
          <w:color w:val="2B91AF"/>
        </w:rPr>
        <w:t>StreamReader</w:t>
      </w:r>
      <w:r w:rsidRPr="007F20E2">
        <w:t xml:space="preserve"> reader = fi.OpenText())</w:t>
      </w:r>
    </w:p>
    <w:p w14:paraId="2EB1BF6C" w14:textId="77777777" w:rsidR="007F20E2" w:rsidRPr="007F20E2" w:rsidRDefault="007F20E2" w:rsidP="00CD3D29">
      <w:pPr>
        <w:pStyle w:val="ppCodeIndent"/>
      </w:pPr>
      <w:r w:rsidRPr="007F20E2">
        <w:t>{</w:t>
      </w:r>
    </w:p>
    <w:p w14:paraId="74096C4C" w14:textId="77777777" w:rsidR="007F20E2" w:rsidRPr="007F20E2" w:rsidRDefault="007F20E2" w:rsidP="00CD3D29">
      <w:pPr>
        <w:pStyle w:val="ppCodeIndent"/>
      </w:pPr>
      <w:r w:rsidRPr="007F20E2">
        <w:t xml:space="preserve">    rtb.Xaml = reader.ReadToEnd();</w:t>
      </w:r>
    </w:p>
    <w:p w14:paraId="288C8630" w14:textId="77777777" w:rsidR="007F20E2" w:rsidRPr="007F20E2" w:rsidRDefault="007F20E2" w:rsidP="00CD3D29">
      <w:pPr>
        <w:pStyle w:val="ppCodeIndent"/>
      </w:pPr>
      <w:r w:rsidRPr="007F20E2">
        <w:t>}</w:t>
      </w:r>
    </w:p>
    <w:p w14:paraId="3204AC8A" w14:textId="77777777" w:rsidR="00987E8D" w:rsidRPr="00987E8D" w:rsidRDefault="00832907" w:rsidP="00987E8D">
      <w:pPr>
        <w:pStyle w:val="ppNumberList"/>
      </w:pPr>
      <w:r>
        <w:t>Compile and run the application</w:t>
      </w:r>
      <w:r w:rsidR="00A20AFB">
        <w:t xml:space="preserve"> by pressing F5</w:t>
      </w:r>
      <w:r>
        <w:t xml:space="preserve">. Enter some text and test the </w:t>
      </w:r>
      <w:r w:rsidR="009A613C">
        <w:t>s</w:t>
      </w:r>
      <w:r>
        <w:t xml:space="preserve">ave </w:t>
      </w:r>
      <w:r w:rsidR="00217FA0">
        <w:t>and</w:t>
      </w:r>
      <w:r>
        <w:t xml:space="preserve"> </w:t>
      </w:r>
      <w:r w:rsidR="009A613C">
        <w:t>l</w:t>
      </w:r>
      <w:r>
        <w:t>oad features.</w:t>
      </w:r>
      <w:r w:rsidR="00821CB3">
        <w:t xml:space="preserve"> </w:t>
      </w:r>
    </w:p>
    <w:p w14:paraId="785C0072" w14:textId="77777777" w:rsidR="00987E8D" w:rsidRDefault="00987E8D" w:rsidP="00987E8D">
      <w:pPr>
        <w:pStyle w:val="ppListEnd"/>
      </w:pPr>
    </w:p>
    <w:p w14:paraId="7C8A1F34" w14:textId="77777777" w:rsidR="00987E8D" w:rsidRPr="00987E8D" w:rsidRDefault="00987E8D" w:rsidP="00D75342">
      <w:pPr>
        <w:pStyle w:val="ppBodyText"/>
      </w:pPr>
    </w:p>
    <w:p w14:paraId="59DC0F97" w14:textId="77777777" w:rsidR="007F4FFB" w:rsidRDefault="007F4FFB">
      <w:pPr>
        <w:spacing w:after="200"/>
        <w:rPr>
          <w:rFonts w:asciiTheme="majorHAnsi" w:eastAsiaTheme="majorEastAsia" w:hAnsiTheme="majorHAnsi" w:cstheme="majorBidi"/>
          <w:b/>
          <w:bCs/>
          <w:color w:val="4F81BD" w:themeColor="accent1"/>
          <w:sz w:val="26"/>
          <w:szCs w:val="26"/>
        </w:rPr>
      </w:pPr>
      <w:r>
        <w:br w:type="page"/>
      </w:r>
    </w:p>
    <w:bookmarkStart w:id="13" w:name="_Toc256194580" w:displacedByCustomXml="next"/>
    <w:bookmarkStart w:id="14" w:name="_Toc244134684" w:displacedByCustomXml="next"/>
    <w:sdt>
      <w:sdtPr>
        <w:alias w:val="Topic"/>
        <w:tag w:val="0baa53da-ad07-4423-8eed-84033ec08621"/>
        <w:id w:val="127544210"/>
        <w:placeholder>
          <w:docPart w:val="DefaultPlaceholder_22675703"/>
        </w:placeholder>
        <w:text/>
      </w:sdtPr>
      <w:sdtEndPr/>
      <w:sdtContent>
        <w:p w14:paraId="6A4EFDE0" w14:textId="77777777" w:rsidR="00832907" w:rsidRDefault="00832907" w:rsidP="00832907">
          <w:pPr>
            <w:pStyle w:val="ppTopic"/>
          </w:pPr>
          <w:r>
            <w:t xml:space="preserve">Exercise </w:t>
          </w:r>
          <w:r w:rsidR="00B22AE3">
            <w:t>2</w:t>
          </w:r>
          <w:r>
            <w:t xml:space="preserve"> –Text </w:t>
          </w:r>
          <w:r w:rsidR="00F64DED">
            <w:t>Services and Printing</w:t>
          </w:r>
        </w:p>
      </w:sdtContent>
    </w:sdt>
    <w:bookmarkEnd w:id="13" w:displacedByCustomXml="prev"/>
    <w:bookmarkEnd w:id="14" w:displacedByCustomXml="prev"/>
    <w:p w14:paraId="736E7B66" w14:textId="3693262C" w:rsidR="00F32234" w:rsidRPr="00373486" w:rsidRDefault="00373486" w:rsidP="007F4FFB">
      <w:pPr>
        <w:pStyle w:val="ppBodyText"/>
      </w:pPr>
      <w:r>
        <w:t>In this exercise we'll learn how we can perform operation</w:t>
      </w:r>
      <w:r w:rsidR="00BE7113">
        <w:t>s</w:t>
      </w:r>
      <w:r>
        <w:t xml:space="preserve"> such as using the clipboard to copy </w:t>
      </w:r>
      <w:r w:rsidR="00425A1F">
        <w:t>and</w:t>
      </w:r>
      <w:r>
        <w:t xml:space="preserve"> paste text into the rich text area and print our rich text content.</w:t>
      </w:r>
    </w:p>
    <w:p w14:paraId="7080F003" w14:textId="77777777" w:rsidR="00832907" w:rsidRDefault="00832907" w:rsidP="00832907">
      <w:pPr>
        <w:pStyle w:val="ppProcedureStart"/>
        <w:rPr>
          <w:rFonts w:eastAsiaTheme="majorEastAsia"/>
        </w:rPr>
      </w:pPr>
      <w:bookmarkStart w:id="15" w:name="_Toc244134685"/>
      <w:bookmarkStart w:id="16" w:name="_Toc256194581"/>
      <w:r>
        <w:rPr>
          <w:rFonts w:eastAsiaTheme="majorEastAsia"/>
        </w:rPr>
        <w:t>Task 1 – Clipboard Support</w:t>
      </w:r>
      <w:bookmarkEnd w:id="15"/>
      <w:bookmarkEnd w:id="16"/>
    </w:p>
    <w:p w14:paraId="1D849BF4" w14:textId="77777777" w:rsidR="00227E26" w:rsidRPr="00B00255" w:rsidRDefault="007777E0" w:rsidP="00B00255">
      <w:pPr>
        <w:pStyle w:val="ppBodyText"/>
      </w:pPr>
      <w:r>
        <w:t xml:space="preserve">Silverlight 4 provides support for clipboard operations. In </w:t>
      </w:r>
      <w:r w:rsidR="003A309E">
        <w:t>task we'll</w:t>
      </w:r>
      <w:r>
        <w:t xml:space="preserve"> </w:t>
      </w:r>
      <w:r w:rsidR="00790B69">
        <w:t>add functionality to support</w:t>
      </w:r>
      <w:r>
        <w:t xml:space="preserve"> </w:t>
      </w:r>
      <w:r w:rsidR="00490F5A">
        <w:t>cut, copy and paste</w:t>
      </w:r>
      <w:r>
        <w:t>.</w:t>
      </w:r>
    </w:p>
    <w:p w14:paraId="035F92AC" w14:textId="77777777" w:rsidR="00832907" w:rsidRPr="00C62CA6" w:rsidRDefault="00832907" w:rsidP="00401C2B">
      <w:pPr>
        <w:pStyle w:val="ppNumberList"/>
        <w:numPr>
          <w:ilvl w:val="1"/>
          <w:numId w:val="19"/>
        </w:numPr>
      </w:pPr>
      <w:r w:rsidRPr="00C62CA6">
        <w:t xml:space="preserve">Open the MainPage.xaml file, and </w:t>
      </w:r>
      <w:r w:rsidR="00821CB3" w:rsidRPr="00C62CA6">
        <w:t>locate the</w:t>
      </w:r>
      <w:r w:rsidR="00AC4841" w:rsidRPr="00C62CA6">
        <w:t xml:space="preserve"> comment remark </w:t>
      </w:r>
      <w:r w:rsidR="00AC4841" w:rsidRPr="001F54F4">
        <w:rPr>
          <w:szCs w:val="19"/>
          <w:lang w:bidi="ar-SA"/>
        </w:rPr>
        <w:t>&lt;!-- TODO - Clipboard Buttons--&gt;</w:t>
      </w:r>
      <w:r w:rsidR="00AC4841" w:rsidRPr="00C62CA6">
        <w:t>. Add the fo</w:t>
      </w:r>
      <w:r w:rsidR="00821CB3" w:rsidRPr="00C62CA6">
        <w:t xml:space="preserve">llowing </w:t>
      </w:r>
      <w:r w:rsidR="00AC4841" w:rsidRPr="00C62CA6">
        <w:t>code</w:t>
      </w:r>
      <w:r w:rsidR="00AB19B6" w:rsidRPr="00C62CA6">
        <w:t xml:space="preserve"> for the </w:t>
      </w:r>
      <w:r w:rsidR="00C62CA6">
        <w:t>Cut, Copy and Paste</w:t>
      </w:r>
      <w:r w:rsidR="00AB19B6" w:rsidRPr="00C62CA6">
        <w:t xml:space="preserve"> buttons</w:t>
      </w:r>
      <w:r w:rsidRPr="00C62CA6">
        <w:t>.</w:t>
      </w:r>
    </w:p>
    <w:p w14:paraId="048A785A" w14:textId="77777777" w:rsidR="005C3900" w:rsidRPr="00B00255" w:rsidRDefault="00AC4841">
      <w:pPr>
        <w:pStyle w:val="ppCodeLanguageIndent"/>
      </w:pPr>
      <w:r>
        <w:t>XAML</w:t>
      </w:r>
    </w:p>
    <w:p w14:paraId="4F37BA15"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color w:val="FF0000"/>
          <w:lang w:bidi="ar-SA"/>
        </w:rPr>
        <w:t xml:space="preserve"> x</w:t>
      </w:r>
      <w:r w:rsidRPr="001F54F4">
        <w:rPr>
          <w:rFonts w:eastAsiaTheme="minorHAnsi"/>
          <w:lang w:bidi="ar-SA"/>
        </w:rPr>
        <w:t>:</w:t>
      </w:r>
      <w:r w:rsidRPr="001F54F4">
        <w:rPr>
          <w:rFonts w:eastAsiaTheme="minorHAnsi"/>
          <w:color w:val="FF0000"/>
          <w:lang w:bidi="ar-SA"/>
        </w:rPr>
        <w:t>Name</w:t>
      </w:r>
      <w:r w:rsidRPr="001F54F4">
        <w:rPr>
          <w:rFonts w:eastAsiaTheme="minorHAnsi"/>
          <w:lang w:bidi="ar-SA"/>
        </w:rPr>
        <w:t>="btnPaste"</w:t>
      </w:r>
      <w:r w:rsidRPr="001F54F4">
        <w:rPr>
          <w:rFonts w:eastAsiaTheme="minorHAnsi"/>
          <w:color w:val="FF0000"/>
          <w:lang w:bidi="ar-SA"/>
        </w:rPr>
        <w:t xml:space="preserve"> Margin</w:t>
      </w:r>
      <w:r w:rsidRPr="001F54F4">
        <w:rPr>
          <w:rFonts w:eastAsiaTheme="minorHAnsi"/>
          <w:lang w:bidi="ar-SA"/>
        </w:rPr>
        <w:t>="17,-22,33,24"</w:t>
      </w:r>
      <w:r w:rsidRPr="001F54F4">
        <w:rPr>
          <w:rFonts w:eastAsiaTheme="minorHAnsi"/>
          <w:color w:val="FF0000"/>
          <w:lang w:bidi="ar-SA"/>
        </w:rPr>
        <w:t xml:space="preserve"> Grid.Row</w:t>
      </w:r>
      <w:r w:rsidRPr="001F54F4">
        <w:rPr>
          <w:rFonts w:eastAsiaTheme="minorHAnsi"/>
          <w:lang w:bidi="ar-SA"/>
        </w:rPr>
        <w:t>="1"</w:t>
      </w:r>
      <w:r w:rsidRPr="001F54F4">
        <w:rPr>
          <w:rFonts w:eastAsiaTheme="minorHAnsi"/>
          <w:color w:val="FF0000"/>
          <w:lang w:bidi="ar-SA"/>
        </w:rPr>
        <w:t xml:space="preserve"> </w:t>
      </w:r>
      <w:r w:rsidR="00AF3957">
        <w:rPr>
          <w:rFonts w:eastAsiaTheme="minorHAnsi"/>
          <w:color w:val="FF0000"/>
          <w:lang w:bidi="ar-SA"/>
        </w:rPr>
        <w:br/>
        <w:t xml:space="preserve">  </w:t>
      </w:r>
      <w:r w:rsidRPr="001F54F4">
        <w:rPr>
          <w:rFonts w:eastAsiaTheme="minorHAnsi"/>
          <w:color w:val="FF0000"/>
          <w:lang w:bidi="ar-SA"/>
        </w:rPr>
        <w:t>HorizontalAlignment</w:t>
      </w:r>
      <w:r w:rsidRPr="001F54F4">
        <w:rPr>
          <w:rFonts w:eastAsiaTheme="minorHAnsi"/>
          <w:lang w:bidi="ar-SA"/>
        </w:rPr>
        <w:t>="Left"&gt;</w:t>
      </w:r>
    </w:p>
    <w:p w14:paraId="27EAA9F9"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70876FF9"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w:t>
      </w:r>
      <w:r w:rsidRPr="001F54F4">
        <w:rPr>
          <w:rFonts w:eastAsiaTheme="minorHAnsi"/>
          <w:color w:val="FF0000"/>
          <w:lang w:bidi="ar-SA"/>
        </w:rPr>
        <w:t xml:space="preserve"> FontSize</w:t>
      </w:r>
      <w:r w:rsidRPr="001F54F4">
        <w:rPr>
          <w:rFonts w:eastAsiaTheme="minorHAnsi"/>
          <w:lang w:bidi="ar-SA"/>
        </w:rPr>
        <w:t>="16"</w:t>
      </w:r>
      <w:r w:rsidRPr="001F54F4">
        <w:rPr>
          <w:rFonts w:eastAsiaTheme="minorHAnsi"/>
          <w:color w:val="FF0000"/>
          <w:lang w:bidi="ar-SA"/>
        </w:rPr>
        <w:t xml:space="preserve"> Content</w:t>
      </w:r>
      <w:r w:rsidRPr="001F54F4">
        <w:rPr>
          <w:rFonts w:eastAsiaTheme="minorHAnsi"/>
          <w:lang w:bidi="ar-SA"/>
        </w:rPr>
        <w:t>="Paste"/&gt;</w:t>
      </w:r>
    </w:p>
    <w:p w14:paraId="16DF9E58"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1BCA4540"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Image</w:t>
      </w:r>
      <w:r w:rsidRPr="001F54F4">
        <w:rPr>
          <w:rFonts w:eastAsiaTheme="minorHAnsi"/>
          <w:color w:val="FF0000"/>
          <w:lang w:bidi="ar-SA"/>
        </w:rPr>
        <w:t xml:space="preserve"> Source</w:t>
      </w:r>
      <w:r w:rsidRPr="001F54F4">
        <w:rPr>
          <w:rFonts w:eastAsiaTheme="minorHAnsi"/>
          <w:lang w:bidi="ar-SA"/>
        </w:rPr>
        <w:t>="Images/Paste_big.png"</w:t>
      </w:r>
      <w:r w:rsidRPr="001F54F4">
        <w:rPr>
          <w:rFonts w:eastAsiaTheme="minorHAnsi"/>
          <w:color w:val="FF0000"/>
          <w:lang w:bidi="ar-SA"/>
        </w:rPr>
        <w:t xml:space="preserve"> Height</w:t>
      </w:r>
      <w:r w:rsidRPr="001F54F4">
        <w:rPr>
          <w:rFonts w:eastAsiaTheme="minorHAnsi"/>
          <w:lang w:bidi="ar-SA"/>
        </w:rPr>
        <w:t>="32"</w:t>
      </w:r>
      <w:r w:rsidRPr="001F54F4">
        <w:rPr>
          <w:rFonts w:eastAsiaTheme="minorHAnsi"/>
          <w:color w:val="FF0000"/>
          <w:lang w:bidi="ar-SA"/>
        </w:rPr>
        <w:t xml:space="preserve"> Width</w:t>
      </w:r>
      <w:r w:rsidRPr="001F54F4">
        <w:rPr>
          <w:rFonts w:eastAsiaTheme="minorHAnsi"/>
          <w:lang w:bidi="ar-SA"/>
        </w:rPr>
        <w:t>="29"/&gt;</w:t>
      </w:r>
    </w:p>
    <w:p w14:paraId="39CF7354"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lang w:bidi="ar-SA"/>
        </w:rPr>
        <w:t>&gt;</w:t>
      </w:r>
    </w:p>
    <w:p w14:paraId="66883781"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color w:val="FF0000"/>
          <w:lang w:bidi="ar-SA"/>
        </w:rPr>
        <w:t xml:space="preserve"> x</w:t>
      </w:r>
      <w:r w:rsidRPr="001F54F4">
        <w:rPr>
          <w:rFonts w:eastAsiaTheme="minorHAnsi"/>
          <w:lang w:bidi="ar-SA"/>
        </w:rPr>
        <w:t>:</w:t>
      </w:r>
      <w:r w:rsidRPr="001F54F4">
        <w:rPr>
          <w:rFonts w:eastAsiaTheme="minorHAnsi"/>
          <w:color w:val="FF0000"/>
          <w:lang w:bidi="ar-SA"/>
        </w:rPr>
        <w:t>Name</w:t>
      </w:r>
      <w:r w:rsidRPr="001F54F4">
        <w:rPr>
          <w:rFonts w:eastAsiaTheme="minorHAnsi"/>
          <w:lang w:bidi="ar-SA"/>
        </w:rPr>
        <w:t>="btnCut"</w:t>
      </w:r>
      <w:r w:rsidRPr="001F54F4">
        <w:rPr>
          <w:rFonts w:eastAsiaTheme="minorHAnsi"/>
          <w:color w:val="FF0000"/>
          <w:lang w:bidi="ar-SA"/>
        </w:rPr>
        <w:t xml:space="preserve"> Margin</w:t>
      </w:r>
      <w:r w:rsidRPr="001F54F4">
        <w:rPr>
          <w:rFonts w:eastAsiaTheme="minorHAnsi"/>
          <w:lang w:bidi="ar-SA"/>
        </w:rPr>
        <w:t>="0,0,17,0"</w:t>
      </w:r>
      <w:r w:rsidRPr="001F54F4">
        <w:rPr>
          <w:rFonts w:eastAsiaTheme="minorHAnsi"/>
          <w:color w:val="FF0000"/>
          <w:lang w:bidi="ar-SA"/>
        </w:rPr>
        <w:t xml:space="preserve"> HorizontalAlignment</w:t>
      </w:r>
      <w:r w:rsidRPr="001F54F4">
        <w:rPr>
          <w:rFonts w:eastAsiaTheme="minorHAnsi"/>
          <w:lang w:bidi="ar-SA"/>
        </w:rPr>
        <w:t>="Right"</w:t>
      </w:r>
      <w:r w:rsidRPr="001F54F4">
        <w:rPr>
          <w:rFonts w:eastAsiaTheme="minorHAnsi"/>
          <w:color w:val="FF0000"/>
          <w:lang w:bidi="ar-SA"/>
        </w:rPr>
        <w:t xml:space="preserve"> Width</w:t>
      </w:r>
      <w:r w:rsidRPr="001F54F4">
        <w:rPr>
          <w:rFonts w:eastAsiaTheme="minorHAnsi"/>
          <w:lang w:bidi="ar-SA"/>
        </w:rPr>
        <w:t>="22"</w:t>
      </w:r>
      <w:r w:rsidRPr="001F54F4">
        <w:rPr>
          <w:rFonts w:eastAsiaTheme="minorHAnsi"/>
          <w:color w:val="FF0000"/>
          <w:lang w:bidi="ar-SA"/>
        </w:rPr>
        <w:t xml:space="preserve"> </w:t>
      </w:r>
      <w:r w:rsidR="00AF3957">
        <w:rPr>
          <w:rFonts w:eastAsiaTheme="minorHAnsi"/>
          <w:color w:val="FF0000"/>
          <w:lang w:bidi="ar-SA"/>
        </w:rPr>
        <w:br/>
        <w:t xml:space="preserve">  </w:t>
      </w:r>
      <w:r w:rsidRPr="001F54F4">
        <w:rPr>
          <w:rFonts w:eastAsiaTheme="minorHAnsi"/>
          <w:color w:val="FF0000"/>
          <w:lang w:bidi="ar-SA"/>
        </w:rPr>
        <w:t>VerticalAlignment</w:t>
      </w:r>
      <w:r w:rsidRPr="001F54F4">
        <w:rPr>
          <w:rFonts w:eastAsiaTheme="minorHAnsi"/>
          <w:lang w:bidi="ar-SA"/>
        </w:rPr>
        <w:t>="Bottom"&gt;</w:t>
      </w:r>
    </w:p>
    <w:p w14:paraId="12C62F7A"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5818061A"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w:t>
      </w:r>
      <w:r w:rsidRPr="001F54F4">
        <w:rPr>
          <w:rFonts w:eastAsiaTheme="minorHAnsi"/>
          <w:color w:val="FF0000"/>
          <w:lang w:bidi="ar-SA"/>
        </w:rPr>
        <w:t xml:space="preserve"> FontSize</w:t>
      </w:r>
      <w:r w:rsidRPr="001F54F4">
        <w:rPr>
          <w:rFonts w:eastAsiaTheme="minorHAnsi"/>
          <w:lang w:bidi="ar-SA"/>
        </w:rPr>
        <w:t>="16"</w:t>
      </w:r>
      <w:r w:rsidRPr="001F54F4">
        <w:rPr>
          <w:rFonts w:eastAsiaTheme="minorHAnsi"/>
          <w:color w:val="FF0000"/>
          <w:lang w:bidi="ar-SA"/>
        </w:rPr>
        <w:t xml:space="preserve"> Content</w:t>
      </w:r>
      <w:r w:rsidRPr="001F54F4">
        <w:rPr>
          <w:rFonts w:eastAsiaTheme="minorHAnsi"/>
          <w:lang w:bidi="ar-SA"/>
        </w:rPr>
        <w:t>="Cut"/&gt;</w:t>
      </w:r>
    </w:p>
    <w:p w14:paraId="2CAF08C9"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51F0CBBA"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Image</w:t>
      </w:r>
      <w:r w:rsidRPr="001F54F4">
        <w:rPr>
          <w:rFonts w:eastAsiaTheme="minorHAnsi"/>
          <w:color w:val="FF0000"/>
          <w:lang w:bidi="ar-SA"/>
        </w:rPr>
        <w:t xml:space="preserve"> Source</w:t>
      </w:r>
      <w:r w:rsidRPr="001F54F4">
        <w:rPr>
          <w:rFonts w:eastAsiaTheme="minorHAnsi"/>
          <w:lang w:bidi="ar-SA"/>
        </w:rPr>
        <w:t>="Images/Cut.png"</w:t>
      </w:r>
      <w:r w:rsidRPr="001F54F4">
        <w:rPr>
          <w:rFonts w:eastAsiaTheme="minorHAnsi"/>
          <w:color w:val="FF0000"/>
          <w:lang w:bidi="ar-SA"/>
        </w:rPr>
        <w:t xml:space="preserve"> d</w:t>
      </w:r>
      <w:r w:rsidRPr="001F54F4">
        <w:rPr>
          <w:rFonts w:eastAsiaTheme="minorHAnsi"/>
          <w:lang w:bidi="ar-SA"/>
        </w:rPr>
        <w:t>:</w:t>
      </w:r>
      <w:r w:rsidRPr="001F54F4">
        <w:rPr>
          <w:rFonts w:eastAsiaTheme="minorHAnsi"/>
          <w:color w:val="FF0000"/>
          <w:lang w:bidi="ar-SA"/>
        </w:rPr>
        <w:t>IsLocked</w:t>
      </w:r>
      <w:r w:rsidRPr="001F54F4">
        <w:rPr>
          <w:rFonts w:eastAsiaTheme="minorHAnsi"/>
          <w:lang w:bidi="ar-SA"/>
        </w:rPr>
        <w:t>="True"/&gt;</w:t>
      </w:r>
    </w:p>
    <w:p w14:paraId="1DC48E11"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lang w:bidi="ar-SA"/>
        </w:rPr>
        <w:t>&gt;</w:t>
      </w:r>
    </w:p>
    <w:p w14:paraId="188AE072"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color w:val="FF0000"/>
          <w:lang w:bidi="ar-SA"/>
        </w:rPr>
        <w:t xml:space="preserve"> x</w:t>
      </w:r>
      <w:r w:rsidRPr="001F54F4">
        <w:rPr>
          <w:rFonts w:eastAsiaTheme="minorHAnsi"/>
          <w:lang w:bidi="ar-SA"/>
        </w:rPr>
        <w:t>:</w:t>
      </w:r>
      <w:r w:rsidRPr="001F54F4">
        <w:rPr>
          <w:rFonts w:eastAsiaTheme="minorHAnsi"/>
          <w:color w:val="FF0000"/>
          <w:lang w:bidi="ar-SA"/>
        </w:rPr>
        <w:t>Name</w:t>
      </w:r>
      <w:r w:rsidRPr="001F54F4">
        <w:rPr>
          <w:rFonts w:eastAsiaTheme="minorHAnsi"/>
          <w:lang w:bidi="ar-SA"/>
        </w:rPr>
        <w:t>="btnCopy"</w:t>
      </w:r>
      <w:r w:rsidRPr="001F54F4">
        <w:rPr>
          <w:rFonts w:eastAsiaTheme="minorHAnsi"/>
          <w:color w:val="FF0000"/>
          <w:lang w:bidi="ar-SA"/>
        </w:rPr>
        <w:t xml:space="preserve"> Margin</w:t>
      </w:r>
      <w:r w:rsidRPr="001F54F4">
        <w:rPr>
          <w:rFonts w:eastAsiaTheme="minorHAnsi"/>
          <w:lang w:bidi="ar-SA"/>
        </w:rPr>
        <w:t>="0,5,17,0"</w:t>
      </w:r>
      <w:r w:rsidRPr="001F54F4">
        <w:rPr>
          <w:rFonts w:eastAsiaTheme="minorHAnsi"/>
          <w:color w:val="FF0000"/>
          <w:lang w:bidi="ar-SA"/>
        </w:rPr>
        <w:t xml:space="preserve"> VerticalAlignment</w:t>
      </w:r>
      <w:r w:rsidRPr="001F54F4">
        <w:rPr>
          <w:rFonts w:eastAsiaTheme="minorHAnsi"/>
          <w:lang w:bidi="ar-SA"/>
        </w:rPr>
        <w:t>="Top"</w:t>
      </w:r>
      <w:r w:rsidRPr="001F54F4">
        <w:rPr>
          <w:rFonts w:eastAsiaTheme="minorHAnsi"/>
          <w:color w:val="FF0000"/>
          <w:lang w:bidi="ar-SA"/>
        </w:rPr>
        <w:t xml:space="preserve"> Grid.Row</w:t>
      </w:r>
      <w:r w:rsidRPr="001F54F4">
        <w:rPr>
          <w:rFonts w:eastAsiaTheme="minorHAnsi"/>
          <w:lang w:bidi="ar-SA"/>
        </w:rPr>
        <w:t>="1"</w:t>
      </w:r>
      <w:r w:rsidRPr="001F54F4">
        <w:rPr>
          <w:rFonts w:eastAsiaTheme="minorHAnsi"/>
          <w:color w:val="FF0000"/>
          <w:lang w:bidi="ar-SA"/>
        </w:rPr>
        <w:t xml:space="preserve"> </w:t>
      </w:r>
      <w:r w:rsidR="00AF3957">
        <w:rPr>
          <w:rFonts w:eastAsiaTheme="minorHAnsi"/>
          <w:color w:val="FF0000"/>
          <w:lang w:bidi="ar-SA"/>
        </w:rPr>
        <w:br/>
        <w:t xml:space="preserve">  </w:t>
      </w:r>
      <w:r w:rsidRPr="001F54F4">
        <w:rPr>
          <w:rFonts w:eastAsiaTheme="minorHAnsi"/>
          <w:color w:val="FF0000"/>
          <w:lang w:bidi="ar-SA"/>
        </w:rPr>
        <w:t>HorizontalAlignment</w:t>
      </w:r>
      <w:r w:rsidRPr="001F54F4">
        <w:rPr>
          <w:rFonts w:eastAsiaTheme="minorHAnsi"/>
          <w:lang w:bidi="ar-SA"/>
        </w:rPr>
        <w:t>="Right"</w:t>
      </w:r>
      <w:r w:rsidRPr="001F54F4">
        <w:rPr>
          <w:rFonts w:eastAsiaTheme="minorHAnsi"/>
          <w:color w:val="FF0000"/>
          <w:lang w:bidi="ar-SA"/>
        </w:rPr>
        <w:t xml:space="preserve"> Width</w:t>
      </w:r>
      <w:r w:rsidRPr="001F54F4">
        <w:rPr>
          <w:rFonts w:eastAsiaTheme="minorHAnsi"/>
          <w:lang w:bidi="ar-SA"/>
        </w:rPr>
        <w:t>="22"&gt;</w:t>
      </w:r>
    </w:p>
    <w:p w14:paraId="22D126B8"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4CC72840"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w:t>
      </w:r>
      <w:r w:rsidRPr="001F54F4">
        <w:rPr>
          <w:rFonts w:eastAsiaTheme="minorHAnsi"/>
          <w:color w:val="FF0000"/>
          <w:lang w:bidi="ar-SA"/>
        </w:rPr>
        <w:t xml:space="preserve"> FontSize</w:t>
      </w:r>
      <w:r w:rsidRPr="001F54F4">
        <w:rPr>
          <w:rFonts w:eastAsiaTheme="minorHAnsi"/>
          <w:lang w:bidi="ar-SA"/>
        </w:rPr>
        <w:t>="16"</w:t>
      </w:r>
      <w:r w:rsidRPr="001F54F4">
        <w:rPr>
          <w:rFonts w:eastAsiaTheme="minorHAnsi"/>
          <w:color w:val="FF0000"/>
          <w:lang w:bidi="ar-SA"/>
        </w:rPr>
        <w:t xml:space="preserve"> Content</w:t>
      </w:r>
      <w:r w:rsidRPr="001F54F4">
        <w:rPr>
          <w:rFonts w:eastAsiaTheme="minorHAnsi"/>
          <w:lang w:bidi="ar-SA"/>
        </w:rPr>
        <w:t>="Copy"/&gt;</w:t>
      </w:r>
    </w:p>
    <w:p w14:paraId="0F5FFD10"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ToolTipService.ToolTip</w:t>
      </w:r>
      <w:r w:rsidRPr="001F54F4">
        <w:rPr>
          <w:rFonts w:eastAsiaTheme="minorHAnsi"/>
          <w:lang w:bidi="ar-SA"/>
        </w:rPr>
        <w:t>&gt;</w:t>
      </w:r>
    </w:p>
    <w:p w14:paraId="707C122C" w14:textId="77777777" w:rsidR="001F54F4" w:rsidRPr="001F54F4" w:rsidRDefault="001F54F4" w:rsidP="001F54F4">
      <w:pPr>
        <w:pStyle w:val="ppCodeIndent"/>
        <w:rPr>
          <w:rFonts w:eastAsiaTheme="minorHAnsi"/>
          <w:lang w:bidi="ar-SA"/>
        </w:rPr>
      </w:pPr>
      <w:r w:rsidRPr="001F54F4">
        <w:rPr>
          <w:rFonts w:eastAsiaTheme="minorHAnsi"/>
          <w:color w:val="A31515"/>
          <w:lang w:bidi="ar-SA"/>
        </w:rPr>
        <w:t xml:space="preserve">    </w:t>
      </w:r>
      <w:r w:rsidRPr="001F54F4">
        <w:rPr>
          <w:rFonts w:eastAsiaTheme="minorHAnsi"/>
          <w:lang w:bidi="ar-SA"/>
        </w:rPr>
        <w:t>&lt;</w:t>
      </w:r>
      <w:r w:rsidRPr="001F54F4">
        <w:rPr>
          <w:rFonts w:eastAsiaTheme="minorHAnsi"/>
          <w:color w:val="A31515"/>
          <w:lang w:bidi="ar-SA"/>
        </w:rPr>
        <w:t>Image</w:t>
      </w:r>
      <w:r w:rsidRPr="001F54F4">
        <w:rPr>
          <w:rFonts w:eastAsiaTheme="minorHAnsi"/>
          <w:color w:val="FF0000"/>
          <w:lang w:bidi="ar-SA"/>
        </w:rPr>
        <w:t xml:space="preserve"> Source</w:t>
      </w:r>
      <w:r w:rsidRPr="001F54F4">
        <w:rPr>
          <w:rFonts w:eastAsiaTheme="minorHAnsi"/>
          <w:lang w:bidi="ar-SA"/>
        </w:rPr>
        <w:t>="Images/Copy.png"</w:t>
      </w:r>
      <w:r w:rsidRPr="001F54F4">
        <w:rPr>
          <w:rFonts w:eastAsiaTheme="minorHAnsi"/>
          <w:color w:val="FF0000"/>
          <w:lang w:bidi="ar-SA"/>
        </w:rPr>
        <w:t xml:space="preserve"> d</w:t>
      </w:r>
      <w:r w:rsidRPr="001F54F4">
        <w:rPr>
          <w:rFonts w:eastAsiaTheme="minorHAnsi"/>
          <w:lang w:bidi="ar-SA"/>
        </w:rPr>
        <w:t>:</w:t>
      </w:r>
      <w:r w:rsidRPr="001F54F4">
        <w:rPr>
          <w:rFonts w:eastAsiaTheme="minorHAnsi"/>
          <w:color w:val="FF0000"/>
          <w:lang w:bidi="ar-SA"/>
        </w:rPr>
        <w:t>IsLocked</w:t>
      </w:r>
      <w:r w:rsidRPr="001F54F4">
        <w:rPr>
          <w:rFonts w:eastAsiaTheme="minorHAnsi"/>
          <w:lang w:bidi="ar-SA"/>
        </w:rPr>
        <w:t>="True"/&gt;</w:t>
      </w:r>
    </w:p>
    <w:p w14:paraId="62D20723" w14:textId="77777777" w:rsidR="001F54F4" w:rsidRPr="001F54F4" w:rsidRDefault="001F54F4" w:rsidP="001F54F4">
      <w:pPr>
        <w:pStyle w:val="ppCodeIndent"/>
        <w:rPr>
          <w:rFonts w:eastAsiaTheme="minorHAnsi"/>
          <w:lang w:bidi="ar-SA"/>
        </w:rPr>
      </w:pPr>
      <w:r w:rsidRPr="001F54F4">
        <w:rPr>
          <w:rFonts w:eastAsiaTheme="minorHAnsi"/>
          <w:lang w:bidi="ar-SA"/>
        </w:rPr>
        <w:t>&lt;/</w:t>
      </w:r>
      <w:r w:rsidRPr="001F54F4">
        <w:rPr>
          <w:rFonts w:eastAsiaTheme="minorHAnsi"/>
          <w:color w:val="A31515"/>
          <w:lang w:bidi="ar-SA"/>
        </w:rPr>
        <w:t>Button</w:t>
      </w:r>
      <w:r w:rsidRPr="001F54F4">
        <w:rPr>
          <w:rFonts w:eastAsiaTheme="minorHAnsi"/>
          <w:lang w:bidi="ar-SA"/>
        </w:rPr>
        <w:t>&gt;</w:t>
      </w:r>
    </w:p>
    <w:p w14:paraId="2E68ABF2" w14:textId="77777777" w:rsidR="00AC4841" w:rsidRDefault="00AC4841" w:rsidP="00AC4841">
      <w:pPr>
        <w:pStyle w:val="ppNumberList"/>
      </w:pPr>
      <w:r>
        <w:t xml:space="preserve">Add a default event handler for the Click event in each of </w:t>
      </w:r>
      <w:r w:rsidR="00AB19B6">
        <w:t>the buttons above.</w:t>
      </w:r>
      <w:r>
        <w:t xml:space="preserve"> </w:t>
      </w:r>
    </w:p>
    <w:p w14:paraId="009941C7" w14:textId="77777777" w:rsidR="00AC4841" w:rsidRDefault="00AC4841" w:rsidP="00AC4841">
      <w:pPr>
        <w:pStyle w:val="ppNumberList"/>
      </w:pPr>
      <w:r>
        <w:t xml:space="preserve">In order to access the clipboard, we'll use the Clipboard class introduced in Silverlight 4 which supports saving and loading strings in the clipboard. Add the following code to the event handler </w:t>
      </w:r>
      <w:r w:rsidR="00E41F97">
        <w:t xml:space="preserve">for </w:t>
      </w:r>
      <w:r w:rsidR="00E41F97" w:rsidRPr="00E41F97">
        <w:rPr>
          <w:b/>
        </w:rPr>
        <w:t>btnCopy</w:t>
      </w:r>
      <w:r>
        <w:t xml:space="preserve"> to allow saving strings in the clipboard</w:t>
      </w:r>
      <w:r w:rsidR="00E41F97">
        <w:t>:</w:t>
      </w:r>
    </w:p>
    <w:p w14:paraId="127D2120" w14:textId="77777777" w:rsidR="00AB19B6" w:rsidRPr="00B00255" w:rsidRDefault="00AB19B6" w:rsidP="00AB19B6">
      <w:pPr>
        <w:pStyle w:val="ppCodeLanguageIndent"/>
      </w:pPr>
      <w:r w:rsidRPr="00B00255">
        <w:t>C#</w:t>
      </w:r>
    </w:p>
    <w:p w14:paraId="656C7415" w14:textId="77777777" w:rsidR="00AB19B6" w:rsidRPr="00EB36B5" w:rsidRDefault="00AB19B6" w:rsidP="00AB19B6">
      <w:pPr>
        <w:pStyle w:val="ppCodeIndent"/>
        <w:rPr>
          <w:rFonts w:eastAsiaTheme="minorHAnsi"/>
        </w:rPr>
      </w:pPr>
      <w:r w:rsidRPr="00134C6B">
        <w:rPr>
          <w:rFonts w:eastAsiaTheme="minorHAnsi"/>
          <w:color w:val="31859C" w:themeColor="accent5" w:themeShade="BF"/>
        </w:rPr>
        <w:t>Clipboard</w:t>
      </w:r>
      <w:r w:rsidRPr="00B00255">
        <w:rPr>
          <w:rFonts w:eastAsiaTheme="minorHAnsi"/>
        </w:rPr>
        <w:t>.SetText(rtb.Selection.Text);</w:t>
      </w:r>
      <w:r w:rsidR="00C85706">
        <w:rPr>
          <w:rFonts w:eastAsiaTheme="minorHAnsi"/>
        </w:rPr>
        <w:br/>
      </w:r>
      <w:r w:rsidR="00C85706" w:rsidRPr="009A2BE9">
        <w:rPr>
          <w:rFonts w:cs="Consolas"/>
          <w:sz w:val="19"/>
          <w:szCs w:val="19"/>
        </w:rPr>
        <w:t>ReturnFocus();</w:t>
      </w:r>
    </w:p>
    <w:p w14:paraId="1352292D" w14:textId="77777777" w:rsidR="00832907" w:rsidRDefault="00832907" w:rsidP="00832907">
      <w:pPr>
        <w:pStyle w:val="ppNumberList"/>
      </w:pPr>
      <w:r>
        <w:t xml:space="preserve">Find the Click event handler for the </w:t>
      </w:r>
      <w:r w:rsidRPr="00E41F97">
        <w:rPr>
          <w:b/>
        </w:rPr>
        <w:t>btnPaste</w:t>
      </w:r>
      <w:r>
        <w:t xml:space="preserve"> button and add the following code to read strings from the clipboard</w:t>
      </w:r>
    </w:p>
    <w:p w14:paraId="52026090" w14:textId="77777777" w:rsidR="005C3900" w:rsidRPr="00B00255" w:rsidRDefault="00227E26">
      <w:pPr>
        <w:pStyle w:val="ppCodeLanguageIndent"/>
      </w:pPr>
      <w:r w:rsidRPr="00B00255">
        <w:lastRenderedPageBreak/>
        <w:t>C#</w:t>
      </w:r>
    </w:p>
    <w:p w14:paraId="403F5D83" w14:textId="77777777" w:rsidR="005C3900" w:rsidRPr="00EB36B5" w:rsidRDefault="00227E26">
      <w:pPr>
        <w:pStyle w:val="ppCodeIndent"/>
        <w:rPr>
          <w:rFonts w:eastAsiaTheme="minorHAnsi"/>
        </w:rPr>
      </w:pPr>
      <w:r w:rsidRPr="00B00255">
        <w:rPr>
          <w:rFonts w:eastAsiaTheme="minorHAnsi"/>
        </w:rPr>
        <w:t xml:space="preserve">rtb.Selection.Text = </w:t>
      </w:r>
      <w:r w:rsidRPr="00134C6B">
        <w:rPr>
          <w:rFonts w:eastAsiaTheme="minorHAnsi"/>
          <w:color w:val="31859C" w:themeColor="accent5" w:themeShade="BF"/>
        </w:rPr>
        <w:t>Clipboard</w:t>
      </w:r>
      <w:r w:rsidRPr="00B00255">
        <w:rPr>
          <w:rFonts w:eastAsiaTheme="minorHAnsi"/>
        </w:rPr>
        <w:t>.GetText();</w:t>
      </w:r>
      <w:r w:rsidR="00C85706">
        <w:rPr>
          <w:rFonts w:eastAsiaTheme="minorHAnsi"/>
        </w:rPr>
        <w:br/>
      </w:r>
      <w:r w:rsidR="00C85706" w:rsidRPr="009A2BE9">
        <w:rPr>
          <w:rFonts w:cs="Consolas"/>
          <w:sz w:val="19"/>
          <w:szCs w:val="19"/>
        </w:rPr>
        <w:t>ReturnFocus();</w:t>
      </w:r>
    </w:p>
    <w:p w14:paraId="59F34554" w14:textId="77777777" w:rsidR="00832907" w:rsidRDefault="00E41F97" w:rsidP="00832907">
      <w:pPr>
        <w:pStyle w:val="ppNumberList"/>
      </w:pPr>
      <w:r>
        <w:t>Find the Click</w:t>
      </w:r>
      <w:r w:rsidR="00832907">
        <w:t xml:space="preserve"> event handler for the </w:t>
      </w:r>
      <w:r w:rsidR="00832907" w:rsidRPr="00E41F97">
        <w:rPr>
          <w:b/>
        </w:rPr>
        <w:t>btnCut</w:t>
      </w:r>
      <w:r w:rsidR="00832907">
        <w:t xml:space="preserve"> but</w:t>
      </w:r>
      <w:r w:rsidR="00134C6B">
        <w:t>ton and add the following code</w:t>
      </w:r>
      <w:r w:rsidR="00832907">
        <w:t>:</w:t>
      </w:r>
    </w:p>
    <w:p w14:paraId="64B78014" w14:textId="77777777" w:rsidR="005C3900" w:rsidRPr="00B00255" w:rsidRDefault="00227E26">
      <w:pPr>
        <w:pStyle w:val="ppCodeLanguageIndent"/>
      </w:pPr>
      <w:r w:rsidRPr="00B00255">
        <w:t>C#</w:t>
      </w:r>
    </w:p>
    <w:p w14:paraId="6EB973ED" w14:textId="77777777" w:rsidR="005C3900" w:rsidRPr="00EB36B5" w:rsidRDefault="00227E26">
      <w:pPr>
        <w:pStyle w:val="ppCodeIndent"/>
        <w:rPr>
          <w:rFonts w:eastAsiaTheme="minorHAnsi"/>
        </w:rPr>
      </w:pPr>
      <w:r w:rsidRPr="00134C6B">
        <w:rPr>
          <w:rFonts w:eastAsiaTheme="minorHAnsi"/>
          <w:color w:val="31859C" w:themeColor="accent5" w:themeShade="BF"/>
        </w:rPr>
        <w:t>Clipboard</w:t>
      </w:r>
      <w:r w:rsidRPr="00B00255">
        <w:rPr>
          <w:rFonts w:eastAsiaTheme="minorHAnsi"/>
        </w:rPr>
        <w:t>.SetText(rtb.Selection.Text);</w:t>
      </w:r>
    </w:p>
    <w:p w14:paraId="5BA1442E" w14:textId="77777777" w:rsidR="005C3900" w:rsidRPr="00EB36B5" w:rsidRDefault="00227E26">
      <w:pPr>
        <w:pStyle w:val="ppCodeIndent"/>
        <w:rPr>
          <w:rFonts w:eastAsiaTheme="minorHAnsi"/>
        </w:rPr>
      </w:pPr>
      <w:r w:rsidRPr="00B00255">
        <w:rPr>
          <w:rFonts w:eastAsiaTheme="minorHAnsi"/>
        </w:rPr>
        <w:t>rtb.Selection.Text = "";</w:t>
      </w:r>
      <w:r w:rsidR="00C85706">
        <w:rPr>
          <w:rFonts w:eastAsiaTheme="minorHAnsi"/>
        </w:rPr>
        <w:br/>
      </w:r>
      <w:r w:rsidR="00C85706" w:rsidRPr="009A2BE9">
        <w:rPr>
          <w:rFonts w:cs="Consolas"/>
          <w:sz w:val="19"/>
          <w:szCs w:val="19"/>
        </w:rPr>
        <w:t>ReturnFocus();</w:t>
      </w:r>
    </w:p>
    <w:p w14:paraId="54C186EE" w14:textId="77777777" w:rsidR="00BF545F" w:rsidRDefault="00832907" w:rsidP="00E41F97">
      <w:pPr>
        <w:pStyle w:val="ppNumberList"/>
      </w:pPr>
      <w:r>
        <w:t>Compile and run the application</w:t>
      </w:r>
      <w:r w:rsidR="00892A64">
        <w:t xml:space="preserve"> by pressing F5</w:t>
      </w:r>
      <w:r>
        <w:t xml:space="preserve">. </w:t>
      </w:r>
      <w:r w:rsidR="00FF2000">
        <w:t>Add</w:t>
      </w:r>
      <w:r>
        <w:t xml:space="preserve"> some text in the </w:t>
      </w:r>
      <w:r w:rsidR="00FF2000">
        <w:t>RichTextBox</w:t>
      </w:r>
      <w:r>
        <w:t xml:space="preserve"> and press the Copy button. Open </w:t>
      </w:r>
      <w:r w:rsidR="003E2AF8">
        <w:t>N</w:t>
      </w:r>
      <w:r>
        <w:t xml:space="preserve">otepad and paste the string (CTRL+V). </w:t>
      </w:r>
    </w:p>
    <w:p w14:paraId="1F6239B8" w14:textId="77777777" w:rsidR="00227E26" w:rsidRDefault="00832907" w:rsidP="00E41F97">
      <w:pPr>
        <w:pStyle w:val="ppNumberList"/>
      </w:pPr>
      <w:r>
        <w:t>Return to the application, press the Create New document</w:t>
      </w:r>
      <w:r w:rsidR="00BF545F">
        <w:t xml:space="preserve"> button (click </w:t>
      </w:r>
      <w:r w:rsidR="00DA7FA4">
        <w:t>OK</w:t>
      </w:r>
      <w:r w:rsidR="00BF545F">
        <w:t xml:space="preserve"> if prompted) and </w:t>
      </w:r>
      <w:r>
        <w:t>then press t</w:t>
      </w:r>
      <w:r w:rsidR="00D43698">
        <w:t>he Paste button. T</w:t>
      </w:r>
      <w:r>
        <w:t xml:space="preserve">he copied text will be pasted </w:t>
      </w:r>
      <w:r w:rsidR="00CB2309">
        <w:t xml:space="preserve">in </w:t>
      </w:r>
      <w:r>
        <w:t xml:space="preserve">the </w:t>
      </w:r>
      <w:r w:rsidR="00BF545F">
        <w:t>RichTextBox</w:t>
      </w:r>
      <w:r>
        <w:t>.</w:t>
      </w:r>
      <w:r w:rsidR="00CB2309">
        <w:t xml:space="preserve"> The Text Editor application now has clipboard support. </w:t>
      </w:r>
    </w:p>
    <w:p w14:paraId="164D18D8" w14:textId="77777777" w:rsidR="00BD1B15" w:rsidRPr="00AC4841" w:rsidRDefault="00BD1B15" w:rsidP="00AC4841">
      <w:pPr>
        <w:autoSpaceDE w:val="0"/>
        <w:autoSpaceDN w:val="0"/>
        <w:adjustRightInd w:val="0"/>
        <w:spacing w:after="0" w:line="240" w:lineRule="auto"/>
        <w:rPr>
          <w:rFonts w:ascii="Consolas" w:eastAsiaTheme="minorHAnsi" w:hAnsi="Consolas" w:cs="Consolas"/>
          <w:color w:val="008000"/>
          <w:sz w:val="19"/>
          <w:szCs w:val="19"/>
          <w:lang w:bidi="ar-SA"/>
        </w:rPr>
      </w:pPr>
    </w:p>
    <w:p w14:paraId="26BED782" w14:textId="77777777" w:rsidR="00832907" w:rsidRDefault="00832907" w:rsidP="00832907">
      <w:pPr>
        <w:pStyle w:val="ppListEnd"/>
      </w:pPr>
    </w:p>
    <w:p w14:paraId="025E632F" w14:textId="77777777" w:rsidR="00111FF0" w:rsidRDefault="00111FF0" w:rsidP="00832907">
      <w:pPr>
        <w:pStyle w:val="ppBodyText"/>
        <w:ind w:left="720"/>
      </w:pPr>
    </w:p>
    <w:p w14:paraId="7A0FA417" w14:textId="77777777" w:rsidR="007F4FFB" w:rsidRDefault="007F4FFB">
      <w:pPr>
        <w:spacing w:after="200"/>
        <w:rPr>
          <w:rFonts w:asciiTheme="majorHAnsi" w:eastAsiaTheme="majorEastAsia" w:hAnsiTheme="majorHAnsi" w:cstheme="majorBidi"/>
          <w:b/>
          <w:bCs/>
          <w:color w:val="4F81BD" w:themeColor="accent1"/>
        </w:rPr>
      </w:pPr>
      <w:r>
        <w:br w:type="page"/>
      </w:r>
    </w:p>
    <w:p w14:paraId="4516F208" w14:textId="77777777" w:rsidR="00832907" w:rsidRDefault="00832907" w:rsidP="00832907">
      <w:pPr>
        <w:pStyle w:val="ppProcedureStart"/>
        <w:rPr>
          <w:rFonts w:eastAsiaTheme="majorEastAsia"/>
        </w:rPr>
      </w:pPr>
      <w:bookmarkStart w:id="17" w:name="_Toc244134686"/>
      <w:bookmarkStart w:id="18" w:name="_Toc256194582"/>
      <w:r>
        <w:rPr>
          <w:rFonts w:eastAsiaTheme="majorEastAsia"/>
        </w:rPr>
        <w:lastRenderedPageBreak/>
        <w:t>Task 2 – Printing from Silverlight</w:t>
      </w:r>
      <w:bookmarkEnd w:id="17"/>
      <w:bookmarkEnd w:id="18"/>
    </w:p>
    <w:p w14:paraId="1C4FE810" w14:textId="77777777" w:rsidR="00227E26" w:rsidRPr="00B00255" w:rsidRDefault="00A101E3" w:rsidP="00B00255">
      <w:pPr>
        <w:pStyle w:val="ppBodyText"/>
      </w:pPr>
      <w:r>
        <w:t>Silverlight 4 enable</w:t>
      </w:r>
      <w:r w:rsidR="00134C6B">
        <w:t>s</w:t>
      </w:r>
      <w:r>
        <w:t xml:space="preserve"> developers to use installed printer</w:t>
      </w:r>
      <w:r w:rsidR="00134C6B">
        <w:t>s</w:t>
      </w:r>
      <w:r>
        <w:t xml:space="preserve"> in order to</w:t>
      </w:r>
      <w:r w:rsidR="00B0190F">
        <w:t xml:space="preserve"> print</w:t>
      </w:r>
      <w:r>
        <w:t xml:space="preserve"> </w:t>
      </w:r>
      <w:r w:rsidR="00134C6B">
        <w:t>application</w:t>
      </w:r>
      <w:r>
        <w:t xml:space="preserve"> content. In this exercise we will use this functionality and print the document content.</w:t>
      </w:r>
    </w:p>
    <w:p w14:paraId="40866868" w14:textId="77777777" w:rsidR="00832907" w:rsidRPr="00D74B52" w:rsidRDefault="00832907" w:rsidP="00401C2B">
      <w:pPr>
        <w:pStyle w:val="ppNumberList"/>
        <w:numPr>
          <w:ilvl w:val="1"/>
          <w:numId w:val="20"/>
        </w:numPr>
      </w:pPr>
      <w:r w:rsidRPr="00D74B52">
        <w:t>To print the</w:t>
      </w:r>
      <w:r w:rsidR="004E2E87" w:rsidRPr="00D74B52">
        <w:t xml:space="preserve"> contents</w:t>
      </w:r>
      <w:r w:rsidR="000F4DE1">
        <w:t xml:space="preserve"> of the</w:t>
      </w:r>
      <w:r w:rsidRPr="00D74B52">
        <w:t xml:space="preserve"> </w:t>
      </w:r>
      <w:r w:rsidR="00FC6900" w:rsidRPr="00D74B52">
        <w:t>RichTextBox</w:t>
      </w:r>
      <w:r w:rsidRPr="00D74B52">
        <w:t xml:space="preserve"> we will use the PrintDocument class</w:t>
      </w:r>
      <w:r w:rsidR="004E2E87" w:rsidRPr="00D74B52">
        <w:t xml:space="preserve"> </w:t>
      </w:r>
      <w:r w:rsidRPr="00D74B52">
        <w:t xml:space="preserve">introduced in Silverlight 4. Open the MainPage.xaml file, </w:t>
      </w:r>
      <w:r w:rsidR="004E2E87" w:rsidRPr="00D74B52">
        <w:t xml:space="preserve">and locate the comment remark </w:t>
      </w:r>
      <w:r w:rsidR="004E2E87" w:rsidRPr="00C87F85">
        <w:rPr>
          <w:szCs w:val="19"/>
          <w:lang w:bidi="ar-SA"/>
        </w:rPr>
        <w:t xml:space="preserve">&lt;!-- TODO - </w:t>
      </w:r>
      <w:r w:rsidR="00883B7A" w:rsidRPr="00C87F85">
        <w:rPr>
          <w:szCs w:val="19"/>
          <w:lang w:bidi="ar-SA"/>
        </w:rPr>
        <w:t>Print</w:t>
      </w:r>
      <w:r w:rsidR="004E2E87" w:rsidRPr="00C87F85">
        <w:rPr>
          <w:szCs w:val="19"/>
          <w:lang w:bidi="ar-SA"/>
        </w:rPr>
        <w:t xml:space="preserve"> Buttons--&gt;</w:t>
      </w:r>
      <w:r w:rsidR="004E2E87" w:rsidRPr="00D74B52">
        <w:t>. Add the following code for the</w:t>
      </w:r>
      <w:r w:rsidR="00883B7A" w:rsidRPr="00D74B52">
        <w:t xml:space="preserve"> Print button</w:t>
      </w:r>
      <w:r w:rsidRPr="00D74B52">
        <w:t>:</w:t>
      </w:r>
    </w:p>
    <w:p w14:paraId="7F603944" w14:textId="77777777" w:rsidR="00227E26" w:rsidRPr="00B00255" w:rsidRDefault="00227E26" w:rsidP="00B00255">
      <w:pPr>
        <w:pStyle w:val="ppCodeLanguageIndent"/>
      </w:pPr>
      <w:r w:rsidRPr="00B00255">
        <w:t>C#</w:t>
      </w:r>
    </w:p>
    <w:p w14:paraId="2981DD97" w14:textId="77777777" w:rsidR="00EF5938" w:rsidRPr="00EF5938" w:rsidRDefault="00EF5938" w:rsidP="00EF5938">
      <w:pPr>
        <w:pStyle w:val="ppCodeIndent"/>
        <w:rPr>
          <w:rFonts w:eastAsiaTheme="minorHAnsi"/>
          <w:lang w:bidi="ar-SA"/>
        </w:rPr>
      </w:pPr>
      <w:r w:rsidRPr="00EF5938">
        <w:rPr>
          <w:rFonts w:eastAsiaTheme="minorHAnsi"/>
          <w:lang w:bidi="ar-SA"/>
        </w:rPr>
        <w:t>&lt;</w:t>
      </w:r>
      <w:r w:rsidRPr="00EF5938">
        <w:rPr>
          <w:rFonts w:eastAsiaTheme="minorHAnsi"/>
          <w:color w:val="A31515"/>
          <w:lang w:bidi="ar-SA"/>
        </w:rPr>
        <w:t>Button</w:t>
      </w:r>
      <w:r w:rsidRPr="00EF5938">
        <w:rPr>
          <w:rFonts w:eastAsiaTheme="minorHAnsi"/>
          <w:color w:val="FF0000"/>
          <w:lang w:bidi="ar-SA"/>
        </w:rPr>
        <w:t xml:space="preserve"> x</w:t>
      </w:r>
      <w:r w:rsidRPr="00EF5938">
        <w:rPr>
          <w:rFonts w:eastAsiaTheme="minorHAnsi"/>
          <w:lang w:bidi="ar-SA"/>
        </w:rPr>
        <w:t>:</w:t>
      </w:r>
      <w:r w:rsidRPr="00EF5938">
        <w:rPr>
          <w:rFonts w:eastAsiaTheme="minorHAnsi"/>
          <w:color w:val="FF0000"/>
          <w:lang w:bidi="ar-SA"/>
        </w:rPr>
        <w:t>Name</w:t>
      </w:r>
      <w:r w:rsidRPr="00EF5938">
        <w:rPr>
          <w:rFonts w:eastAsiaTheme="minorHAnsi"/>
          <w:lang w:bidi="ar-SA"/>
        </w:rPr>
        <w:t>="btnPrint"</w:t>
      </w:r>
      <w:r w:rsidRPr="00EF5938">
        <w:rPr>
          <w:rFonts w:eastAsiaTheme="minorHAnsi"/>
          <w:color w:val="FF0000"/>
          <w:lang w:bidi="ar-SA"/>
        </w:rPr>
        <w:t xml:space="preserve"> Grid.Column</w:t>
      </w:r>
      <w:r w:rsidRPr="00EF5938">
        <w:rPr>
          <w:rFonts w:eastAsiaTheme="minorHAnsi"/>
          <w:lang w:bidi="ar-SA"/>
        </w:rPr>
        <w:t>="3"</w:t>
      </w:r>
      <w:r w:rsidRPr="00EF5938">
        <w:rPr>
          <w:rFonts w:eastAsiaTheme="minorHAnsi"/>
          <w:color w:val="FF0000"/>
          <w:lang w:bidi="ar-SA"/>
        </w:rPr>
        <w:t xml:space="preserve"> Margin</w:t>
      </w:r>
      <w:r w:rsidRPr="00EF5938">
        <w:rPr>
          <w:rFonts w:eastAsiaTheme="minorHAnsi"/>
          <w:lang w:bidi="ar-SA"/>
        </w:rPr>
        <w:t>="20,-22,0,24"</w:t>
      </w:r>
      <w:r w:rsidRPr="00EF5938">
        <w:rPr>
          <w:rFonts w:eastAsiaTheme="minorHAnsi"/>
          <w:color w:val="FF0000"/>
          <w:lang w:bidi="ar-SA"/>
        </w:rPr>
        <w:t xml:space="preserve"> </w:t>
      </w:r>
      <w:r>
        <w:rPr>
          <w:rFonts w:eastAsiaTheme="minorHAnsi"/>
          <w:color w:val="FF0000"/>
          <w:lang w:bidi="ar-SA"/>
        </w:rPr>
        <w:br/>
        <w:t xml:space="preserve">  </w:t>
      </w:r>
      <w:r w:rsidRPr="00EF5938">
        <w:rPr>
          <w:rFonts w:eastAsiaTheme="minorHAnsi"/>
          <w:color w:val="FF0000"/>
          <w:lang w:bidi="ar-SA"/>
        </w:rPr>
        <w:t>HorizontalAlignment</w:t>
      </w:r>
      <w:r w:rsidRPr="00EF5938">
        <w:rPr>
          <w:rFonts w:eastAsiaTheme="minorHAnsi"/>
          <w:lang w:bidi="ar-SA"/>
        </w:rPr>
        <w:t>="Left"</w:t>
      </w:r>
      <w:r w:rsidRPr="00EF5938">
        <w:rPr>
          <w:rFonts w:eastAsiaTheme="minorHAnsi"/>
          <w:color w:val="FF0000"/>
          <w:lang w:bidi="ar-SA"/>
        </w:rPr>
        <w:t xml:space="preserve"> Grid.Row</w:t>
      </w:r>
      <w:r w:rsidRPr="00EF5938">
        <w:rPr>
          <w:rFonts w:eastAsiaTheme="minorHAnsi"/>
          <w:lang w:bidi="ar-SA"/>
        </w:rPr>
        <w:t>="1"&gt;</w:t>
      </w:r>
    </w:p>
    <w:p w14:paraId="761EB54E" w14:textId="77777777" w:rsidR="00EF5938" w:rsidRPr="00EF5938" w:rsidRDefault="00EF5938" w:rsidP="00EF5938">
      <w:pPr>
        <w:pStyle w:val="ppCodeIndent"/>
        <w:rPr>
          <w:rFonts w:eastAsiaTheme="minorHAnsi"/>
          <w:lang w:bidi="ar-SA"/>
        </w:rPr>
      </w:pPr>
      <w:r w:rsidRPr="00EF5938">
        <w:rPr>
          <w:rFonts w:eastAsiaTheme="minorHAnsi"/>
          <w:color w:val="A31515"/>
          <w:lang w:bidi="ar-SA"/>
        </w:rPr>
        <w:t xml:space="preserve">    </w:t>
      </w:r>
      <w:r w:rsidRPr="00EF5938">
        <w:rPr>
          <w:rFonts w:eastAsiaTheme="minorHAnsi"/>
          <w:lang w:bidi="ar-SA"/>
        </w:rPr>
        <w:t>&lt;</w:t>
      </w:r>
      <w:r w:rsidRPr="00EF5938">
        <w:rPr>
          <w:rFonts w:eastAsiaTheme="minorHAnsi"/>
          <w:color w:val="A31515"/>
          <w:lang w:bidi="ar-SA"/>
        </w:rPr>
        <w:t>ToolTipService.ToolTip</w:t>
      </w:r>
      <w:r w:rsidRPr="00EF5938">
        <w:rPr>
          <w:rFonts w:eastAsiaTheme="minorHAnsi"/>
          <w:lang w:bidi="ar-SA"/>
        </w:rPr>
        <w:t>&gt;</w:t>
      </w:r>
    </w:p>
    <w:p w14:paraId="131E6E2B" w14:textId="77777777" w:rsidR="00EF5938" w:rsidRPr="00EF5938" w:rsidRDefault="00EF5938" w:rsidP="00EF5938">
      <w:pPr>
        <w:pStyle w:val="ppCodeIndent"/>
        <w:rPr>
          <w:rFonts w:eastAsiaTheme="minorHAnsi"/>
          <w:lang w:bidi="ar-SA"/>
        </w:rPr>
      </w:pPr>
      <w:r w:rsidRPr="00EF5938">
        <w:rPr>
          <w:rFonts w:eastAsiaTheme="minorHAnsi"/>
          <w:color w:val="A31515"/>
          <w:lang w:bidi="ar-SA"/>
        </w:rPr>
        <w:t xml:space="preserve">        </w:t>
      </w:r>
      <w:r w:rsidRPr="00EF5938">
        <w:rPr>
          <w:rFonts w:eastAsiaTheme="minorHAnsi"/>
          <w:lang w:bidi="ar-SA"/>
        </w:rPr>
        <w:t>&lt;</w:t>
      </w:r>
      <w:r w:rsidRPr="00EF5938">
        <w:rPr>
          <w:rFonts w:eastAsiaTheme="minorHAnsi"/>
          <w:color w:val="A31515"/>
          <w:lang w:bidi="ar-SA"/>
        </w:rPr>
        <w:t>ToolTip</w:t>
      </w:r>
      <w:r w:rsidRPr="00EF5938">
        <w:rPr>
          <w:rFonts w:eastAsiaTheme="minorHAnsi"/>
          <w:color w:val="FF0000"/>
          <w:lang w:bidi="ar-SA"/>
        </w:rPr>
        <w:t xml:space="preserve"> FontSize</w:t>
      </w:r>
      <w:r w:rsidRPr="00EF5938">
        <w:rPr>
          <w:rFonts w:eastAsiaTheme="minorHAnsi"/>
          <w:lang w:bidi="ar-SA"/>
        </w:rPr>
        <w:t>="16"</w:t>
      </w:r>
      <w:r w:rsidRPr="00EF5938">
        <w:rPr>
          <w:rFonts w:eastAsiaTheme="minorHAnsi"/>
          <w:color w:val="FF0000"/>
          <w:lang w:bidi="ar-SA"/>
        </w:rPr>
        <w:t xml:space="preserve"> Content</w:t>
      </w:r>
      <w:r w:rsidRPr="00EF5938">
        <w:rPr>
          <w:rFonts w:eastAsiaTheme="minorHAnsi"/>
          <w:lang w:bidi="ar-SA"/>
        </w:rPr>
        <w:t>="{</w:t>
      </w:r>
      <w:r w:rsidRPr="00EF5938">
        <w:rPr>
          <w:rFonts w:eastAsiaTheme="minorHAnsi"/>
          <w:color w:val="A31515"/>
          <w:lang w:bidi="ar-SA"/>
        </w:rPr>
        <w:t>Binding</w:t>
      </w:r>
      <w:r w:rsidRPr="00EF5938">
        <w:rPr>
          <w:rFonts w:eastAsiaTheme="minorHAnsi"/>
          <w:color w:val="FF0000"/>
          <w:lang w:bidi="ar-SA"/>
        </w:rPr>
        <w:t xml:space="preserve"> tooltip_Print</w:t>
      </w:r>
      <w:r w:rsidRPr="00EF5938">
        <w:rPr>
          <w:rFonts w:eastAsiaTheme="minorHAnsi"/>
          <w:lang w:bidi="ar-SA"/>
        </w:rPr>
        <w:t>,</w:t>
      </w:r>
      <w:r w:rsidRPr="00EF5938">
        <w:rPr>
          <w:rFonts w:eastAsiaTheme="minorHAnsi"/>
          <w:color w:val="FF0000"/>
          <w:lang w:bidi="ar-SA"/>
        </w:rPr>
        <w:t xml:space="preserve"> </w:t>
      </w:r>
      <w:r>
        <w:rPr>
          <w:rFonts w:eastAsiaTheme="minorHAnsi"/>
          <w:color w:val="FF0000"/>
          <w:lang w:bidi="ar-SA"/>
        </w:rPr>
        <w:br/>
        <w:t xml:space="preserve">           </w:t>
      </w:r>
      <w:r w:rsidRPr="00EF5938">
        <w:rPr>
          <w:rFonts w:eastAsiaTheme="minorHAnsi"/>
          <w:color w:val="FF0000"/>
          <w:lang w:bidi="ar-SA"/>
        </w:rPr>
        <w:t>Source</w:t>
      </w:r>
      <w:r w:rsidRPr="00EF5938">
        <w:rPr>
          <w:rFonts w:eastAsiaTheme="minorHAnsi"/>
          <w:lang w:bidi="ar-SA"/>
        </w:rPr>
        <w:t>={</w:t>
      </w:r>
      <w:r w:rsidRPr="00EF5938">
        <w:rPr>
          <w:rFonts w:eastAsiaTheme="minorHAnsi"/>
          <w:color w:val="A31515"/>
          <w:lang w:bidi="ar-SA"/>
        </w:rPr>
        <w:t>StaticResource</w:t>
      </w:r>
      <w:r w:rsidRPr="00EF5938">
        <w:rPr>
          <w:rFonts w:eastAsiaTheme="minorHAnsi"/>
          <w:color w:val="FF0000"/>
          <w:lang w:bidi="ar-SA"/>
        </w:rPr>
        <w:t xml:space="preserve"> localizedStrings</w:t>
      </w:r>
      <w:r w:rsidRPr="00EF5938">
        <w:rPr>
          <w:rFonts w:eastAsiaTheme="minorHAnsi"/>
          <w:lang w:bidi="ar-SA"/>
        </w:rPr>
        <w:t>}}"/&gt;</w:t>
      </w:r>
    </w:p>
    <w:p w14:paraId="117532C7" w14:textId="77777777" w:rsidR="00EF5938" w:rsidRPr="00EF5938" w:rsidRDefault="00EF5938" w:rsidP="00EF5938">
      <w:pPr>
        <w:pStyle w:val="ppCodeIndent"/>
        <w:rPr>
          <w:rFonts w:eastAsiaTheme="minorHAnsi"/>
          <w:lang w:bidi="ar-SA"/>
        </w:rPr>
      </w:pPr>
      <w:r w:rsidRPr="00EF5938">
        <w:rPr>
          <w:rFonts w:eastAsiaTheme="minorHAnsi"/>
          <w:color w:val="A31515"/>
          <w:lang w:bidi="ar-SA"/>
        </w:rPr>
        <w:t xml:space="preserve">    </w:t>
      </w:r>
      <w:r w:rsidRPr="00EF5938">
        <w:rPr>
          <w:rFonts w:eastAsiaTheme="minorHAnsi"/>
          <w:lang w:bidi="ar-SA"/>
        </w:rPr>
        <w:t>&lt;/</w:t>
      </w:r>
      <w:r w:rsidRPr="00EF5938">
        <w:rPr>
          <w:rFonts w:eastAsiaTheme="minorHAnsi"/>
          <w:color w:val="A31515"/>
          <w:lang w:bidi="ar-SA"/>
        </w:rPr>
        <w:t>ToolTipService.ToolTip</w:t>
      </w:r>
      <w:r w:rsidRPr="00EF5938">
        <w:rPr>
          <w:rFonts w:eastAsiaTheme="minorHAnsi"/>
          <w:lang w:bidi="ar-SA"/>
        </w:rPr>
        <w:t>&gt;</w:t>
      </w:r>
    </w:p>
    <w:p w14:paraId="5829B6E3" w14:textId="77777777" w:rsidR="00EF5938" w:rsidRPr="00EF5938" w:rsidRDefault="00EF5938" w:rsidP="00EF5938">
      <w:pPr>
        <w:pStyle w:val="ppCodeIndent"/>
        <w:rPr>
          <w:rFonts w:eastAsiaTheme="minorHAnsi"/>
          <w:lang w:bidi="ar-SA"/>
        </w:rPr>
      </w:pPr>
      <w:r w:rsidRPr="00EF5938">
        <w:rPr>
          <w:rFonts w:eastAsiaTheme="minorHAnsi"/>
          <w:color w:val="A31515"/>
          <w:lang w:bidi="ar-SA"/>
        </w:rPr>
        <w:t xml:space="preserve">    </w:t>
      </w:r>
      <w:r w:rsidRPr="00EF5938">
        <w:rPr>
          <w:rFonts w:eastAsiaTheme="minorHAnsi"/>
          <w:lang w:bidi="ar-SA"/>
        </w:rPr>
        <w:t>&lt;</w:t>
      </w:r>
      <w:r w:rsidRPr="00EF5938">
        <w:rPr>
          <w:rFonts w:eastAsiaTheme="minorHAnsi"/>
          <w:color w:val="A31515"/>
          <w:lang w:bidi="ar-SA"/>
        </w:rPr>
        <w:t>Image</w:t>
      </w:r>
      <w:r w:rsidRPr="00EF5938">
        <w:rPr>
          <w:rFonts w:eastAsiaTheme="minorHAnsi"/>
          <w:color w:val="FF0000"/>
          <w:lang w:bidi="ar-SA"/>
        </w:rPr>
        <w:t xml:space="preserve"> Source</w:t>
      </w:r>
      <w:r w:rsidRPr="00EF5938">
        <w:rPr>
          <w:rFonts w:eastAsiaTheme="minorHAnsi"/>
          <w:lang w:bidi="ar-SA"/>
        </w:rPr>
        <w:t>="Images/Print_big.png"</w:t>
      </w:r>
      <w:r w:rsidRPr="00EF5938">
        <w:rPr>
          <w:rFonts w:eastAsiaTheme="minorHAnsi"/>
          <w:color w:val="FF0000"/>
          <w:lang w:bidi="ar-SA"/>
        </w:rPr>
        <w:t xml:space="preserve"> Width</w:t>
      </w:r>
      <w:r w:rsidRPr="00EF5938">
        <w:rPr>
          <w:rFonts w:eastAsiaTheme="minorHAnsi"/>
          <w:lang w:bidi="ar-SA"/>
        </w:rPr>
        <w:t>="30"/&gt;</w:t>
      </w:r>
    </w:p>
    <w:p w14:paraId="5359FDF4" w14:textId="77777777" w:rsidR="00EF5938" w:rsidRPr="00EF5938" w:rsidRDefault="00EF5938" w:rsidP="00EF5938">
      <w:pPr>
        <w:pStyle w:val="ppCodeIndent"/>
        <w:rPr>
          <w:rFonts w:eastAsiaTheme="minorHAnsi"/>
          <w:lang w:bidi="ar-SA"/>
        </w:rPr>
      </w:pPr>
      <w:r w:rsidRPr="00EF5938">
        <w:rPr>
          <w:rFonts w:eastAsiaTheme="minorHAnsi"/>
          <w:lang w:bidi="ar-SA"/>
        </w:rPr>
        <w:t>&lt;/</w:t>
      </w:r>
      <w:r w:rsidRPr="00EF5938">
        <w:rPr>
          <w:rFonts w:eastAsiaTheme="minorHAnsi"/>
          <w:color w:val="A31515"/>
          <w:lang w:bidi="ar-SA"/>
        </w:rPr>
        <w:t>Button</w:t>
      </w:r>
      <w:r w:rsidRPr="00EF5938">
        <w:rPr>
          <w:rFonts w:eastAsiaTheme="minorHAnsi"/>
          <w:lang w:bidi="ar-SA"/>
        </w:rPr>
        <w:t>&gt;</w:t>
      </w:r>
    </w:p>
    <w:p w14:paraId="3E704B2A" w14:textId="77777777" w:rsidR="00883B7A" w:rsidRDefault="00883B7A" w:rsidP="00832907">
      <w:pPr>
        <w:pStyle w:val="ppNumberList"/>
      </w:pPr>
      <w:r>
        <w:t xml:space="preserve">Add a default event handler for the Click event for the </w:t>
      </w:r>
      <w:r w:rsidRPr="00C87F85">
        <w:rPr>
          <w:b/>
        </w:rPr>
        <w:t>Print</w:t>
      </w:r>
      <w:r>
        <w:t xml:space="preserve"> button.</w:t>
      </w:r>
    </w:p>
    <w:p w14:paraId="750055B5" w14:textId="77777777" w:rsidR="00883B7A" w:rsidRDefault="00883B7A" w:rsidP="00832907">
      <w:pPr>
        <w:pStyle w:val="ppNumberList"/>
      </w:pPr>
      <w:r>
        <w:t xml:space="preserve">Navigate to the event handler function and add the following code </w:t>
      </w:r>
    </w:p>
    <w:p w14:paraId="28E4FD96" w14:textId="77777777" w:rsidR="00883B7A" w:rsidRPr="00B00255" w:rsidRDefault="00883B7A" w:rsidP="00883B7A">
      <w:pPr>
        <w:pStyle w:val="ppCodeLanguageIndent"/>
      </w:pPr>
      <w:r w:rsidRPr="00B00255">
        <w:t>C#</w:t>
      </w:r>
    </w:p>
    <w:p w14:paraId="73E12EA4" w14:textId="77777777" w:rsidR="00883B7A" w:rsidRDefault="00883B7A" w:rsidP="00883B7A">
      <w:pPr>
        <w:pStyle w:val="ppCodeIndent"/>
        <w:rPr>
          <w:rFonts w:eastAsiaTheme="minorHAnsi"/>
          <w:lang w:bidi="he-IL"/>
        </w:rPr>
      </w:pPr>
      <w:r w:rsidRPr="00134C6B">
        <w:rPr>
          <w:rFonts w:eastAsiaTheme="minorHAnsi"/>
          <w:color w:val="31859C" w:themeColor="accent5" w:themeShade="BF"/>
          <w:lang w:bidi="he-IL"/>
        </w:rPr>
        <w:t>PrintDocument</w:t>
      </w:r>
      <w:r w:rsidRPr="007D1284">
        <w:rPr>
          <w:rFonts w:eastAsiaTheme="minorHAnsi"/>
          <w:lang w:bidi="he-IL"/>
        </w:rPr>
        <w:t xml:space="preserve"> theDoc = </w:t>
      </w:r>
      <w:r w:rsidRPr="007D1284">
        <w:rPr>
          <w:rFonts w:eastAsiaTheme="minorHAnsi"/>
          <w:color w:val="0000FF"/>
          <w:lang w:bidi="he-IL"/>
        </w:rPr>
        <w:t>new</w:t>
      </w:r>
      <w:r w:rsidRPr="007D1284">
        <w:rPr>
          <w:rFonts w:eastAsiaTheme="minorHAnsi"/>
          <w:lang w:bidi="he-IL"/>
        </w:rPr>
        <w:t xml:space="preserve"> </w:t>
      </w:r>
      <w:r w:rsidRPr="00134C6B">
        <w:rPr>
          <w:rFonts w:eastAsiaTheme="minorHAnsi"/>
          <w:color w:val="31859C" w:themeColor="accent5" w:themeShade="BF"/>
          <w:lang w:bidi="he-IL"/>
        </w:rPr>
        <w:t>PrintDocument</w:t>
      </w:r>
      <w:r w:rsidRPr="007D1284">
        <w:rPr>
          <w:rFonts w:eastAsiaTheme="minorHAnsi"/>
          <w:lang w:bidi="he-IL"/>
        </w:rPr>
        <w:t>();</w:t>
      </w:r>
    </w:p>
    <w:p w14:paraId="20C750E7" w14:textId="77777777" w:rsidR="00883B7A" w:rsidRDefault="00883B7A" w:rsidP="00883B7A">
      <w:pPr>
        <w:pStyle w:val="ppCodeIndent"/>
        <w:rPr>
          <w:rFonts w:eastAsiaTheme="minorHAnsi"/>
          <w:lang w:bidi="he-IL"/>
        </w:rPr>
      </w:pPr>
      <w:r>
        <w:rPr>
          <w:rFonts w:eastAsiaTheme="minorHAnsi"/>
          <w:lang w:bidi="he-IL"/>
        </w:rPr>
        <w:t xml:space="preserve">string </w:t>
      </w:r>
      <w:r w:rsidRPr="007D1284">
        <w:rPr>
          <w:rFonts w:eastAsiaTheme="minorHAnsi"/>
          <w:lang w:bidi="he-IL"/>
        </w:rPr>
        <w:t xml:space="preserve">DocumentName = </w:t>
      </w:r>
      <w:r w:rsidRPr="007D1284">
        <w:rPr>
          <w:rFonts w:eastAsiaTheme="minorHAnsi"/>
          <w:color w:val="A31515"/>
          <w:lang w:bidi="he-IL"/>
        </w:rPr>
        <w:t>"Silverlight 4 Text E</w:t>
      </w:r>
      <w:r>
        <w:rPr>
          <w:rFonts w:eastAsiaTheme="minorHAnsi"/>
          <w:color w:val="A31515"/>
          <w:lang w:bidi="he-IL"/>
        </w:rPr>
        <w:t>d</w:t>
      </w:r>
      <w:r w:rsidRPr="007D1284">
        <w:rPr>
          <w:rFonts w:eastAsiaTheme="minorHAnsi"/>
          <w:color w:val="A31515"/>
          <w:lang w:bidi="he-IL"/>
        </w:rPr>
        <w:t>itor - Opened Document"</w:t>
      </w:r>
      <w:r w:rsidRPr="007D1284">
        <w:rPr>
          <w:rFonts w:eastAsiaTheme="minorHAnsi"/>
          <w:lang w:bidi="he-IL"/>
        </w:rPr>
        <w:t>;</w:t>
      </w:r>
    </w:p>
    <w:p w14:paraId="19776332" w14:textId="77777777" w:rsidR="00883B7A" w:rsidRDefault="00883B7A" w:rsidP="00883B7A">
      <w:pPr>
        <w:pStyle w:val="ppCodeIndent"/>
        <w:rPr>
          <w:rFonts w:eastAsiaTheme="minorHAnsi"/>
          <w:lang w:bidi="he-IL"/>
        </w:rPr>
      </w:pPr>
      <w:r>
        <w:rPr>
          <w:rFonts w:eastAsiaTheme="minorHAnsi"/>
          <w:lang w:bidi="he-IL"/>
        </w:rPr>
        <w:t>theDoc.Print(</w:t>
      </w:r>
      <w:r w:rsidRPr="007D1284">
        <w:rPr>
          <w:rFonts w:eastAsiaTheme="minorHAnsi"/>
          <w:lang w:bidi="he-IL"/>
        </w:rPr>
        <w:t>DocumentName</w:t>
      </w:r>
      <w:r>
        <w:rPr>
          <w:rFonts w:eastAsiaTheme="minorHAnsi"/>
          <w:lang w:bidi="he-IL"/>
        </w:rPr>
        <w:t>);</w:t>
      </w:r>
    </w:p>
    <w:p w14:paraId="14252E43" w14:textId="77777777" w:rsidR="00832907" w:rsidRDefault="00832907" w:rsidP="00832907">
      <w:pPr>
        <w:pStyle w:val="ppNumberList"/>
      </w:pPr>
      <w:r>
        <w:t>As you can see, we've called the Print method, but we haven't told it what to print. To set the printed area we'll need to handle the PrintDocument.PrintPage event. Add the following code to handle the event (place the code before calling the "Print" method)</w:t>
      </w:r>
    </w:p>
    <w:p w14:paraId="716C838C" w14:textId="77777777" w:rsidR="005C3900" w:rsidRPr="00B00255" w:rsidRDefault="00227E26">
      <w:pPr>
        <w:pStyle w:val="ppCodeLanguageIndent"/>
      </w:pPr>
      <w:r w:rsidRPr="00B00255">
        <w:t>C#</w:t>
      </w:r>
    </w:p>
    <w:p w14:paraId="6AFF8F70" w14:textId="77777777" w:rsidR="005C3900" w:rsidRPr="00EB36B5" w:rsidRDefault="00227E26">
      <w:pPr>
        <w:pStyle w:val="ppCodeIndent"/>
        <w:rPr>
          <w:rFonts w:eastAsiaTheme="minorHAnsi"/>
        </w:rPr>
      </w:pPr>
      <w:r w:rsidRPr="00B00255">
        <w:rPr>
          <w:rFonts w:eastAsiaTheme="minorHAnsi"/>
        </w:rPr>
        <w:t>theDoc.PrintPage += (s, args) =&gt;</w:t>
      </w:r>
    </w:p>
    <w:p w14:paraId="692EA602" w14:textId="77777777" w:rsidR="005C3900" w:rsidRPr="00EB36B5" w:rsidRDefault="00227E26">
      <w:pPr>
        <w:pStyle w:val="ppCodeIndent"/>
        <w:rPr>
          <w:rFonts w:eastAsiaTheme="minorHAnsi"/>
        </w:rPr>
      </w:pPr>
      <w:r w:rsidRPr="00B00255">
        <w:rPr>
          <w:rFonts w:eastAsiaTheme="minorHAnsi"/>
        </w:rPr>
        <w:t>{</w:t>
      </w:r>
    </w:p>
    <w:p w14:paraId="3DA39157" w14:textId="77777777" w:rsidR="005C3900" w:rsidRPr="00EB36B5" w:rsidRDefault="00227E26">
      <w:pPr>
        <w:pStyle w:val="ppCodeIndent"/>
        <w:rPr>
          <w:rFonts w:eastAsiaTheme="minorHAnsi"/>
        </w:rPr>
      </w:pPr>
      <w:r w:rsidRPr="00B00255">
        <w:rPr>
          <w:rFonts w:eastAsiaTheme="minorHAnsi"/>
        </w:rPr>
        <w:t xml:space="preserve">    args.PageVisual = rtb;</w:t>
      </w:r>
    </w:p>
    <w:p w14:paraId="470B7EB0" w14:textId="77777777" w:rsidR="005C3900" w:rsidRPr="00EB36B5" w:rsidRDefault="00227E26">
      <w:pPr>
        <w:pStyle w:val="ppCodeIndent"/>
        <w:rPr>
          <w:rFonts w:eastAsiaTheme="minorHAnsi"/>
        </w:rPr>
      </w:pPr>
      <w:r w:rsidRPr="00B00255">
        <w:rPr>
          <w:rFonts w:eastAsiaTheme="minorHAnsi"/>
        </w:rPr>
        <w:t xml:space="preserve">    args.HasMorePages = </w:t>
      </w:r>
      <w:r w:rsidRPr="00134C6B">
        <w:rPr>
          <w:rFonts w:eastAsiaTheme="minorHAnsi"/>
          <w:color w:val="0000FF"/>
        </w:rPr>
        <w:t>false</w:t>
      </w:r>
      <w:r w:rsidRPr="00B00255">
        <w:rPr>
          <w:rFonts w:eastAsiaTheme="minorHAnsi"/>
        </w:rPr>
        <w:t>;</w:t>
      </w:r>
    </w:p>
    <w:p w14:paraId="1F07F5BD" w14:textId="77777777" w:rsidR="005C3900" w:rsidRPr="00EB36B5" w:rsidRDefault="00227E26">
      <w:pPr>
        <w:pStyle w:val="ppCodeIndent"/>
        <w:rPr>
          <w:rFonts w:eastAsiaTheme="minorHAnsi"/>
        </w:rPr>
      </w:pPr>
      <w:r w:rsidRPr="00B00255">
        <w:rPr>
          <w:rFonts w:eastAsiaTheme="minorHAnsi"/>
        </w:rPr>
        <w:t>};</w:t>
      </w:r>
    </w:p>
    <w:p w14:paraId="0F6B184C" w14:textId="77777777" w:rsidR="00832907" w:rsidRDefault="00832907" w:rsidP="00832907">
      <w:pPr>
        <w:pStyle w:val="ppNumberList"/>
      </w:pPr>
      <w:r>
        <w:t>We'll also add a MessageBox to notify the user the printing was successful. Place the following code before calling the Print method:</w:t>
      </w:r>
    </w:p>
    <w:p w14:paraId="1A8FDDC6" w14:textId="77777777" w:rsidR="00227E26" w:rsidRDefault="00832907" w:rsidP="00B00255">
      <w:pPr>
        <w:pStyle w:val="ppCodeLanguageIndent"/>
        <w:rPr>
          <w:rFonts w:eastAsiaTheme="minorHAnsi"/>
          <w:lang w:bidi="he-IL"/>
        </w:rPr>
      </w:pPr>
      <w:r>
        <w:rPr>
          <w:rFonts w:eastAsiaTheme="minorHAnsi"/>
          <w:lang w:bidi="he-IL"/>
        </w:rPr>
        <w:t>C#</w:t>
      </w:r>
    </w:p>
    <w:p w14:paraId="1C3BB752" w14:textId="77777777" w:rsidR="00227E26" w:rsidRDefault="00832907" w:rsidP="00B00255">
      <w:pPr>
        <w:pStyle w:val="ppCodeIndent"/>
        <w:rPr>
          <w:rFonts w:eastAsiaTheme="minorHAnsi"/>
          <w:lang w:bidi="he-IL"/>
        </w:rPr>
      </w:pPr>
      <w:r>
        <w:rPr>
          <w:rFonts w:eastAsiaTheme="minorHAnsi"/>
          <w:lang w:bidi="he-IL"/>
        </w:rPr>
        <w:t>theDoc.EndPrint += (s, args) =&gt;</w:t>
      </w:r>
    </w:p>
    <w:p w14:paraId="39F475B8" w14:textId="77777777" w:rsidR="00227E26" w:rsidRDefault="00832907" w:rsidP="00B00255">
      <w:pPr>
        <w:pStyle w:val="ppCodeIndent"/>
        <w:rPr>
          <w:rFonts w:eastAsiaTheme="minorHAnsi"/>
          <w:lang w:bidi="he-IL"/>
        </w:rPr>
      </w:pPr>
      <w:r>
        <w:rPr>
          <w:rFonts w:eastAsiaTheme="minorHAnsi"/>
          <w:lang w:bidi="he-IL"/>
        </w:rPr>
        <w:t>{</w:t>
      </w:r>
    </w:p>
    <w:p w14:paraId="7254DEC5" w14:textId="77777777" w:rsidR="00227E26" w:rsidRDefault="00832907" w:rsidP="00B00255">
      <w:pPr>
        <w:pStyle w:val="ppCodeIndent"/>
        <w:rPr>
          <w:rFonts w:eastAsiaTheme="minorHAnsi"/>
          <w:lang w:bidi="he-IL"/>
        </w:rPr>
      </w:pPr>
      <w:r>
        <w:rPr>
          <w:rFonts w:eastAsiaTheme="minorHAnsi"/>
          <w:lang w:bidi="he-IL"/>
        </w:rPr>
        <w:t xml:space="preserve">    </w:t>
      </w:r>
      <w:r>
        <w:rPr>
          <w:rFonts w:eastAsiaTheme="minorHAnsi"/>
          <w:color w:val="2B91AF"/>
          <w:lang w:bidi="he-IL"/>
        </w:rPr>
        <w:t>MessageBox</w:t>
      </w:r>
      <w:r>
        <w:rPr>
          <w:rFonts w:eastAsiaTheme="minorHAnsi"/>
          <w:lang w:bidi="he-IL"/>
        </w:rPr>
        <w:t>.Show(</w:t>
      </w:r>
      <w:r>
        <w:rPr>
          <w:rFonts w:eastAsiaTheme="minorHAnsi"/>
          <w:color w:val="A31515"/>
          <w:lang w:bidi="he-IL"/>
        </w:rPr>
        <w:t>"The document printed successfully"</w:t>
      </w:r>
      <w:r>
        <w:rPr>
          <w:rFonts w:eastAsiaTheme="minorHAnsi"/>
          <w:lang w:bidi="he-IL"/>
        </w:rPr>
        <w:t xml:space="preserve">, </w:t>
      </w:r>
      <w:r>
        <w:rPr>
          <w:rFonts w:eastAsiaTheme="minorHAnsi"/>
          <w:color w:val="A31515"/>
          <w:lang w:bidi="he-IL"/>
        </w:rPr>
        <w:t>"Text Editor"</w:t>
      </w:r>
      <w:r>
        <w:rPr>
          <w:rFonts w:eastAsiaTheme="minorHAnsi"/>
          <w:lang w:bidi="he-IL"/>
        </w:rPr>
        <w:t xml:space="preserve">, </w:t>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lang w:bidi="he-IL"/>
        </w:rPr>
        <w:tab/>
      </w:r>
      <w:r>
        <w:rPr>
          <w:rFonts w:eastAsiaTheme="minorHAnsi"/>
          <w:color w:val="2B91AF"/>
          <w:lang w:bidi="he-IL"/>
        </w:rPr>
        <w:t>MessageBoxButton</w:t>
      </w:r>
      <w:r>
        <w:rPr>
          <w:rFonts w:eastAsiaTheme="minorHAnsi"/>
          <w:lang w:bidi="he-IL"/>
        </w:rPr>
        <w:t>.OK);</w:t>
      </w:r>
    </w:p>
    <w:p w14:paraId="3CF31DFC" w14:textId="77777777" w:rsidR="00227E26" w:rsidRDefault="00832907" w:rsidP="00B00255">
      <w:pPr>
        <w:pStyle w:val="ppCodeIndent"/>
        <w:rPr>
          <w:rFonts w:eastAsiaTheme="minorHAnsi"/>
          <w:lang w:bidi="he-IL"/>
        </w:rPr>
      </w:pPr>
      <w:r>
        <w:rPr>
          <w:rFonts w:eastAsiaTheme="minorHAnsi"/>
          <w:lang w:bidi="he-IL"/>
        </w:rPr>
        <w:t>};</w:t>
      </w:r>
    </w:p>
    <w:p w14:paraId="55D20E1C" w14:textId="77777777" w:rsidR="00A60EF0" w:rsidRDefault="00832907" w:rsidP="006C3519">
      <w:pPr>
        <w:pStyle w:val="ppNumberList"/>
      </w:pPr>
      <w:r>
        <w:lastRenderedPageBreak/>
        <w:t>Compile and run the application</w:t>
      </w:r>
      <w:r w:rsidR="00C87F85">
        <w:t xml:space="preserve"> by pressing F5</w:t>
      </w:r>
      <w:r>
        <w:t xml:space="preserve">. Enter text and add an image to the </w:t>
      </w:r>
      <w:r w:rsidR="00C87F85">
        <w:t>content</w:t>
      </w:r>
      <w:r w:rsidR="00921D5F">
        <w:t>, then press the Print</w:t>
      </w:r>
      <w:r>
        <w:t xml:space="preserve"> button. </w:t>
      </w:r>
    </w:p>
    <w:p w14:paraId="76741F89" w14:textId="77777777" w:rsidR="0033093E" w:rsidRPr="006227D0" w:rsidRDefault="00832907" w:rsidP="006227D0">
      <w:pPr>
        <w:pStyle w:val="ppNumberList"/>
      </w:pPr>
      <w:r w:rsidRPr="006227D0">
        <w:t xml:space="preserve">In the printing dialog, select </w:t>
      </w:r>
      <w:r w:rsidR="00CC0BB4" w:rsidRPr="006227D0">
        <w:t xml:space="preserve">one of the installed printers or </w:t>
      </w:r>
      <w:r w:rsidRPr="006227D0">
        <w:t xml:space="preserve">print to the "Microsoft XPS Document Writer" printer. Save the file and after the printing </w:t>
      </w:r>
      <w:r w:rsidR="00A60EF0" w:rsidRPr="006227D0">
        <w:t>is finished, open the .xps file. E</w:t>
      </w:r>
      <w:r w:rsidRPr="006227D0">
        <w:t>xamine how the printed content is similar to the content displayed in the rich text control.</w:t>
      </w:r>
      <w:r w:rsidR="00CC0BB4" w:rsidRPr="006227D0">
        <w:t xml:space="preserve"> </w:t>
      </w:r>
    </w:p>
    <w:p w14:paraId="5FEAC307" w14:textId="77777777" w:rsidR="00832907" w:rsidRDefault="00832907" w:rsidP="00832907">
      <w:pPr>
        <w:pStyle w:val="ppListEnd"/>
      </w:pPr>
    </w:p>
    <w:p w14:paraId="4C48D1E9" w14:textId="77777777" w:rsidR="00832907" w:rsidRPr="00832907" w:rsidRDefault="00832907" w:rsidP="00832907">
      <w:pPr>
        <w:pStyle w:val="ppBodyText"/>
      </w:pPr>
    </w:p>
    <w:p w14:paraId="20A9C6D7" w14:textId="77777777" w:rsidR="0033093E" w:rsidRDefault="0033093E" w:rsidP="0033093E">
      <w:pPr>
        <w:pStyle w:val="ppProcedureStart"/>
        <w:rPr>
          <w:rFonts w:eastAsiaTheme="majorEastAsia"/>
        </w:rPr>
      </w:pPr>
      <w:bookmarkStart w:id="19" w:name="_Toc256194583"/>
      <w:r>
        <w:rPr>
          <w:rFonts w:eastAsiaTheme="majorEastAsia"/>
        </w:rPr>
        <w:t>Task 3 – Highlight and XAML functionality</w:t>
      </w:r>
      <w:bookmarkEnd w:id="19"/>
      <w:r>
        <w:rPr>
          <w:rFonts w:eastAsiaTheme="majorEastAsia"/>
        </w:rPr>
        <w:t xml:space="preserve"> </w:t>
      </w:r>
    </w:p>
    <w:p w14:paraId="2C3DEEDD" w14:textId="77777777" w:rsidR="0033093E" w:rsidRDefault="0033093E" w:rsidP="00462487">
      <w:pPr>
        <w:pStyle w:val="ppBodyText"/>
      </w:pPr>
      <w:r>
        <w:t xml:space="preserve">In this exercise we will build upon the controls added thus far. We will add highlight functionality to the </w:t>
      </w:r>
      <w:r w:rsidR="0089760B">
        <w:t>RichTextBox</w:t>
      </w:r>
      <w:r>
        <w:t xml:space="preserve">. We will also add the ability to toggle between traditional </w:t>
      </w:r>
      <w:r w:rsidR="003D58B5">
        <w:t>rich text view</w:t>
      </w:r>
      <w:r>
        <w:t xml:space="preserve"> and </w:t>
      </w:r>
      <w:r w:rsidR="00231B50">
        <w:t xml:space="preserve">the </w:t>
      </w:r>
      <w:r>
        <w:t xml:space="preserve">Xaml </w:t>
      </w:r>
      <w:r w:rsidR="00231B50">
        <w:t xml:space="preserve">markup </w:t>
      </w:r>
      <w:r>
        <w:t xml:space="preserve">generated for the contents of the </w:t>
      </w:r>
      <w:r w:rsidR="00D62204">
        <w:t>RichTextBox</w:t>
      </w:r>
      <w:r>
        <w:t>.</w:t>
      </w:r>
    </w:p>
    <w:p w14:paraId="5F015612" w14:textId="77777777" w:rsidR="006D0E0D" w:rsidRPr="00931DBF" w:rsidRDefault="0033093E" w:rsidP="00401C2B">
      <w:pPr>
        <w:pStyle w:val="ppNumberList"/>
        <w:numPr>
          <w:ilvl w:val="1"/>
          <w:numId w:val="21"/>
        </w:numPr>
      </w:pPr>
      <w:r w:rsidRPr="00931DBF">
        <w:t xml:space="preserve">Open </w:t>
      </w:r>
      <w:r w:rsidR="00392A8F">
        <w:t>MainPage.xaml</w:t>
      </w:r>
      <w:r w:rsidRPr="00931DBF">
        <w:t xml:space="preserve"> and locate the comment remark </w:t>
      </w:r>
      <w:r w:rsidRPr="00931DBF">
        <w:rPr>
          <w:szCs w:val="19"/>
        </w:rPr>
        <w:t>&lt;!-- TODO - Display, Highlight, Xaml Buttons--&gt;</w:t>
      </w:r>
      <w:r w:rsidRPr="00931DBF">
        <w:t xml:space="preserve">. Add the following code for the </w:t>
      </w:r>
      <w:r w:rsidR="00F868D9" w:rsidRPr="00931DBF">
        <w:t>Highlight and Xaml</w:t>
      </w:r>
      <w:r w:rsidRPr="00931DBF">
        <w:t xml:space="preserve"> button</w:t>
      </w:r>
      <w:r w:rsidR="00F868D9" w:rsidRPr="00931DBF">
        <w:t>s:</w:t>
      </w:r>
    </w:p>
    <w:p w14:paraId="514FDCCF" w14:textId="77777777" w:rsidR="006D0E0D" w:rsidRDefault="006C3519" w:rsidP="006D0E0D">
      <w:pPr>
        <w:pStyle w:val="ppCodeLanguageIndent"/>
        <w:rPr>
          <w:rFonts w:eastAsiaTheme="minorHAnsi"/>
          <w:lang w:bidi="he-IL"/>
        </w:rPr>
      </w:pPr>
      <w:r>
        <w:rPr>
          <w:rFonts w:eastAsiaTheme="minorHAnsi"/>
          <w:lang w:bidi="he-IL"/>
        </w:rPr>
        <w:t>XAML</w:t>
      </w:r>
    </w:p>
    <w:p w14:paraId="7FD6DD18" w14:textId="77777777" w:rsidR="00C97FC5" w:rsidRPr="00C97FC5" w:rsidRDefault="00C97FC5" w:rsidP="00C97FC5">
      <w:pPr>
        <w:pStyle w:val="ppCodeIndent"/>
        <w:rPr>
          <w:rFonts w:eastAsiaTheme="minorHAnsi"/>
          <w:lang w:bidi="ar-SA"/>
        </w:rPr>
      </w:pPr>
      <w:r w:rsidRPr="00C97FC5">
        <w:rPr>
          <w:rFonts w:eastAsiaTheme="minorHAnsi"/>
          <w:lang w:bidi="ar-SA"/>
        </w:rPr>
        <w:t>&lt;!-- Highlight Button--&gt;</w:t>
      </w:r>
    </w:p>
    <w:p w14:paraId="70ECD122" w14:textId="77777777" w:rsidR="00C97FC5" w:rsidRPr="00C97FC5" w:rsidRDefault="00C97FC5" w:rsidP="00C97FC5">
      <w:pPr>
        <w:pStyle w:val="ppCodeIndent"/>
        <w:rPr>
          <w:rFonts w:eastAsiaTheme="minorHAnsi"/>
          <w:lang w:bidi="ar-SA"/>
        </w:rPr>
      </w:pPr>
      <w:r w:rsidRPr="00C97FC5">
        <w:rPr>
          <w:rFonts w:eastAsiaTheme="minorHAnsi"/>
          <w:color w:val="0000FF"/>
          <w:lang w:bidi="ar-SA"/>
        </w:rPr>
        <w:t>&lt;</w:t>
      </w:r>
      <w:r w:rsidRPr="00C97FC5">
        <w:rPr>
          <w:rFonts w:eastAsiaTheme="minorHAnsi"/>
          <w:color w:val="A31515"/>
          <w:lang w:bidi="ar-SA"/>
        </w:rPr>
        <w:t>ToggleButton</w:t>
      </w:r>
      <w:r w:rsidRPr="00C97FC5">
        <w:rPr>
          <w:rFonts w:eastAsiaTheme="minorHAnsi"/>
          <w:color w:val="FF0000"/>
          <w:lang w:bidi="ar-SA"/>
        </w:rPr>
        <w:t xml:space="preserve"> x</w:t>
      </w:r>
      <w:r w:rsidRPr="00C97FC5">
        <w:rPr>
          <w:rFonts w:eastAsiaTheme="minorHAnsi"/>
          <w:color w:val="0000FF"/>
          <w:lang w:bidi="ar-SA"/>
        </w:rPr>
        <w:t>:</w:t>
      </w:r>
      <w:r w:rsidRPr="00C97FC5">
        <w:rPr>
          <w:rFonts w:eastAsiaTheme="minorHAnsi"/>
          <w:color w:val="FF0000"/>
          <w:lang w:bidi="ar-SA"/>
        </w:rPr>
        <w:t>Name</w:t>
      </w:r>
      <w:r w:rsidRPr="00C97FC5">
        <w:rPr>
          <w:rFonts w:eastAsiaTheme="minorHAnsi"/>
          <w:color w:val="0000FF"/>
          <w:lang w:bidi="ar-SA"/>
        </w:rPr>
        <w:t>="btnHighlight"</w:t>
      </w:r>
      <w:r w:rsidRPr="00C97FC5">
        <w:rPr>
          <w:rFonts w:eastAsiaTheme="minorHAnsi"/>
          <w:color w:val="FF0000"/>
          <w:lang w:bidi="ar-SA"/>
        </w:rPr>
        <w:t xml:space="preserve"> Checked</w:t>
      </w:r>
      <w:r w:rsidRPr="00C97FC5">
        <w:rPr>
          <w:rFonts w:eastAsiaTheme="minorHAnsi"/>
          <w:color w:val="0000FF"/>
          <w:lang w:bidi="ar-SA"/>
        </w:rPr>
        <w:t>="btnHighlight_Checked"</w:t>
      </w:r>
      <w:r w:rsidRPr="00C97FC5">
        <w:rPr>
          <w:rFonts w:eastAsiaTheme="minorHAnsi"/>
          <w:lang w:bidi="ar-SA"/>
        </w:rPr>
        <w:t xml:space="preserve"> </w:t>
      </w:r>
    </w:p>
    <w:p w14:paraId="48200973" w14:textId="77777777" w:rsidR="00C97FC5" w:rsidRPr="00C97FC5" w:rsidRDefault="00C97FC5" w:rsidP="00C97FC5">
      <w:pPr>
        <w:pStyle w:val="ppCodeIndent"/>
        <w:rPr>
          <w:rFonts w:eastAsiaTheme="minorHAnsi"/>
          <w:lang w:bidi="ar-SA"/>
        </w:rPr>
      </w:pPr>
      <w:r w:rsidRPr="00C97FC5">
        <w:rPr>
          <w:rFonts w:eastAsiaTheme="minorHAnsi"/>
          <w:lang w:bidi="ar-SA"/>
        </w:rPr>
        <w:t xml:space="preserve">             </w:t>
      </w:r>
      <w:r w:rsidRPr="00C97FC5">
        <w:rPr>
          <w:rFonts w:eastAsiaTheme="minorHAnsi"/>
          <w:color w:val="FF0000"/>
          <w:lang w:bidi="ar-SA"/>
        </w:rPr>
        <w:t xml:space="preserve"> Unchecked</w:t>
      </w:r>
      <w:r w:rsidRPr="00C97FC5">
        <w:rPr>
          <w:rFonts w:eastAsiaTheme="minorHAnsi"/>
          <w:color w:val="0000FF"/>
          <w:lang w:bidi="ar-SA"/>
        </w:rPr>
        <w:t>="btnHighlight_Checked"</w:t>
      </w:r>
      <w:r w:rsidRPr="00C97FC5">
        <w:rPr>
          <w:rFonts w:eastAsiaTheme="minorHAnsi"/>
          <w:color w:val="FF0000"/>
          <w:lang w:bidi="ar-SA"/>
        </w:rPr>
        <w:t xml:space="preserve"> Margin</w:t>
      </w:r>
      <w:r w:rsidRPr="00C97FC5">
        <w:rPr>
          <w:rFonts w:eastAsiaTheme="minorHAnsi"/>
          <w:color w:val="0000FF"/>
          <w:lang w:bidi="ar-SA"/>
        </w:rPr>
        <w:t>="17,-22,15,24"</w:t>
      </w:r>
      <w:r w:rsidRPr="00C97FC5">
        <w:rPr>
          <w:rFonts w:eastAsiaTheme="minorHAnsi"/>
          <w:color w:val="FF0000"/>
          <w:lang w:bidi="ar-SA"/>
        </w:rPr>
        <w:t xml:space="preserve">  </w:t>
      </w:r>
      <w:r w:rsidRPr="00C97FC5">
        <w:rPr>
          <w:rFonts w:eastAsiaTheme="minorHAnsi"/>
          <w:color w:val="FF0000"/>
          <w:lang w:bidi="ar-SA"/>
        </w:rPr>
        <w:br/>
        <w:t xml:space="preserve">              Grid.Column</w:t>
      </w:r>
      <w:r w:rsidRPr="00C97FC5">
        <w:rPr>
          <w:rFonts w:eastAsiaTheme="minorHAnsi"/>
          <w:color w:val="0000FF"/>
          <w:lang w:bidi="ar-SA"/>
        </w:rPr>
        <w:t>="5"</w:t>
      </w:r>
      <w:r w:rsidRPr="00C97FC5">
        <w:rPr>
          <w:rFonts w:eastAsiaTheme="minorHAnsi"/>
          <w:lang w:bidi="ar-SA"/>
        </w:rPr>
        <w:t xml:space="preserve"> </w:t>
      </w:r>
      <w:r w:rsidRPr="00C97FC5">
        <w:rPr>
          <w:rFonts w:eastAsiaTheme="minorHAnsi"/>
          <w:color w:val="FF0000"/>
          <w:lang w:bidi="ar-SA"/>
        </w:rPr>
        <w:t>Grid.Row</w:t>
      </w:r>
      <w:r w:rsidRPr="00C97FC5">
        <w:rPr>
          <w:rFonts w:eastAsiaTheme="minorHAnsi"/>
          <w:color w:val="0000FF"/>
          <w:lang w:bidi="ar-SA"/>
        </w:rPr>
        <w:t>="1"</w:t>
      </w:r>
      <w:r w:rsidRPr="00C97FC5">
        <w:rPr>
          <w:rFonts w:eastAsiaTheme="minorHAnsi"/>
          <w:color w:val="FF0000"/>
          <w:lang w:bidi="ar-SA"/>
        </w:rPr>
        <w:t xml:space="preserve"> HorizontalAlignment</w:t>
      </w:r>
      <w:r w:rsidRPr="00C97FC5">
        <w:rPr>
          <w:rFonts w:eastAsiaTheme="minorHAnsi"/>
          <w:color w:val="0000FF"/>
          <w:lang w:bidi="ar-SA"/>
        </w:rPr>
        <w:t>="Left"&gt;</w:t>
      </w:r>
    </w:p>
    <w:p w14:paraId="1017639C"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ToolTipService.ToolTip</w:t>
      </w:r>
      <w:r w:rsidRPr="00C97FC5">
        <w:rPr>
          <w:rFonts w:eastAsiaTheme="minorHAnsi"/>
          <w:color w:val="0000FF"/>
          <w:lang w:bidi="ar-SA"/>
        </w:rPr>
        <w:t>&gt;</w:t>
      </w:r>
    </w:p>
    <w:p w14:paraId="6C55218C"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w:t>
      </w:r>
      <w:r w:rsidRPr="00C97FC5">
        <w:rPr>
          <w:rFonts w:eastAsiaTheme="minorHAnsi"/>
          <w:color w:val="FF0000"/>
          <w:lang w:bidi="ar-SA"/>
        </w:rPr>
        <w:t xml:space="preserve"> FontSize</w:t>
      </w:r>
      <w:r w:rsidRPr="00C97FC5">
        <w:rPr>
          <w:rFonts w:eastAsiaTheme="minorHAnsi"/>
          <w:color w:val="0000FF"/>
          <w:lang w:bidi="ar-SA"/>
        </w:rPr>
        <w:t>="16"</w:t>
      </w:r>
      <w:r w:rsidRPr="00C97FC5">
        <w:rPr>
          <w:rFonts w:eastAsiaTheme="minorHAnsi"/>
          <w:color w:val="FF0000"/>
          <w:lang w:bidi="ar-SA"/>
        </w:rPr>
        <w:t xml:space="preserve"> Content</w:t>
      </w:r>
      <w:r w:rsidRPr="00C97FC5">
        <w:rPr>
          <w:rFonts w:eastAsiaTheme="minorHAnsi"/>
          <w:color w:val="0000FF"/>
          <w:lang w:bidi="ar-SA"/>
        </w:rPr>
        <w:t>="Show Highlight"/&gt;</w:t>
      </w:r>
    </w:p>
    <w:p w14:paraId="18F4FBD0"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ToolTipService.ToolTip</w:t>
      </w:r>
      <w:r w:rsidRPr="00C97FC5">
        <w:rPr>
          <w:rFonts w:eastAsiaTheme="minorHAnsi"/>
          <w:color w:val="0000FF"/>
          <w:lang w:bidi="ar-SA"/>
        </w:rPr>
        <w:t>&gt;</w:t>
      </w:r>
    </w:p>
    <w:p w14:paraId="096D0919"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Image</w:t>
      </w:r>
      <w:r w:rsidRPr="00C97FC5">
        <w:rPr>
          <w:rFonts w:eastAsiaTheme="minorHAnsi"/>
          <w:color w:val="FF0000"/>
          <w:lang w:bidi="ar-SA"/>
        </w:rPr>
        <w:t xml:space="preserve"> Source</w:t>
      </w:r>
      <w:r w:rsidRPr="00C97FC5">
        <w:rPr>
          <w:rFonts w:eastAsiaTheme="minorHAnsi"/>
          <w:color w:val="0000FF"/>
          <w:lang w:bidi="ar-SA"/>
        </w:rPr>
        <w:t>="Images/Annotation_New.png"/&gt;</w:t>
      </w:r>
    </w:p>
    <w:p w14:paraId="3702AFD7" w14:textId="77777777" w:rsidR="00C97FC5" w:rsidRPr="00C97FC5" w:rsidRDefault="00C97FC5" w:rsidP="00C97FC5">
      <w:pPr>
        <w:pStyle w:val="ppCodeIndent"/>
        <w:rPr>
          <w:rFonts w:eastAsiaTheme="minorHAnsi"/>
          <w:lang w:bidi="ar-SA"/>
        </w:rPr>
      </w:pPr>
      <w:r w:rsidRPr="00C97FC5">
        <w:rPr>
          <w:rFonts w:eastAsiaTheme="minorHAnsi"/>
          <w:color w:val="0000FF"/>
          <w:lang w:bidi="ar-SA"/>
        </w:rPr>
        <w:t>&lt;/</w:t>
      </w:r>
      <w:r w:rsidRPr="00C97FC5">
        <w:rPr>
          <w:rFonts w:eastAsiaTheme="minorHAnsi"/>
          <w:color w:val="A31515"/>
          <w:lang w:bidi="ar-SA"/>
        </w:rPr>
        <w:t>ToggleButton</w:t>
      </w:r>
      <w:r w:rsidRPr="00C97FC5">
        <w:rPr>
          <w:rFonts w:eastAsiaTheme="minorHAnsi"/>
          <w:color w:val="0000FF"/>
          <w:lang w:bidi="ar-SA"/>
        </w:rPr>
        <w:t>&gt;</w:t>
      </w:r>
    </w:p>
    <w:p w14:paraId="7D20A7F0" w14:textId="77777777" w:rsidR="00C97FC5" w:rsidRPr="00C97FC5" w:rsidRDefault="00C97FC5" w:rsidP="00C97FC5">
      <w:pPr>
        <w:pStyle w:val="ppCodeIndent"/>
        <w:rPr>
          <w:rFonts w:eastAsiaTheme="minorHAnsi"/>
          <w:lang w:bidi="ar-SA"/>
        </w:rPr>
      </w:pPr>
    </w:p>
    <w:p w14:paraId="68D7A469" w14:textId="77777777" w:rsidR="00C97FC5" w:rsidRPr="00C97FC5" w:rsidRDefault="00C97FC5" w:rsidP="00C97FC5">
      <w:pPr>
        <w:pStyle w:val="ppCodeIndent"/>
        <w:rPr>
          <w:rFonts w:eastAsiaTheme="minorHAnsi"/>
          <w:lang w:bidi="ar-SA"/>
        </w:rPr>
      </w:pPr>
      <w:r w:rsidRPr="00C97FC5">
        <w:rPr>
          <w:rFonts w:eastAsiaTheme="minorHAnsi"/>
          <w:lang w:bidi="ar-SA"/>
        </w:rPr>
        <w:t>&lt;!-- Xaml Buttons--&gt;</w:t>
      </w:r>
    </w:p>
    <w:p w14:paraId="33CB44A9" w14:textId="77777777" w:rsidR="00C97FC5" w:rsidRPr="00C97FC5" w:rsidRDefault="00C97FC5" w:rsidP="00C97FC5">
      <w:pPr>
        <w:pStyle w:val="ppCodeIndent"/>
        <w:rPr>
          <w:rFonts w:eastAsiaTheme="minorHAnsi"/>
          <w:lang w:bidi="ar-SA"/>
        </w:rPr>
      </w:pPr>
      <w:r w:rsidRPr="00C97FC5">
        <w:rPr>
          <w:rFonts w:eastAsiaTheme="minorHAnsi"/>
          <w:color w:val="0000FF"/>
          <w:lang w:bidi="ar-SA"/>
        </w:rPr>
        <w:t>&lt;</w:t>
      </w:r>
      <w:r w:rsidRPr="00C97FC5">
        <w:rPr>
          <w:rFonts w:eastAsiaTheme="minorHAnsi"/>
          <w:color w:val="A31515"/>
          <w:lang w:bidi="ar-SA"/>
        </w:rPr>
        <w:t>ToggleButton</w:t>
      </w:r>
      <w:r w:rsidRPr="00C97FC5">
        <w:rPr>
          <w:rFonts w:eastAsiaTheme="minorHAnsi"/>
          <w:color w:val="FF0000"/>
          <w:lang w:bidi="ar-SA"/>
        </w:rPr>
        <w:t xml:space="preserve"> x</w:t>
      </w:r>
      <w:r w:rsidRPr="00C97FC5">
        <w:rPr>
          <w:rFonts w:eastAsiaTheme="minorHAnsi"/>
          <w:color w:val="0000FF"/>
          <w:lang w:bidi="ar-SA"/>
        </w:rPr>
        <w:t>:</w:t>
      </w:r>
      <w:r w:rsidRPr="00C97FC5">
        <w:rPr>
          <w:rFonts w:eastAsiaTheme="minorHAnsi"/>
          <w:color w:val="FF0000"/>
          <w:lang w:bidi="ar-SA"/>
        </w:rPr>
        <w:t>Name</w:t>
      </w:r>
      <w:r w:rsidRPr="00C97FC5">
        <w:rPr>
          <w:rFonts w:eastAsiaTheme="minorHAnsi"/>
          <w:color w:val="0000FF"/>
          <w:lang w:bidi="ar-SA"/>
        </w:rPr>
        <w:t>="btnMarkUp"</w:t>
      </w:r>
      <w:r w:rsidRPr="00C97FC5">
        <w:rPr>
          <w:rFonts w:eastAsiaTheme="minorHAnsi"/>
          <w:color w:val="FF0000"/>
          <w:lang w:bidi="ar-SA"/>
        </w:rPr>
        <w:t xml:space="preserve"> Checked</w:t>
      </w:r>
      <w:r w:rsidRPr="00C97FC5">
        <w:rPr>
          <w:rFonts w:eastAsiaTheme="minorHAnsi"/>
          <w:color w:val="0000FF"/>
          <w:lang w:bidi="ar-SA"/>
        </w:rPr>
        <w:t>="btnMarkUp_Checked"</w:t>
      </w:r>
      <w:r w:rsidRPr="00C97FC5">
        <w:rPr>
          <w:rFonts w:eastAsiaTheme="minorHAnsi"/>
          <w:lang w:bidi="ar-SA"/>
        </w:rPr>
        <w:t xml:space="preserve"> </w:t>
      </w:r>
    </w:p>
    <w:p w14:paraId="1815CC2E" w14:textId="77777777" w:rsidR="00C97FC5" w:rsidRPr="00C97FC5" w:rsidRDefault="00C97FC5" w:rsidP="00C97FC5">
      <w:pPr>
        <w:pStyle w:val="ppCodeIndent"/>
        <w:rPr>
          <w:rFonts w:eastAsiaTheme="minorHAnsi"/>
          <w:lang w:bidi="ar-SA"/>
        </w:rPr>
      </w:pPr>
      <w:r w:rsidRPr="00C97FC5">
        <w:rPr>
          <w:rFonts w:eastAsiaTheme="minorHAnsi"/>
          <w:lang w:bidi="ar-SA"/>
        </w:rPr>
        <w:t xml:space="preserve">             </w:t>
      </w:r>
      <w:r w:rsidRPr="00C97FC5">
        <w:rPr>
          <w:rFonts w:eastAsiaTheme="minorHAnsi"/>
          <w:color w:val="FF0000"/>
          <w:lang w:bidi="ar-SA"/>
        </w:rPr>
        <w:t xml:space="preserve"> Unchecked</w:t>
      </w:r>
      <w:r w:rsidRPr="00C97FC5">
        <w:rPr>
          <w:rFonts w:eastAsiaTheme="minorHAnsi"/>
          <w:color w:val="0000FF"/>
          <w:lang w:bidi="ar-SA"/>
        </w:rPr>
        <w:t>="btnMarkUp_Checked"</w:t>
      </w:r>
      <w:r w:rsidRPr="00C97FC5">
        <w:rPr>
          <w:rFonts w:eastAsiaTheme="minorHAnsi"/>
          <w:color w:val="FF0000"/>
          <w:lang w:bidi="ar-SA"/>
        </w:rPr>
        <w:t xml:space="preserve"> Margin</w:t>
      </w:r>
      <w:r w:rsidRPr="00C97FC5">
        <w:rPr>
          <w:rFonts w:eastAsiaTheme="minorHAnsi"/>
          <w:color w:val="0000FF"/>
          <w:lang w:bidi="ar-SA"/>
        </w:rPr>
        <w:t>="10,-22,10,24"</w:t>
      </w:r>
      <w:r w:rsidRPr="00C97FC5">
        <w:rPr>
          <w:rFonts w:eastAsiaTheme="minorHAnsi"/>
          <w:color w:val="FF0000"/>
          <w:lang w:bidi="ar-SA"/>
        </w:rPr>
        <w:t xml:space="preserve"> Grid.Column</w:t>
      </w:r>
      <w:r w:rsidRPr="00C97FC5">
        <w:rPr>
          <w:rFonts w:eastAsiaTheme="minorHAnsi"/>
          <w:color w:val="0000FF"/>
          <w:lang w:bidi="ar-SA"/>
        </w:rPr>
        <w:t>="6"</w:t>
      </w:r>
      <w:r w:rsidRPr="00C97FC5">
        <w:rPr>
          <w:rFonts w:eastAsiaTheme="minorHAnsi"/>
          <w:lang w:bidi="ar-SA"/>
        </w:rPr>
        <w:t xml:space="preserve"> </w:t>
      </w:r>
    </w:p>
    <w:p w14:paraId="1746D0D0" w14:textId="77777777" w:rsidR="00C97FC5" w:rsidRPr="00C97FC5" w:rsidRDefault="00C97FC5" w:rsidP="00C97FC5">
      <w:pPr>
        <w:pStyle w:val="ppCodeIndent"/>
        <w:rPr>
          <w:rFonts w:eastAsiaTheme="minorHAnsi"/>
          <w:lang w:bidi="ar-SA"/>
        </w:rPr>
      </w:pPr>
      <w:r w:rsidRPr="00C97FC5">
        <w:rPr>
          <w:rFonts w:eastAsiaTheme="minorHAnsi"/>
          <w:lang w:bidi="ar-SA"/>
        </w:rPr>
        <w:t xml:space="preserve">             </w:t>
      </w:r>
      <w:r w:rsidRPr="00C97FC5">
        <w:rPr>
          <w:rFonts w:eastAsiaTheme="minorHAnsi"/>
          <w:color w:val="FF0000"/>
          <w:lang w:bidi="ar-SA"/>
        </w:rPr>
        <w:t xml:space="preserve"> Grid.Row</w:t>
      </w:r>
      <w:r w:rsidRPr="00C97FC5">
        <w:rPr>
          <w:rFonts w:eastAsiaTheme="minorHAnsi"/>
          <w:color w:val="0000FF"/>
          <w:lang w:bidi="ar-SA"/>
        </w:rPr>
        <w:t>="1"</w:t>
      </w:r>
      <w:r w:rsidRPr="00C97FC5">
        <w:rPr>
          <w:rFonts w:eastAsiaTheme="minorHAnsi"/>
          <w:color w:val="FF0000"/>
          <w:lang w:bidi="ar-SA"/>
        </w:rPr>
        <w:t xml:space="preserve"> HorizontalAlignment</w:t>
      </w:r>
      <w:r w:rsidRPr="00C97FC5">
        <w:rPr>
          <w:rFonts w:eastAsiaTheme="minorHAnsi"/>
          <w:color w:val="0000FF"/>
          <w:lang w:bidi="ar-SA"/>
        </w:rPr>
        <w:t>="Left"&gt;</w:t>
      </w:r>
    </w:p>
    <w:p w14:paraId="12C575B6"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ToolTipService.ToolTip</w:t>
      </w:r>
      <w:r w:rsidRPr="00C97FC5">
        <w:rPr>
          <w:rFonts w:eastAsiaTheme="minorHAnsi"/>
          <w:color w:val="0000FF"/>
          <w:lang w:bidi="ar-SA"/>
        </w:rPr>
        <w:t>&gt;</w:t>
      </w:r>
    </w:p>
    <w:p w14:paraId="3C4178CC"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w:t>
      </w:r>
      <w:r w:rsidRPr="00C97FC5">
        <w:rPr>
          <w:rFonts w:eastAsiaTheme="minorHAnsi"/>
          <w:color w:val="FF0000"/>
          <w:lang w:bidi="ar-SA"/>
        </w:rPr>
        <w:t xml:space="preserve"> FontSize</w:t>
      </w:r>
      <w:r w:rsidRPr="00C97FC5">
        <w:rPr>
          <w:rFonts w:eastAsiaTheme="minorHAnsi"/>
          <w:color w:val="0000FF"/>
          <w:lang w:bidi="ar-SA"/>
        </w:rPr>
        <w:t>="16"</w:t>
      </w:r>
      <w:r w:rsidRPr="00C97FC5">
        <w:rPr>
          <w:rFonts w:eastAsiaTheme="minorHAnsi"/>
          <w:color w:val="FF0000"/>
          <w:lang w:bidi="ar-SA"/>
        </w:rPr>
        <w:t xml:space="preserve"> Content</w:t>
      </w:r>
      <w:r w:rsidRPr="00C97FC5">
        <w:rPr>
          <w:rFonts w:eastAsiaTheme="minorHAnsi"/>
          <w:color w:val="0000FF"/>
          <w:lang w:bidi="ar-SA"/>
        </w:rPr>
        <w:t>="Show XAML"/&gt;</w:t>
      </w:r>
    </w:p>
    <w:p w14:paraId="36C3EDFF"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ToolTipService.ToolTip</w:t>
      </w:r>
      <w:r w:rsidRPr="00C97FC5">
        <w:rPr>
          <w:rFonts w:eastAsiaTheme="minorHAnsi"/>
          <w:color w:val="0000FF"/>
          <w:lang w:bidi="ar-SA"/>
        </w:rPr>
        <w:t>&gt;</w:t>
      </w:r>
    </w:p>
    <w:p w14:paraId="158E18D8" w14:textId="77777777" w:rsidR="00C97FC5" w:rsidRPr="00C97FC5" w:rsidRDefault="00C97FC5" w:rsidP="00C97FC5">
      <w:pPr>
        <w:pStyle w:val="ppCodeIndent"/>
        <w:rPr>
          <w:rFonts w:eastAsiaTheme="minorHAnsi"/>
          <w:lang w:bidi="ar-SA"/>
        </w:rPr>
      </w:pPr>
      <w:r w:rsidRPr="00C97FC5">
        <w:rPr>
          <w:rFonts w:eastAsiaTheme="minorHAnsi"/>
          <w:color w:val="A31515"/>
          <w:lang w:bidi="ar-SA"/>
        </w:rPr>
        <w:t xml:space="preserve">    </w:t>
      </w:r>
      <w:r w:rsidRPr="00C97FC5">
        <w:rPr>
          <w:rFonts w:eastAsiaTheme="minorHAnsi"/>
          <w:color w:val="0000FF"/>
          <w:lang w:bidi="ar-SA"/>
        </w:rPr>
        <w:t>&lt;</w:t>
      </w:r>
      <w:r w:rsidRPr="00C97FC5">
        <w:rPr>
          <w:rFonts w:eastAsiaTheme="minorHAnsi"/>
          <w:color w:val="A31515"/>
          <w:lang w:bidi="ar-SA"/>
        </w:rPr>
        <w:t>TextBlock</w:t>
      </w:r>
      <w:r w:rsidRPr="00C97FC5">
        <w:rPr>
          <w:rFonts w:eastAsiaTheme="minorHAnsi"/>
          <w:color w:val="FF0000"/>
          <w:lang w:bidi="ar-SA"/>
        </w:rPr>
        <w:t xml:space="preserve"> FontSize</w:t>
      </w:r>
      <w:r w:rsidRPr="00C97FC5">
        <w:rPr>
          <w:rFonts w:eastAsiaTheme="minorHAnsi"/>
          <w:color w:val="0000FF"/>
          <w:lang w:bidi="ar-SA"/>
        </w:rPr>
        <w:t>="25"</w:t>
      </w:r>
      <w:r w:rsidRPr="00C97FC5">
        <w:rPr>
          <w:rFonts w:eastAsiaTheme="minorHAnsi"/>
          <w:color w:val="FF0000"/>
          <w:lang w:bidi="ar-SA"/>
        </w:rPr>
        <w:t xml:space="preserve"> Text</w:t>
      </w:r>
      <w:r w:rsidRPr="00C97FC5">
        <w:rPr>
          <w:rFonts w:eastAsiaTheme="minorHAnsi"/>
          <w:color w:val="0000FF"/>
          <w:lang w:bidi="ar-SA"/>
        </w:rPr>
        <w:t>="&amp;lt;&amp;lt;&gt;&gt;"/&gt;</w:t>
      </w:r>
    </w:p>
    <w:p w14:paraId="075BDBB5" w14:textId="77777777" w:rsidR="00C97FC5" w:rsidRPr="00C97FC5" w:rsidRDefault="00C97FC5" w:rsidP="00C97FC5">
      <w:pPr>
        <w:pStyle w:val="ppCodeIndent"/>
        <w:rPr>
          <w:rFonts w:eastAsiaTheme="minorHAnsi"/>
          <w:color w:val="0000FF"/>
          <w:lang w:bidi="ar-SA"/>
        </w:rPr>
      </w:pPr>
      <w:r w:rsidRPr="00C97FC5">
        <w:rPr>
          <w:rFonts w:eastAsiaTheme="minorHAnsi"/>
          <w:color w:val="0000FF"/>
          <w:lang w:bidi="ar-SA"/>
        </w:rPr>
        <w:t>&lt;/</w:t>
      </w:r>
      <w:r w:rsidRPr="00C97FC5">
        <w:rPr>
          <w:rFonts w:eastAsiaTheme="minorHAnsi"/>
          <w:color w:val="A31515"/>
          <w:lang w:bidi="ar-SA"/>
        </w:rPr>
        <w:t>ToggleButton</w:t>
      </w:r>
      <w:r w:rsidRPr="00C97FC5">
        <w:rPr>
          <w:rFonts w:eastAsiaTheme="minorHAnsi"/>
          <w:color w:val="0000FF"/>
          <w:lang w:bidi="ar-SA"/>
        </w:rPr>
        <w:t>&gt;</w:t>
      </w:r>
    </w:p>
    <w:p w14:paraId="6A085BEF" w14:textId="77777777" w:rsidR="00D242BC" w:rsidRDefault="00955AF4" w:rsidP="00D242BC">
      <w:pPr>
        <w:pStyle w:val="ppNumberList"/>
      </w:pPr>
      <w:r>
        <w:t>Examine</w:t>
      </w:r>
      <w:r w:rsidR="00D242BC">
        <w:t xml:space="preserve"> the code and above and not</w:t>
      </w:r>
      <w:r>
        <w:t>e</w:t>
      </w:r>
      <w:r w:rsidR="00D242BC">
        <w:t xml:space="preserve"> that the event handlers for Checked and Unchecked have already been assigned to each Toggle Button control.</w:t>
      </w:r>
    </w:p>
    <w:p w14:paraId="5DBBCDF8" w14:textId="77777777" w:rsidR="006C3519" w:rsidRDefault="006C3519" w:rsidP="00D242BC">
      <w:pPr>
        <w:pStyle w:val="ppNumberList"/>
      </w:pPr>
      <w:r w:rsidRPr="006C3519">
        <w:t xml:space="preserve"> </w:t>
      </w:r>
      <w:r w:rsidR="00E24617">
        <w:t>R</w:t>
      </w:r>
      <w:r>
        <w:t>ight</w:t>
      </w:r>
      <w:r w:rsidR="00E24617">
        <w:t>-</w:t>
      </w:r>
      <w:r>
        <w:t>click on the</w:t>
      </w:r>
      <w:r w:rsidR="00965097">
        <w:t xml:space="preserve"> Checked</w:t>
      </w:r>
      <w:r>
        <w:t xml:space="preserve"> event handler for the Xaml Markup Button and navigate to the corresponding code in MainPage.xaml.cs. Place the following code into the event:</w:t>
      </w:r>
    </w:p>
    <w:p w14:paraId="08D97D63" w14:textId="77777777" w:rsidR="006C3519" w:rsidRPr="00B00255" w:rsidRDefault="006C3519" w:rsidP="006C3519">
      <w:pPr>
        <w:pStyle w:val="ppCodeLanguageIndent"/>
      </w:pPr>
      <w:r w:rsidRPr="00B00255">
        <w:t>C#</w:t>
      </w:r>
    </w:p>
    <w:p w14:paraId="1AABEDB9" w14:textId="77777777" w:rsidR="00666870" w:rsidRPr="00666870" w:rsidRDefault="00666870" w:rsidP="00666870">
      <w:pPr>
        <w:pStyle w:val="ppCodeIndent"/>
        <w:rPr>
          <w:rFonts w:eastAsiaTheme="minorHAnsi"/>
          <w:lang w:bidi="ar-SA"/>
        </w:rPr>
      </w:pPr>
      <w:r w:rsidRPr="00666870">
        <w:rPr>
          <w:rFonts w:eastAsiaTheme="minorHAnsi"/>
          <w:color w:val="0000FF"/>
          <w:lang w:bidi="ar-SA"/>
        </w:rPr>
        <w:t>if</w:t>
      </w:r>
      <w:r w:rsidRPr="00666870">
        <w:rPr>
          <w:rFonts w:eastAsiaTheme="minorHAnsi"/>
          <w:lang w:bidi="ar-SA"/>
        </w:rPr>
        <w:t xml:space="preserve"> (btnMarkUp.IsChecked.Value)</w:t>
      </w:r>
    </w:p>
    <w:p w14:paraId="50CB92DF" w14:textId="77777777" w:rsidR="00666870" w:rsidRPr="00666870" w:rsidRDefault="00666870" w:rsidP="00666870">
      <w:pPr>
        <w:pStyle w:val="ppCodeIndent"/>
        <w:rPr>
          <w:rFonts w:eastAsiaTheme="minorHAnsi"/>
          <w:lang w:bidi="ar-SA"/>
        </w:rPr>
      </w:pPr>
      <w:r w:rsidRPr="00666870">
        <w:rPr>
          <w:rFonts w:eastAsiaTheme="minorHAnsi"/>
          <w:lang w:bidi="ar-SA"/>
        </w:rPr>
        <w:t>{</w:t>
      </w:r>
    </w:p>
    <w:p w14:paraId="2CCE457C" w14:textId="77777777" w:rsidR="00666870" w:rsidRPr="00666870" w:rsidRDefault="00666870" w:rsidP="00666870">
      <w:pPr>
        <w:pStyle w:val="ppCodeIndent"/>
        <w:rPr>
          <w:rFonts w:eastAsiaTheme="minorHAnsi"/>
          <w:lang w:bidi="ar-SA"/>
        </w:rPr>
      </w:pPr>
      <w:r w:rsidRPr="00666870">
        <w:rPr>
          <w:rFonts w:eastAsiaTheme="minorHAnsi"/>
          <w:lang w:bidi="ar-SA"/>
        </w:rPr>
        <w:t xml:space="preserve">    xamlTb.Visibility = System.Windows.</w:t>
      </w:r>
      <w:r w:rsidRPr="00666870">
        <w:rPr>
          <w:rFonts w:eastAsiaTheme="minorHAnsi"/>
          <w:color w:val="2B91AF"/>
          <w:lang w:bidi="ar-SA"/>
        </w:rPr>
        <w:t>Visibility</w:t>
      </w:r>
      <w:r w:rsidRPr="00666870">
        <w:rPr>
          <w:rFonts w:eastAsiaTheme="minorHAnsi"/>
          <w:lang w:bidi="ar-SA"/>
        </w:rPr>
        <w:t>.Visible;</w:t>
      </w:r>
    </w:p>
    <w:p w14:paraId="004C8309" w14:textId="77777777" w:rsidR="00666870" w:rsidRPr="00666870" w:rsidRDefault="00666870" w:rsidP="00666870">
      <w:pPr>
        <w:pStyle w:val="ppCodeIndent"/>
        <w:rPr>
          <w:rFonts w:eastAsiaTheme="minorHAnsi"/>
          <w:lang w:bidi="ar-SA"/>
        </w:rPr>
      </w:pPr>
      <w:r w:rsidRPr="00666870">
        <w:rPr>
          <w:rFonts w:eastAsiaTheme="minorHAnsi"/>
          <w:lang w:bidi="ar-SA"/>
        </w:rPr>
        <w:lastRenderedPageBreak/>
        <w:t xml:space="preserve">    xamlTb.IsTabStop = </w:t>
      </w:r>
      <w:r w:rsidRPr="00666870">
        <w:rPr>
          <w:rFonts w:eastAsiaTheme="minorHAnsi"/>
          <w:color w:val="0000FF"/>
          <w:lang w:bidi="ar-SA"/>
        </w:rPr>
        <w:t>true</w:t>
      </w:r>
      <w:r w:rsidRPr="00666870">
        <w:rPr>
          <w:rFonts w:eastAsiaTheme="minorHAnsi"/>
          <w:lang w:bidi="ar-SA"/>
        </w:rPr>
        <w:t>;</w:t>
      </w:r>
    </w:p>
    <w:p w14:paraId="124BB3B5" w14:textId="77777777" w:rsidR="00666870" w:rsidRPr="00666870" w:rsidRDefault="00666870" w:rsidP="00666870">
      <w:pPr>
        <w:pStyle w:val="ppCodeIndent"/>
        <w:rPr>
          <w:rFonts w:eastAsiaTheme="minorHAnsi"/>
          <w:lang w:bidi="ar-SA"/>
        </w:rPr>
      </w:pPr>
      <w:r w:rsidRPr="00666870">
        <w:rPr>
          <w:rFonts w:eastAsiaTheme="minorHAnsi"/>
          <w:lang w:bidi="ar-SA"/>
        </w:rPr>
        <w:t xml:space="preserve">    xamlTb.Text = rtb.Xaml;</w:t>
      </w:r>
    </w:p>
    <w:p w14:paraId="7D39EC83" w14:textId="77777777" w:rsidR="00666870" w:rsidRPr="00666870" w:rsidRDefault="00666870" w:rsidP="00666870">
      <w:pPr>
        <w:pStyle w:val="ppCodeIndent"/>
        <w:rPr>
          <w:rFonts w:eastAsiaTheme="minorHAnsi"/>
          <w:lang w:bidi="ar-SA"/>
        </w:rPr>
      </w:pPr>
      <w:r w:rsidRPr="00666870">
        <w:rPr>
          <w:rFonts w:eastAsiaTheme="minorHAnsi"/>
          <w:lang w:bidi="ar-SA"/>
        </w:rPr>
        <w:t>}</w:t>
      </w:r>
    </w:p>
    <w:p w14:paraId="323349EB" w14:textId="77777777" w:rsidR="00666870" w:rsidRPr="00666870" w:rsidRDefault="00666870" w:rsidP="00666870">
      <w:pPr>
        <w:pStyle w:val="ppCodeIndent"/>
        <w:rPr>
          <w:rFonts w:eastAsiaTheme="minorHAnsi"/>
          <w:lang w:bidi="ar-SA"/>
        </w:rPr>
      </w:pPr>
      <w:r w:rsidRPr="00666870">
        <w:rPr>
          <w:rFonts w:eastAsiaTheme="minorHAnsi"/>
          <w:color w:val="0000FF"/>
          <w:lang w:bidi="ar-SA"/>
        </w:rPr>
        <w:t>else</w:t>
      </w:r>
    </w:p>
    <w:p w14:paraId="74A790D0" w14:textId="77777777" w:rsidR="00666870" w:rsidRPr="00666870" w:rsidRDefault="00666870" w:rsidP="00666870">
      <w:pPr>
        <w:pStyle w:val="ppCodeIndent"/>
        <w:rPr>
          <w:rFonts w:eastAsiaTheme="minorHAnsi"/>
          <w:lang w:bidi="ar-SA"/>
        </w:rPr>
      </w:pPr>
      <w:r w:rsidRPr="00666870">
        <w:rPr>
          <w:rFonts w:eastAsiaTheme="minorHAnsi"/>
          <w:lang w:bidi="ar-SA"/>
        </w:rPr>
        <w:t>{</w:t>
      </w:r>
    </w:p>
    <w:p w14:paraId="5B6B7099" w14:textId="77777777" w:rsidR="00666870" w:rsidRPr="00666870" w:rsidRDefault="00666870" w:rsidP="00666870">
      <w:pPr>
        <w:pStyle w:val="ppCodeIndent"/>
        <w:rPr>
          <w:rFonts w:eastAsiaTheme="minorHAnsi"/>
          <w:lang w:bidi="ar-SA"/>
        </w:rPr>
      </w:pPr>
      <w:r w:rsidRPr="00666870">
        <w:rPr>
          <w:rFonts w:eastAsiaTheme="minorHAnsi"/>
          <w:lang w:bidi="ar-SA"/>
        </w:rPr>
        <w:t xml:space="preserve">    rtb.Xaml = xamlTb.Text;</w:t>
      </w:r>
    </w:p>
    <w:p w14:paraId="43CB934B" w14:textId="77777777" w:rsidR="00666870" w:rsidRPr="00666870" w:rsidRDefault="00666870" w:rsidP="00666870">
      <w:pPr>
        <w:pStyle w:val="ppCodeIndent"/>
        <w:rPr>
          <w:rFonts w:eastAsiaTheme="minorHAnsi"/>
          <w:lang w:bidi="ar-SA"/>
        </w:rPr>
      </w:pPr>
      <w:r w:rsidRPr="00666870">
        <w:rPr>
          <w:rFonts w:eastAsiaTheme="minorHAnsi"/>
          <w:lang w:bidi="ar-SA"/>
        </w:rPr>
        <w:t xml:space="preserve">    xamlTb.Visibility = System.Windows.</w:t>
      </w:r>
      <w:r w:rsidRPr="00666870">
        <w:rPr>
          <w:rFonts w:eastAsiaTheme="minorHAnsi"/>
          <w:color w:val="2B91AF"/>
          <w:lang w:bidi="ar-SA"/>
        </w:rPr>
        <w:t>Visibility</w:t>
      </w:r>
      <w:r w:rsidRPr="00666870">
        <w:rPr>
          <w:rFonts w:eastAsiaTheme="minorHAnsi"/>
          <w:lang w:bidi="ar-SA"/>
        </w:rPr>
        <w:t>.Collapsed;</w:t>
      </w:r>
    </w:p>
    <w:p w14:paraId="73DE8BCB" w14:textId="77777777" w:rsidR="00666870" w:rsidRPr="00666870" w:rsidRDefault="00666870" w:rsidP="00666870">
      <w:pPr>
        <w:pStyle w:val="ppCodeIndent"/>
        <w:rPr>
          <w:rFonts w:eastAsiaTheme="minorHAnsi"/>
          <w:lang w:bidi="ar-SA"/>
        </w:rPr>
      </w:pPr>
      <w:r w:rsidRPr="00666870">
        <w:rPr>
          <w:rFonts w:eastAsiaTheme="minorHAnsi"/>
          <w:lang w:bidi="ar-SA"/>
        </w:rPr>
        <w:t xml:space="preserve">    xamlTb.IsTabStop = </w:t>
      </w:r>
      <w:r w:rsidRPr="00666870">
        <w:rPr>
          <w:rFonts w:eastAsiaTheme="minorHAnsi"/>
          <w:color w:val="0000FF"/>
          <w:lang w:bidi="ar-SA"/>
        </w:rPr>
        <w:t>false</w:t>
      </w:r>
      <w:r w:rsidRPr="00666870">
        <w:rPr>
          <w:rFonts w:eastAsiaTheme="minorHAnsi"/>
          <w:lang w:bidi="ar-SA"/>
        </w:rPr>
        <w:t>;</w:t>
      </w:r>
    </w:p>
    <w:p w14:paraId="3BA5EBFF" w14:textId="77777777" w:rsidR="00666870" w:rsidRPr="00666870" w:rsidRDefault="00666870" w:rsidP="00666870">
      <w:pPr>
        <w:pStyle w:val="ppCodeIndent"/>
        <w:rPr>
          <w:rFonts w:eastAsiaTheme="minorHAnsi"/>
          <w:lang w:bidi="ar-SA"/>
        </w:rPr>
      </w:pPr>
      <w:r w:rsidRPr="00666870">
        <w:rPr>
          <w:rFonts w:eastAsiaTheme="minorHAnsi"/>
          <w:lang w:bidi="ar-SA"/>
        </w:rPr>
        <w:t>}</w:t>
      </w:r>
    </w:p>
    <w:p w14:paraId="675B7C36" w14:textId="77777777" w:rsidR="00D242BC" w:rsidRDefault="00B2620A" w:rsidP="00D242BC">
      <w:pPr>
        <w:pStyle w:val="ppNumberList"/>
      </w:pPr>
      <w:r>
        <w:t>Locate the</w:t>
      </w:r>
      <w:r w:rsidR="00231B50">
        <w:t xml:space="preserve"> Highlight Button</w:t>
      </w:r>
      <w:r>
        <w:t xml:space="preserve">'s </w:t>
      </w:r>
      <w:r w:rsidRPr="00B2620A">
        <w:t>btnHighlight_Checked</w:t>
      </w:r>
      <w:r>
        <w:t xml:space="preserve"> method in the code</w:t>
      </w:r>
      <w:r w:rsidR="0047327F">
        <w:t>. As you study the code you'll</w:t>
      </w:r>
      <w:r w:rsidR="00231B50">
        <w:t xml:space="preserve"> see how the TextPointer tracks the </w:t>
      </w:r>
      <w:r w:rsidR="00C239A5">
        <w:t>current position of the caret to gain a starting point. The struct Rect is used to find the populated area of the rectangle that the user (using Mouse Events) placed over the text.</w:t>
      </w:r>
    </w:p>
    <w:p w14:paraId="3BB91702" w14:textId="77777777" w:rsidR="00500240" w:rsidRDefault="006C3519" w:rsidP="00D242BC">
      <w:pPr>
        <w:pStyle w:val="ppNumberList"/>
      </w:pPr>
      <w:r>
        <w:t>Compile and run the application</w:t>
      </w:r>
      <w:r w:rsidR="00E27E31">
        <w:t xml:space="preserve"> by pressing F5</w:t>
      </w:r>
      <w:r>
        <w:t>.</w:t>
      </w:r>
      <w:r w:rsidR="00F868D9">
        <w:t xml:space="preserve"> Enter text, click the Highlight Button, and as you enter the </w:t>
      </w:r>
      <w:r w:rsidR="0077699D">
        <w:t>RichTextBox</w:t>
      </w:r>
      <w:r w:rsidR="00F868D9">
        <w:t xml:space="preserve"> your mouse will highlight the current row you are on. L</w:t>
      </w:r>
      <w:r>
        <w:t>eft mouse c</w:t>
      </w:r>
      <w:r w:rsidR="00F868D9">
        <w:t xml:space="preserve">lick and drag across some text and you can specifically highlight a certain part of the text. Clicking the Highlight Button again will turn off this feature. </w:t>
      </w:r>
    </w:p>
    <w:p w14:paraId="46B47713" w14:textId="77777777" w:rsidR="006C3519" w:rsidRDefault="00F868D9" w:rsidP="00D242BC">
      <w:pPr>
        <w:pStyle w:val="ppNumberList"/>
      </w:pPr>
      <w:r>
        <w:t xml:space="preserve">Now click the Xaml Button. You will see Xaml markup code used to display the presentation version of the text within the </w:t>
      </w:r>
      <w:r w:rsidR="00F92E0A">
        <w:t>RichTextBox.</w:t>
      </w:r>
    </w:p>
    <w:p w14:paraId="1448FB75" w14:textId="77777777" w:rsidR="00F868D9" w:rsidRDefault="00F868D9" w:rsidP="00F868D9">
      <w:pPr>
        <w:pStyle w:val="ppListEnd"/>
      </w:pPr>
    </w:p>
    <w:p w14:paraId="05B42F0C" w14:textId="77777777" w:rsidR="00BD1B15" w:rsidRDefault="00BD1B15" w:rsidP="00BD1B15">
      <w:pPr>
        <w:pStyle w:val="ppProcedureStart"/>
        <w:rPr>
          <w:rFonts w:eastAsiaTheme="majorEastAsia"/>
        </w:rPr>
      </w:pPr>
      <w:bookmarkStart w:id="20" w:name="_Toc256194584"/>
      <w:r>
        <w:rPr>
          <w:rFonts w:eastAsiaTheme="majorEastAsia"/>
        </w:rPr>
        <w:t>Task 4 – Drag and Drop Support</w:t>
      </w:r>
      <w:bookmarkEnd w:id="20"/>
    </w:p>
    <w:p w14:paraId="6C7DA56A" w14:textId="77777777" w:rsidR="00BD1B15" w:rsidRDefault="00FE7CD1" w:rsidP="00BD1B15">
      <w:pPr>
        <w:pStyle w:val="ppBodyText"/>
      </w:pPr>
      <w:r>
        <w:t xml:space="preserve">New to </w:t>
      </w:r>
      <w:r w:rsidR="00BD1B15">
        <w:t xml:space="preserve">Silverlight 4 </w:t>
      </w:r>
      <w:r>
        <w:t xml:space="preserve">is the </w:t>
      </w:r>
      <w:r w:rsidRPr="00435F9C">
        <w:t>Drop Target API</w:t>
      </w:r>
      <w:r>
        <w:t xml:space="preserve">. In this exercise we will demonstrate the use of this API by </w:t>
      </w:r>
      <w:r w:rsidR="000A100A">
        <w:t>adding</w:t>
      </w:r>
      <w:r>
        <w:t xml:space="preserve"> dra</w:t>
      </w:r>
      <w:r w:rsidR="000A100A">
        <w:t>g and</w:t>
      </w:r>
      <w:r>
        <w:t xml:space="preserve"> drop functionality of Word documents and text files right into the </w:t>
      </w:r>
      <w:r w:rsidR="00061036">
        <w:t>RichTextBox</w:t>
      </w:r>
      <w:r>
        <w:t>.</w:t>
      </w:r>
    </w:p>
    <w:p w14:paraId="2B3FCD58" w14:textId="77777777" w:rsidR="00FE7CD1" w:rsidRDefault="00FE7CD1" w:rsidP="00401C2B">
      <w:pPr>
        <w:pStyle w:val="ppNumberList"/>
        <w:numPr>
          <w:ilvl w:val="1"/>
          <w:numId w:val="22"/>
        </w:numPr>
      </w:pPr>
      <w:r>
        <w:t>Open MainPage.xaml file and locate the RichTextBox</w:t>
      </w:r>
      <w:r w:rsidR="00A55A68">
        <w:t xml:space="preserve"> c</w:t>
      </w:r>
      <w:r>
        <w:t>ontrol</w:t>
      </w:r>
      <w:r w:rsidR="00A36EA0">
        <w:t xml:space="preserve"> named</w:t>
      </w:r>
      <w:r>
        <w:t xml:space="preserve"> </w:t>
      </w:r>
      <w:r w:rsidRPr="00A55A68">
        <w:rPr>
          <w:b/>
        </w:rPr>
        <w:t>rtb</w:t>
      </w:r>
      <w:r>
        <w:t xml:space="preserve">.  Add the following </w:t>
      </w:r>
      <w:r w:rsidR="00520F70">
        <w:t>attributes</w:t>
      </w:r>
      <w:r w:rsidR="00A55A68">
        <w:t xml:space="preserve"> to it:</w:t>
      </w:r>
    </w:p>
    <w:p w14:paraId="49B569EE" w14:textId="77777777" w:rsidR="00FE7CD1" w:rsidRPr="00B00255" w:rsidRDefault="00FE7CD1" w:rsidP="00FE7CD1">
      <w:pPr>
        <w:pStyle w:val="ppCodeLanguageIndent"/>
      </w:pPr>
      <w:r>
        <w:t>XAML</w:t>
      </w:r>
    </w:p>
    <w:p w14:paraId="4FADBBCE" w14:textId="77777777" w:rsidR="00FE7CD1" w:rsidRPr="00F44595" w:rsidRDefault="00520F70" w:rsidP="00520F70">
      <w:pPr>
        <w:pStyle w:val="ppCodeIndent"/>
      </w:pPr>
      <w:r w:rsidRPr="00520F70">
        <w:rPr>
          <w:rFonts w:eastAsiaTheme="minorHAnsi"/>
          <w:color w:val="FF0000"/>
          <w:lang w:bidi="ar-SA"/>
        </w:rPr>
        <w:t>Drop</w:t>
      </w:r>
      <w:r w:rsidRPr="00520F70">
        <w:rPr>
          <w:rFonts w:eastAsiaTheme="minorHAnsi"/>
          <w:lang w:bidi="ar-SA"/>
        </w:rPr>
        <w:t>="rtb_Drop"</w:t>
      </w:r>
      <w:r w:rsidRPr="00520F70">
        <w:rPr>
          <w:rFonts w:eastAsiaTheme="minorHAnsi"/>
          <w:color w:val="FF0000"/>
          <w:lang w:bidi="ar-SA"/>
        </w:rPr>
        <w:t xml:space="preserve"> AllowDrop</w:t>
      </w:r>
      <w:r w:rsidRPr="00520F70">
        <w:rPr>
          <w:rFonts w:eastAsiaTheme="minorHAnsi"/>
          <w:lang w:bidi="ar-SA"/>
        </w:rPr>
        <w:t>="True"</w:t>
      </w:r>
      <w:r w:rsidR="00FE7CD1" w:rsidRPr="00520F70">
        <w:rPr>
          <w:color w:val="A31515"/>
          <w:shd w:val="clear" w:color="auto" w:fill="F7F7FF"/>
        </w:rPr>
        <w:tab/>
      </w:r>
      <w:r w:rsidR="00FE7CD1" w:rsidRPr="00520F70">
        <w:rPr>
          <w:color w:val="A31515"/>
        </w:rPr>
        <w:tab/>
      </w:r>
      <w:r w:rsidR="00FE7CD1" w:rsidRPr="00520F70">
        <w:rPr>
          <w:color w:val="A31515"/>
        </w:rPr>
        <w:tab/>
      </w:r>
      <w:r w:rsidR="00FE7CD1" w:rsidRPr="00520F70">
        <w:rPr>
          <w:color w:val="A31515"/>
        </w:rPr>
        <w:tab/>
      </w:r>
    </w:p>
    <w:p w14:paraId="570AC0B3" w14:textId="77777777" w:rsidR="00FE7CD1" w:rsidRDefault="00FE7CD1" w:rsidP="00FE7CD1">
      <w:pPr>
        <w:pStyle w:val="ppNumberList"/>
      </w:pPr>
      <w:r>
        <w:t xml:space="preserve">Open MainPage.xaml.cs and </w:t>
      </w:r>
      <w:r w:rsidR="00635358">
        <w:t>add</w:t>
      </w:r>
      <w:r>
        <w:t xml:space="preserve"> the</w:t>
      </w:r>
      <w:r w:rsidR="00F44595">
        <w:t xml:space="preserve"> following</w:t>
      </w:r>
      <w:r>
        <w:t xml:space="preserve"> </w:t>
      </w:r>
      <w:r w:rsidR="00635358">
        <w:t>code</w:t>
      </w:r>
      <w:r>
        <w:t>:</w:t>
      </w:r>
    </w:p>
    <w:p w14:paraId="528F7E53" w14:textId="77777777" w:rsidR="00FE7CD1" w:rsidRPr="00B00255" w:rsidRDefault="00FE7CD1" w:rsidP="00FE7CD1">
      <w:pPr>
        <w:pStyle w:val="ppCodeLanguageIndent"/>
      </w:pPr>
      <w:r w:rsidRPr="00B00255">
        <w:t>C#</w:t>
      </w:r>
    </w:p>
    <w:p w14:paraId="65EE142F" w14:textId="77777777" w:rsidR="00007B17" w:rsidRPr="00007B17" w:rsidRDefault="00007B17" w:rsidP="00007B17">
      <w:pPr>
        <w:pStyle w:val="ppCodeIndent"/>
        <w:rPr>
          <w:rFonts w:eastAsiaTheme="minorHAnsi"/>
          <w:lang w:bidi="ar-SA"/>
        </w:rPr>
      </w:pPr>
      <w:r w:rsidRPr="00007B17">
        <w:rPr>
          <w:rFonts w:eastAsiaTheme="minorHAnsi"/>
          <w:color w:val="0000FF"/>
          <w:lang w:bidi="ar-SA"/>
        </w:rPr>
        <w:t>private</w:t>
      </w:r>
      <w:r w:rsidRPr="00007B17">
        <w:rPr>
          <w:rFonts w:eastAsiaTheme="minorHAnsi"/>
          <w:lang w:bidi="ar-SA"/>
        </w:rPr>
        <w:t xml:space="preserve"> </w:t>
      </w:r>
      <w:r w:rsidRPr="00007B17">
        <w:rPr>
          <w:rFonts w:eastAsiaTheme="minorHAnsi"/>
          <w:color w:val="0000FF"/>
          <w:lang w:bidi="ar-SA"/>
        </w:rPr>
        <w:t>void</w:t>
      </w:r>
      <w:r w:rsidRPr="00007B17">
        <w:rPr>
          <w:rFonts w:eastAsiaTheme="minorHAnsi"/>
          <w:lang w:bidi="ar-SA"/>
        </w:rPr>
        <w:t xml:space="preserve"> rtb_Drop(</w:t>
      </w:r>
      <w:r w:rsidRPr="00007B17">
        <w:rPr>
          <w:rFonts w:eastAsiaTheme="minorHAnsi"/>
          <w:color w:val="0000FF"/>
          <w:lang w:bidi="ar-SA"/>
        </w:rPr>
        <w:t>object</w:t>
      </w:r>
      <w:r w:rsidRPr="00007B17">
        <w:rPr>
          <w:rFonts w:eastAsiaTheme="minorHAnsi"/>
          <w:lang w:bidi="ar-SA"/>
        </w:rPr>
        <w:t xml:space="preserve"> sender, System.Windows.</w:t>
      </w:r>
      <w:r w:rsidRPr="00007B17">
        <w:rPr>
          <w:rFonts w:eastAsiaTheme="minorHAnsi"/>
          <w:color w:val="2B91AF"/>
          <w:lang w:bidi="ar-SA"/>
        </w:rPr>
        <w:t>DragEventArgs</w:t>
      </w:r>
      <w:r w:rsidRPr="00007B17">
        <w:rPr>
          <w:rFonts w:eastAsiaTheme="minorHAnsi"/>
          <w:lang w:bidi="ar-SA"/>
        </w:rPr>
        <w:t xml:space="preserve"> e)</w:t>
      </w:r>
    </w:p>
    <w:p w14:paraId="79894DB3" w14:textId="77777777" w:rsidR="00007B17" w:rsidRPr="00007B17" w:rsidRDefault="00007B17" w:rsidP="00007B17">
      <w:pPr>
        <w:pStyle w:val="ppCodeIndent"/>
        <w:rPr>
          <w:rFonts w:eastAsiaTheme="minorHAnsi"/>
          <w:lang w:bidi="ar-SA"/>
        </w:rPr>
      </w:pPr>
      <w:r w:rsidRPr="00007B17">
        <w:rPr>
          <w:rFonts w:eastAsiaTheme="minorHAnsi"/>
          <w:lang w:bidi="ar-SA"/>
        </w:rPr>
        <w:t>{</w:t>
      </w:r>
    </w:p>
    <w:p w14:paraId="2376CB2F"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VisualStateManager</w:t>
      </w:r>
      <w:r w:rsidRPr="00007B17">
        <w:rPr>
          <w:rFonts w:eastAsiaTheme="minorHAnsi"/>
          <w:lang w:bidi="ar-SA"/>
        </w:rPr>
        <w:t>.GoToState(</w:t>
      </w:r>
      <w:r w:rsidRPr="00007B17">
        <w:rPr>
          <w:rFonts w:eastAsiaTheme="minorHAnsi"/>
          <w:color w:val="0000FF"/>
          <w:lang w:bidi="ar-SA"/>
        </w:rPr>
        <w:t>this</w:t>
      </w:r>
      <w:r w:rsidRPr="00007B17">
        <w:rPr>
          <w:rFonts w:eastAsiaTheme="minorHAnsi"/>
          <w:lang w:bidi="ar-SA"/>
        </w:rPr>
        <w:t xml:space="preserve">, </w:t>
      </w:r>
      <w:r w:rsidRPr="00007B17">
        <w:rPr>
          <w:rFonts w:eastAsiaTheme="minorHAnsi"/>
          <w:color w:val="A31515"/>
          <w:lang w:bidi="ar-SA"/>
        </w:rPr>
        <w:t>"Normal"</w:t>
      </w:r>
      <w:r w:rsidRPr="00007B17">
        <w:rPr>
          <w:rFonts w:eastAsiaTheme="minorHAnsi"/>
          <w:lang w:bidi="ar-SA"/>
        </w:rPr>
        <w:t xml:space="preserve">, </w:t>
      </w:r>
      <w:r w:rsidRPr="00007B17">
        <w:rPr>
          <w:rFonts w:eastAsiaTheme="minorHAnsi"/>
          <w:color w:val="0000FF"/>
          <w:lang w:bidi="ar-SA"/>
        </w:rPr>
        <w:t>true</w:t>
      </w:r>
      <w:r w:rsidRPr="00007B17">
        <w:rPr>
          <w:rFonts w:eastAsiaTheme="minorHAnsi"/>
          <w:lang w:bidi="ar-SA"/>
        </w:rPr>
        <w:t>);</w:t>
      </w:r>
    </w:p>
    <w:p w14:paraId="1F5D86FE"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(e.Data != </w:t>
      </w:r>
      <w:r w:rsidRPr="00007B17">
        <w:rPr>
          <w:rFonts w:eastAsiaTheme="minorHAnsi"/>
          <w:color w:val="0000FF"/>
          <w:lang w:bidi="ar-SA"/>
        </w:rPr>
        <w:t>null</w:t>
      </w:r>
      <w:r w:rsidRPr="00007B17">
        <w:rPr>
          <w:rFonts w:eastAsiaTheme="minorHAnsi"/>
          <w:lang w:bidi="ar-SA"/>
        </w:rPr>
        <w:t>)</w:t>
      </w:r>
    </w:p>
    <w:p w14:paraId="62108B9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2FC857CE"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IDataObject</w:t>
      </w:r>
      <w:r w:rsidRPr="00007B17">
        <w:rPr>
          <w:rFonts w:eastAsiaTheme="minorHAnsi"/>
          <w:lang w:bidi="ar-SA"/>
        </w:rPr>
        <w:t xml:space="preserve"> f = e.Data </w:t>
      </w:r>
      <w:r w:rsidRPr="00007B17">
        <w:rPr>
          <w:rFonts w:eastAsiaTheme="minorHAnsi"/>
          <w:color w:val="0000FF"/>
          <w:lang w:bidi="ar-SA"/>
        </w:rPr>
        <w:t>as</w:t>
      </w:r>
      <w:r w:rsidRPr="00007B17">
        <w:rPr>
          <w:rFonts w:eastAsiaTheme="minorHAnsi"/>
          <w:lang w:bidi="ar-SA"/>
        </w:rPr>
        <w:t xml:space="preserve"> </w:t>
      </w:r>
      <w:r w:rsidRPr="00007B17">
        <w:rPr>
          <w:rFonts w:eastAsiaTheme="minorHAnsi"/>
          <w:color w:val="2B91AF"/>
          <w:lang w:bidi="ar-SA"/>
        </w:rPr>
        <w:t>IDataObject</w:t>
      </w:r>
      <w:r w:rsidRPr="00007B17">
        <w:rPr>
          <w:rFonts w:eastAsiaTheme="minorHAnsi"/>
          <w:lang w:bidi="ar-SA"/>
        </w:rPr>
        <w:t>;</w:t>
      </w:r>
    </w:p>
    <w:p w14:paraId="33DD50E7" w14:textId="77777777" w:rsidR="00007B17" w:rsidRPr="00007B17" w:rsidRDefault="00007B17" w:rsidP="00007B17">
      <w:pPr>
        <w:pStyle w:val="ppCodeIndent"/>
        <w:rPr>
          <w:rFonts w:eastAsiaTheme="minorHAnsi"/>
          <w:lang w:bidi="ar-SA"/>
        </w:rPr>
      </w:pPr>
    </w:p>
    <w:p w14:paraId="4C758A4E"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(f != </w:t>
      </w:r>
      <w:r w:rsidRPr="00007B17">
        <w:rPr>
          <w:rFonts w:eastAsiaTheme="minorHAnsi"/>
          <w:color w:val="0000FF"/>
          <w:lang w:bidi="ar-SA"/>
        </w:rPr>
        <w:t>null</w:t>
      </w:r>
      <w:r w:rsidRPr="00007B17">
        <w:rPr>
          <w:rFonts w:eastAsiaTheme="minorHAnsi"/>
          <w:lang w:bidi="ar-SA"/>
        </w:rPr>
        <w:t>)</w:t>
      </w:r>
    </w:p>
    <w:p w14:paraId="5447AAC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C6E6E7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object</w:t>
      </w:r>
      <w:r w:rsidRPr="00007B17">
        <w:rPr>
          <w:rFonts w:eastAsiaTheme="minorHAnsi"/>
          <w:lang w:bidi="ar-SA"/>
        </w:rPr>
        <w:t xml:space="preserve"> data = f.GetData(</w:t>
      </w:r>
      <w:r w:rsidRPr="00007B17">
        <w:rPr>
          <w:rFonts w:eastAsiaTheme="minorHAnsi"/>
          <w:color w:val="2B91AF"/>
          <w:lang w:bidi="ar-SA"/>
        </w:rPr>
        <w:t>DataFormats</w:t>
      </w:r>
      <w:r w:rsidRPr="00007B17">
        <w:rPr>
          <w:rFonts w:eastAsiaTheme="minorHAnsi"/>
          <w:lang w:bidi="ar-SA"/>
        </w:rPr>
        <w:t>.FileDrop);</w:t>
      </w:r>
    </w:p>
    <w:p w14:paraId="1391194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FileInfo</w:t>
      </w:r>
      <w:r w:rsidRPr="00007B17">
        <w:rPr>
          <w:rFonts w:eastAsiaTheme="minorHAnsi"/>
          <w:lang w:bidi="ar-SA"/>
        </w:rPr>
        <w:t xml:space="preserve">[] files = data </w:t>
      </w:r>
      <w:r w:rsidRPr="00007B17">
        <w:rPr>
          <w:rFonts w:eastAsiaTheme="minorHAnsi"/>
          <w:color w:val="0000FF"/>
          <w:lang w:bidi="ar-SA"/>
        </w:rPr>
        <w:t>as</w:t>
      </w:r>
      <w:r w:rsidRPr="00007B17">
        <w:rPr>
          <w:rFonts w:eastAsiaTheme="minorHAnsi"/>
          <w:lang w:bidi="ar-SA"/>
        </w:rPr>
        <w:t xml:space="preserve"> </w:t>
      </w:r>
      <w:r w:rsidRPr="00007B17">
        <w:rPr>
          <w:rFonts w:eastAsiaTheme="minorHAnsi"/>
          <w:color w:val="2B91AF"/>
          <w:lang w:bidi="ar-SA"/>
        </w:rPr>
        <w:t>FileInfo</w:t>
      </w:r>
      <w:r w:rsidRPr="00007B17">
        <w:rPr>
          <w:rFonts w:eastAsiaTheme="minorHAnsi"/>
          <w:lang w:bidi="ar-SA"/>
        </w:rPr>
        <w:t>[];</w:t>
      </w:r>
    </w:p>
    <w:p w14:paraId="4083CCA0" w14:textId="77777777" w:rsidR="00007B17" w:rsidRPr="00007B17" w:rsidRDefault="00007B17" w:rsidP="00007B17">
      <w:pPr>
        <w:pStyle w:val="ppCodeIndent"/>
        <w:rPr>
          <w:rFonts w:eastAsiaTheme="minorHAnsi"/>
          <w:lang w:bidi="ar-SA"/>
        </w:rPr>
      </w:pPr>
    </w:p>
    <w:p w14:paraId="1B4DFE6E" w14:textId="77777777" w:rsidR="00007B17" w:rsidRPr="00007B17" w:rsidRDefault="00007B17" w:rsidP="00007B17">
      <w:pPr>
        <w:pStyle w:val="ppCodeIndent"/>
        <w:rPr>
          <w:rFonts w:eastAsiaTheme="minorHAnsi"/>
          <w:lang w:bidi="ar-SA"/>
        </w:rPr>
      </w:pPr>
      <w:r w:rsidRPr="00007B17">
        <w:rPr>
          <w:rFonts w:eastAsiaTheme="minorHAnsi"/>
          <w:lang w:bidi="ar-SA"/>
        </w:rPr>
        <w:lastRenderedPageBreak/>
        <w:t xml:space="preserve">            </w:t>
      </w:r>
      <w:r w:rsidRPr="00007B17">
        <w:rPr>
          <w:rFonts w:eastAsiaTheme="minorHAnsi"/>
          <w:color w:val="0000FF"/>
          <w:lang w:bidi="ar-SA"/>
        </w:rPr>
        <w:t>if</w:t>
      </w:r>
      <w:r w:rsidRPr="00007B17">
        <w:rPr>
          <w:rFonts w:eastAsiaTheme="minorHAnsi"/>
          <w:lang w:bidi="ar-SA"/>
        </w:rPr>
        <w:t xml:space="preserve"> (files != </w:t>
      </w:r>
      <w:r w:rsidRPr="00007B17">
        <w:rPr>
          <w:rFonts w:eastAsiaTheme="minorHAnsi"/>
          <w:color w:val="0000FF"/>
          <w:lang w:bidi="ar-SA"/>
        </w:rPr>
        <w:t>null</w:t>
      </w:r>
      <w:r w:rsidRPr="00007B17">
        <w:rPr>
          <w:rFonts w:eastAsiaTheme="minorHAnsi"/>
          <w:lang w:bidi="ar-SA"/>
        </w:rPr>
        <w:t>)</w:t>
      </w:r>
    </w:p>
    <w:p w14:paraId="1A266F72"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4F8E25B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foreach</w:t>
      </w:r>
      <w:r w:rsidRPr="00007B17">
        <w:rPr>
          <w:rFonts w:eastAsiaTheme="minorHAnsi"/>
          <w:lang w:bidi="ar-SA"/>
        </w:rPr>
        <w:t xml:space="preserve"> (</w:t>
      </w:r>
      <w:r w:rsidRPr="00007B17">
        <w:rPr>
          <w:rFonts w:eastAsiaTheme="minorHAnsi"/>
          <w:color w:val="2B91AF"/>
          <w:lang w:bidi="ar-SA"/>
        </w:rPr>
        <w:t>FileInfo</w:t>
      </w:r>
      <w:r w:rsidRPr="00007B17">
        <w:rPr>
          <w:rFonts w:eastAsiaTheme="minorHAnsi"/>
          <w:lang w:bidi="ar-SA"/>
        </w:rPr>
        <w:t xml:space="preserve"> file </w:t>
      </w:r>
      <w:r w:rsidRPr="00007B17">
        <w:rPr>
          <w:rFonts w:eastAsiaTheme="minorHAnsi"/>
          <w:color w:val="0000FF"/>
          <w:lang w:bidi="ar-SA"/>
        </w:rPr>
        <w:t>in</w:t>
      </w:r>
      <w:r w:rsidRPr="00007B17">
        <w:rPr>
          <w:rFonts w:eastAsiaTheme="minorHAnsi"/>
          <w:lang w:bidi="ar-SA"/>
        </w:rPr>
        <w:t xml:space="preserve"> files)</w:t>
      </w:r>
    </w:p>
    <w:p w14:paraId="1B495A9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6823F69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(file != </w:t>
      </w:r>
      <w:r w:rsidRPr="00007B17">
        <w:rPr>
          <w:rFonts w:eastAsiaTheme="minorHAnsi"/>
          <w:color w:val="0000FF"/>
          <w:lang w:bidi="ar-SA"/>
        </w:rPr>
        <w:t>null</w:t>
      </w:r>
      <w:r w:rsidRPr="00007B17">
        <w:rPr>
          <w:rFonts w:eastAsiaTheme="minorHAnsi"/>
          <w:lang w:bidi="ar-SA"/>
        </w:rPr>
        <w:t>)</w:t>
      </w:r>
    </w:p>
    <w:p w14:paraId="46B6F19E"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7360052D"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(file.Extension.Equals(</w:t>
      </w:r>
      <w:r w:rsidRPr="00007B17">
        <w:rPr>
          <w:rFonts w:eastAsiaTheme="minorHAnsi"/>
          <w:color w:val="A31515"/>
          <w:lang w:bidi="ar-SA"/>
        </w:rPr>
        <w:t>".txt"</w:t>
      </w:r>
      <w:r w:rsidRPr="00007B17">
        <w:rPr>
          <w:rFonts w:eastAsiaTheme="minorHAnsi"/>
          <w:lang w:bidi="ar-SA"/>
        </w:rPr>
        <w:t>))</w:t>
      </w:r>
    </w:p>
    <w:p w14:paraId="45B373D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06F55D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try</w:t>
      </w:r>
    </w:p>
    <w:p w14:paraId="1A3C2FE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206B03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Stream</w:t>
      </w:r>
      <w:r w:rsidRPr="00007B17">
        <w:rPr>
          <w:rFonts w:eastAsiaTheme="minorHAnsi"/>
          <w:lang w:bidi="ar-SA"/>
        </w:rPr>
        <w:t xml:space="preserve"> sr = file.OpenRead();</w:t>
      </w:r>
    </w:p>
    <w:p w14:paraId="25A3457D"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string</w:t>
      </w:r>
      <w:r w:rsidRPr="00007B17">
        <w:rPr>
          <w:rFonts w:eastAsiaTheme="minorHAnsi"/>
          <w:lang w:bidi="ar-SA"/>
        </w:rPr>
        <w:t xml:space="preserve"> contents;</w:t>
      </w:r>
    </w:p>
    <w:p w14:paraId="03AD8A88"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using</w:t>
      </w:r>
      <w:r w:rsidRPr="00007B17">
        <w:rPr>
          <w:rFonts w:eastAsiaTheme="minorHAnsi"/>
          <w:lang w:bidi="ar-SA"/>
        </w:rPr>
        <w:t xml:space="preserve"> (</w:t>
      </w:r>
      <w:r w:rsidRPr="00007B17">
        <w:rPr>
          <w:rFonts w:eastAsiaTheme="minorHAnsi"/>
          <w:color w:val="2B91AF"/>
          <w:lang w:bidi="ar-SA"/>
        </w:rPr>
        <w:t>StreamReader</w:t>
      </w:r>
      <w:r w:rsidRPr="00007B17">
        <w:rPr>
          <w:rFonts w:eastAsiaTheme="minorHAnsi"/>
          <w:lang w:bidi="ar-SA"/>
        </w:rPr>
        <w:t xml:space="preserve"> reader = </w:t>
      </w:r>
      <w:r>
        <w:rPr>
          <w:rFonts w:eastAsiaTheme="minorHAnsi"/>
          <w:lang w:bidi="ar-SA"/>
        </w:rPr>
        <w:br/>
        <w:t xml:space="preserve">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StreamReader</w:t>
      </w:r>
      <w:r w:rsidRPr="00007B17">
        <w:rPr>
          <w:rFonts w:eastAsiaTheme="minorHAnsi"/>
          <w:lang w:bidi="ar-SA"/>
        </w:rPr>
        <w:t>(sr))</w:t>
      </w:r>
    </w:p>
    <w:p w14:paraId="33A826C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4E4499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contents = reader.ReadToEnd();</w:t>
      </w:r>
    </w:p>
    <w:p w14:paraId="54E78FD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285826B"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rtb.Selection.Text = contents;</w:t>
      </w:r>
    </w:p>
    <w:p w14:paraId="66E92ADF"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A1E8B5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catch</w:t>
      </w:r>
      <w:r w:rsidRPr="00007B17">
        <w:rPr>
          <w:rFonts w:eastAsiaTheme="minorHAnsi"/>
          <w:lang w:bidi="ar-SA"/>
        </w:rPr>
        <w:t xml:space="preserve"> (</w:t>
      </w:r>
      <w:r w:rsidRPr="00007B17">
        <w:rPr>
          <w:rFonts w:eastAsiaTheme="minorHAnsi"/>
          <w:color w:val="2B91AF"/>
          <w:lang w:bidi="ar-SA"/>
        </w:rPr>
        <w:t>IOException</w:t>
      </w:r>
      <w:r w:rsidRPr="00007B17">
        <w:rPr>
          <w:rFonts w:eastAsiaTheme="minorHAnsi"/>
          <w:lang w:bidi="ar-SA"/>
        </w:rPr>
        <w:t xml:space="preserve"> ex)</w:t>
      </w:r>
    </w:p>
    <w:p w14:paraId="20D4A31C"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882317B"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8000"/>
          <w:lang w:bidi="ar-SA"/>
        </w:rPr>
        <w:t>//check if message is for a File IO</w:t>
      </w:r>
    </w:p>
    <w:p w14:paraId="55B0FA0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docOpenedError();</w:t>
      </w:r>
    </w:p>
    <w:p w14:paraId="017496D1"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70CA933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267E5CCE"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else</w:t>
      </w: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(file.Extension.Equals(</w:t>
      </w:r>
      <w:r w:rsidRPr="00007B17">
        <w:rPr>
          <w:rFonts w:eastAsiaTheme="minorHAnsi"/>
          <w:color w:val="A31515"/>
          <w:lang w:bidi="ar-SA"/>
        </w:rPr>
        <w:t>".docx"</w:t>
      </w:r>
      <w:r w:rsidRPr="00007B17">
        <w:rPr>
          <w:rFonts w:eastAsiaTheme="minorHAnsi"/>
          <w:lang w:bidi="ar-SA"/>
        </w:rPr>
        <w:t>))</w:t>
      </w:r>
    </w:p>
    <w:p w14:paraId="58BB164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C52EB5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try</w:t>
      </w:r>
    </w:p>
    <w:p w14:paraId="341BA6B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23D6F40D"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Stream</w:t>
      </w:r>
      <w:r w:rsidRPr="00007B17">
        <w:rPr>
          <w:rFonts w:eastAsiaTheme="minorHAnsi"/>
          <w:lang w:bidi="ar-SA"/>
        </w:rPr>
        <w:t xml:space="preserve"> sr = file.OpenRead();</w:t>
      </w:r>
    </w:p>
    <w:p w14:paraId="085D5418"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string</w:t>
      </w:r>
      <w:r w:rsidRPr="00007B17">
        <w:rPr>
          <w:rFonts w:eastAsiaTheme="minorHAnsi"/>
          <w:lang w:bidi="ar-SA"/>
        </w:rPr>
        <w:t xml:space="preserve"> contents;</w:t>
      </w:r>
    </w:p>
    <w:p w14:paraId="7F6FC720" w14:textId="77777777" w:rsidR="00007B17" w:rsidRPr="00007B17" w:rsidRDefault="00007B17" w:rsidP="00007B17">
      <w:pPr>
        <w:pStyle w:val="ppCodeIndent"/>
        <w:rPr>
          <w:rFonts w:eastAsiaTheme="minorHAnsi"/>
          <w:lang w:bidi="ar-SA"/>
        </w:rPr>
      </w:pPr>
    </w:p>
    <w:p w14:paraId="7E370F7B"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StreamResourceInfo</w:t>
      </w:r>
      <w:r w:rsidRPr="00007B17">
        <w:rPr>
          <w:rFonts w:eastAsiaTheme="minorHAnsi"/>
          <w:lang w:bidi="ar-SA"/>
        </w:rPr>
        <w:t xml:space="preserve"> zipInfo = </w:t>
      </w:r>
      <w:r>
        <w:rPr>
          <w:rFonts w:eastAsiaTheme="minorHAnsi"/>
          <w:lang w:bidi="ar-SA"/>
        </w:rPr>
        <w:br/>
        <w:t xml:space="preserve">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StreamResourceInfo</w:t>
      </w:r>
      <w:r w:rsidRPr="00007B17">
        <w:rPr>
          <w:rFonts w:eastAsiaTheme="minorHAnsi"/>
          <w:lang w:bidi="ar-SA"/>
        </w:rPr>
        <w:t xml:space="preserve">(sr, </w:t>
      </w:r>
      <w:r w:rsidRPr="00007B17">
        <w:rPr>
          <w:rFonts w:eastAsiaTheme="minorHAnsi"/>
          <w:color w:val="0000FF"/>
          <w:lang w:bidi="ar-SA"/>
        </w:rPr>
        <w:t>null</w:t>
      </w:r>
      <w:r w:rsidRPr="00007B17">
        <w:rPr>
          <w:rFonts w:eastAsiaTheme="minorHAnsi"/>
          <w:lang w:bidi="ar-SA"/>
        </w:rPr>
        <w:t>);</w:t>
      </w:r>
    </w:p>
    <w:p w14:paraId="2159E17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StreamResourceInfo</w:t>
      </w:r>
      <w:r w:rsidRPr="00007B17">
        <w:rPr>
          <w:rFonts w:eastAsiaTheme="minorHAnsi"/>
          <w:lang w:bidi="ar-SA"/>
        </w:rPr>
        <w:t xml:space="preserve"> wordInfo = </w:t>
      </w:r>
      <w:r>
        <w:rPr>
          <w:rFonts w:eastAsiaTheme="minorHAnsi"/>
          <w:lang w:bidi="ar-SA"/>
        </w:rPr>
        <w:br/>
        <w:t xml:space="preserve">                                 </w:t>
      </w:r>
      <w:r w:rsidRPr="00007B17">
        <w:rPr>
          <w:rFonts w:eastAsiaTheme="minorHAnsi"/>
          <w:color w:val="2B91AF"/>
          <w:lang w:bidi="ar-SA"/>
        </w:rPr>
        <w:t>Application</w:t>
      </w:r>
      <w:r w:rsidRPr="00007B17">
        <w:rPr>
          <w:rFonts w:eastAsiaTheme="minorHAnsi"/>
          <w:lang w:bidi="ar-SA"/>
        </w:rPr>
        <w:t xml:space="preserve">.GetResourceStream(zipInfo, </w:t>
      </w:r>
      <w:r>
        <w:rPr>
          <w:rFonts w:eastAsiaTheme="minorHAnsi"/>
          <w:lang w:bidi="ar-SA"/>
        </w:rPr>
        <w:br/>
        <w:t xml:space="preserve">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Uri</w:t>
      </w:r>
      <w:r w:rsidRPr="00007B17">
        <w:rPr>
          <w:rFonts w:eastAsiaTheme="minorHAnsi"/>
          <w:lang w:bidi="ar-SA"/>
        </w:rPr>
        <w:t>(</w:t>
      </w:r>
      <w:r w:rsidRPr="00007B17">
        <w:rPr>
          <w:rFonts w:eastAsiaTheme="minorHAnsi"/>
          <w:color w:val="A31515"/>
          <w:lang w:bidi="ar-SA"/>
        </w:rPr>
        <w:t>"word/document.xml"</w:t>
      </w:r>
      <w:r w:rsidRPr="00007B17">
        <w:rPr>
          <w:rFonts w:eastAsiaTheme="minorHAnsi"/>
          <w:lang w:bidi="ar-SA"/>
        </w:rPr>
        <w:t xml:space="preserve">, </w:t>
      </w:r>
      <w:r w:rsidRPr="00007B17">
        <w:rPr>
          <w:rFonts w:eastAsiaTheme="minorHAnsi"/>
          <w:color w:val="2B91AF"/>
          <w:lang w:bidi="ar-SA"/>
        </w:rPr>
        <w:t>UriKind</w:t>
      </w:r>
      <w:r w:rsidRPr="00007B17">
        <w:rPr>
          <w:rFonts w:eastAsiaTheme="minorHAnsi"/>
          <w:lang w:bidi="ar-SA"/>
        </w:rPr>
        <w:t>.Relative));</w:t>
      </w:r>
    </w:p>
    <w:p w14:paraId="102A53FE" w14:textId="77777777" w:rsidR="00007B17" w:rsidRPr="00007B17" w:rsidRDefault="00007B17" w:rsidP="00007B17">
      <w:pPr>
        <w:pStyle w:val="ppCodeIndent"/>
        <w:rPr>
          <w:rFonts w:eastAsiaTheme="minorHAnsi"/>
          <w:lang w:bidi="ar-SA"/>
        </w:rPr>
      </w:pPr>
    </w:p>
    <w:p w14:paraId="42E4E3A2"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using</w:t>
      </w:r>
      <w:r w:rsidRPr="00007B17">
        <w:rPr>
          <w:rFonts w:eastAsiaTheme="minorHAnsi"/>
          <w:lang w:bidi="ar-SA"/>
        </w:rPr>
        <w:t xml:space="preserve"> (</w:t>
      </w:r>
      <w:r w:rsidRPr="00007B17">
        <w:rPr>
          <w:rFonts w:eastAsiaTheme="minorHAnsi"/>
          <w:color w:val="2B91AF"/>
          <w:lang w:bidi="ar-SA"/>
        </w:rPr>
        <w:t>StreamReader</w:t>
      </w:r>
      <w:r w:rsidRPr="00007B17">
        <w:rPr>
          <w:rFonts w:eastAsiaTheme="minorHAnsi"/>
          <w:lang w:bidi="ar-SA"/>
        </w:rPr>
        <w:t xml:space="preserve"> reader = </w:t>
      </w:r>
      <w:r>
        <w:rPr>
          <w:rFonts w:eastAsiaTheme="minorHAnsi"/>
          <w:lang w:bidi="ar-SA"/>
        </w:rPr>
        <w:br/>
        <w:t xml:space="preserve">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StreamReader</w:t>
      </w:r>
      <w:r w:rsidRPr="00007B17">
        <w:rPr>
          <w:rFonts w:eastAsiaTheme="minorHAnsi"/>
          <w:lang w:bidi="ar-SA"/>
        </w:rPr>
        <w:t>(wordInfo.Stream))</w:t>
      </w:r>
    </w:p>
    <w:p w14:paraId="61FD85B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5FF520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contents = reader.ReadToEnd();</w:t>
      </w:r>
    </w:p>
    <w:p w14:paraId="3EFA0E1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19FB496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XDocument</w:t>
      </w:r>
      <w:r w:rsidRPr="00007B17">
        <w:rPr>
          <w:rFonts w:eastAsiaTheme="minorHAnsi"/>
          <w:lang w:bidi="ar-SA"/>
        </w:rPr>
        <w:t xml:space="preserve"> xmlFile = </w:t>
      </w:r>
      <w:r w:rsidRPr="00007B17">
        <w:rPr>
          <w:rFonts w:eastAsiaTheme="minorHAnsi"/>
          <w:color w:val="2B91AF"/>
          <w:lang w:bidi="ar-SA"/>
        </w:rPr>
        <w:t>XDocument</w:t>
      </w:r>
      <w:r w:rsidRPr="00007B17">
        <w:rPr>
          <w:rFonts w:eastAsiaTheme="minorHAnsi"/>
          <w:lang w:bidi="ar-SA"/>
        </w:rPr>
        <w:t>.Parse(contents);</w:t>
      </w:r>
    </w:p>
    <w:p w14:paraId="583B74A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XNamespace</w:t>
      </w:r>
      <w:r w:rsidRPr="00007B17">
        <w:rPr>
          <w:rFonts w:eastAsiaTheme="minorHAnsi"/>
          <w:lang w:bidi="ar-SA"/>
        </w:rPr>
        <w:t xml:space="preserve"> w = </w:t>
      </w:r>
      <w:r w:rsidRPr="00007B17">
        <w:rPr>
          <w:rFonts w:eastAsiaTheme="minorHAnsi"/>
          <w:color w:val="A31515"/>
          <w:lang w:bidi="ar-SA"/>
        </w:rPr>
        <w:t>"http://schemas.openxmlformats.org/wordprocessingml/2006/main"</w:t>
      </w:r>
      <w:r w:rsidRPr="00007B17">
        <w:rPr>
          <w:rFonts w:eastAsiaTheme="minorHAnsi"/>
          <w:lang w:bidi="ar-SA"/>
        </w:rPr>
        <w:t>;</w:t>
      </w:r>
    </w:p>
    <w:p w14:paraId="7BF6A652" w14:textId="77777777" w:rsidR="00007B17" w:rsidRPr="00007B17" w:rsidRDefault="00007B17" w:rsidP="00007B17">
      <w:pPr>
        <w:pStyle w:val="ppCodeIndent"/>
        <w:rPr>
          <w:rFonts w:eastAsiaTheme="minorHAnsi"/>
          <w:lang w:bidi="ar-SA"/>
        </w:rPr>
      </w:pPr>
    </w:p>
    <w:p w14:paraId="4057837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var</w:t>
      </w:r>
      <w:r w:rsidRPr="00007B17">
        <w:rPr>
          <w:rFonts w:eastAsiaTheme="minorHAnsi"/>
          <w:lang w:bidi="ar-SA"/>
        </w:rPr>
        <w:t xml:space="preserve"> query = </w:t>
      </w:r>
      <w:r w:rsidRPr="00007B17">
        <w:rPr>
          <w:rFonts w:eastAsiaTheme="minorHAnsi"/>
          <w:color w:val="0000FF"/>
          <w:lang w:bidi="ar-SA"/>
        </w:rPr>
        <w:t>from</w:t>
      </w:r>
      <w:r w:rsidRPr="00007B17">
        <w:rPr>
          <w:rFonts w:eastAsiaTheme="minorHAnsi"/>
          <w:lang w:bidi="ar-SA"/>
        </w:rPr>
        <w:t xml:space="preserve"> xp </w:t>
      </w:r>
      <w:r w:rsidRPr="00007B17">
        <w:rPr>
          <w:rFonts w:eastAsiaTheme="minorHAnsi"/>
          <w:color w:val="0000FF"/>
          <w:lang w:bidi="ar-SA"/>
        </w:rPr>
        <w:t>in</w:t>
      </w:r>
      <w:r w:rsidRPr="00007B17">
        <w:rPr>
          <w:rFonts w:eastAsiaTheme="minorHAnsi"/>
          <w:lang w:bidi="ar-SA"/>
        </w:rPr>
        <w:t xml:space="preserve"> xmlFile.Descendants(w + </w:t>
      </w:r>
      <w:r>
        <w:rPr>
          <w:rFonts w:eastAsiaTheme="minorHAnsi"/>
          <w:lang w:bidi="ar-SA"/>
        </w:rPr>
        <w:br/>
        <w:t xml:space="preserve">                                            </w:t>
      </w:r>
      <w:r w:rsidRPr="00007B17">
        <w:rPr>
          <w:rFonts w:eastAsiaTheme="minorHAnsi"/>
          <w:color w:val="A31515"/>
          <w:lang w:bidi="ar-SA"/>
        </w:rPr>
        <w:t>"p"</w:t>
      </w:r>
      <w:r w:rsidRPr="00007B17">
        <w:rPr>
          <w:rFonts w:eastAsiaTheme="minorHAnsi"/>
          <w:lang w:bidi="ar-SA"/>
        </w:rPr>
        <w:t>)</w:t>
      </w:r>
    </w:p>
    <w:p w14:paraId="785B2074" w14:textId="77777777" w:rsidR="00007B17" w:rsidRPr="00007B17" w:rsidRDefault="00007B17" w:rsidP="00007B17">
      <w:pPr>
        <w:pStyle w:val="ppCodeIndent"/>
        <w:rPr>
          <w:rFonts w:eastAsiaTheme="minorHAnsi"/>
          <w:lang w:bidi="ar-SA"/>
        </w:rPr>
      </w:pPr>
      <w:r w:rsidRPr="00007B17">
        <w:rPr>
          <w:rFonts w:eastAsiaTheme="minorHAnsi"/>
          <w:lang w:bidi="ar-SA"/>
        </w:rPr>
        <w:lastRenderedPageBreak/>
        <w:t xml:space="preserve">                                            </w:t>
      </w:r>
      <w:r w:rsidRPr="00007B17">
        <w:rPr>
          <w:rFonts w:eastAsiaTheme="minorHAnsi"/>
          <w:color w:val="0000FF"/>
          <w:lang w:bidi="ar-SA"/>
        </w:rPr>
        <w:t>select</w:t>
      </w:r>
      <w:r w:rsidRPr="00007B17">
        <w:rPr>
          <w:rFonts w:eastAsiaTheme="minorHAnsi"/>
          <w:lang w:bidi="ar-SA"/>
        </w:rPr>
        <w:t xml:space="preserve"> xp;</w:t>
      </w:r>
    </w:p>
    <w:p w14:paraId="5AF8F322"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Paragraph</w:t>
      </w:r>
      <w:r w:rsidRPr="00007B17">
        <w:rPr>
          <w:rFonts w:eastAsiaTheme="minorHAnsi"/>
          <w:lang w:bidi="ar-SA"/>
        </w:rPr>
        <w:t xml:space="preserve"> p = </w:t>
      </w:r>
      <w:r w:rsidRPr="00007B17">
        <w:rPr>
          <w:rFonts w:eastAsiaTheme="minorHAnsi"/>
          <w:color w:val="0000FF"/>
          <w:lang w:bidi="ar-SA"/>
        </w:rPr>
        <w:t>null</w:t>
      </w:r>
      <w:r w:rsidRPr="00007B17">
        <w:rPr>
          <w:rFonts w:eastAsiaTheme="minorHAnsi"/>
          <w:lang w:bidi="ar-SA"/>
        </w:rPr>
        <w:t>;</w:t>
      </w:r>
    </w:p>
    <w:p w14:paraId="1B9435E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Run</w:t>
      </w:r>
      <w:r w:rsidRPr="00007B17">
        <w:rPr>
          <w:rFonts w:eastAsiaTheme="minorHAnsi"/>
          <w:lang w:bidi="ar-SA"/>
        </w:rPr>
        <w:t xml:space="preserve"> r = </w:t>
      </w:r>
      <w:r w:rsidRPr="00007B17">
        <w:rPr>
          <w:rFonts w:eastAsiaTheme="minorHAnsi"/>
          <w:color w:val="0000FF"/>
          <w:lang w:bidi="ar-SA"/>
        </w:rPr>
        <w:t>null</w:t>
      </w:r>
      <w:r w:rsidRPr="00007B17">
        <w:rPr>
          <w:rFonts w:eastAsiaTheme="minorHAnsi"/>
          <w:lang w:bidi="ar-SA"/>
        </w:rPr>
        <w:t>;</w:t>
      </w:r>
    </w:p>
    <w:p w14:paraId="1FE4642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foreach</w:t>
      </w:r>
      <w:r w:rsidRPr="00007B17">
        <w:rPr>
          <w:rFonts w:eastAsiaTheme="minorHAnsi"/>
          <w:lang w:bidi="ar-SA"/>
        </w:rPr>
        <w:t xml:space="preserve"> (</w:t>
      </w:r>
      <w:r w:rsidRPr="00007B17">
        <w:rPr>
          <w:rFonts w:eastAsiaTheme="minorHAnsi"/>
          <w:color w:val="2B91AF"/>
          <w:lang w:bidi="ar-SA"/>
        </w:rPr>
        <w:t>XElement</w:t>
      </w:r>
      <w:r w:rsidRPr="00007B17">
        <w:rPr>
          <w:rFonts w:eastAsiaTheme="minorHAnsi"/>
          <w:lang w:bidi="ar-SA"/>
        </w:rPr>
        <w:t xml:space="preserve"> xp </w:t>
      </w:r>
      <w:r w:rsidRPr="00007B17">
        <w:rPr>
          <w:rFonts w:eastAsiaTheme="minorHAnsi"/>
          <w:color w:val="0000FF"/>
          <w:lang w:bidi="ar-SA"/>
        </w:rPr>
        <w:t>in</w:t>
      </w:r>
      <w:r w:rsidRPr="00007B17">
        <w:rPr>
          <w:rFonts w:eastAsiaTheme="minorHAnsi"/>
          <w:lang w:bidi="ar-SA"/>
        </w:rPr>
        <w:t xml:space="preserve"> query)</w:t>
      </w:r>
    </w:p>
    <w:p w14:paraId="17E36E2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0B05D8A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p =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Paragraph</w:t>
      </w:r>
      <w:r w:rsidRPr="00007B17">
        <w:rPr>
          <w:rFonts w:eastAsiaTheme="minorHAnsi"/>
          <w:lang w:bidi="ar-SA"/>
        </w:rPr>
        <w:t>();</w:t>
      </w:r>
    </w:p>
    <w:p w14:paraId="7A54B27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var</w:t>
      </w:r>
      <w:r w:rsidRPr="00007B17">
        <w:rPr>
          <w:rFonts w:eastAsiaTheme="minorHAnsi"/>
          <w:lang w:bidi="ar-SA"/>
        </w:rPr>
        <w:t xml:space="preserve"> query2 = </w:t>
      </w:r>
      <w:r w:rsidRPr="00007B17">
        <w:rPr>
          <w:rFonts w:eastAsiaTheme="minorHAnsi"/>
          <w:color w:val="0000FF"/>
          <w:lang w:bidi="ar-SA"/>
        </w:rPr>
        <w:t>from</w:t>
      </w:r>
      <w:r w:rsidRPr="00007B17">
        <w:rPr>
          <w:rFonts w:eastAsiaTheme="minorHAnsi"/>
          <w:lang w:bidi="ar-SA"/>
        </w:rPr>
        <w:t xml:space="preserve"> xr </w:t>
      </w:r>
      <w:r w:rsidRPr="00007B17">
        <w:rPr>
          <w:rFonts w:eastAsiaTheme="minorHAnsi"/>
          <w:color w:val="0000FF"/>
          <w:lang w:bidi="ar-SA"/>
        </w:rPr>
        <w:t>in</w:t>
      </w:r>
      <w:r w:rsidRPr="00007B17">
        <w:rPr>
          <w:rFonts w:eastAsiaTheme="minorHAnsi"/>
          <w:lang w:bidi="ar-SA"/>
        </w:rPr>
        <w:t xml:space="preserve"> xp.Descendants(w + </w:t>
      </w:r>
      <w:r>
        <w:rPr>
          <w:rFonts w:eastAsiaTheme="minorHAnsi"/>
          <w:lang w:bidi="ar-SA"/>
        </w:rPr>
        <w:br/>
        <w:t xml:space="preserve">                                                 </w:t>
      </w:r>
      <w:r w:rsidRPr="00007B17">
        <w:rPr>
          <w:rFonts w:eastAsiaTheme="minorHAnsi"/>
          <w:color w:val="A31515"/>
          <w:lang w:bidi="ar-SA"/>
        </w:rPr>
        <w:t>"r"</w:t>
      </w:r>
      <w:r w:rsidRPr="00007B17">
        <w:rPr>
          <w:rFonts w:eastAsiaTheme="minorHAnsi"/>
          <w:lang w:bidi="ar-SA"/>
        </w:rPr>
        <w:t>)</w:t>
      </w:r>
    </w:p>
    <w:p w14:paraId="1E4F637D"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select</w:t>
      </w:r>
      <w:r w:rsidRPr="00007B17">
        <w:rPr>
          <w:rFonts w:eastAsiaTheme="minorHAnsi"/>
          <w:lang w:bidi="ar-SA"/>
        </w:rPr>
        <w:t xml:space="preserve"> xr;</w:t>
      </w:r>
    </w:p>
    <w:p w14:paraId="66A86762"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foreach</w:t>
      </w:r>
      <w:r w:rsidRPr="00007B17">
        <w:rPr>
          <w:rFonts w:eastAsiaTheme="minorHAnsi"/>
          <w:lang w:bidi="ar-SA"/>
        </w:rPr>
        <w:t xml:space="preserve"> (</w:t>
      </w:r>
      <w:r w:rsidRPr="00007B17">
        <w:rPr>
          <w:rFonts w:eastAsiaTheme="minorHAnsi"/>
          <w:color w:val="2B91AF"/>
          <w:lang w:bidi="ar-SA"/>
        </w:rPr>
        <w:t>XElement</w:t>
      </w:r>
      <w:r w:rsidRPr="00007B17">
        <w:rPr>
          <w:rFonts w:eastAsiaTheme="minorHAnsi"/>
          <w:lang w:bidi="ar-SA"/>
        </w:rPr>
        <w:t xml:space="preserve"> xr </w:t>
      </w:r>
      <w:r w:rsidRPr="00007B17">
        <w:rPr>
          <w:rFonts w:eastAsiaTheme="minorHAnsi"/>
          <w:color w:val="0000FF"/>
          <w:lang w:bidi="ar-SA"/>
        </w:rPr>
        <w:t>in</w:t>
      </w:r>
      <w:r w:rsidRPr="00007B17">
        <w:rPr>
          <w:rFonts w:eastAsiaTheme="minorHAnsi"/>
          <w:lang w:bidi="ar-SA"/>
        </w:rPr>
        <w:t xml:space="preserve"> query2)</w:t>
      </w:r>
    </w:p>
    <w:p w14:paraId="6593048C"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42268EB"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r = </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Run</w:t>
      </w:r>
      <w:r w:rsidRPr="00007B17">
        <w:rPr>
          <w:rFonts w:eastAsiaTheme="minorHAnsi"/>
          <w:lang w:bidi="ar-SA"/>
        </w:rPr>
        <w:t>();</w:t>
      </w:r>
    </w:p>
    <w:p w14:paraId="471FD517"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var</w:t>
      </w:r>
      <w:r w:rsidRPr="00007B17">
        <w:rPr>
          <w:rFonts w:eastAsiaTheme="minorHAnsi"/>
          <w:lang w:bidi="ar-SA"/>
        </w:rPr>
        <w:t xml:space="preserve"> query3 = </w:t>
      </w:r>
      <w:r w:rsidRPr="00007B17">
        <w:rPr>
          <w:rFonts w:eastAsiaTheme="minorHAnsi"/>
          <w:color w:val="0000FF"/>
          <w:lang w:bidi="ar-SA"/>
        </w:rPr>
        <w:t>from</w:t>
      </w:r>
      <w:r w:rsidRPr="00007B17">
        <w:rPr>
          <w:rFonts w:eastAsiaTheme="minorHAnsi"/>
          <w:lang w:bidi="ar-SA"/>
        </w:rPr>
        <w:t xml:space="preserve"> xt </w:t>
      </w:r>
      <w:r w:rsidRPr="00007B17">
        <w:rPr>
          <w:rFonts w:eastAsiaTheme="minorHAnsi"/>
          <w:color w:val="0000FF"/>
          <w:lang w:bidi="ar-SA"/>
        </w:rPr>
        <w:t>in</w:t>
      </w:r>
      <w:r w:rsidRPr="00007B17">
        <w:rPr>
          <w:rFonts w:eastAsiaTheme="minorHAnsi"/>
          <w:lang w:bidi="ar-SA"/>
        </w:rPr>
        <w:t xml:space="preserve"> xr.Descendants()</w:t>
      </w:r>
    </w:p>
    <w:p w14:paraId="2B3EA567"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select</w:t>
      </w:r>
      <w:r w:rsidRPr="00007B17">
        <w:rPr>
          <w:rFonts w:eastAsiaTheme="minorHAnsi"/>
          <w:lang w:bidi="ar-SA"/>
        </w:rPr>
        <w:t xml:space="preserve"> xt;</w:t>
      </w:r>
    </w:p>
    <w:p w14:paraId="1D5C364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foreach</w:t>
      </w:r>
      <w:r w:rsidRPr="00007B17">
        <w:rPr>
          <w:rFonts w:eastAsiaTheme="minorHAnsi"/>
          <w:lang w:bidi="ar-SA"/>
        </w:rPr>
        <w:t xml:space="preserve"> (</w:t>
      </w:r>
      <w:r w:rsidRPr="00007B17">
        <w:rPr>
          <w:rFonts w:eastAsiaTheme="minorHAnsi"/>
          <w:color w:val="2B91AF"/>
          <w:lang w:bidi="ar-SA"/>
        </w:rPr>
        <w:t>XElement</w:t>
      </w:r>
      <w:r w:rsidRPr="00007B17">
        <w:rPr>
          <w:rFonts w:eastAsiaTheme="minorHAnsi"/>
          <w:lang w:bidi="ar-SA"/>
        </w:rPr>
        <w:t xml:space="preserve"> xt </w:t>
      </w:r>
      <w:r w:rsidRPr="00007B17">
        <w:rPr>
          <w:rFonts w:eastAsiaTheme="minorHAnsi"/>
          <w:color w:val="0000FF"/>
          <w:lang w:bidi="ar-SA"/>
        </w:rPr>
        <w:t>in</w:t>
      </w:r>
      <w:r w:rsidRPr="00007B17">
        <w:rPr>
          <w:rFonts w:eastAsiaTheme="minorHAnsi"/>
          <w:lang w:bidi="ar-SA"/>
        </w:rPr>
        <w:t xml:space="preserve"> query3)</w:t>
      </w:r>
    </w:p>
    <w:p w14:paraId="759B6E8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66EB187D"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(xt.Name == (w + </w:t>
      </w:r>
      <w:r w:rsidRPr="00007B17">
        <w:rPr>
          <w:rFonts w:eastAsiaTheme="minorHAnsi"/>
          <w:color w:val="A31515"/>
          <w:lang w:bidi="ar-SA"/>
        </w:rPr>
        <w:t>"t"</w:t>
      </w:r>
      <w:r w:rsidRPr="00007B17">
        <w:rPr>
          <w:rFonts w:eastAsiaTheme="minorHAnsi"/>
          <w:lang w:bidi="ar-SA"/>
        </w:rPr>
        <w:t>))</w:t>
      </w:r>
    </w:p>
    <w:p w14:paraId="6417542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r.Text = xt.Value.ToString();</w:t>
      </w:r>
    </w:p>
    <w:p w14:paraId="6E03D60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else</w:t>
      </w:r>
      <w:r w:rsidRPr="00007B17">
        <w:rPr>
          <w:rFonts w:eastAsiaTheme="minorHAnsi"/>
          <w:lang w:bidi="ar-SA"/>
        </w:rPr>
        <w:t xml:space="preserve"> </w:t>
      </w:r>
      <w:r w:rsidRPr="00007B17">
        <w:rPr>
          <w:rFonts w:eastAsiaTheme="minorHAnsi"/>
          <w:color w:val="0000FF"/>
          <w:lang w:bidi="ar-SA"/>
        </w:rPr>
        <w:t>if</w:t>
      </w:r>
      <w:r w:rsidRPr="00007B17">
        <w:rPr>
          <w:rFonts w:eastAsiaTheme="minorHAnsi"/>
          <w:lang w:bidi="ar-SA"/>
        </w:rPr>
        <w:t xml:space="preserve"> (xt.Name == (w + </w:t>
      </w:r>
      <w:r w:rsidRPr="00007B17">
        <w:rPr>
          <w:rFonts w:eastAsiaTheme="minorHAnsi"/>
          <w:color w:val="A31515"/>
          <w:lang w:bidi="ar-SA"/>
        </w:rPr>
        <w:t>"br"</w:t>
      </w:r>
      <w:r w:rsidRPr="00007B17">
        <w:rPr>
          <w:rFonts w:eastAsiaTheme="minorHAnsi"/>
          <w:lang w:bidi="ar-SA"/>
        </w:rPr>
        <w:t>))</w:t>
      </w:r>
    </w:p>
    <w:p w14:paraId="24368211"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p.Inlines.Add(</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LineBreak</w:t>
      </w:r>
      <w:r w:rsidRPr="00007B17">
        <w:rPr>
          <w:rFonts w:eastAsiaTheme="minorHAnsi"/>
          <w:lang w:bidi="ar-SA"/>
        </w:rPr>
        <w:t>());</w:t>
      </w:r>
    </w:p>
    <w:p w14:paraId="5A28909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613F65C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p.Inlines.Add(r);</w:t>
      </w:r>
    </w:p>
    <w:p w14:paraId="582FEE8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41DEF1E9"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p.Inlines.Add(</w:t>
      </w:r>
      <w:r w:rsidRPr="00007B17">
        <w:rPr>
          <w:rFonts w:eastAsiaTheme="minorHAnsi"/>
          <w:color w:val="0000FF"/>
          <w:lang w:bidi="ar-SA"/>
        </w:rPr>
        <w:t>new</w:t>
      </w:r>
      <w:r w:rsidRPr="00007B17">
        <w:rPr>
          <w:rFonts w:eastAsiaTheme="minorHAnsi"/>
          <w:lang w:bidi="ar-SA"/>
        </w:rPr>
        <w:t xml:space="preserve"> </w:t>
      </w:r>
      <w:r w:rsidRPr="00007B17">
        <w:rPr>
          <w:rFonts w:eastAsiaTheme="minorHAnsi"/>
          <w:color w:val="2B91AF"/>
          <w:lang w:bidi="ar-SA"/>
        </w:rPr>
        <w:t>LineBreak</w:t>
      </w:r>
      <w:r w:rsidRPr="00007B17">
        <w:rPr>
          <w:rFonts w:eastAsiaTheme="minorHAnsi"/>
          <w:lang w:bidi="ar-SA"/>
        </w:rPr>
        <w:t>());</w:t>
      </w:r>
    </w:p>
    <w:p w14:paraId="20F33FF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rtb.Blocks.Add(p);</w:t>
      </w:r>
    </w:p>
    <w:p w14:paraId="2EE931FB"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432F48D1"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08096394"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00FF"/>
          <w:lang w:bidi="ar-SA"/>
        </w:rPr>
        <w:t>catch</w:t>
      </w:r>
      <w:r w:rsidRPr="00007B17">
        <w:rPr>
          <w:rFonts w:eastAsiaTheme="minorHAnsi"/>
          <w:lang w:bidi="ar-SA"/>
        </w:rPr>
        <w:t xml:space="preserve"> (</w:t>
      </w:r>
      <w:r w:rsidRPr="00007B17">
        <w:rPr>
          <w:rFonts w:eastAsiaTheme="minorHAnsi"/>
          <w:color w:val="2B91AF"/>
          <w:lang w:bidi="ar-SA"/>
        </w:rPr>
        <w:t>IOException</w:t>
      </w:r>
      <w:r w:rsidRPr="00007B17">
        <w:rPr>
          <w:rFonts w:eastAsiaTheme="minorHAnsi"/>
          <w:lang w:bidi="ar-SA"/>
        </w:rPr>
        <w:t xml:space="preserve"> ex)</w:t>
      </w:r>
    </w:p>
    <w:p w14:paraId="6B3DDC9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3F444CB2"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8000"/>
          <w:lang w:bidi="ar-SA"/>
        </w:rPr>
        <w:t>//check if message is for a File IO</w:t>
      </w:r>
    </w:p>
    <w:p w14:paraId="3A3F193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docOpenedError();</w:t>
      </w:r>
    </w:p>
    <w:p w14:paraId="21B7109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070396B8" w14:textId="77777777" w:rsidR="00007B17" w:rsidRPr="00007B17" w:rsidRDefault="00007B17" w:rsidP="00007B17">
      <w:pPr>
        <w:pStyle w:val="ppCodeIndent"/>
        <w:rPr>
          <w:rFonts w:eastAsiaTheme="minorHAnsi"/>
          <w:lang w:bidi="ar-SA"/>
        </w:rPr>
      </w:pPr>
    </w:p>
    <w:p w14:paraId="2FB9D6FA"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07790F43"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4A4B3A08"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42FE23B1"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2AAC0E8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25B600A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p>
    <w:p w14:paraId="5242BAB6"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ReturnFocus();</w:t>
      </w:r>
    </w:p>
    <w:p w14:paraId="6501C7FC" w14:textId="77777777" w:rsidR="00007B17" w:rsidRPr="00007B17" w:rsidRDefault="00007B17" w:rsidP="00007B17">
      <w:pPr>
        <w:pStyle w:val="ppCodeIndent"/>
        <w:rPr>
          <w:rFonts w:eastAsiaTheme="minorHAnsi"/>
          <w:lang w:bidi="ar-SA"/>
        </w:rPr>
      </w:pPr>
      <w:r w:rsidRPr="00007B17">
        <w:rPr>
          <w:rFonts w:eastAsiaTheme="minorHAnsi"/>
          <w:lang w:bidi="ar-SA"/>
        </w:rPr>
        <w:t>}</w:t>
      </w:r>
    </w:p>
    <w:p w14:paraId="1061EFA8" w14:textId="77777777" w:rsidR="00007B17" w:rsidRPr="00007B17" w:rsidRDefault="00007B17" w:rsidP="00007B17">
      <w:pPr>
        <w:pStyle w:val="ppCodeIndent"/>
        <w:rPr>
          <w:rFonts w:eastAsiaTheme="minorHAnsi"/>
          <w:lang w:bidi="ar-SA"/>
        </w:rPr>
      </w:pPr>
    </w:p>
    <w:p w14:paraId="1833C318" w14:textId="77777777" w:rsidR="00007B17" w:rsidRPr="00007B17" w:rsidRDefault="00007B17" w:rsidP="00007B17">
      <w:pPr>
        <w:pStyle w:val="ppCodeIndent"/>
        <w:rPr>
          <w:rFonts w:eastAsiaTheme="minorHAnsi"/>
          <w:lang w:bidi="ar-SA"/>
        </w:rPr>
      </w:pPr>
      <w:r w:rsidRPr="00007B17">
        <w:rPr>
          <w:rFonts w:eastAsiaTheme="minorHAnsi"/>
          <w:color w:val="0000FF"/>
          <w:lang w:bidi="ar-SA"/>
        </w:rPr>
        <w:t>private</w:t>
      </w:r>
      <w:r w:rsidRPr="00007B17">
        <w:rPr>
          <w:rFonts w:eastAsiaTheme="minorHAnsi"/>
          <w:lang w:bidi="ar-SA"/>
        </w:rPr>
        <w:t xml:space="preserve"> </w:t>
      </w:r>
      <w:r w:rsidRPr="00007B17">
        <w:rPr>
          <w:rFonts w:eastAsiaTheme="minorHAnsi"/>
          <w:color w:val="0000FF"/>
          <w:lang w:bidi="ar-SA"/>
        </w:rPr>
        <w:t>void</w:t>
      </w:r>
      <w:r w:rsidRPr="00007B17">
        <w:rPr>
          <w:rFonts w:eastAsiaTheme="minorHAnsi"/>
          <w:lang w:bidi="ar-SA"/>
        </w:rPr>
        <w:t xml:space="preserve"> docOpenedError()</w:t>
      </w:r>
    </w:p>
    <w:p w14:paraId="14D03900" w14:textId="77777777" w:rsidR="00007B17" w:rsidRPr="00007B17" w:rsidRDefault="00007B17" w:rsidP="00007B17">
      <w:pPr>
        <w:pStyle w:val="ppCodeIndent"/>
        <w:rPr>
          <w:rFonts w:eastAsiaTheme="minorHAnsi"/>
          <w:lang w:bidi="ar-SA"/>
        </w:rPr>
      </w:pPr>
      <w:r w:rsidRPr="00007B17">
        <w:rPr>
          <w:rFonts w:eastAsiaTheme="minorHAnsi"/>
          <w:lang w:bidi="ar-SA"/>
        </w:rPr>
        <w:t>{</w:t>
      </w:r>
    </w:p>
    <w:p w14:paraId="13278135"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008000"/>
          <w:lang w:bidi="ar-SA"/>
        </w:rPr>
        <w:t>//check if message is for a File IO</w:t>
      </w:r>
    </w:p>
    <w:p w14:paraId="6D947750" w14:textId="77777777" w:rsidR="00007B17" w:rsidRPr="00007B17" w:rsidRDefault="00007B17" w:rsidP="00007B17">
      <w:pPr>
        <w:pStyle w:val="ppCodeIndent"/>
        <w:rPr>
          <w:rFonts w:eastAsiaTheme="minorHAnsi"/>
          <w:lang w:bidi="ar-SA"/>
        </w:rPr>
      </w:pPr>
      <w:r w:rsidRPr="00007B17">
        <w:rPr>
          <w:rFonts w:eastAsiaTheme="minorHAnsi"/>
          <w:lang w:bidi="ar-SA"/>
        </w:rPr>
        <w:t xml:space="preserve">    </w:t>
      </w:r>
      <w:r w:rsidRPr="00007B17">
        <w:rPr>
          <w:rFonts w:eastAsiaTheme="minorHAnsi"/>
          <w:color w:val="2B91AF"/>
          <w:lang w:bidi="ar-SA"/>
        </w:rPr>
        <w:t>MessageBox</w:t>
      </w:r>
      <w:r w:rsidRPr="00007B17">
        <w:rPr>
          <w:rFonts w:eastAsiaTheme="minorHAnsi"/>
          <w:lang w:bidi="ar-SA"/>
        </w:rPr>
        <w:t>.Show(</w:t>
      </w:r>
      <w:r w:rsidRPr="00007B17">
        <w:rPr>
          <w:rFonts w:eastAsiaTheme="minorHAnsi"/>
          <w:color w:val="A31515"/>
          <w:lang w:bidi="ar-SA"/>
        </w:rPr>
        <w:t>"The document may already be open.  Please ensure no other application has the document opened or locked and try again"</w:t>
      </w:r>
      <w:r w:rsidRPr="00007B17">
        <w:rPr>
          <w:rFonts w:eastAsiaTheme="minorHAnsi"/>
          <w:lang w:bidi="ar-SA"/>
        </w:rPr>
        <w:t xml:space="preserve">, </w:t>
      </w:r>
      <w:r w:rsidRPr="00007B17">
        <w:rPr>
          <w:rFonts w:eastAsiaTheme="minorHAnsi"/>
          <w:color w:val="A31515"/>
          <w:lang w:bidi="ar-SA"/>
        </w:rPr>
        <w:t>"Drag &amp; Drop Error"</w:t>
      </w:r>
      <w:r w:rsidRPr="00007B17">
        <w:rPr>
          <w:rFonts w:eastAsiaTheme="minorHAnsi"/>
          <w:lang w:bidi="ar-SA"/>
        </w:rPr>
        <w:t xml:space="preserve">, </w:t>
      </w:r>
      <w:r w:rsidRPr="00007B17">
        <w:rPr>
          <w:rFonts w:eastAsiaTheme="minorHAnsi"/>
          <w:color w:val="2B91AF"/>
          <w:lang w:bidi="ar-SA"/>
        </w:rPr>
        <w:t>MessageBoxButton</w:t>
      </w:r>
      <w:r w:rsidRPr="00007B17">
        <w:rPr>
          <w:rFonts w:eastAsiaTheme="minorHAnsi"/>
          <w:lang w:bidi="ar-SA"/>
        </w:rPr>
        <w:t>.OK);</w:t>
      </w:r>
    </w:p>
    <w:p w14:paraId="73B22694" w14:textId="77777777" w:rsidR="00007B17" w:rsidRPr="00007B17" w:rsidRDefault="00007B17" w:rsidP="00007B17">
      <w:pPr>
        <w:pStyle w:val="ppCodeIndent"/>
        <w:rPr>
          <w:rFonts w:eastAsiaTheme="minorHAnsi"/>
          <w:lang w:bidi="ar-SA"/>
        </w:rPr>
      </w:pPr>
      <w:r w:rsidRPr="00007B17">
        <w:rPr>
          <w:rFonts w:eastAsiaTheme="minorHAnsi"/>
          <w:lang w:bidi="ar-SA"/>
        </w:rPr>
        <w:lastRenderedPageBreak/>
        <w:t>}</w:t>
      </w:r>
    </w:p>
    <w:p w14:paraId="147EF8F9" w14:textId="77777777" w:rsidR="0082211E" w:rsidRDefault="0082211E" w:rsidP="0082211E">
      <w:pPr>
        <w:pStyle w:val="ppNumberList"/>
      </w:pPr>
      <w:r>
        <w:t>Compile and run the application</w:t>
      </w:r>
      <w:r w:rsidR="001D6D1E">
        <w:t xml:space="preserve"> by pressing F5</w:t>
      </w:r>
      <w:r w:rsidR="00EA4CED">
        <w:t>. Locate the "Helpers</w:t>
      </w:r>
      <w:r>
        <w:t xml:space="preserve">" </w:t>
      </w:r>
      <w:r w:rsidR="00EA4CED">
        <w:t xml:space="preserve">folder </w:t>
      </w:r>
      <w:r>
        <w:t xml:space="preserve">contained within this </w:t>
      </w:r>
      <w:r w:rsidR="00EA4CED">
        <w:t>Lab's folders</w:t>
      </w:r>
      <w:r>
        <w:t xml:space="preserve"> (ie: ....\</w:t>
      </w:r>
      <w:r w:rsidRPr="0082211E">
        <w:t>RichTextBox\Source\Helpers</w:t>
      </w:r>
      <w:r>
        <w:t xml:space="preserve">).  </w:t>
      </w:r>
      <w:r w:rsidR="00EA4CED">
        <w:t>D</w:t>
      </w:r>
      <w:r>
        <w:t xml:space="preserve">rag and drop the file </w:t>
      </w:r>
      <w:r w:rsidRPr="0082211E">
        <w:t>SampleTextFile.txt</w:t>
      </w:r>
      <w:r>
        <w:t xml:space="preserve"> into the Rich Text Box control.  Now do the same for the file </w:t>
      </w:r>
      <w:r w:rsidRPr="0082211E">
        <w:t>Hamlet.docx</w:t>
      </w:r>
      <w:r w:rsidR="00C958BF">
        <w:t>.</w:t>
      </w:r>
    </w:p>
    <w:p w14:paraId="66223003" w14:textId="77777777" w:rsidR="0082211E" w:rsidRDefault="0082211E" w:rsidP="0082211E">
      <w:pPr>
        <w:pStyle w:val="ppListEnd"/>
      </w:pPr>
    </w:p>
    <w:p w14:paraId="4898CED6" w14:textId="77777777" w:rsidR="00BD1B15" w:rsidRPr="00B00255" w:rsidRDefault="00BD1B15" w:rsidP="00BD1B15">
      <w:pPr>
        <w:pStyle w:val="ppBodyText"/>
      </w:pPr>
    </w:p>
    <w:p w14:paraId="2943C93A" w14:textId="77777777" w:rsidR="00900F3D" w:rsidRDefault="00900F3D">
      <w:pPr>
        <w:spacing w:after="20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288B759C" w14:textId="77777777" w:rsidR="009353F9" w:rsidRDefault="009353F9">
      <w:pPr>
        <w:spacing w:after="200"/>
        <w:rPr>
          <w:rFonts w:asciiTheme="majorHAnsi" w:eastAsiaTheme="majorEastAsia" w:hAnsiTheme="majorHAnsi" w:cstheme="majorBidi"/>
          <w:b/>
          <w:bCs/>
          <w:color w:val="4F81BD" w:themeColor="accent1"/>
          <w:sz w:val="26"/>
          <w:szCs w:val="26"/>
        </w:rPr>
      </w:pPr>
    </w:p>
    <w:bookmarkStart w:id="21" w:name="_Toc256194585" w:displacedByCustomXml="next"/>
    <w:bookmarkStart w:id="22" w:name="_Toc244134687" w:displacedByCustomXml="next"/>
    <w:sdt>
      <w:sdtPr>
        <w:alias w:val="Topic"/>
        <w:tag w:val="520c7371-98ea-4a57-b567-4d6037473762"/>
        <w:id w:val="127544212"/>
        <w:placeholder>
          <w:docPart w:val="DefaultPlaceholder_22675703"/>
        </w:placeholder>
        <w:text/>
      </w:sdtPr>
      <w:sdtEndPr/>
      <w:sdtContent>
        <w:p w14:paraId="092BBCB7" w14:textId="77777777" w:rsidR="00832907" w:rsidRDefault="00832907" w:rsidP="00832907">
          <w:pPr>
            <w:pStyle w:val="ppTopic"/>
          </w:pPr>
          <w:r>
            <w:t xml:space="preserve">Exercise </w:t>
          </w:r>
          <w:r w:rsidR="00FD13A9">
            <w:t>3</w:t>
          </w:r>
          <w:r>
            <w:t xml:space="preserve"> – Multilingual Support</w:t>
          </w:r>
        </w:p>
      </w:sdtContent>
    </w:sdt>
    <w:bookmarkEnd w:id="21" w:displacedByCustomXml="prev"/>
    <w:bookmarkEnd w:id="22" w:displacedByCustomXml="prev"/>
    <w:p w14:paraId="6DF36031" w14:textId="77777777" w:rsidR="00917CC2" w:rsidRDefault="00917CC2" w:rsidP="00832907">
      <w:pPr>
        <w:pStyle w:val="ppBodyText"/>
      </w:pPr>
      <w:r>
        <w:t>Bi-Directional (BiDi) support is new in Silverlight 4 and allows applications to display control</w:t>
      </w:r>
      <w:r w:rsidR="009B0D63">
        <w:t>s</w:t>
      </w:r>
      <w:r>
        <w:t xml:space="preserve"> in both left-to-right flow and in right-to-left (for languages such as Arabic, Persian or Hebrew). Silverlight 4 also supports Bi-Directional input to allows users to input text written from right to left (for example, Hebrew text). </w:t>
      </w:r>
    </w:p>
    <w:p w14:paraId="2CBE1BFB" w14:textId="77777777" w:rsidR="00917CC2" w:rsidRDefault="00917CC2" w:rsidP="00832907">
      <w:pPr>
        <w:pStyle w:val="ppBodyText"/>
      </w:pPr>
      <w:r>
        <w:t xml:space="preserve">In this exercise </w:t>
      </w:r>
      <w:r w:rsidR="00C91F84">
        <w:t xml:space="preserve">we </w:t>
      </w:r>
      <w:r>
        <w:t>will learn how to use the application's culture to determine the direction of the controls and how we can use culture based resources.</w:t>
      </w:r>
    </w:p>
    <w:p w14:paraId="1444407B" w14:textId="77777777" w:rsidR="00F32234" w:rsidRPr="00917CC2" w:rsidRDefault="00F32234" w:rsidP="00917CC2"/>
    <w:p w14:paraId="196A6F6D" w14:textId="77777777" w:rsidR="00832907" w:rsidRDefault="00832907" w:rsidP="00832907">
      <w:pPr>
        <w:pStyle w:val="ppProcedureStart"/>
        <w:rPr>
          <w:rFonts w:eastAsiaTheme="majorEastAsia"/>
        </w:rPr>
      </w:pPr>
      <w:bookmarkStart w:id="23" w:name="_Toc244134688"/>
      <w:bookmarkStart w:id="24" w:name="_Toc256194586"/>
      <w:r>
        <w:rPr>
          <w:rFonts w:eastAsiaTheme="majorEastAsia"/>
        </w:rPr>
        <w:t xml:space="preserve">Task 1 –BiDi (Bi-Directional) </w:t>
      </w:r>
      <w:r w:rsidR="00CE2B65">
        <w:rPr>
          <w:rFonts w:eastAsiaTheme="majorEastAsia"/>
        </w:rPr>
        <w:t>S</w:t>
      </w:r>
      <w:r>
        <w:rPr>
          <w:rFonts w:eastAsiaTheme="majorEastAsia"/>
        </w:rPr>
        <w:t>upport</w:t>
      </w:r>
      <w:bookmarkEnd w:id="23"/>
      <w:bookmarkEnd w:id="24"/>
    </w:p>
    <w:p w14:paraId="234159AE" w14:textId="77777777" w:rsidR="00227E26" w:rsidRPr="00B00255" w:rsidRDefault="00066867" w:rsidP="00B00255">
      <w:pPr>
        <w:pStyle w:val="ppBodyText"/>
      </w:pPr>
      <w:r>
        <w:t>Silverlight 4 adds su</w:t>
      </w:r>
      <w:r w:rsidR="009B0D63">
        <w:t xml:space="preserve">pport for </w:t>
      </w:r>
      <w:r w:rsidR="00797B54">
        <w:t>bi-directional text</w:t>
      </w:r>
      <w:r>
        <w:t>. In this exercise we will add suppo</w:t>
      </w:r>
      <w:r w:rsidR="00A53826">
        <w:t xml:space="preserve">rt for Right-To-Left languages such as </w:t>
      </w:r>
      <w:r>
        <w:t>Hebrew and Arabic.</w:t>
      </w:r>
    </w:p>
    <w:p w14:paraId="1D1A1AB7" w14:textId="77777777" w:rsidR="00C371EE" w:rsidRDefault="00C371EE" w:rsidP="00401C2B">
      <w:pPr>
        <w:pStyle w:val="ppNumberList"/>
        <w:numPr>
          <w:ilvl w:val="1"/>
          <w:numId w:val="23"/>
        </w:numPr>
      </w:pPr>
      <w:r>
        <w:t>Close the existing solution in Visual Studio</w:t>
      </w:r>
      <w:r w:rsidR="00357944">
        <w:t xml:space="preserve"> if one is currently open</w:t>
      </w:r>
    </w:p>
    <w:p w14:paraId="0D7FA24B" w14:textId="77777777" w:rsidR="00C371EE" w:rsidRDefault="00C371EE" w:rsidP="00401C2B">
      <w:pPr>
        <w:pStyle w:val="ppNumberList"/>
        <w:numPr>
          <w:ilvl w:val="1"/>
          <w:numId w:val="23"/>
        </w:numPr>
      </w:pPr>
      <w:r>
        <w:t xml:space="preserve">On the </w:t>
      </w:r>
      <w:r w:rsidRPr="00C371EE">
        <w:rPr>
          <w:b/>
          <w:bCs/>
        </w:rPr>
        <w:t>File</w:t>
      </w:r>
      <w:r>
        <w:t xml:space="preserve"> menu click </w:t>
      </w:r>
      <w:r w:rsidRPr="00C371EE">
        <w:rPr>
          <w:b/>
          <w:bCs/>
        </w:rPr>
        <w:t>Open</w:t>
      </w:r>
      <w:r>
        <w:t xml:space="preserve"> </w:t>
      </w:r>
      <w:r w:rsidRPr="004E3DC7">
        <w:sym w:font="Wingdings" w:char="F0E0"/>
      </w:r>
      <w:r>
        <w:t xml:space="preserve"> </w:t>
      </w:r>
      <w:r w:rsidRPr="00C371EE">
        <w:rPr>
          <w:b/>
          <w:bCs/>
        </w:rPr>
        <w:t>Project/Solution…</w:t>
      </w:r>
    </w:p>
    <w:p w14:paraId="7481D97B" w14:textId="77777777" w:rsidR="00C371EE" w:rsidRDefault="00C371EE" w:rsidP="00401C2B">
      <w:pPr>
        <w:pStyle w:val="ppNumberList"/>
        <w:numPr>
          <w:ilvl w:val="1"/>
          <w:numId w:val="23"/>
        </w:numPr>
        <w:tabs>
          <w:tab w:val="num" w:pos="2520"/>
        </w:tabs>
      </w:pPr>
      <w:r>
        <w:t>At the Open Project dialog navigate to the Lab installation folder</w:t>
      </w:r>
    </w:p>
    <w:p w14:paraId="34813367" w14:textId="77777777" w:rsidR="00C371EE" w:rsidRDefault="00C371EE" w:rsidP="00401C2B">
      <w:pPr>
        <w:pStyle w:val="ppNumberList"/>
        <w:numPr>
          <w:ilvl w:val="1"/>
          <w:numId w:val="23"/>
        </w:numPr>
        <w:tabs>
          <w:tab w:val="num" w:pos="2520"/>
        </w:tabs>
      </w:pPr>
      <w:r>
        <w:t xml:space="preserve">Navigate to </w:t>
      </w:r>
      <w:r w:rsidRPr="00BE7CE4">
        <w:rPr>
          <w:b/>
        </w:rPr>
        <w:t>RichTextBox\Source\Ex03\</w:t>
      </w:r>
      <w:r w:rsidR="003C6402" w:rsidRPr="00BE7CE4">
        <w:rPr>
          <w:b/>
        </w:rPr>
        <w:t>B</w:t>
      </w:r>
      <w:r w:rsidRPr="00BE7CE4">
        <w:rPr>
          <w:b/>
        </w:rPr>
        <w:t>egin</w:t>
      </w:r>
      <w:r>
        <w:t xml:space="preserve"> folder</w:t>
      </w:r>
    </w:p>
    <w:p w14:paraId="5B9DC9A9" w14:textId="77777777" w:rsidR="00C371EE" w:rsidRDefault="00C371EE" w:rsidP="00401C2B">
      <w:pPr>
        <w:pStyle w:val="ppNumberList"/>
        <w:numPr>
          <w:ilvl w:val="1"/>
          <w:numId w:val="23"/>
        </w:numPr>
        <w:tabs>
          <w:tab w:val="num" w:pos="2520"/>
        </w:tabs>
      </w:pPr>
      <w:r>
        <w:t xml:space="preserve">Click the </w:t>
      </w:r>
      <w:r w:rsidRPr="00DB49EB">
        <w:rPr>
          <w:b/>
        </w:rPr>
        <w:t>RichTextBox.sln</w:t>
      </w:r>
      <w:r>
        <w:t xml:space="preserve"> file and then click the </w:t>
      </w:r>
      <w:r w:rsidRPr="008911F7">
        <w:rPr>
          <w:b/>
          <w:bCs/>
        </w:rPr>
        <w:t>Open</w:t>
      </w:r>
      <w:r>
        <w:t xml:space="preserve"> button</w:t>
      </w:r>
    </w:p>
    <w:p w14:paraId="4F4E5107" w14:textId="77777777" w:rsidR="00A53826" w:rsidRDefault="00B14F4C" w:rsidP="00401C2B">
      <w:pPr>
        <w:pStyle w:val="ppNumberList"/>
        <w:numPr>
          <w:ilvl w:val="1"/>
          <w:numId w:val="23"/>
        </w:numPr>
      </w:pPr>
      <w:r>
        <w:t xml:space="preserve">Open MainPage.xaml </w:t>
      </w:r>
      <w:r w:rsidR="00832907">
        <w:t>an</w:t>
      </w:r>
      <w:r w:rsidR="00B823D7">
        <w:t xml:space="preserve">d </w:t>
      </w:r>
      <w:r w:rsidR="00A53826">
        <w:t>search</w:t>
      </w:r>
      <w:r w:rsidR="00B823D7">
        <w:t xml:space="preserve"> for </w:t>
      </w:r>
      <w:r w:rsidR="00A53826">
        <w:t>a</w:t>
      </w:r>
      <w:r w:rsidR="00B823D7">
        <w:t xml:space="preserve"> Border</w:t>
      </w:r>
      <w:r w:rsidR="00832907">
        <w:t xml:space="preserve"> </w:t>
      </w:r>
      <w:r w:rsidR="00B823D7">
        <w:t>control that contains the</w:t>
      </w:r>
      <w:r w:rsidR="00832907">
        <w:t xml:space="preserve"> FlowDirection attribute – a new property which belongs to the FrameworkElement class.</w:t>
      </w:r>
      <w:r w:rsidR="006723DA">
        <w:t xml:space="preserve"> T</w:t>
      </w:r>
      <w:r w:rsidR="00832907">
        <w:t>he attribute is bo</w:t>
      </w:r>
      <w:r w:rsidR="00DA7637">
        <w:t>und to a property called IsRTL</w:t>
      </w:r>
      <w:r w:rsidR="00B823D7">
        <w:t>.</w:t>
      </w:r>
      <w:r w:rsidR="00832907">
        <w:t xml:space="preserve"> </w:t>
      </w:r>
    </w:p>
    <w:p w14:paraId="0A876452" w14:textId="77777777" w:rsidR="00832907" w:rsidRDefault="00832907" w:rsidP="00401C2B">
      <w:pPr>
        <w:pStyle w:val="ppNumberList"/>
        <w:numPr>
          <w:ilvl w:val="1"/>
          <w:numId w:val="23"/>
        </w:numPr>
      </w:pPr>
      <w:r>
        <w:t xml:space="preserve">Open MainPage.xaml.cs and </w:t>
      </w:r>
      <w:r w:rsidR="00B823D7">
        <w:t>examine the</w:t>
      </w:r>
      <w:r>
        <w:t xml:space="preserve"> property code:</w:t>
      </w:r>
    </w:p>
    <w:p w14:paraId="07204B0D" w14:textId="77777777" w:rsidR="005C3900" w:rsidRPr="00B00255" w:rsidRDefault="00227E26">
      <w:pPr>
        <w:pStyle w:val="ppCodeLanguageIndent"/>
      </w:pPr>
      <w:r w:rsidRPr="00B00255">
        <w:t>C#</w:t>
      </w:r>
    </w:p>
    <w:p w14:paraId="7CEBDA1B" w14:textId="77777777" w:rsidR="00B823D7" w:rsidRPr="00B823D7" w:rsidRDefault="00B823D7" w:rsidP="000C3B6E">
      <w:pPr>
        <w:pStyle w:val="ppCodeIndent"/>
        <w:rPr>
          <w:rFonts w:eastAsiaTheme="minorHAnsi"/>
          <w:lang w:bidi="ar-SA"/>
        </w:rPr>
      </w:pPr>
      <w:r w:rsidRPr="00B823D7">
        <w:rPr>
          <w:rFonts w:eastAsiaTheme="minorHAnsi"/>
          <w:color w:val="0000FF"/>
          <w:lang w:bidi="ar-SA"/>
        </w:rPr>
        <w:t>#region</w:t>
      </w:r>
      <w:r w:rsidRPr="00B823D7">
        <w:rPr>
          <w:rFonts w:eastAsiaTheme="minorHAnsi"/>
          <w:lang w:bidi="ar-SA"/>
        </w:rPr>
        <w:t xml:space="preserve"> Properties</w:t>
      </w:r>
    </w:p>
    <w:p w14:paraId="7F1B3A56" w14:textId="77777777" w:rsidR="005C3900" w:rsidRPr="00EB36B5" w:rsidRDefault="00227E26" w:rsidP="000C3B6E">
      <w:pPr>
        <w:pStyle w:val="ppCodeIndent"/>
        <w:rPr>
          <w:rFonts w:eastAsiaTheme="minorHAnsi"/>
        </w:rPr>
      </w:pPr>
      <w:r w:rsidRPr="009B0D63">
        <w:rPr>
          <w:rFonts w:eastAsiaTheme="minorHAnsi"/>
          <w:color w:val="0000FF"/>
        </w:rPr>
        <w:t xml:space="preserve">public bool </w:t>
      </w:r>
      <w:r w:rsidRPr="00B00255">
        <w:rPr>
          <w:rFonts w:eastAsiaTheme="minorHAnsi"/>
        </w:rPr>
        <w:t>IsRTL</w:t>
      </w:r>
    </w:p>
    <w:p w14:paraId="5299F13F" w14:textId="77777777" w:rsidR="005C3900" w:rsidRPr="00EB36B5" w:rsidRDefault="00227E26" w:rsidP="000C3B6E">
      <w:pPr>
        <w:pStyle w:val="ppCodeIndent"/>
        <w:rPr>
          <w:rFonts w:eastAsiaTheme="minorHAnsi"/>
        </w:rPr>
      </w:pPr>
      <w:r w:rsidRPr="00B00255">
        <w:rPr>
          <w:rFonts w:eastAsiaTheme="minorHAnsi"/>
        </w:rPr>
        <w:t>{</w:t>
      </w:r>
    </w:p>
    <w:p w14:paraId="76C8EF66" w14:textId="77777777" w:rsidR="005C3900" w:rsidRPr="00EB36B5" w:rsidRDefault="00227E26" w:rsidP="000C3B6E">
      <w:pPr>
        <w:pStyle w:val="ppCodeIndent"/>
        <w:rPr>
          <w:rFonts w:eastAsiaTheme="minorHAnsi"/>
        </w:rPr>
      </w:pPr>
      <w:r w:rsidRPr="00B00255">
        <w:rPr>
          <w:rFonts w:eastAsiaTheme="minorHAnsi"/>
        </w:rPr>
        <w:t xml:space="preserve">    </w:t>
      </w:r>
      <w:r w:rsidRPr="009B0D63">
        <w:rPr>
          <w:rFonts w:eastAsiaTheme="minorHAnsi"/>
          <w:color w:val="0000FF"/>
        </w:rPr>
        <w:t>get</w:t>
      </w:r>
      <w:r w:rsidRPr="00B00255">
        <w:rPr>
          <w:rFonts w:eastAsiaTheme="minorHAnsi"/>
        </w:rPr>
        <w:t xml:space="preserve"> { </w:t>
      </w:r>
      <w:r w:rsidRPr="009B0D63">
        <w:rPr>
          <w:rFonts w:eastAsiaTheme="minorHAnsi"/>
          <w:color w:val="0000FF"/>
        </w:rPr>
        <w:t>return</w:t>
      </w:r>
      <w:r w:rsidRPr="00B00255">
        <w:rPr>
          <w:rFonts w:eastAsiaTheme="minorHAnsi"/>
        </w:rPr>
        <w:t xml:space="preserve"> (</w:t>
      </w:r>
      <w:r w:rsidRPr="009B0D63">
        <w:rPr>
          <w:rFonts w:eastAsiaTheme="minorHAnsi"/>
          <w:color w:val="0000FF"/>
        </w:rPr>
        <w:t>bool</w:t>
      </w:r>
      <w:r w:rsidRPr="00B00255">
        <w:rPr>
          <w:rFonts w:eastAsiaTheme="minorHAnsi"/>
        </w:rPr>
        <w:t>)GetValue(IsRTLProperty); }</w:t>
      </w:r>
    </w:p>
    <w:p w14:paraId="15952361" w14:textId="77777777" w:rsidR="005C3900" w:rsidRPr="00EB36B5" w:rsidRDefault="00227E26" w:rsidP="000C3B6E">
      <w:pPr>
        <w:pStyle w:val="ppCodeIndent"/>
        <w:rPr>
          <w:rFonts w:eastAsiaTheme="minorHAnsi"/>
        </w:rPr>
      </w:pPr>
      <w:r w:rsidRPr="00B00255">
        <w:rPr>
          <w:rFonts w:eastAsiaTheme="minorHAnsi"/>
        </w:rPr>
        <w:t xml:space="preserve">    </w:t>
      </w:r>
      <w:r w:rsidRPr="009B0D63">
        <w:rPr>
          <w:rFonts w:eastAsiaTheme="minorHAnsi"/>
          <w:color w:val="0000FF"/>
        </w:rPr>
        <w:t>set</w:t>
      </w:r>
      <w:r w:rsidRPr="00B00255">
        <w:rPr>
          <w:rFonts w:eastAsiaTheme="minorHAnsi"/>
        </w:rPr>
        <w:t xml:space="preserve"> { SetValue(IsRTLProperty, </w:t>
      </w:r>
      <w:r w:rsidRPr="009B0D63">
        <w:rPr>
          <w:rFonts w:eastAsiaTheme="minorHAnsi"/>
          <w:color w:val="0000FF"/>
        </w:rPr>
        <w:t>value</w:t>
      </w:r>
      <w:r w:rsidRPr="00B00255">
        <w:rPr>
          <w:rFonts w:eastAsiaTheme="minorHAnsi"/>
        </w:rPr>
        <w:t>); }</w:t>
      </w:r>
    </w:p>
    <w:p w14:paraId="157AF584" w14:textId="77777777" w:rsidR="005C3900" w:rsidRPr="00EB36B5" w:rsidRDefault="00227E26" w:rsidP="000C3B6E">
      <w:pPr>
        <w:pStyle w:val="ppCodeIndent"/>
        <w:rPr>
          <w:rFonts w:eastAsiaTheme="minorHAnsi"/>
        </w:rPr>
      </w:pPr>
      <w:r w:rsidRPr="00B00255">
        <w:rPr>
          <w:rFonts w:eastAsiaTheme="minorHAnsi"/>
        </w:rPr>
        <w:t>}</w:t>
      </w:r>
    </w:p>
    <w:p w14:paraId="2929820D" w14:textId="77777777" w:rsidR="005C3900" w:rsidRPr="00B00255" w:rsidRDefault="005C3900" w:rsidP="000C3B6E">
      <w:pPr>
        <w:pStyle w:val="ppCodeIndent"/>
        <w:rPr>
          <w:rFonts w:eastAsiaTheme="minorHAnsi"/>
        </w:rPr>
      </w:pPr>
    </w:p>
    <w:p w14:paraId="386EEFEF" w14:textId="77777777" w:rsidR="005C3900" w:rsidRPr="009B0D63" w:rsidRDefault="00227E26" w:rsidP="000C3B6E">
      <w:pPr>
        <w:pStyle w:val="ppCodeIndent"/>
        <w:rPr>
          <w:rFonts w:eastAsiaTheme="minorHAnsi"/>
          <w:color w:val="00B050"/>
        </w:rPr>
      </w:pPr>
      <w:r w:rsidRPr="009B0D63">
        <w:rPr>
          <w:rFonts w:eastAsiaTheme="minorHAnsi"/>
          <w:color w:val="00B050"/>
        </w:rPr>
        <w:t>// Using a DependencyProperty as the backing store for IsRTL.  This enables animation, styling, binding, etc...</w:t>
      </w:r>
    </w:p>
    <w:p w14:paraId="12F77B0B" w14:textId="77777777" w:rsidR="005C3900" w:rsidRPr="00EB36B5" w:rsidRDefault="00227E26" w:rsidP="000C3B6E">
      <w:pPr>
        <w:pStyle w:val="ppCodeIndent"/>
        <w:rPr>
          <w:rFonts w:eastAsiaTheme="minorHAnsi"/>
        </w:rPr>
      </w:pPr>
      <w:r w:rsidRPr="009B0D63">
        <w:rPr>
          <w:rFonts w:eastAsiaTheme="minorHAnsi"/>
          <w:color w:val="0000FF"/>
        </w:rPr>
        <w:t>public static readonly</w:t>
      </w:r>
      <w:r w:rsidRPr="00B00255">
        <w:rPr>
          <w:rFonts w:eastAsiaTheme="minorHAnsi"/>
        </w:rPr>
        <w:t xml:space="preserve"> </w:t>
      </w:r>
      <w:r w:rsidRPr="009B0D63">
        <w:rPr>
          <w:rFonts w:eastAsiaTheme="minorHAnsi"/>
          <w:color w:val="31859C" w:themeColor="accent5" w:themeShade="BF"/>
        </w:rPr>
        <w:t>DependencyProperty</w:t>
      </w:r>
      <w:r w:rsidRPr="00B00255">
        <w:rPr>
          <w:rFonts w:eastAsiaTheme="minorHAnsi"/>
        </w:rPr>
        <w:t xml:space="preserve"> IsRTLProperty =</w:t>
      </w:r>
    </w:p>
    <w:p w14:paraId="3B3818F5" w14:textId="77777777" w:rsidR="005C3900" w:rsidRPr="00EB36B5" w:rsidRDefault="00227E26" w:rsidP="000C3B6E">
      <w:pPr>
        <w:pStyle w:val="ppCodeIndent"/>
        <w:rPr>
          <w:rFonts w:eastAsiaTheme="minorHAnsi"/>
        </w:rPr>
      </w:pPr>
      <w:r w:rsidRPr="00B00255">
        <w:rPr>
          <w:rFonts w:eastAsiaTheme="minorHAnsi"/>
        </w:rPr>
        <w:t xml:space="preserve">    </w:t>
      </w:r>
      <w:r w:rsidRPr="009B0D63">
        <w:rPr>
          <w:rFonts w:eastAsiaTheme="minorHAnsi"/>
          <w:color w:val="31859C" w:themeColor="accent5" w:themeShade="BF"/>
        </w:rPr>
        <w:t>DependencyProperty</w:t>
      </w:r>
      <w:r w:rsidRPr="00B00255">
        <w:rPr>
          <w:rFonts w:eastAsiaTheme="minorHAnsi"/>
        </w:rPr>
        <w:t xml:space="preserve">.Register("IsRTL", </w:t>
      </w:r>
      <w:r w:rsidRPr="009B0D63">
        <w:rPr>
          <w:rFonts w:eastAsiaTheme="minorHAnsi"/>
          <w:color w:val="0000FF"/>
        </w:rPr>
        <w:t>typeof</w:t>
      </w:r>
      <w:r w:rsidRPr="00B00255">
        <w:rPr>
          <w:rFonts w:eastAsiaTheme="minorHAnsi"/>
        </w:rPr>
        <w:t>(</w:t>
      </w:r>
      <w:r w:rsidRPr="009B0D63">
        <w:rPr>
          <w:rFonts w:eastAsiaTheme="minorHAnsi"/>
          <w:color w:val="0000FF"/>
        </w:rPr>
        <w:t>bool</w:t>
      </w:r>
      <w:r w:rsidRPr="00B00255">
        <w:rPr>
          <w:rFonts w:eastAsiaTheme="minorHAnsi"/>
        </w:rPr>
        <w:t>),</w:t>
      </w:r>
    </w:p>
    <w:p w14:paraId="72223F2D" w14:textId="77777777" w:rsidR="005C3900" w:rsidRPr="00EB36B5" w:rsidRDefault="00227E26" w:rsidP="000C3B6E">
      <w:pPr>
        <w:pStyle w:val="ppCodeIndent"/>
        <w:rPr>
          <w:rFonts w:eastAsiaTheme="minorHAnsi"/>
        </w:rPr>
      </w:pPr>
      <w:r w:rsidRPr="00B00255">
        <w:rPr>
          <w:rFonts w:eastAsiaTheme="minorHAnsi"/>
        </w:rPr>
        <w:t xml:space="preserve">                                </w:t>
      </w:r>
      <w:r w:rsidRPr="009B0D63">
        <w:rPr>
          <w:rFonts w:eastAsiaTheme="minorHAnsi"/>
          <w:color w:val="0000FF"/>
        </w:rPr>
        <w:t>typeof</w:t>
      </w:r>
      <w:r w:rsidRPr="00B00255">
        <w:rPr>
          <w:rFonts w:eastAsiaTheme="minorHAnsi"/>
        </w:rPr>
        <w:t>(</w:t>
      </w:r>
      <w:r w:rsidRPr="009B0D63">
        <w:rPr>
          <w:rFonts w:eastAsiaTheme="minorHAnsi"/>
          <w:color w:val="31859C" w:themeColor="accent5" w:themeShade="BF"/>
        </w:rPr>
        <w:t>MainPage</w:t>
      </w:r>
      <w:r w:rsidRPr="00B00255">
        <w:rPr>
          <w:rFonts w:eastAsiaTheme="minorHAnsi"/>
        </w:rPr>
        <w:t>),</w:t>
      </w:r>
    </w:p>
    <w:p w14:paraId="26DE88D3" w14:textId="77777777" w:rsidR="005C3900" w:rsidRPr="00EB36B5" w:rsidRDefault="00227E26" w:rsidP="000C3B6E">
      <w:pPr>
        <w:pStyle w:val="ppCodeIndent"/>
        <w:rPr>
          <w:rFonts w:eastAsiaTheme="minorHAnsi"/>
        </w:rPr>
      </w:pPr>
      <w:r w:rsidRPr="00B00255">
        <w:rPr>
          <w:rFonts w:eastAsiaTheme="minorHAnsi"/>
        </w:rPr>
        <w:t xml:space="preserve">                                </w:t>
      </w:r>
      <w:r w:rsidRPr="009B0D63">
        <w:rPr>
          <w:rFonts w:eastAsiaTheme="minorHAnsi"/>
          <w:color w:val="0000FF"/>
        </w:rPr>
        <w:t>null</w:t>
      </w:r>
      <w:r w:rsidRPr="00B00255">
        <w:rPr>
          <w:rFonts w:eastAsiaTheme="minorHAnsi"/>
        </w:rPr>
        <w:t>);</w:t>
      </w:r>
    </w:p>
    <w:p w14:paraId="4233DAA6" w14:textId="77777777" w:rsidR="00832907" w:rsidRPr="002806ED" w:rsidRDefault="00832907" w:rsidP="002806ED">
      <w:pPr>
        <w:pStyle w:val="ppNumberList"/>
      </w:pPr>
      <w:r w:rsidRPr="002806ED">
        <w:lastRenderedPageBreak/>
        <w:t xml:space="preserve">Next, we'll add a ToggleButton that will be responsible for changing the property's value. </w:t>
      </w:r>
      <w:r w:rsidR="001516D8" w:rsidRPr="002806ED">
        <w:t xml:space="preserve">Open MainPage.xaml and locate the comment </w:t>
      </w:r>
      <w:r w:rsidR="001516D8" w:rsidRPr="002806ED">
        <w:rPr>
          <w:szCs w:val="19"/>
        </w:rPr>
        <w:t>&lt;!-- TODO - Display, Highlight, Xaml Buttons--&gt;</w:t>
      </w:r>
      <w:r w:rsidR="001516D8" w:rsidRPr="002806ED">
        <w:t>. Add the following code</w:t>
      </w:r>
      <w:r w:rsidR="002806ED" w:rsidRPr="002806ED">
        <w:t xml:space="preserve"> below the comment</w:t>
      </w:r>
      <w:r w:rsidRPr="002806ED">
        <w:t>:</w:t>
      </w:r>
    </w:p>
    <w:p w14:paraId="5A57DD88" w14:textId="77777777" w:rsidR="00227E26" w:rsidRDefault="00832907" w:rsidP="00B00255">
      <w:pPr>
        <w:pStyle w:val="ppCodeLanguageIndent"/>
        <w:rPr>
          <w:rFonts w:eastAsiaTheme="minorHAnsi"/>
          <w:lang w:bidi="he-IL"/>
        </w:rPr>
      </w:pPr>
      <w:r>
        <w:rPr>
          <w:rFonts w:eastAsiaTheme="minorHAnsi"/>
          <w:lang w:bidi="he-IL"/>
        </w:rPr>
        <w:t>XAML</w:t>
      </w:r>
    </w:p>
    <w:p w14:paraId="77DA9254" w14:textId="77777777" w:rsidR="00C915CB" w:rsidRPr="00C915CB" w:rsidRDefault="00C915CB" w:rsidP="00C915CB">
      <w:pPr>
        <w:pStyle w:val="ppCodeIndent"/>
        <w:rPr>
          <w:rFonts w:eastAsiaTheme="minorHAnsi"/>
          <w:lang w:bidi="ar-SA"/>
        </w:rPr>
      </w:pPr>
      <w:r w:rsidRPr="00C915CB">
        <w:rPr>
          <w:rFonts w:eastAsiaTheme="minorHAnsi"/>
          <w:lang w:bidi="ar-SA"/>
        </w:rPr>
        <w:t>&lt;</w:t>
      </w:r>
      <w:r w:rsidRPr="00C915CB">
        <w:rPr>
          <w:rFonts w:eastAsiaTheme="minorHAnsi"/>
          <w:color w:val="A31515"/>
          <w:lang w:bidi="ar-SA"/>
        </w:rPr>
        <w:t>ToggleButton</w:t>
      </w:r>
      <w:r w:rsidRPr="00C915CB">
        <w:rPr>
          <w:rFonts w:eastAsiaTheme="minorHAnsi"/>
          <w:color w:val="FF0000"/>
          <w:lang w:bidi="ar-SA"/>
        </w:rPr>
        <w:t xml:space="preserve"> x</w:t>
      </w:r>
      <w:r w:rsidRPr="00C915CB">
        <w:rPr>
          <w:rFonts w:eastAsiaTheme="minorHAnsi"/>
          <w:lang w:bidi="ar-SA"/>
        </w:rPr>
        <w:t>:</w:t>
      </w:r>
      <w:r w:rsidRPr="00C915CB">
        <w:rPr>
          <w:rFonts w:eastAsiaTheme="minorHAnsi"/>
          <w:color w:val="FF0000"/>
          <w:lang w:bidi="ar-SA"/>
        </w:rPr>
        <w:t>Name</w:t>
      </w:r>
      <w:r w:rsidRPr="00C915CB">
        <w:rPr>
          <w:rFonts w:eastAsiaTheme="minorHAnsi"/>
          <w:lang w:bidi="ar-SA"/>
        </w:rPr>
        <w:t>="btnRTL"</w:t>
      </w:r>
      <w:r w:rsidRPr="00C915CB">
        <w:rPr>
          <w:rFonts w:eastAsiaTheme="minorHAnsi"/>
          <w:color w:val="FF0000"/>
          <w:lang w:bidi="ar-SA"/>
        </w:rPr>
        <w:t xml:space="preserve"> Checked</w:t>
      </w:r>
      <w:r w:rsidRPr="00C915CB">
        <w:rPr>
          <w:rFonts w:eastAsiaTheme="minorHAnsi"/>
          <w:lang w:bidi="ar-SA"/>
        </w:rPr>
        <w:t xml:space="preserve">="btnRTL_Checked" </w:t>
      </w:r>
    </w:p>
    <w:p w14:paraId="172C9E40" w14:textId="77777777" w:rsidR="00C915CB" w:rsidRPr="00C915CB" w:rsidRDefault="00C915CB" w:rsidP="00C915CB">
      <w:pPr>
        <w:pStyle w:val="ppCodeIndent"/>
        <w:rPr>
          <w:rFonts w:eastAsiaTheme="minorHAnsi"/>
          <w:lang w:bidi="ar-SA"/>
        </w:rPr>
      </w:pPr>
      <w:r w:rsidRPr="00C915CB">
        <w:rPr>
          <w:rFonts w:eastAsiaTheme="minorHAnsi"/>
          <w:lang w:bidi="ar-SA"/>
        </w:rPr>
        <w:t xml:space="preserve">             </w:t>
      </w:r>
      <w:r w:rsidRPr="00C915CB">
        <w:rPr>
          <w:rFonts w:eastAsiaTheme="minorHAnsi"/>
          <w:color w:val="FF0000"/>
          <w:lang w:bidi="ar-SA"/>
        </w:rPr>
        <w:t xml:space="preserve"> Unchecked</w:t>
      </w:r>
      <w:r w:rsidRPr="00C915CB">
        <w:rPr>
          <w:rFonts w:eastAsiaTheme="minorHAnsi"/>
          <w:lang w:bidi="ar-SA"/>
        </w:rPr>
        <w:t>="btnRTL_Checked"</w:t>
      </w:r>
      <w:r w:rsidRPr="00C915CB">
        <w:rPr>
          <w:rFonts w:eastAsiaTheme="minorHAnsi"/>
          <w:color w:val="FF0000"/>
          <w:lang w:bidi="ar-SA"/>
        </w:rPr>
        <w:t xml:space="preserve"> Grid.Column</w:t>
      </w:r>
      <w:r w:rsidRPr="00C915CB">
        <w:rPr>
          <w:rFonts w:eastAsiaTheme="minorHAnsi"/>
          <w:lang w:bidi="ar-SA"/>
        </w:rPr>
        <w:t>="4"</w:t>
      </w:r>
      <w:r w:rsidRPr="00C915CB">
        <w:rPr>
          <w:rFonts w:eastAsiaTheme="minorHAnsi"/>
          <w:color w:val="FF0000"/>
          <w:lang w:bidi="ar-SA"/>
        </w:rPr>
        <w:t xml:space="preserve"> Margin</w:t>
      </w:r>
      <w:r w:rsidRPr="00C915CB">
        <w:rPr>
          <w:rFonts w:eastAsiaTheme="minorHAnsi"/>
          <w:lang w:bidi="ar-SA"/>
        </w:rPr>
        <w:t xml:space="preserve">="15,-22,0,24" </w:t>
      </w:r>
    </w:p>
    <w:p w14:paraId="25BFA8EF" w14:textId="77777777" w:rsidR="00C915CB" w:rsidRPr="00C915CB" w:rsidRDefault="00C915CB" w:rsidP="00C915CB">
      <w:pPr>
        <w:pStyle w:val="ppCodeIndent"/>
        <w:rPr>
          <w:rFonts w:eastAsiaTheme="minorHAnsi"/>
          <w:lang w:bidi="ar-SA"/>
        </w:rPr>
      </w:pPr>
      <w:r w:rsidRPr="00C915CB">
        <w:rPr>
          <w:rFonts w:eastAsiaTheme="minorHAnsi"/>
          <w:lang w:bidi="ar-SA"/>
        </w:rPr>
        <w:t xml:space="preserve">             </w:t>
      </w:r>
      <w:r w:rsidRPr="00C915CB">
        <w:rPr>
          <w:rFonts w:eastAsiaTheme="minorHAnsi"/>
          <w:color w:val="FF0000"/>
          <w:lang w:bidi="ar-SA"/>
        </w:rPr>
        <w:t xml:space="preserve"> HorizontalAlignment</w:t>
      </w:r>
      <w:r w:rsidRPr="00C915CB">
        <w:rPr>
          <w:rFonts w:eastAsiaTheme="minorHAnsi"/>
          <w:lang w:bidi="ar-SA"/>
        </w:rPr>
        <w:t>="Center"</w:t>
      </w:r>
      <w:r w:rsidRPr="00C915CB">
        <w:rPr>
          <w:rFonts w:eastAsiaTheme="minorHAnsi"/>
          <w:color w:val="FF0000"/>
          <w:lang w:bidi="ar-SA"/>
        </w:rPr>
        <w:t xml:space="preserve"> Grid.Row</w:t>
      </w:r>
      <w:r w:rsidRPr="00C915CB">
        <w:rPr>
          <w:rFonts w:eastAsiaTheme="minorHAnsi"/>
          <w:lang w:bidi="ar-SA"/>
        </w:rPr>
        <w:t>="1"&gt;</w:t>
      </w:r>
    </w:p>
    <w:p w14:paraId="44C0AEB1" w14:textId="77777777" w:rsidR="00C915CB" w:rsidRPr="00C915CB" w:rsidRDefault="00C915CB" w:rsidP="00C915CB">
      <w:pPr>
        <w:pStyle w:val="ppCodeIndent"/>
        <w:rPr>
          <w:rFonts w:eastAsiaTheme="minorHAnsi"/>
          <w:lang w:bidi="ar-SA"/>
        </w:rPr>
      </w:pPr>
      <w:r w:rsidRPr="00C915CB">
        <w:rPr>
          <w:rFonts w:eastAsiaTheme="minorHAnsi"/>
          <w:color w:val="A31515"/>
          <w:lang w:bidi="ar-SA"/>
        </w:rPr>
        <w:t xml:space="preserve">    </w:t>
      </w:r>
      <w:r w:rsidRPr="00C915CB">
        <w:rPr>
          <w:rFonts w:eastAsiaTheme="minorHAnsi"/>
          <w:lang w:bidi="ar-SA"/>
        </w:rPr>
        <w:t>&lt;</w:t>
      </w:r>
      <w:r w:rsidRPr="00C915CB">
        <w:rPr>
          <w:rFonts w:eastAsiaTheme="minorHAnsi"/>
          <w:color w:val="A31515"/>
          <w:lang w:bidi="ar-SA"/>
        </w:rPr>
        <w:t>ToolTipService.ToolTip</w:t>
      </w:r>
      <w:r w:rsidRPr="00C915CB">
        <w:rPr>
          <w:rFonts w:eastAsiaTheme="minorHAnsi"/>
          <w:lang w:bidi="ar-SA"/>
        </w:rPr>
        <w:t>&gt;</w:t>
      </w:r>
    </w:p>
    <w:p w14:paraId="2EFA9C49" w14:textId="77777777" w:rsidR="00C915CB" w:rsidRPr="00C915CB" w:rsidRDefault="00C915CB" w:rsidP="00C915CB">
      <w:pPr>
        <w:pStyle w:val="ppCodeIndent"/>
        <w:rPr>
          <w:rFonts w:eastAsiaTheme="minorHAnsi"/>
          <w:lang w:bidi="ar-SA"/>
        </w:rPr>
      </w:pPr>
      <w:r w:rsidRPr="00C915CB">
        <w:rPr>
          <w:rFonts w:eastAsiaTheme="minorHAnsi"/>
          <w:color w:val="A31515"/>
          <w:lang w:bidi="ar-SA"/>
        </w:rPr>
        <w:t xml:space="preserve">        </w:t>
      </w:r>
      <w:r w:rsidRPr="00C915CB">
        <w:rPr>
          <w:rFonts w:eastAsiaTheme="minorHAnsi"/>
          <w:lang w:bidi="ar-SA"/>
        </w:rPr>
        <w:t>&lt;</w:t>
      </w:r>
      <w:r w:rsidRPr="00C915CB">
        <w:rPr>
          <w:rFonts w:eastAsiaTheme="minorHAnsi"/>
          <w:color w:val="A31515"/>
          <w:lang w:bidi="ar-SA"/>
        </w:rPr>
        <w:t>ToolTip</w:t>
      </w:r>
      <w:r w:rsidRPr="00C915CB">
        <w:rPr>
          <w:rFonts w:eastAsiaTheme="minorHAnsi"/>
          <w:color w:val="FF0000"/>
          <w:lang w:bidi="ar-SA"/>
        </w:rPr>
        <w:t xml:space="preserve"> FontSize</w:t>
      </w:r>
      <w:r w:rsidRPr="00C915CB">
        <w:rPr>
          <w:rFonts w:eastAsiaTheme="minorHAnsi"/>
          <w:lang w:bidi="ar-SA"/>
        </w:rPr>
        <w:t>="16"</w:t>
      </w:r>
      <w:r w:rsidRPr="00C915CB">
        <w:rPr>
          <w:rFonts w:eastAsiaTheme="minorHAnsi"/>
          <w:color w:val="FF0000"/>
          <w:lang w:bidi="ar-SA"/>
        </w:rPr>
        <w:t xml:space="preserve"> Content</w:t>
      </w:r>
      <w:r w:rsidRPr="00C915CB">
        <w:rPr>
          <w:rFonts w:eastAsiaTheme="minorHAnsi"/>
          <w:lang w:bidi="ar-SA"/>
        </w:rPr>
        <w:t>="Text Direction"/&gt;</w:t>
      </w:r>
    </w:p>
    <w:p w14:paraId="5F4A6A25" w14:textId="77777777" w:rsidR="00C915CB" w:rsidRPr="00C915CB" w:rsidRDefault="00C915CB" w:rsidP="00C915CB">
      <w:pPr>
        <w:pStyle w:val="ppCodeIndent"/>
        <w:rPr>
          <w:rFonts w:eastAsiaTheme="minorHAnsi"/>
          <w:lang w:bidi="ar-SA"/>
        </w:rPr>
      </w:pPr>
      <w:r w:rsidRPr="00C915CB">
        <w:rPr>
          <w:rFonts w:eastAsiaTheme="minorHAnsi"/>
          <w:color w:val="A31515"/>
          <w:lang w:bidi="ar-SA"/>
        </w:rPr>
        <w:t xml:space="preserve">    </w:t>
      </w:r>
      <w:r w:rsidRPr="00C915CB">
        <w:rPr>
          <w:rFonts w:eastAsiaTheme="minorHAnsi"/>
          <w:lang w:bidi="ar-SA"/>
        </w:rPr>
        <w:t>&lt;/</w:t>
      </w:r>
      <w:r w:rsidRPr="00C915CB">
        <w:rPr>
          <w:rFonts w:eastAsiaTheme="minorHAnsi"/>
          <w:color w:val="A31515"/>
          <w:lang w:bidi="ar-SA"/>
        </w:rPr>
        <w:t>ToolTipService.ToolTip</w:t>
      </w:r>
      <w:r w:rsidRPr="00C915CB">
        <w:rPr>
          <w:rFonts w:eastAsiaTheme="minorHAnsi"/>
          <w:lang w:bidi="ar-SA"/>
        </w:rPr>
        <w:t>&gt;</w:t>
      </w:r>
    </w:p>
    <w:p w14:paraId="44D6EE2D" w14:textId="77777777" w:rsidR="00C915CB" w:rsidRPr="00C915CB" w:rsidRDefault="00C915CB" w:rsidP="00C915CB">
      <w:pPr>
        <w:pStyle w:val="ppCodeIndent"/>
        <w:rPr>
          <w:rFonts w:eastAsiaTheme="minorHAnsi"/>
          <w:lang w:bidi="ar-SA"/>
        </w:rPr>
      </w:pPr>
      <w:r w:rsidRPr="00C915CB">
        <w:rPr>
          <w:rFonts w:eastAsiaTheme="minorHAnsi"/>
          <w:color w:val="A31515"/>
          <w:lang w:bidi="ar-SA"/>
        </w:rPr>
        <w:t xml:space="preserve">    </w:t>
      </w:r>
      <w:r w:rsidRPr="00C915CB">
        <w:rPr>
          <w:rFonts w:eastAsiaTheme="minorHAnsi"/>
          <w:lang w:bidi="ar-SA"/>
        </w:rPr>
        <w:t>&lt;</w:t>
      </w:r>
      <w:r w:rsidRPr="00C915CB">
        <w:rPr>
          <w:rFonts w:eastAsiaTheme="minorHAnsi"/>
          <w:color w:val="A31515"/>
          <w:lang w:bidi="ar-SA"/>
        </w:rPr>
        <w:t>Image</w:t>
      </w:r>
      <w:r w:rsidRPr="00C915CB">
        <w:rPr>
          <w:rFonts w:eastAsiaTheme="minorHAnsi"/>
          <w:color w:val="FF0000"/>
          <w:lang w:bidi="ar-SA"/>
        </w:rPr>
        <w:t xml:space="preserve"> Source</w:t>
      </w:r>
      <w:r w:rsidRPr="00C915CB">
        <w:rPr>
          <w:rFonts w:eastAsiaTheme="minorHAnsi"/>
          <w:lang w:bidi="ar-SA"/>
        </w:rPr>
        <w:t>="Images/ltr.png"</w:t>
      </w:r>
      <w:r w:rsidRPr="00C915CB">
        <w:rPr>
          <w:rFonts w:eastAsiaTheme="minorHAnsi"/>
          <w:color w:val="FF0000"/>
          <w:lang w:bidi="ar-SA"/>
        </w:rPr>
        <w:t xml:space="preserve"> Width</w:t>
      </w:r>
      <w:r w:rsidRPr="00C915CB">
        <w:rPr>
          <w:rFonts w:eastAsiaTheme="minorHAnsi"/>
          <w:lang w:bidi="ar-SA"/>
        </w:rPr>
        <w:t>="30"/&gt;</w:t>
      </w:r>
    </w:p>
    <w:p w14:paraId="047BFAEF" w14:textId="77777777" w:rsidR="00C915CB" w:rsidRPr="00C915CB" w:rsidRDefault="00C915CB" w:rsidP="00C915CB">
      <w:pPr>
        <w:pStyle w:val="ppCodeIndent"/>
        <w:rPr>
          <w:rFonts w:eastAsiaTheme="minorHAnsi"/>
          <w:lang w:bidi="ar-SA"/>
        </w:rPr>
      </w:pPr>
      <w:r w:rsidRPr="00C915CB">
        <w:rPr>
          <w:rFonts w:eastAsiaTheme="minorHAnsi"/>
          <w:lang w:bidi="ar-SA"/>
        </w:rPr>
        <w:t>&lt;/</w:t>
      </w:r>
      <w:r w:rsidRPr="00C915CB">
        <w:rPr>
          <w:rFonts w:eastAsiaTheme="minorHAnsi"/>
          <w:color w:val="A31515"/>
          <w:lang w:bidi="ar-SA"/>
        </w:rPr>
        <w:t>ToggleButton</w:t>
      </w:r>
      <w:r w:rsidRPr="00C915CB">
        <w:rPr>
          <w:rFonts w:eastAsiaTheme="minorHAnsi"/>
          <w:lang w:bidi="ar-SA"/>
        </w:rPr>
        <w:t>&gt;</w:t>
      </w:r>
    </w:p>
    <w:p w14:paraId="23565A59" w14:textId="77777777" w:rsidR="00D1605B" w:rsidRPr="00D1605B" w:rsidRDefault="00D1605B" w:rsidP="00401C2B">
      <w:pPr>
        <w:pStyle w:val="ListParagraph"/>
        <w:numPr>
          <w:ilvl w:val="0"/>
          <w:numId w:val="2"/>
        </w:numPr>
        <w:autoSpaceDE w:val="0"/>
        <w:autoSpaceDN w:val="0"/>
        <w:adjustRightInd w:val="0"/>
        <w:spacing w:after="0" w:line="240" w:lineRule="auto"/>
        <w:rPr>
          <w:rFonts w:ascii="Consolas" w:hAnsi="Consolas" w:cs="Consolas"/>
          <w:color w:val="A31515"/>
          <w:sz w:val="19"/>
          <w:szCs w:val="19"/>
        </w:rPr>
      </w:pPr>
    </w:p>
    <w:p w14:paraId="42D4D2A9" w14:textId="77777777" w:rsidR="009B0F70" w:rsidRDefault="00C915CB" w:rsidP="00401C2B">
      <w:pPr>
        <w:pStyle w:val="ppNumberList"/>
        <w:numPr>
          <w:ilvl w:val="1"/>
          <w:numId w:val="8"/>
        </w:numPr>
      </w:pPr>
      <w:r>
        <w:t xml:space="preserve">Right-click on the Checked event handler name and select </w:t>
      </w:r>
      <w:r w:rsidRPr="000C3A08">
        <w:rPr>
          <w:b/>
        </w:rPr>
        <w:t>Navigate to Event Handler</w:t>
      </w:r>
      <w:r>
        <w:t xml:space="preserve"> to go to </w:t>
      </w:r>
      <w:r w:rsidR="00F71C10">
        <w:t>it</w:t>
      </w:r>
      <w:r>
        <w:t xml:space="preserve"> in</w:t>
      </w:r>
      <w:r w:rsidR="002806ED">
        <w:t xml:space="preserve"> MainPage.xaml.cs</w:t>
      </w:r>
      <w:r>
        <w:t>. Add the follow</w:t>
      </w:r>
      <w:r w:rsidR="006E096C">
        <w:t xml:space="preserve">ing code into the event handler to handle showing different images </w:t>
      </w:r>
      <w:r w:rsidR="0081015E">
        <w:t>based upon the value of the IsRTL property:</w:t>
      </w:r>
    </w:p>
    <w:p w14:paraId="79A27E6C" w14:textId="77777777" w:rsidR="009B0F70" w:rsidRPr="00B00255" w:rsidRDefault="009B0F70" w:rsidP="009B0F70">
      <w:pPr>
        <w:pStyle w:val="ppCodeLanguageIndent"/>
      </w:pPr>
      <w:r w:rsidRPr="00B00255">
        <w:t>C#</w:t>
      </w:r>
    </w:p>
    <w:p w14:paraId="69D8FE0D" w14:textId="77777777" w:rsidR="004D3839" w:rsidRPr="004D3839" w:rsidRDefault="004D3839" w:rsidP="004D3839">
      <w:pPr>
        <w:pStyle w:val="ppCodeIndent"/>
        <w:rPr>
          <w:rFonts w:eastAsiaTheme="minorHAnsi"/>
          <w:lang w:bidi="ar-SA"/>
        </w:rPr>
      </w:pPr>
      <w:r w:rsidRPr="004D3839">
        <w:rPr>
          <w:rFonts w:eastAsiaTheme="minorHAnsi"/>
          <w:lang w:bidi="ar-SA"/>
        </w:rPr>
        <w:t>IsRTL = !IsRTL;</w:t>
      </w:r>
    </w:p>
    <w:p w14:paraId="44972CA3" w14:textId="77777777" w:rsidR="004D3839" w:rsidRPr="004D3839" w:rsidRDefault="004D3839" w:rsidP="004D3839">
      <w:pPr>
        <w:pStyle w:val="ppCodeIndent"/>
        <w:rPr>
          <w:rFonts w:eastAsiaTheme="minorHAnsi"/>
          <w:lang w:bidi="ar-SA"/>
        </w:rPr>
      </w:pPr>
      <w:r w:rsidRPr="004D3839">
        <w:rPr>
          <w:rFonts w:eastAsiaTheme="minorHAnsi"/>
          <w:color w:val="0000FF"/>
          <w:lang w:bidi="ar-SA"/>
        </w:rPr>
        <w:t>if</w:t>
      </w:r>
      <w:r w:rsidRPr="004D3839">
        <w:rPr>
          <w:rFonts w:eastAsiaTheme="minorHAnsi"/>
          <w:lang w:bidi="ar-SA"/>
        </w:rPr>
        <w:t xml:space="preserve"> (IsRTL)</w:t>
      </w:r>
    </w:p>
    <w:p w14:paraId="769842FA"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btnRTL.Content = CreateImageFromUri(</w:t>
      </w:r>
    </w:p>
    <w:p w14:paraId="4A4E61E3"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w:t>
      </w:r>
      <w:r w:rsidRPr="004D3839">
        <w:rPr>
          <w:rFonts w:eastAsiaTheme="minorHAnsi"/>
          <w:color w:val="0000FF"/>
          <w:lang w:bidi="ar-SA"/>
        </w:rPr>
        <w:t>new</w:t>
      </w:r>
      <w:r w:rsidRPr="004D3839">
        <w:rPr>
          <w:rFonts w:eastAsiaTheme="minorHAnsi"/>
          <w:lang w:bidi="ar-SA"/>
        </w:rPr>
        <w:t xml:space="preserve"> </w:t>
      </w:r>
      <w:r w:rsidRPr="004D3839">
        <w:rPr>
          <w:rFonts w:eastAsiaTheme="minorHAnsi"/>
          <w:color w:val="2B91AF"/>
          <w:lang w:bidi="ar-SA"/>
        </w:rPr>
        <w:t>Uri</w:t>
      </w:r>
      <w:r w:rsidRPr="004D3839">
        <w:rPr>
          <w:rFonts w:eastAsiaTheme="minorHAnsi"/>
          <w:lang w:bidi="ar-SA"/>
        </w:rPr>
        <w:t>(</w:t>
      </w:r>
      <w:r w:rsidRPr="004D3839">
        <w:rPr>
          <w:rFonts w:eastAsiaTheme="minorHAnsi"/>
          <w:color w:val="A31515"/>
          <w:lang w:bidi="ar-SA"/>
        </w:rPr>
        <w:t>"/RichNotepad;component/images/rtl.png"</w:t>
      </w:r>
      <w:r w:rsidRPr="004D3839">
        <w:rPr>
          <w:rFonts w:eastAsiaTheme="minorHAnsi"/>
          <w:lang w:bidi="ar-SA"/>
        </w:rPr>
        <w:t xml:space="preserve">, </w:t>
      </w:r>
    </w:p>
    <w:p w14:paraId="3C0E1F0D"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w:t>
      </w:r>
      <w:r w:rsidRPr="004D3839">
        <w:rPr>
          <w:rFonts w:eastAsiaTheme="minorHAnsi"/>
          <w:color w:val="2B91AF"/>
          <w:lang w:bidi="ar-SA"/>
        </w:rPr>
        <w:t>UriKind</w:t>
      </w:r>
      <w:r w:rsidRPr="004D3839">
        <w:rPr>
          <w:rFonts w:eastAsiaTheme="minorHAnsi"/>
          <w:lang w:bidi="ar-SA"/>
        </w:rPr>
        <w:t>.RelativeOrAbsolute), 30, 32);</w:t>
      </w:r>
    </w:p>
    <w:p w14:paraId="04CA0A8C" w14:textId="77777777" w:rsidR="004D3839" w:rsidRPr="004D3839" w:rsidRDefault="004D3839" w:rsidP="004D3839">
      <w:pPr>
        <w:pStyle w:val="ppCodeIndent"/>
        <w:rPr>
          <w:rFonts w:eastAsiaTheme="minorHAnsi"/>
          <w:lang w:bidi="ar-SA"/>
        </w:rPr>
      </w:pPr>
      <w:r w:rsidRPr="004D3839">
        <w:rPr>
          <w:rFonts w:eastAsiaTheme="minorHAnsi"/>
          <w:color w:val="0000FF"/>
          <w:lang w:bidi="ar-SA"/>
        </w:rPr>
        <w:t>else</w:t>
      </w:r>
    </w:p>
    <w:p w14:paraId="560341A6"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btnRTL.Content = CreateImageFromUri(</w:t>
      </w:r>
    </w:p>
    <w:p w14:paraId="55FA5E43"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w:t>
      </w:r>
      <w:r w:rsidRPr="004D3839">
        <w:rPr>
          <w:rFonts w:eastAsiaTheme="minorHAnsi"/>
          <w:color w:val="0000FF"/>
          <w:lang w:bidi="ar-SA"/>
        </w:rPr>
        <w:t>new</w:t>
      </w:r>
      <w:r w:rsidRPr="004D3839">
        <w:rPr>
          <w:rFonts w:eastAsiaTheme="minorHAnsi"/>
          <w:lang w:bidi="ar-SA"/>
        </w:rPr>
        <w:t xml:space="preserve"> </w:t>
      </w:r>
      <w:r w:rsidRPr="004D3839">
        <w:rPr>
          <w:rFonts w:eastAsiaTheme="minorHAnsi"/>
          <w:color w:val="2B91AF"/>
          <w:lang w:bidi="ar-SA"/>
        </w:rPr>
        <w:t>Uri</w:t>
      </w:r>
      <w:r w:rsidRPr="004D3839">
        <w:rPr>
          <w:rFonts w:eastAsiaTheme="minorHAnsi"/>
          <w:lang w:bidi="ar-SA"/>
        </w:rPr>
        <w:t>(</w:t>
      </w:r>
      <w:r w:rsidRPr="004D3839">
        <w:rPr>
          <w:rFonts w:eastAsiaTheme="minorHAnsi"/>
          <w:color w:val="A31515"/>
          <w:lang w:bidi="ar-SA"/>
        </w:rPr>
        <w:t>"/RichNotepad;component/images/ltr.png"</w:t>
      </w:r>
      <w:r w:rsidRPr="004D3839">
        <w:rPr>
          <w:rFonts w:eastAsiaTheme="minorHAnsi"/>
          <w:lang w:bidi="ar-SA"/>
        </w:rPr>
        <w:t xml:space="preserve">, </w:t>
      </w:r>
    </w:p>
    <w:p w14:paraId="00FF0BD5"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            </w:t>
      </w:r>
      <w:r w:rsidRPr="004D3839">
        <w:rPr>
          <w:rFonts w:eastAsiaTheme="minorHAnsi"/>
          <w:color w:val="2B91AF"/>
          <w:lang w:bidi="ar-SA"/>
        </w:rPr>
        <w:t>UriKind</w:t>
      </w:r>
      <w:r w:rsidRPr="004D3839">
        <w:rPr>
          <w:rFonts w:eastAsiaTheme="minorHAnsi"/>
          <w:lang w:bidi="ar-SA"/>
        </w:rPr>
        <w:t>.RelativeOrAbsolute), 30, 32);</w:t>
      </w:r>
    </w:p>
    <w:p w14:paraId="53759589" w14:textId="77777777" w:rsidR="004D3839" w:rsidRPr="004D3839" w:rsidRDefault="004D3839" w:rsidP="004D3839">
      <w:pPr>
        <w:pStyle w:val="ppCodeIndent"/>
        <w:rPr>
          <w:rFonts w:eastAsiaTheme="minorHAnsi"/>
          <w:lang w:bidi="ar-SA"/>
        </w:rPr>
      </w:pPr>
      <w:r w:rsidRPr="004D3839">
        <w:rPr>
          <w:rFonts w:eastAsiaTheme="minorHAnsi"/>
          <w:lang w:bidi="ar-SA"/>
        </w:rPr>
        <w:t xml:space="preserve">ReturnFocus(); </w:t>
      </w:r>
    </w:p>
    <w:p w14:paraId="60F69A96" w14:textId="77777777" w:rsidR="00832907" w:rsidRPr="00832907" w:rsidRDefault="00832907" w:rsidP="00832907">
      <w:pPr>
        <w:pStyle w:val="ppNumberList"/>
      </w:pPr>
      <w:r>
        <w:t>Compile and run the application</w:t>
      </w:r>
      <w:r w:rsidR="003E5E33">
        <w:t xml:space="preserve"> by pressing F5</w:t>
      </w:r>
      <w:r>
        <w:t xml:space="preserve">. Enter some text and then press the LTR toggle button – The entire </w:t>
      </w:r>
      <w:r w:rsidR="00363E5D">
        <w:t>RichTextBox control's</w:t>
      </w:r>
      <w:r>
        <w:t xml:space="preserve"> content is now right aligned – buttons</w:t>
      </w:r>
      <w:r w:rsidR="00F57498">
        <w:t>, controls, and grids</w:t>
      </w:r>
      <w:r>
        <w:t xml:space="preserve"> are</w:t>
      </w:r>
      <w:r w:rsidR="00F57498">
        <w:t xml:space="preserve"> all</w:t>
      </w:r>
      <w:r>
        <w:t xml:space="preserve"> aligned to the right</w:t>
      </w:r>
      <w:r w:rsidR="00F57498">
        <w:t xml:space="preserve">. </w:t>
      </w:r>
      <w:r w:rsidR="009B0D63">
        <w:t>Now our application is BiD</w:t>
      </w:r>
      <w:r w:rsidR="00B368BF">
        <w:t>i aware and</w:t>
      </w:r>
      <w:r w:rsidR="00E501C2">
        <w:t xml:space="preserve"> takes in account the direction of the text and changes </w:t>
      </w:r>
      <w:r w:rsidR="006215AA">
        <w:t>to the</w:t>
      </w:r>
      <w:r w:rsidR="00E501C2">
        <w:t xml:space="preserve"> FlowDirection</w:t>
      </w:r>
      <w:r w:rsidR="00C43B9F">
        <w:t xml:space="preserve"> property</w:t>
      </w:r>
      <w:r w:rsidR="00E501C2">
        <w:t>.</w:t>
      </w:r>
    </w:p>
    <w:p w14:paraId="6F954E6C" w14:textId="77777777" w:rsidR="00832907" w:rsidRDefault="00832907" w:rsidP="00832907">
      <w:pPr>
        <w:pStyle w:val="ppListEnd"/>
      </w:pPr>
    </w:p>
    <w:p w14:paraId="4F1532F4" w14:textId="77777777" w:rsidR="005C3900" w:rsidRDefault="00832907">
      <w:pPr>
        <w:pStyle w:val="ppProcedureStart"/>
        <w:rPr>
          <w:rFonts w:eastAsiaTheme="majorEastAsia"/>
        </w:rPr>
      </w:pPr>
      <w:bookmarkStart w:id="25" w:name="_Toc244134689"/>
      <w:bookmarkStart w:id="26" w:name="_Toc256194587"/>
      <w:r>
        <w:rPr>
          <w:rFonts w:eastAsiaTheme="majorEastAsia"/>
        </w:rPr>
        <w:t>Task 2 –Culture based UI with Resources</w:t>
      </w:r>
      <w:bookmarkEnd w:id="25"/>
      <w:bookmarkEnd w:id="26"/>
    </w:p>
    <w:p w14:paraId="7B5098E6" w14:textId="77777777" w:rsidR="00832907" w:rsidRPr="004D7B35" w:rsidRDefault="00832907" w:rsidP="00832907">
      <w:pPr>
        <w:pStyle w:val="ppBodyText"/>
      </w:pPr>
      <w:r>
        <w:t>In this task, we'll use 3 cultures – en-US (English), ar-SA (Arabic) and he-IL (Hebrew)</w:t>
      </w:r>
      <w:r w:rsidR="00200333">
        <w:t xml:space="preserve"> and will </w:t>
      </w:r>
      <w:r w:rsidR="001947E8">
        <w:t>dynamically change the UI culture</w:t>
      </w:r>
      <w:r w:rsidR="006200DE">
        <w:t xml:space="preserve"> of</w:t>
      </w:r>
      <w:r w:rsidR="00200333">
        <w:t xml:space="preserve"> our application according to the </w:t>
      </w:r>
      <w:r w:rsidR="009924B5">
        <w:t>user's</w:t>
      </w:r>
      <w:r w:rsidR="00200333">
        <w:t xml:space="preserve"> language setting.</w:t>
      </w:r>
    </w:p>
    <w:p w14:paraId="5E069CB9" w14:textId="77777777" w:rsidR="00832907" w:rsidRDefault="00981073" w:rsidP="00401C2B">
      <w:pPr>
        <w:pStyle w:val="ppNumberList"/>
        <w:numPr>
          <w:ilvl w:val="1"/>
          <w:numId w:val="24"/>
        </w:numPr>
      </w:pPr>
      <w:r>
        <w:t>The f</w:t>
      </w:r>
      <w:r w:rsidR="00832907">
        <w:t xml:space="preserve">irst thing we'll do is decide whether the flow direction of the application should be LTR (left-to-right) or RTL (right-to-left), according to the selected culture. Open MainPage.xaml.cs and </w:t>
      </w:r>
      <w:r w:rsidR="00BD1B15">
        <w:t>observe the following in the</w:t>
      </w:r>
      <w:r w:rsidR="00832907">
        <w:t xml:space="preserve"> constructor:</w:t>
      </w:r>
    </w:p>
    <w:p w14:paraId="3EB75813" w14:textId="77777777" w:rsidR="00227E26" w:rsidRPr="00B00255" w:rsidRDefault="00227E26" w:rsidP="00B00255">
      <w:pPr>
        <w:pStyle w:val="ppCodeLanguageIndent"/>
      </w:pPr>
      <w:r w:rsidRPr="00B00255">
        <w:t>C#</w:t>
      </w:r>
    </w:p>
    <w:p w14:paraId="1ABA95D7" w14:textId="77777777" w:rsidR="00227E26" w:rsidRDefault="00832907" w:rsidP="00B00255">
      <w:pPr>
        <w:pStyle w:val="ppCodeIndent"/>
        <w:rPr>
          <w:rFonts w:eastAsiaTheme="minorHAnsi"/>
          <w:color w:val="2B91AF"/>
          <w:lang w:bidi="he-IL"/>
        </w:rPr>
      </w:pPr>
      <w:r>
        <w:rPr>
          <w:rFonts w:eastAsiaTheme="minorHAnsi"/>
          <w:lang w:bidi="he-IL"/>
        </w:rPr>
        <w:t xml:space="preserve">IsRTL = </w:t>
      </w:r>
    </w:p>
    <w:p w14:paraId="031310C8" w14:textId="77777777" w:rsidR="00227E26" w:rsidRDefault="00832907" w:rsidP="00B00255">
      <w:pPr>
        <w:pStyle w:val="ppCodeIndent"/>
        <w:rPr>
          <w:rFonts w:eastAsiaTheme="minorHAnsi"/>
          <w:lang w:bidi="he-IL"/>
        </w:rPr>
      </w:pPr>
      <w:r>
        <w:rPr>
          <w:rFonts w:eastAsiaTheme="minorHAnsi"/>
          <w:color w:val="2B91AF"/>
          <w:lang w:bidi="he-IL"/>
        </w:rPr>
        <w:t>Thread</w:t>
      </w:r>
      <w:r>
        <w:rPr>
          <w:rFonts w:eastAsiaTheme="minorHAnsi"/>
          <w:lang w:bidi="he-IL"/>
        </w:rPr>
        <w:t xml:space="preserve">.CurrentThread.CurrentUICulture.Parent.Name.ToLower() == </w:t>
      </w:r>
      <w:r>
        <w:rPr>
          <w:rFonts w:eastAsiaTheme="minorHAnsi"/>
          <w:color w:val="A31515"/>
          <w:lang w:bidi="he-IL"/>
        </w:rPr>
        <w:t>"he"</w:t>
      </w:r>
      <w:r>
        <w:rPr>
          <w:rFonts w:eastAsiaTheme="minorHAnsi"/>
          <w:lang w:bidi="he-IL"/>
        </w:rPr>
        <w:t xml:space="preserve"> ||</w:t>
      </w:r>
    </w:p>
    <w:p w14:paraId="0D777A90" w14:textId="77777777" w:rsidR="00227E26" w:rsidRDefault="00832907" w:rsidP="00B00255">
      <w:pPr>
        <w:pStyle w:val="ppCodeIndent"/>
        <w:rPr>
          <w:rFonts w:eastAsiaTheme="minorHAnsi"/>
          <w:lang w:bidi="he-IL"/>
        </w:rPr>
      </w:pPr>
      <w:r>
        <w:rPr>
          <w:rFonts w:eastAsiaTheme="minorHAnsi"/>
          <w:color w:val="2B91AF"/>
          <w:lang w:bidi="he-IL"/>
        </w:rPr>
        <w:lastRenderedPageBreak/>
        <w:t>Thread</w:t>
      </w:r>
      <w:r>
        <w:rPr>
          <w:rFonts w:eastAsiaTheme="minorHAnsi"/>
          <w:lang w:bidi="he-IL"/>
        </w:rPr>
        <w:t xml:space="preserve">.CurrentThread.CurrentUICulture.Parent.Name.ToLower() == </w:t>
      </w:r>
      <w:r>
        <w:rPr>
          <w:rFonts w:eastAsiaTheme="minorHAnsi"/>
          <w:color w:val="A31515"/>
          <w:lang w:bidi="he-IL"/>
        </w:rPr>
        <w:t>"ar"</w:t>
      </w:r>
      <w:r>
        <w:rPr>
          <w:rFonts w:eastAsiaTheme="minorHAnsi"/>
          <w:lang w:bidi="he-IL"/>
        </w:rPr>
        <w:t>;</w:t>
      </w:r>
    </w:p>
    <w:p w14:paraId="3BA598BE" w14:textId="77777777" w:rsidR="00832907" w:rsidRDefault="00832907" w:rsidP="00832907">
      <w:pPr>
        <w:autoSpaceDE w:val="0"/>
        <w:autoSpaceDN w:val="0"/>
        <w:adjustRightInd w:val="0"/>
        <w:spacing w:after="0" w:line="240" w:lineRule="auto"/>
        <w:rPr>
          <w:rFonts w:ascii="Consolas" w:eastAsiaTheme="minorHAnsi" w:hAnsi="Consolas" w:cs="Consolas"/>
          <w:sz w:val="24"/>
          <w:szCs w:val="24"/>
          <w:lang w:bidi="he-IL"/>
        </w:rPr>
      </w:pPr>
    </w:p>
    <w:p w14:paraId="5AE184DE" w14:textId="77777777" w:rsidR="00227E26" w:rsidRDefault="00832907" w:rsidP="00633283">
      <w:pPr>
        <w:pStyle w:val="ppNumberList"/>
      </w:pPr>
      <w:r>
        <w:t xml:space="preserve">In the Solution Explorer, expand the content of the </w:t>
      </w:r>
      <w:r w:rsidR="007D6886">
        <w:t>RichTextBox</w:t>
      </w:r>
      <w:r>
        <w:t>.Web project, right-click the SelectCulture.htm file and select Set As Start Page.</w:t>
      </w:r>
    </w:p>
    <w:p w14:paraId="18B31C4E" w14:textId="77777777" w:rsidR="00832907" w:rsidRDefault="002425EB" w:rsidP="00E8414A">
      <w:pPr>
        <w:pStyle w:val="ppNumberList"/>
      </w:pPr>
      <w:r>
        <w:t>Open</w:t>
      </w:r>
      <w:r w:rsidR="00832907">
        <w:t xml:space="preserve"> Selec</w:t>
      </w:r>
      <w:r w:rsidR="00E8414A">
        <w:t xml:space="preserve">tCulture.htm file </w:t>
      </w:r>
      <w:r>
        <w:t>in the code editor window</w:t>
      </w:r>
      <w:r w:rsidR="00E8414A">
        <w:t>. Y</w:t>
      </w:r>
      <w:r w:rsidR="00832907">
        <w:t xml:space="preserve">ou'll see that the html page </w:t>
      </w:r>
      <w:r w:rsidR="00C36B8A">
        <w:t>contains</w:t>
      </w:r>
      <w:r w:rsidR="00832907">
        <w:t xml:space="preserve"> a ComboBox and a Button – pressing the button makes the browser navigate to the Silverlight page with the selected culture as part of the URL.</w:t>
      </w:r>
    </w:p>
    <w:p w14:paraId="2A51A624" w14:textId="77777777" w:rsidR="00832907" w:rsidRPr="00432E11" w:rsidRDefault="002425EB" w:rsidP="00452C38">
      <w:pPr>
        <w:pStyle w:val="ppNumberList"/>
      </w:pPr>
      <w:r>
        <w:t>Open</w:t>
      </w:r>
      <w:r w:rsidR="00832907">
        <w:t xml:space="preserve"> </w:t>
      </w:r>
      <w:r w:rsidR="007D6886">
        <w:t>RichTextBox</w:t>
      </w:r>
      <w:r w:rsidR="00832907">
        <w:t>TestPage.aspx and look at the culture parameter passed to the Silverlig</w:t>
      </w:r>
      <w:r w:rsidR="00452C38">
        <w:t>ht object (bottom of the page). T</w:t>
      </w:r>
      <w:r w:rsidR="00832907">
        <w:t>his is how we pass the selected culture from the URL to the Silverlight Control.</w:t>
      </w:r>
    </w:p>
    <w:p w14:paraId="195F89B3" w14:textId="77777777" w:rsidR="00832907" w:rsidRDefault="00832907" w:rsidP="00832907">
      <w:pPr>
        <w:pStyle w:val="ppNumberList"/>
      </w:pPr>
      <w:r>
        <w:t>Compile and run the application</w:t>
      </w:r>
      <w:r w:rsidR="00EB4C72">
        <w:t xml:space="preserve"> by pressing F5</w:t>
      </w:r>
      <w:r>
        <w:t>. You'll see the following page</w:t>
      </w:r>
    </w:p>
    <w:p w14:paraId="01324A9C" w14:textId="77777777" w:rsidR="00227E26" w:rsidRDefault="00A953A6" w:rsidP="00B00255">
      <w:pPr>
        <w:pStyle w:val="ppFigureIndent"/>
        <w:spacing w:before="48" w:after="48"/>
      </w:pPr>
      <w:r>
        <w:rPr>
          <w:noProof/>
          <w:lang w:bidi="ar-SA"/>
        </w:rPr>
        <w:drawing>
          <wp:inline distT="0" distB="0" distL="0" distR="0" wp14:editId="14A9E0F1">
            <wp:extent cx="5718810" cy="115252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18810" cy="1152525"/>
                    </a:xfrm>
                    <a:prstGeom prst="rect">
                      <a:avLst/>
                    </a:prstGeom>
                    <a:noFill/>
                  </pic:spPr>
                </pic:pic>
              </a:graphicData>
            </a:graphic>
          </wp:inline>
        </w:drawing>
      </w:r>
    </w:p>
    <w:p w14:paraId="0164E717" w14:textId="1AD19120" w:rsidR="00832907" w:rsidRDefault="00832907" w:rsidP="00713597">
      <w:pPr>
        <w:pStyle w:val="ppFigureNumberIndent"/>
      </w:pPr>
      <w:r>
        <w:t xml:space="preserve">Figure </w:t>
      </w:r>
      <w:r w:rsidR="00711EBB">
        <w:t>5</w:t>
      </w:r>
    </w:p>
    <w:p w14:paraId="17021B7A" w14:textId="74B936D0" w:rsidR="00832907" w:rsidRPr="00832907" w:rsidRDefault="00832907" w:rsidP="00832907">
      <w:pPr>
        <w:pStyle w:val="ppFigureCaptionIndent"/>
      </w:pPr>
      <w:r>
        <w:t>Language Selection Page in Browser</w:t>
      </w:r>
    </w:p>
    <w:p w14:paraId="46E4C62F" w14:textId="77777777" w:rsidR="00832907" w:rsidRDefault="00832907" w:rsidP="006901F4">
      <w:pPr>
        <w:pStyle w:val="ppNumberList"/>
      </w:pPr>
      <w:r>
        <w:t>Select English and p</w:t>
      </w:r>
      <w:r w:rsidR="00942653">
        <w:t xml:space="preserve">ress the Open Editor Button. </w:t>
      </w:r>
      <w:r>
        <w:t xml:space="preserve">The application will open </w:t>
      </w:r>
      <w:r w:rsidR="003A7179">
        <w:t>with LTR mode enabled.</w:t>
      </w:r>
    </w:p>
    <w:p w14:paraId="5193E6BB" w14:textId="77777777" w:rsidR="00832907" w:rsidRDefault="00832907" w:rsidP="006901F4">
      <w:pPr>
        <w:pStyle w:val="ppNumberList"/>
      </w:pPr>
      <w:r>
        <w:t>Run the application again, this time selec</w:t>
      </w:r>
      <w:r w:rsidR="00942653">
        <w:t xml:space="preserve">t either Hebrew or Arabic. </w:t>
      </w:r>
      <w:r>
        <w:t xml:space="preserve">Notice how the application changes its flow to RTL. </w:t>
      </w:r>
    </w:p>
    <w:p w14:paraId="32077A70" w14:textId="77777777" w:rsidR="00200333" w:rsidRDefault="00200333" w:rsidP="00200333">
      <w:pPr>
        <w:pStyle w:val="ppListEnd"/>
      </w:pPr>
    </w:p>
    <w:p w14:paraId="63F0E0BE" w14:textId="77777777" w:rsidR="00E501C2" w:rsidRDefault="00E501C2">
      <w:pPr>
        <w:spacing w:after="200"/>
      </w:pPr>
      <w:r>
        <w:br w:type="page"/>
      </w:r>
    </w:p>
    <w:p w14:paraId="2AEAD2DC" w14:textId="77777777" w:rsidR="00227E26" w:rsidRDefault="00227E26" w:rsidP="00B00255">
      <w:pPr>
        <w:pStyle w:val="ppBodyText"/>
      </w:pPr>
    </w:p>
    <w:bookmarkStart w:id="27" w:name="_Toc256194588" w:displacedByCustomXml="next"/>
    <w:bookmarkStart w:id="28" w:name="_Toc244134690" w:displacedByCustomXml="next"/>
    <w:sdt>
      <w:sdtPr>
        <w:alias w:val="Topic"/>
        <w:tag w:val="16e35f0c-6143-45fa-a2a4-8db9ed685b43"/>
        <w:id w:val="127544214"/>
        <w:placeholder>
          <w:docPart w:val="DefaultPlaceholder_22675703"/>
        </w:placeholder>
        <w:text/>
      </w:sdtPr>
      <w:sdtEndPr/>
      <w:sdtContent>
        <w:p w14:paraId="0DA802BD" w14:textId="77777777" w:rsidR="00C23C8C" w:rsidRDefault="00C23C8C" w:rsidP="00C23C8C">
          <w:pPr>
            <w:pStyle w:val="ppTopic"/>
          </w:pPr>
          <w:r>
            <w:t>Conclusion</w:t>
          </w:r>
        </w:p>
      </w:sdtContent>
    </w:sdt>
    <w:bookmarkEnd w:id="27" w:displacedByCustomXml="prev"/>
    <w:bookmarkEnd w:id="28" w:displacedByCustomXml="prev"/>
    <w:p w14:paraId="017DC4B6" w14:textId="77777777" w:rsidR="00BB0BCB" w:rsidRDefault="000F25EC" w:rsidP="000104D1">
      <w:pPr>
        <w:pStyle w:val="ppBodyText"/>
      </w:pPr>
      <w:r>
        <w:t xml:space="preserve">In this lab we learned </w:t>
      </w:r>
      <w:r w:rsidR="00C0590A">
        <w:t>about</w:t>
      </w:r>
      <w:r>
        <w:t xml:space="preserve"> new features Silverlight 4 offers in the area of text </w:t>
      </w:r>
      <w:r w:rsidR="007174ED">
        <w:t>editing,</w:t>
      </w:r>
      <w:r>
        <w:t xml:space="preserve"> bi-directional </w:t>
      </w:r>
      <w:r w:rsidR="00D1193D">
        <w:t xml:space="preserve">text and layout and </w:t>
      </w:r>
      <w:r>
        <w:t xml:space="preserve">culture support. We've used the new </w:t>
      </w:r>
      <w:r w:rsidR="00896C58">
        <w:t>RichTextBox</w:t>
      </w:r>
      <w:r>
        <w:t xml:space="preserve"> </w:t>
      </w:r>
      <w:r w:rsidR="00B12D2F">
        <w:t>control and seen how it allows</w:t>
      </w:r>
      <w:r>
        <w:t xml:space="preserve"> the user to input rich text and embed hyperlinks and images into </w:t>
      </w:r>
      <w:r w:rsidR="00124531">
        <w:t>a</w:t>
      </w:r>
      <w:r>
        <w:t xml:space="preserve"> document</w:t>
      </w:r>
      <w:r w:rsidR="00524DC1">
        <w:t xml:space="preserve"> and </w:t>
      </w:r>
      <w:r w:rsidR="000104D1">
        <w:t xml:space="preserve">to </w:t>
      </w:r>
      <w:r w:rsidR="009470A5">
        <w:t xml:space="preserve">save or print </w:t>
      </w:r>
      <w:r w:rsidR="000104D1">
        <w:t xml:space="preserve">the </w:t>
      </w:r>
      <w:r w:rsidR="009470A5">
        <w:t>rich text</w:t>
      </w:r>
      <w:r>
        <w:t>.</w:t>
      </w:r>
    </w:p>
    <w:p w14:paraId="50F0287F" w14:textId="77777777" w:rsidR="009470A5" w:rsidRDefault="000F25EC" w:rsidP="003C6B45">
      <w:pPr>
        <w:pStyle w:val="ppBodyText"/>
      </w:pPr>
      <w:r>
        <w:t xml:space="preserve">We've also seen the Clipboard capabilities of Silverlight 4 and how we can </w:t>
      </w:r>
      <w:r w:rsidR="00BC4257">
        <w:t>c</w:t>
      </w:r>
      <w:r>
        <w:t xml:space="preserve">opy </w:t>
      </w:r>
      <w:r w:rsidR="0098499F">
        <w:t>and</w:t>
      </w:r>
      <w:r>
        <w:t xml:space="preserve"> </w:t>
      </w:r>
      <w:r w:rsidR="00BC4257">
        <w:t>p</w:t>
      </w:r>
      <w:r>
        <w:t>aste text in and out of Silverlight.</w:t>
      </w:r>
      <w:r w:rsidR="003C6B45">
        <w:t xml:space="preserve"> </w:t>
      </w:r>
      <w:r w:rsidR="009470A5">
        <w:t>In addition, we've used Silverlight 4</w:t>
      </w:r>
      <w:r w:rsidR="00D1193D">
        <w:t>’s</w:t>
      </w:r>
      <w:r w:rsidR="009470A5">
        <w:t xml:space="preserve"> new bi-directional (BiDi) feature that allows us to change the flow direction of our Silverlight applications to either left-to-right (LTR) or right-to-left (RTL)</w:t>
      </w:r>
      <w:r w:rsidR="00EE4C3C">
        <w:t xml:space="preserve">. </w:t>
      </w:r>
    </w:p>
    <w:p w14:paraId="284E7AB0" w14:textId="77777777" w:rsidR="00CB76BE" w:rsidRDefault="00CB76BE" w:rsidP="00190C9E">
      <w:pPr>
        <w:autoSpaceDE w:val="0"/>
        <w:autoSpaceDN w:val="0"/>
        <w:adjustRightInd w:val="0"/>
        <w:spacing w:after="0" w:line="240" w:lineRule="auto"/>
      </w:pPr>
    </w:p>
    <w:sectPr w:rsidR="00CB76BE" w:rsidSect="00475671">
      <w:headerReference w:type="default" r:id="rId17"/>
      <w:type w:val="continuous"/>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D5061" w14:textId="77777777" w:rsidR="000E469D" w:rsidRDefault="000E469D" w:rsidP="00424C7C">
      <w:pPr>
        <w:spacing w:after="0" w:line="240" w:lineRule="auto"/>
      </w:pPr>
      <w:r>
        <w:separator/>
      </w:r>
    </w:p>
  </w:endnote>
  <w:endnote w:type="continuationSeparator" w:id="0">
    <w:p w14:paraId="567B4C4C" w14:textId="77777777" w:rsidR="000E469D" w:rsidRDefault="000E469D" w:rsidP="0042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6A86A" w14:textId="77777777" w:rsidR="000E469D" w:rsidRDefault="000E469D" w:rsidP="00424C7C">
      <w:pPr>
        <w:spacing w:after="0" w:line="240" w:lineRule="auto"/>
      </w:pPr>
      <w:r>
        <w:separator/>
      </w:r>
    </w:p>
  </w:footnote>
  <w:footnote w:type="continuationSeparator" w:id="0">
    <w:p w14:paraId="30AFB621" w14:textId="77777777" w:rsidR="000E469D" w:rsidRDefault="000E469D" w:rsidP="00424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517179" w14:paraId="03123BBA" w14:textId="77777777" w:rsidTr="00EB3053">
      <w:trPr>
        <w:trHeight w:val="350"/>
      </w:trPr>
      <w:tc>
        <w:tcPr>
          <w:tcW w:w="7218" w:type="dxa"/>
        </w:tcPr>
        <w:p w14:paraId="7B60FEA3" w14:textId="77777777" w:rsidR="00D428B3" w:rsidRPr="00D428B3" w:rsidRDefault="00D428B3" w:rsidP="00EB3053">
          <w:pPr>
            <w:pStyle w:val="NoSpacing"/>
          </w:pPr>
          <w:r>
            <w:t>RichTextBox Control</w:t>
          </w:r>
        </w:p>
      </w:tc>
      <w:tc>
        <w:tcPr>
          <w:tcW w:w="2358" w:type="dxa"/>
        </w:tcPr>
        <w:p w14:paraId="5315B6CA" w14:textId="77777777" w:rsidR="00517179" w:rsidRDefault="00517179" w:rsidP="00EB3053">
          <w:pPr>
            <w:pStyle w:val="Header"/>
            <w:jc w:val="right"/>
          </w:pPr>
          <w:r>
            <w:rPr>
              <w:noProof/>
              <w:lang w:bidi="ar-SA"/>
            </w:rPr>
            <w:drawing>
              <wp:inline distT="0" distB="0" distL="0" distR="0" wp14:editId="135BDE27">
                <wp:extent cx="648000" cy="216000"/>
                <wp:effectExtent l="19050" t="0" r="0" b="0"/>
                <wp:docPr id="10" name="Picture 3" descr="D:\Profile\Pictures\Silverlight &amp; Related\Silverlight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file\Pictures\Silverlight &amp; Related\Silverlight Logo 2.jpg"/>
                        <pic:cNvPicPr>
                          <a:picLocks noChangeAspect="1" noChangeArrowheads="1"/>
                        </pic:cNvPicPr>
                      </pic:nvPicPr>
                      <pic:blipFill>
                        <a:blip r:embed="rId1"/>
                        <a:srcRect/>
                        <a:stretch>
                          <a:fillRect/>
                        </a:stretch>
                      </pic:blipFill>
                      <pic:spPr bwMode="auto">
                        <a:xfrm>
                          <a:off x="0" y="0"/>
                          <a:ext cx="648000" cy="216000"/>
                        </a:xfrm>
                        <a:prstGeom prst="rect">
                          <a:avLst/>
                        </a:prstGeom>
                        <a:noFill/>
                        <a:ln w="9525">
                          <a:noFill/>
                          <a:miter lim="800000"/>
                          <a:headEnd/>
                          <a:tailEnd/>
                        </a:ln>
                      </pic:spPr>
                    </pic:pic>
                  </a:graphicData>
                </a:graphic>
              </wp:inline>
            </w:drawing>
          </w:r>
        </w:p>
      </w:tc>
    </w:tr>
  </w:tbl>
  <w:p w14:paraId="6D8A07F7" w14:textId="77777777" w:rsidR="00517179" w:rsidRDefault="00517179" w:rsidP="00212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E2D57F9"/>
    <w:multiLevelType w:val="multilevel"/>
    <w:tmpl w:val="0BEE209E"/>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BEE209E"/>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E6AE2F22"/>
    <w:lvl w:ilvl="0">
      <w:start w:val="86"/>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0"/>
  </w:num>
  <w:num w:numId="3">
    <w:abstractNumId w:val="6"/>
  </w:num>
  <w:num w:numId="4">
    <w:abstractNumId w:val="7"/>
  </w:num>
  <w:num w:numId="5">
    <w:abstractNumId w:val="3"/>
  </w:num>
  <w:num w:numId="6">
    <w:abstractNumId w:val="9"/>
  </w:num>
  <w:num w:numId="7">
    <w:abstractNumId w:val="2"/>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 w:numId="12">
    <w:abstractNumId w:val="1"/>
  </w:num>
  <w:num w:numId="13">
    <w:abstractNumId w:val="8"/>
    <w:lvlOverride w:ilvl="0">
      <w:startOverride w:val="1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8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8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9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9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9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9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9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4C7C"/>
    <w:rsid w:val="000006D2"/>
    <w:rsid w:val="00003495"/>
    <w:rsid w:val="00003E87"/>
    <w:rsid w:val="00006417"/>
    <w:rsid w:val="000069E0"/>
    <w:rsid w:val="00007B17"/>
    <w:rsid w:val="000104D1"/>
    <w:rsid w:val="000150B8"/>
    <w:rsid w:val="000165F7"/>
    <w:rsid w:val="00016965"/>
    <w:rsid w:val="00020027"/>
    <w:rsid w:val="00026104"/>
    <w:rsid w:val="00026A34"/>
    <w:rsid w:val="000325B7"/>
    <w:rsid w:val="000364A4"/>
    <w:rsid w:val="000425E9"/>
    <w:rsid w:val="0004695A"/>
    <w:rsid w:val="000508DD"/>
    <w:rsid w:val="000512E5"/>
    <w:rsid w:val="00053B22"/>
    <w:rsid w:val="00057C41"/>
    <w:rsid w:val="000601E3"/>
    <w:rsid w:val="00061036"/>
    <w:rsid w:val="000657BC"/>
    <w:rsid w:val="000661D9"/>
    <w:rsid w:val="00066867"/>
    <w:rsid w:val="00067908"/>
    <w:rsid w:val="0007123C"/>
    <w:rsid w:val="00071BE3"/>
    <w:rsid w:val="00073A42"/>
    <w:rsid w:val="00073D42"/>
    <w:rsid w:val="00076BB9"/>
    <w:rsid w:val="00077562"/>
    <w:rsid w:val="0008175F"/>
    <w:rsid w:val="0008493E"/>
    <w:rsid w:val="00090E7B"/>
    <w:rsid w:val="00091DBE"/>
    <w:rsid w:val="00092416"/>
    <w:rsid w:val="00094501"/>
    <w:rsid w:val="000953F9"/>
    <w:rsid w:val="00096ABB"/>
    <w:rsid w:val="000A0758"/>
    <w:rsid w:val="000A100A"/>
    <w:rsid w:val="000A26E4"/>
    <w:rsid w:val="000A27A2"/>
    <w:rsid w:val="000A28D7"/>
    <w:rsid w:val="000A2E0C"/>
    <w:rsid w:val="000A3FE2"/>
    <w:rsid w:val="000B45FD"/>
    <w:rsid w:val="000B5D0B"/>
    <w:rsid w:val="000C3A08"/>
    <w:rsid w:val="000C3B6E"/>
    <w:rsid w:val="000D3C15"/>
    <w:rsid w:val="000D500D"/>
    <w:rsid w:val="000D6696"/>
    <w:rsid w:val="000D77F4"/>
    <w:rsid w:val="000E469D"/>
    <w:rsid w:val="000F25EC"/>
    <w:rsid w:val="000F2ECC"/>
    <w:rsid w:val="000F4DE1"/>
    <w:rsid w:val="000F5A2B"/>
    <w:rsid w:val="000F6E77"/>
    <w:rsid w:val="00106C85"/>
    <w:rsid w:val="00111F70"/>
    <w:rsid w:val="00111FF0"/>
    <w:rsid w:val="001124A1"/>
    <w:rsid w:val="00113306"/>
    <w:rsid w:val="0011391A"/>
    <w:rsid w:val="0011599B"/>
    <w:rsid w:val="00117993"/>
    <w:rsid w:val="00123AAF"/>
    <w:rsid w:val="00124531"/>
    <w:rsid w:val="00125004"/>
    <w:rsid w:val="00134C6B"/>
    <w:rsid w:val="0014756A"/>
    <w:rsid w:val="001509E3"/>
    <w:rsid w:val="001516D8"/>
    <w:rsid w:val="001534CE"/>
    <w:rsid w:val="0015631A"/>
    <w:rsid w:val="001564E9"/>
    <w:rsid w:val="0016655E"/>
    <w:rsid w:val="00171107"/>
    <w:rsid w:val="0017224F"/>
    <w:rsid w:val="00173E78"/>
    <w:rsid w:val="001767D7"/>
    <w:rsid w:val="00182D50"/>
    <w:rsid w:val="00184313"/>
    <w:rsid w:val="00184B5E"/>
    <w:rsid w:val="00190C9E"/>
    <w:rsid w:val="00190D44"/>
    <w:rsid w:val="00192E30"/>
    <w:rsid w:val="00193ED1"/>
    <w:rsid w:val="001947E8"/>
    <w:rsid w:val="00194B32"/>
    <w:rsid w:val="00194DF6"/>
    <w:rsid w:val="00196FA1"/>
    <w:rsid w:val="001A63E9"/>
    <w:rsid w:val="001B557C"/>
    <w:rsid w:val="001B6954"/>
    <w:rsid w:val="001B71A2"/>
    <w:rsid w:val="001D6D1E"/>
    <w:rsid w:val="001D7E82"/>
    <w:rsid w:val="001E3165"/>
    <w:rsid w:val="001E5E63"/>
    <w:rsid w:val="001E62BA"/>
    <w:rsid w:val="001F093F"/>
    <w:rsid w:val="001F12AE"/>
    <w:rsid w:val="001F54F4"/>
    <w:rsid w:val="001F604F"/>
    <w:rsid w:val="001F76B3"/>
    <w:rsid w:val="00200333"/>
    <w:rsid w:val="0020092A"/>
    <w:rsid w:val="00200CA6"/>
    <w:rsid w:val="00204388"/>
    <w:rsid w:val="002123C4"/>
    <w:rsid w:val="00212961"/>
    <w:rsid w:val="00212EC6"/>
    <w:rsid w:val="002134DB"/>
    <w:rsid w:val="002140CA"/>
    <w:rsid w:val="00214219"/>
    <w:rsid w:val="00217FA0"/>
    <w:rsid w:val="00222CB0"/>
    <w:rsid w:val="0022321C"/>
    <w:rsid w:val="00225415"/>
    <w:rsid w:val="00227E26"/>
    <w:rsid w:val="00231B50"/>
    <w:rsid w:val="002330B1"/>
    <w:rsid w:val="00233DCB"/>
    <w:rsid w:val="002425EB"/>
    <w:rsid w:val="0024263E"/>
    <w:rsid w:val="00244EFA"/>
    <w:rsid w:val="00247717"/>
    <w:rsid w:val="00251935"/>
    <w:rsid w:val="00267D3A"/>
    <w:rsid w:val="002779FC"/>
    <w:rsid w:val="002800A5"/>
    <w:rsid w:val="002806ED"/>
    <w:rsid w:val="00281488"/>
    <w:rsid w:val="0028362F"/>
    <w:rsid w:val="00285DF6"/>
    <w:rsid w:val="00286D6A"/>
    <w:rsid w:val="00292FFC"/>
    <w:rsid w:val="002A60D7"/>
    <w:rsid w:val="002B1998"/>
    <w:rsid w:val="002B403F"/>
    <w:rsid w:val="002B70BE"/>
    <w:rsid w:val="002C348D"/>
    <w:rsid w:val="002D119F"/>
    <w:rsid w:val="002D52A9"/>
    <w:rsid w:val="002D7171"/>
    <w:rsid w:val="002D73DD"/>
    <w:rsid w:val="002E33CC"/>
    <w:rsid w:val="002E3CEA"/>
    <w:rsid w:val="002E5E14"/>
    <w:rsid w:val="002E769D"/>
    <w:rsid w:val="002F068D"/>
    <w:rsid w:val="002F3EF5"/>
    <w:rsid w:val="002F5CC8"/>
    <w:rsid w:val="002F7881"/>
    <w:rsid w:val="00301A3D"/>
    <w:rsid w:val="003050CF"/>
    <w:rsid w:val="00306E0D"/>
    <w:rsid w:val="00310E97"/>
    <w:rsid w:val="00311E17"/>
    <w:rsid w:val="00311EB9"/>
    <w:rsid w:val="003146AD"/>
    <w:rsid w:val="0031577E"/>
    <w:rsid w:val="00320751"/>
    <w:rsid w:val="0033093E"/>
    <w:rsid w:val="00341E2D"/>
    <w:rsid w:val="00342D48"/>
    <w:rsid w:val="00344298"/>
    <w:rsid w:val="00350F19"/>
    <w:rsid w:val="0035115D"/>
    <w:rsid w:val="003520FD"/>
    <w:rsid w:val="00357944"/>
    <w:rsid w:val="00360371"/>
    <w:rsid w:val="00363C61"/>
    <w:rsid w:val="00363E5D"/>
    <w:rsid w:val="00364468"/>
    <w:rsid w:val="0036564A"/>
    <w:rsid w:val="00365D3B"/>
    <w:rsid w:val="00367E23"/>
    <w:rsid w:val="00370228"/>
    <w:rsid w:val="00370AB9"/>
    <w:rsid w:val="003718B3"/>
    <w:rsid w:val="00373486"/>
    <w:rsid w:val="00376B86"/>
    <w:rsid w:val="0038573F"/>
    <w:rsid w:val="00385FD9"/>
    <w:rsid w:val="0038769A"/>
    <w:rsid w:val="00392152"/>
    <w:rsid w:val="00392A8F"/>
    <w:rsid w:val="00392B74"/>
    <w:rsid w:val="00392E40"/>
    <w:rsid w:val="00392E80"/>
    <w:rsid w:val="00393755"/>
    <w:rsid w:val="003943F9"/>
    <w:rsid w:val="003A2D47"/>
    <w:rsid w:val="003A309E"/>
    <w:rsid w:val="003A53A6"/>
    <w:rsid w:val="003A5C33"/>
    <w:rsid w:val="003A7179"/>
    <w:rsid w:val="003B08DA"/>
    <w:rsid w:val="003B1F71"/>
    <w:rsid w:val="003B2F31"/>
    <w:rsid w:val="003B473A"/>
    <w:rsid w:val="003B4DB2"/>
    <w:rsid w:val="003C2E3E"/>
    <w:rsid w:val="003C4924"/>
    <w:rsid w:val="003C49E7"/>
    <w:rsid w:val="003C6402"/>
    <w:rsid w:val="003C6B45"/>
    <w:rsid w:val="003D28B5"/>
    <w:rsid w:val="003D37FD"/>
    <w:rsid w:val="003D3BCE"/>
    <w:rsid w:val="003D54EF"/>
    <w:rsid w:val="003D58B5"/>
    <w:rsid w:val="003D5B2A"/>
    <w:rsid w:val="003D6143"/>
    <w:rsid w:val="003E0C41"/>
    <w:rsid w:val="003E1299"/>
    <w:rsid w:val="003E2164"/>
    <w:rsid w:val="003E2AF8"/>
    <w:rsid w:val="003E3269"/>
    <w:rsid w:val="003E5E33"/>
    <w:rsid w:val="003E6336"/>
    <w:rsid w:val="003F1561"/>
    <w:rsid w:val="003F1ABE"/>
    <w:rsid w:val="003F2368"/>
    <w:rsid w:val="003F65DD"/>
    <w:rsid w:val="00401C2B"/>
    <w:rsid w:val="004023B1"/>
    <w:rsid w:val="00404BBA"/>
    <w:rsid w:val="004166AC"/>
    <w:rsid w:val="00422274"/>
    <w:rsid w:val="00424C7C"/>
    <w:rsid w:val="00425981"/>
    <w:rsid w:val="00425A1F"/>
    <w:rsid w:val="00427233"/>
    <w:rsid w:val="00427929"/>
    <w:rsid w:val="00432E11"/>
    <w:rsid w:val="00434688"/>
    <w:rsid w:val="00435F9C"/>
    <w:rsid w:val="00437171"/>
    <w:rsid w:val="0043741C"/>
    <w:rsid w:val="0043767B"/>
    <w:rsid w:val="004425A9"/>
    <w:rsid w:val="00442EDA"/>
    <w:rsid w:val="00447BE4"/>
    <w:rsid w:val="00450D72"/>
    <w:rsid w:val="00450E44"/>
    <w:rsid w:val="00452C38"/>
    <w:rsid w:val="0045461B"/>
    <w:rsid w:val="00454C15"/>
    <w:rsid w:val="004563F1"/>
    <w:rsid w:val="00456508"/>
    <w:rsid w:val="00461A80"/>
    <w:rsid w:val="00462487"/>
    <w:rsid w:val="00463083"/>
    <w:rsid w:val="004670E4"/>
    <w:rsid w:val="00472D1B"/>
    <w:rsid w:val="0047327F"/>
    <w:rsid w:val="00473CDE"/>
    <w:rsid w:val="00475671"/>
    <w:rsid w:val="0047626B"/>
    <w:rsid w:val="0047773B"/>
    <w:rsid w:val="00480518"/>
    <w:rsid w:val="004829D8"/>
    <w:rsid w:val="0048787F"/>
    <w:rsid w:val="00490C6D"/>
    <w:rsid w:val="00490F5A"/>
    <w:rsid w:val="004A015F"/>
    <w:rsid w:val="004A445A"/>
    <w:rsid w:val="004B1B0F"/>
    <w:rsid w:val="004B39DA"/>
    <w:rsid w:val="004B3E95"/>
    <w:rsid w:val="004B6674"/>
    <w:rsid w:val="004C2A94"/>
    <w:rsid w:val="004C6798"/>
    <w:rsid w:val="004D0B52"/>
    <w:rsid w:val="004D2611"/>
    <w:rsid w:val="004D3839"/>
    <w:rsid w:val="004D5011"/>
    <w:rsid w:val="004D7B35"/>
    <w:rsid w:val="004E2E87"/>
    <w:rsid w:val="004E349F"/>
    <w:rsid w:val="004E3DC7"/>
    <w:rsid w:val="004E4778"/>
    <w:rsid w:val="004E5BDC"/>
    <w:rsid w:val="004F07F8"/>
    <w:rsid w:val="004F18C7"/>
    <w:rsid w:val="004F1A28"/>
    <w:rsid w:val="004F1E38"/>
    <w:rsid w:val="004F565C"/>
    <w:rsid w:val="004F670E"/>
    <w:rsid w:val="004F6FB7"/>
    <w:rsid w:val="00500240"/>
    <w:rsid w:val="00513AFB"/>
    <w:rsid w:val="00517179"/>
    <w:rsid w:val="005209EF"/>
    <w:rsid w:val="00520F70"/>
    <w:rsid w:val="00523211"/>
    <w:rsid w:val="00524065"/>
    <w:rsid w:val="00524C4D"/>
    <w:rsid w:val="00524DC1"/>
    <w:rsid w:val="00525BC5"/>
    <w:rsid w:val="00534438"/>
    <w:rsid w:val="00545464"/>
    <w:rsid w:val="00547449"/>
    <w:rsid w:val="00547C32"/>
    <w:rsid w:val="00560C52"/>
    <w:rsid w:val="00562753"/>
    <w:rsid w:val="00564F3E"/>
    <w:rsid w:val="00566004"/>
    <w:rsid w:val="0056719C"/>
    <w:rsid w:val="00573A9C"/>
    <w:rsid w:val="00580D82"/>
    <w:rsid w:val="005923D4"/>
    <w:rsid w:val="00592EDF"/>
    <w:rsid w:val="005939B3"/>
    <w:rsid w:val="005973DA"/>
    <w:rsid w:val="00597F99"/>
    <w:rsid w:val="005A2272"/>
    <w:rsid w:val="005A2E8F"/>
    <w:rsid w:val="005A3B44"/>
    <w:rsid w:val="005A5869"/>
    <w:rsid w:val="005A6A46"/>
    <w:rsid w:val="005B5DE7"/>
    <w:rsid w:val="005B66D0"/>
    <w:rsid w:val="005C3009"/>
    <w:rsid w:val="005C3900"/>
    <w:rsid w:val="005C3A62"/>
    <w:rsid w:val="005C72F6"/>
    <w:rsid w:val="005D03AC"/>
    <w:rsid w:val="005D286E"/>
    <w:rsid w:val="005D307C"/>
    <w:rsid w:val="005D32A9"/>
    <w:rsid w:val="005E0362"/>
    <w:rsid w:val="005E7436"/>
    <w:rsid w:val="005F090A"/>
    <w:rsid w:val="005F4529"/>
    <w:rsid w:val="005F4C36"/>
    <w:rsid w:val="005F62D6"/>
    <w:rsid w:val="005F74D2"/>
    <w:rsid w:val="00603533"/>
    <w:rsid w:val="00603B0F"/>
    <w:rsid w:val="00606A2D"/>
    <w:rsid w:val="00606B2A"/>
    <w:rsid w:val="00606CC8"/>
    <w:rsid w:val="00611191"/>
    <w:rsid w:val="00613F2F"/>
    <w:rsid w:val="006200DE"/>
    <w:rsid w:val="00620CAF"/>
    <w:rsid w:val="006215AA"/>
    <w:rsid w:val="006227D0"/>
    <w:rsid w:val="006274A9"/>
    <w:rsid w:val="00633283"/>
    <w:rsid w:val="006338BF"/>
    <w:rsid w:val="00635358"/>
    <w:rsid w:val="006435BE"/>
    <w:rsid w:val="006449CB"/>
    <w:rsid w:val="00655905"/>
    <w:rsid w:val="0065600C"/>
    <w:rsid w:val="0066121C"/>
    <w:rsid w:val="006622DF"/>
    <w:rsid w:val="00665B1D"/>
    <w:rsid w:val="006661C8"/>
    <w:rsid w:val="00666870"/>
    <w:rsid w:val="006676A9"/>
    <w:rsid w:val="00670FE2"/>
    <w:rsid w:val="0067185E"/>
    <w:rsid w:val="006723DA"/>
    <w:rsid w:val="00672BA0"/>
    <w:rsid w:val="00677608"/>
    <w:rsid w:val="00681DE9"/>
    <w:rsid w:val="006843AB"/>
    <w:rsid w:val="006849F7"/>
    <w:rsid w:val="00684C65"/>
    <w:rsid w:val="006863B4"/>
    <w:rsid w:val="006901F4"/>
    <w:rsid w:val="006931FD"/>
    <w:rsid w:val="00697FA2"/>
    <w:rsid w:val="006A36FC"/>
    <w:rsid w:val="006A5B83"/>
    <w:rsid w:val="006A7C82"/>
    <w:rsid w:val="006B22ED"/>
    <w:rsid w:val="006C2303"/>
    <w:rsid w:val="006C3519"/>
    <w:rsid w:val="006C3B85"/>
    <w:rsid w:val="006C52F5"/>
    <w:rsid w:val="006C6020"/>
    <w:rsid w:val="006C6463"/>
    <w:rsid w:val="006D0E0D"/>
    <w:rsid w:val="006D2EB3"/>
    <w:rsid w:val="006D528A"/>
    <w:rsid w:val="006D7292"/>
    <w:rsid w:val="006E096C"/>
    <w:rsid w:val="006E37CF"/>
    <w:rsid w:val="006E5307"/>
    <w:rsid w:val="006E6D4F"/>
    <w:rsid w:val="006F0218"/>
    <w:rsid w:val="006F50F3"/>
    <w:rsid w:val="006F7308"/>
    <w:rsid w:val="0070125C"/>
    <w:rsid w:val="0070268F"/>
    <w:rsid w:val="00710A98"/>
    <w:rsid w:val="00711EBB"/>
    <w:rsid w:val="00713597"/>
    <w:rsid w:val="007174ED"/>
    <w:rsid w:val="0071771A"/>
    <w:rsid w:val="00730195"/>
    <w:rsid w:val="00732FCE"/>
    <w:rsid w:val="007333AB"/>
    <w:rsid w:val="00745E3E"/>
    <w:rsid w:val="0074639F"/>
    <w:rsid w:val="00747FA7"/>
    <w:rsid w:val="00750F18"/>
    <w:rsid w:val="0075179E"/>
    <w:rsid w:val="00752977"/>
    <w:rsid w:val="00752FC0"/>
    <w:rsid w:val="007533B2"/>
    <w:rsid w:val="00761908"/>
    <w:rsid w:val="00767685"/>
    <w:rsid w:val="00767815"/>
    <w:rsid w:val="00773969"/>
    <w:rsid w:val="00774739"/>
    <w:rsid w:val="00776992"/>
    <w:rsid w:val="0077699D"/>
    <w:rsid w:val="007777E0"/>
    <w:rsid w:val="00777D00"/>
    <w:rsid w:val="007813E1"/>
    <w:rsid w:val="007818E0"/>
    <w:rsid w:val="00781E6C"/>
    <w:rsid w:val="00782797"/>
    <w:rsid w:val="00790B69"/>
    <w:rsid w:val="00795683"/>
    <w:rsid w:val="00795CA7"/>
    <w:rsid w:val="0079677B"/>
    <w:rsid w:val="0079704E"/>
    <w:rsid w:val="00797B54"/>
    <w:rsid w:val="007A0634"/>
    <w:rsid w:val="007A45F1"/>
    <w:rsid w:val="007A487C"/>
    <w:rsid w:val="007B0764"/>
    <w:rsid w:val="007B2B20"/>
    <w:rsid w:val="007B4D08"/>
    <w:rsid w:val="007B73BA"/>
    <w:rsid w:val="007C00CD"/>
    <w:rsid w:val="007C568C"/>
    <w:rsid w:val="007C7BFA"/>
    <w:rsid w:val="007D1284"/>
    <w:rsid w:val="007D39B7"/>
    <w:rsid w:val="007D6886"/>
    <w:rsid w:val="007E46BD"/>
    <w:rsid w:val="007F1372"/>
    <w:rsid w:val="007F20E2"/>
    <w:rsid w:val="007F4FFB"/>
    <w:rsid w:val="008028AB"/>
    <w:rsid w:val="00804482"/>
    <w:rsid w:val="0081015E"/>
    <w:rsid w:val="0081284B"/>
    <w:rsid w:val="00814CEC"/>
    <w:rsid w:val="00821ADF"/>
    <w:rsid w:val="00821CB3"/>
    <w:rsid w:val="0082211E"/>
    <w:rsid w:val="0082304A"/>
    <w:rsid w:val="00823CC4"/>
    <w:rsid w:val="008300DA"/>
    <w:rsid w:val="00830554"/>
    <w:rsid w:val="00832065"/>
    <w:rsid w:val="00832907"/>
    <w:rsid w:val="00837A98"/>
    <w:rsid w:val="0084138F"/>
    <w:rsid w:val="008616D6"/>
    <w:rsid w:val="00865242"/>
    <w:rsid w:val="008743C9"/>
    <w:rsid w:val="00874BBB"/>
    <w:rsid w:val="00883B7A"/>
    <w:rsid w:val="0089006E"/>
    <w:rsid w:val="008911F7"/>
    <w:rsid w:val="00892A64"/>
    <w:rsid w:val="0089333C"/>
    <w:rsid w:val="00896C58"/>
    <w:rsid w:val="0089760B"/>
    <w:rsid w:val="008A24C0"/>
    <w:rsid w:val="008A5934"/>
    <w:rsid w:val="008A5D1E"/>
    <w:rsid w:val="008A6596"/>
    <w:rsid w:val="008B09DA"/>
    <w:rsid w:val="008B46BB"/>
    <w:rsid w:val="008B659F"/>
    <w:rsid w:val="008C0FC3"/>
    <w:rsid w:val="008C1EDE"/>
    <w:rsid w:val="008C4F6B"/>
    <w:rsid w:val="008C7ACD"/>
    <w:rsid w:val="008E68A0"/>
    <w:rsid w:val="00900F3D"/>
    <w:rsid w:val="00905AE5"/>
    <w:rsid w:val="00906148"/>
    <w:rsid w:val="00907D0B"/>
    <w:rsid w:val="00910C92"/>
    <w:rsid w:val="00910F00"/>
    <w:rsid w:val="00910F1F"/>
    <w:rsid w:val="00913B37"/>
    <w:rsid w:val="009164A3"/>
    <w:rsid w:val="00916816"/>
    <w:rsid w:val="00917C64"/>
    <w:rsid w:val="00917CC2"/>
    <w:rsid w:val="00920892"/>
    <w:rsid w:val="00920EF6"/>
    <w:rsid w:val="00921D5F"/>
    <w:rsid w:val="00923096"/>
    <w:rsid w:val="009270A7"/>
    <w:rsid w:val="00931DBF"/>
    <w:rsid w:val="00932445"/>
    <w:rsid w:val="009353F9"/>
    <w:rsid w:val="009354EA"/>
    <w:rsid w:val="009425C2"/>
    <w:rsid w:val="00942653"/>
    <w:rsid w:val="0094333F"/>
    <w:rsid w:val="009470A5"/>
    <w:rsid w:val="00951F6F"/>
    <w:rsid w:val="00955AF4"/>
    <w:rsid w:val="00960E45"/>
    <w:rsid w:val="00961BC5"/>
    <w:rsid w:val="009623B9"/>
    <w:rsid w:val="009637DC"/>
    <w:rsid w:val="00965097"/>
    <w:rsid w:val="009657EC"/>
    <w:rsid w:val="00970A95"/>
    <w:rsid w:val="009711AC"/>
    <w:rsid w:val="0097264E"/>
    <w:rsid w:val="0097716A"/>
    <w:rsid w:val="00981073"/>
    <w:rsid w:val="00982BEC"/>
    <w:rsid w:val="00983DB7"/>
    <w:rsid w:val="0098499F"/>
    <w:rsid w:val="00987E8D"/>
    <w:rsid w:val="009924B5"/>
    <w:rsid w:val="00992D75"/>
    <w:rsid w:val="00994412"/>
    <w:rsid w:val="009948A5"/>
    <w:rsid w:val="00994EA5"/>
    <w:rsid w:val="00995B6D"/>
    <w:rsid w:val="00995CC2"/>
    <w:rsid w:val="009A613C"/>
    <w:rsid w:val="009A6BCE"/>
    <w:rsid w:val="009B038C"/>
    <w:rsid w:val="009B0D63"/>
    <w:rsid w:val="009B0F70"/>
    <w:rsid w:val="009B13C7"/>
    <w:rsid w:val="009B25F2"/>
    <w:rsid w:val="009B2C79"/>
    <w:rsid w:val="009B3C89"/>
    <w:rsid w:val="009B6AC9"/>
    <w:rsid w:val="009C0A87"/>
    <w:rsid w:val="009C1C15"/>
    <w:rsid w:val="009C3A2E"/>
    <w:rsid w:val="009C6D31"/>
    <w:rsid w:val="009D2AB1"/>
    <w:rsid w:val="009D6017"/>
    <w:rsid w:val="009E39E3"/>
    <w:rsid w:val="009E466C"/>
    <w:rsid w:val="009E6C40"/>
    <w:rsid w:val="009E73ED"/>
    <w:rsid w:val="009F6ABA"/>
    <w:rsid w:val="00A00B92"/>
    <w:rsid w:val="00A01DB8"/>
    <w:rsid w:val="00A042D6"/>
    <w:rsid w:val="00A049D2"/>
    <w:rsid w:val="00A0655D"/>
    <w:rsid w:val="00A101E3"/>
    <w:rsid w:val="00A10784"/>
    <w:rsid w:val="00A10FFE"/>
    <w:rsid w:val="00A138CB"/>
    <w:rsid w:val="00A16B24"/>
    <w:rsid w:val="00A20AFB"/>
    <w:rsid w:val="00A20B50"/>
    <w:rsid w:val="00A25F19"/>
    <w:rsid w:val="00A314C1"/>
    <w:rsid w:val="00A353BE"/>
    <w:rsid w:val="00A36EA0"/>
    <w:rsid w:val="00A37A30"/>
    <w:rsid w:val="00A43CBE"/>
    <w:rsid w:val="00A53826"/>
    <w:rsid w:val="00A5426A"/>
    <w:rsid w:val="00A557AA"/>
    <w:rsid w:val="00A55A68"/>
    <w:rsid w:val="00A55B1D"/>
    <w:rsid w:val="00A60196"/>
    <w:rsid w:val="00A60358"/>
    <w:rsid w:val="00A60EF0"/>
    <w:rsid w:val="00A6208C"/>
    <w:rsid w:val="00A702F4"/>
    <w:rsid w:val="00A70308"/>
    <w:rsid w:val="00A7283C"/>
    <w:rsid w:val="00A74542"/>
    <w:rsid w:val="00A76D16"/>
    <w:rsid w:val="00A81418"/>
    <w:rsid w:val="00A82F8B"/>
    <w:rsid w:val="00A87C2B"/>
    <w:rsid w:val="00A93765"/>
    <w:rsid w:val="00A953A6"/>
    <w:rsid w:val="00A96B0D"/>
    <w:rsid w:val="00A97BCE"/>
    <w:rsid w:val="00AB05DA"/>
    <w:rsid w:val="00AB19B6"/>
    <w:rsid w:val="00AB369A"/>
    <w:rsid w:val="00AB3BE6"/>
    <w:rsid w:val="00AB413B"/>
    <w:rsid w:val="00AB6F58"/>
    <w:rsid w:val="00AC4841"/>
    <w:rsid w:val="00AC6EEA"/>
    <w:rsid w:val="00AD1BE7"/>
    <w:rsid w:val="00AD1DEE"/>
    <w:rsid w:val="00AD2BF2"/>
    <w:rsid w:val="00AD3E23"/>
    <w:rsid w:val="00AD46A1"/>
    <w:rsid w:val="00AD69B3"/>
    <w:rsid w:val="00AE5B4B"/>
    <w:rsid w:val="00AE7937"/>
    <w:rsid w:val="00AF0726"/>
    <w:rsid w:val="00AF3957"/>
    <w:rsid w:val="00AF54CD"/>
    <w:rsid w:val="00AF7001"/>
    <w:rsid w:val="00B00255"/>
    <w:rsid w:val="00B0190F"/>
    <w:rsid w:val="00B01F9D"/>
    <w:rsid w:val="00B028FE"/>
    <w:rsid w:val="00B03B45"/>
    <w:rsid w:val="00B107E7"/>
    <w:rsid w:val="00B121B9"/>
    <w:rsid w:val="00B12D2F"/>
    <w:rsid w:val="00B14F4C"/>
    <w:rsid w:val="00B14FFF"/>
    <w:rsid w:val="00B20898"/>
    <w:rsid w:val="00B2121B"/>
    <w:rsid w:val="00B224DB"/>
    <w:rsid w:val="00B22AE3"/>
    <w:rsid w:val="00B239A0"/>
    <w:rsid w:val="00B2620A"/>
    <w:rsid w:val="00B324F9"/>
    <w:rsid w:val="00B347FB"/>
    <w:rsid w:val="00B35DB5"/>
    <w:rsid w:val="00B35F08"/>
    <w:rsid w:val="00B368BF"/>
    <w:rsid w:val="00B408F7"/>
    <w:rsid w:val="00B41918"/>
    <w:rsid w:val="00B42B60"/>
    <w:rsid w:val="00B43E39"/>
    <w:rsid w:val="00B46CF4"/>
    <w:rsid w:val="00B4786A"/>
    <w:rsid w:val="00B51628"/>
    <w:rsid w:val="00B65A59"/>
    <w:rsid w:val="00B670F5"/>
    <w:rsid w:val="00B823D7"/>
    <w:rsid w:val="00B82B7A"/>
    <w:rsid w:val="00B83FE9"/>
    <w:rsid w:val="00B8507D"/>
    <w:rsid w:val="00B8625A"/>
    <w:rsid w:val="00BA67A3"/>
    <w:rsid w:val="00BA6F8E"/>
    <w:rsid w:val="00BB0BCB"/>
    <w:rsid w:val="00BB35C6"/>
    <w:rsid w:val="00BB7315"/>
    <w:rsid w:val="00BC3BBA"/>
    <w:rsid w:val="00BC4257"/>
    <w:rsid w:val="00BC60E4"/>
    <w:rsid w:val="00BC7F61"/>
    <w:rsid w:val="00BD1B15"/>
    <w:rsid w:val="00BD2A83"/>
    <w:rsid w:val="00BD551F"/>
    <w:rsid w:val="00BE5640"/>
    <w:rsid w:val="00BE7113"/>
    <w:rsid w:val="00BE7BC7"/>
    <w:rsid w:val="00BE7CE4"/>
    <w:rsid w:val="00BF01BE"/>
    <w:rsid w:val="00BF545C"/>
    <w:rsid w:val="00BF545F"/>
    <w:rsid w:val="00BF5A2B"/>
    <w:rsid w:val="00BF5FED"/>
    <w:rsid w:val="00C0590A"/>
    <w:rsid w:val="00C05C1D"/>
    <w:rsid w:val="00C102F6"/>
    <w:rsid w:val="00C112A9"/>
    <w:rsid w:val="00C239A5"/>
    <w:rsid w:val="00C23C8C"/>
    <w:rsid w:val="00C3207C"/>
    <w:rsid w:val="00C355CF"/>
    <w:rsid w:val="00C36B8A"/>
    <w:rsid w:val="00C36D0E"/>
    <w:rsid w:val="00C371EE"/>
    <w:rsid w:val="00C37BB4"/>
    <w:rsid w:val="00C40A19"/>
    <w:rsid w:val="00C42872"/>
    <w:rsid w:val="00C43908"/>
    <w:rsid w:val="00C43B9F"/>
    <w:rsid w:val="00C457E3"/>
    <w:rsid w:val="00C538FC"/>
    <w:rsid w:val="00C54903"/>
    <w:rsid w:val="00C56FE7"/>
    <w:rsid w:val="00C57925"/>
    <w:rsid w:val="00C62CA6"/>
    <w:rsid w:val="00C67C83"/>
    <w:rsid w:val="00C712CE"/>
    <w:rsid w:val="00C73851"/>
    <w:rsid w:val="00C73BE8"/>
    <w:rsid w:val="00C770AD"/>
    <w:rsid w:val="00C828D6"/>
    <w:rsid w:val="00C82D71"/>
    <w:rsid w:val="00C84DAA"/>
    <w:rsid w:val="00C85706"/>
    <w:rsid w:val="00C87A2C"/>
    <w:rsid w:val="00C87F85"/>
    <w:rsid w:val="00C915CB"/>
    <w:rsid w:val="00C91F84"/>
    <w:rsid w:val="00C9344B"/>
    <w:rsid w:val="00C958BF"/>
    <w:rsid w:val="00C95D44"/>
    <w:rsid w:val="00C97FC5"/>
    <w:rsid w:val="00CA00D2"/>
    <w:rsid w:val="00CA42A1"/>
    <w:rsid w:val="00CA6658"/>
    <w:rsid w:val="00CA7FF5"/>
    <w:rsid w:val="00CB2309"/>
    <w:rsid w:val="00CB4F75"/>
    <w:rsid w:val="00CB51A2"/>
    <w:rsid w:val="00CB76BE"/>
    <w:rsid w:val="00CB78EA"/>
    <w:rsid w:val="00CC0BB4"/>
    <w:rsid w:val="00CC3711"/>
    <w:rsid w:val="00CC7877"/>
    <w:rsid w:val="00CC7D0D"/>
    <w:rsid w:val="00CD24CF"/>
    <w:rsid w:val="00CD3D29"/>
    <w:rsid w:val="00CD3F8A"/>
    <w:rsid w:val="00CD5375"/>
    <w:rsid w:val="00CE1553"/>
    <w:rsid w:val="00CE2B65"/>
    <w:rsid w:val="00CE6156"/>
    <w:rsid w:val="00CE75F9"/>
    <w:rsid w:val="00CF0B51"/>
    <w:rsid w:val="00CF1DA5"/>
    <w:rsid w:val="00CF376D"/>
    <w:rsid w:val="00CF4DA6"/>
    <w:rsid w:val="00D00255"/>
    <w:rsid w:val="00D00781"/>
    <w:rsid w:val="00D02E6A"/>
    <w:rsid w:val="00D0697D"/>
    <w:rsid w:val="00D06DF4"/>
    <w:rsid w:val="00D1193D"/>
    <w:rsid w:val="00D13632"/>
    <w:rsid w:val="00D14F05"/>
    <w:rsid w:val="00D1605B"/>
    <w:rsid w:val="00D242BC"/>
    <w:rsid w:val="00D2512C"/>
    <w:rsid w:val="00D2687F"/>
    <w:rsid w:val="00D309EF"/>
    <w:rsid w:val="00D32E7F"/>
    <w:rsid w:val="00D41098"/>
    <w:rsid w:val="00D428B3"/>
    <w:rsid w:val="00D42D8E"/>
    <w:rsid w:val="00D431EE"/>
    <w:rsid w:val="00D43698"/>
    <w:rsid w:val="00D46F18"/>
    <w:rsid w:val="00D46F69"/>
    <w:rsid w:val="00D502C6"/>
    <w:rsid w:val="00D50DB1"/>
    <w:rsid w:val="00D516B8"/>
    <w:rsid w:val="00D53CC5"/>
    <w:rsid w:val="00D62204"/>
    <w:rsid w:val="00D637B6"/>
    <w:rsid w:val="00D677FD"/>
    <w:rsid w:val="00D70279"/>
    <w:rsid w:val="00D706B4"/>
    <w:rsid w:val="00D7469D"/>
    <w:rsid w:val="00D74B52"/>
    <w:rsid w:val="00D75342"/>
    <w:rsid w:val="00D7611E"/>
    <w:rsid w:val="00D8029B"/>
    <w:rsid w:val="00D8257A"/>
    <w:rsid w:val="00D8460F"/>
    <w:rsid w:val="00D85D4B"/>
    <w:rsid w:val="00D95B94"/>
    <w:rsid w:val="00DA31FF"/>
    <w:rsid w:val="00DA5AD8"/>
    <w:rsid w:val="00DA6771"/>
    <w:rsid w:val="00DA70E9"/>
    <w:rsid w:val="00DA7637"/>
    <w:rsid w:val="00DA7FA4"/>
    <w:rsid w:val="00DB0F7C"/>
    <w:rsid w:val="00DB49EB"/>
    <w:rsid w:val="00DC052D"/>
    <w:rsid w:val="00DC055F"/>
    <w:rsid w:val="00DC079F"/>
    <w:rsid w:val="00DC1DAE"/>
    <w:rsid w:val="00DC50D3"/>
    <w:rsid w:val="00DC7DF1"/>
    <w:rsid w:val="00DD44DE"/>
    <w:rsid w:val="00DE5F39"/>
    <w:rsid w:val="00DE78E9"/>
    <w:rsid w:val="00DF46AA"/>
    <w:rsid w:val="00E24617"/>
    <w:rsid w:val="00E24B2B"/>
    <w:rsid w:val="00E24ED3"/>
    <w:rsid w:val="00E25A4C"/>
    <w:rsid w:val="00E26B2D"/>
    <w:rsid w:val="00E27E31"/>
    <w:rsid w:val="00E36B2B"/>
    <w:rsid w:val="00E41F97"/>
    <w:rsid w:val="00E42404"/>
    <w:rsid w:val="00E460A3"/>
    <w:rsid w:val="00E501C2"/>
    <w:rsid w:val="00E5097C"/>
    <w:rsid w:val="00E51EF2"/>
    <w:rsid w:val="00E55817"/>
    <w:rsid w:val="00E55AD5"/>
    <w:rsid w:val="00E57737"/>
    <w:rsid w:val="00E6171A"/>
    <w:rsid w:val="00E62BCE"/>
    <w:rsid w:val="00E64F7C"/>
    <w:rsid w:val="00E66452"/>
    <w:rsid w:val="00E71BEB"/>
    <w:rsid w:val="00E71E6D"/>
    <w:rsid w:val="00E81705"/>
    <w:rsid w:val="00E8414A"/>
    <w:rsid w:val="00E84C79"/>
    <w:rsid w:val="00E8694A"/>
    <w:rsid w:val="00E87731"/>
    <w:rsid w:val="00E9538F"/>
    <w:rsid w:val="00E96095"/>
    <w:rsid w:val="00E979E9"/>
    <w:rsid w:val="00EA35FA"/>
    <w:rsid w:val="00EA4CED"/>
    <w:rsid w:val="00EA5D1D"/>
    <w:rsid w:val="00EA7989"/>
    <w:rsid w:val="00EB02CE"/>
    <w:rsid w:val="00EB3053"/>
    <w:rsid w:val="00EB36B5"/>
    <w:rsid w:val="00EB4C72"/>
    <w:rsid w:val="00EB64CF"/>
    <w:rsid w:val="00EC1452"/>
    <w:rsid w:val="00EC187F"/>
    <w:rsid w:val="00EC210F"/>
    <w:rsid w:val="00EC43DC"/>
    <w:rsid w:val="00EC4720"/>
    <w:rsid w:val="00EC64E3"/>
    <w:rsid w:val="00EC6971"/>
    <w:rsid w:val="00EC7D69"/>
    <w:rsid w:val="00ED0C6F"/>
    <w:rsid w:val="00ED1A9C"/>
    <w:rsid w:val="00ED56A7"/>
    <w:rsid w:val="00ED5B54"/>
    <w:rsid w:val="00EE196A"/>
    <w:rsid w:val="00EE4C3C"/>
    <w:rsid w:val="00EE523A"/>
    <w:rsid w:val="00EE6D99"/>
    <w:rsid w:val="00EF5938"/>
    <w:rsid w:val="00F0060B"/>
    <w:rsid w:val="00F02E45"/>
    <w:rsid w:val="00F03710"/>
    <w:rsid w:val="00F0453A"/>
    <w:rsid w:val="00F05D29"/>
    <w:rsid w:val="00F07E65"/>
    <w:rsid w:val="00F20CAE"/>
    <w:rsid w:val="00F211E9"/>
    <w:rsid w:val="00F301DD"/>
    <w:rsid w:val="00F30A2C"/>
    <w:rsid w:val="00F32234"/>
    <w:rsid w:val="00F338A6"/>
    <w:rsid w:val="00F33D27"/>
    <w:rsid w:val="00F347D9"/>
    <w:rsid w:val="00F34DE6"/>
    <w:rsid w:val="00F44595"/>
    <w:rsid w:val="00F477DE"/>
    <w:rsid w:val="00F50DE9"/>
    <w:rsid w:val="00F54026"/>
    <w:rsid w:val="00F57498"/>
    <w:rsid w:val="00F57A53"/>
    <w:rsid w:val="00F6377B"/>
    <w:rsid w:val="00F64DED"/>
    <w:rsid w:val="00F71C10"/>
    <w:rsid w:val="00F72A47"/>
    <w:rsid w:val="00F83DF6"/>
    <w:rsid w:val="00F85907"/>
    <w:rsid w:val="00F868D9"/>
    <w:rsid w:val="00F9049C"/>
    <w:rsid w:val="00F92E0A"/>
    <w:rsid w:val="00FA2FCD"/>
    <w:rsid w:val="00FA55DD"/>
    <w:rsid w:val="00FB149A"/>
    <w:rsid w:val="00FB16DE"/>
    <w:rsid w:val="00FB2840"/>
    <w:rsid w:val="00FB5DC9"/>
    <w:rsid w:val="00FC188A"/>
    <w:rsid w:val="00FC2745"/>
    <w:rsid w:val="00FC4B69"/>
    <w:rsid w:val="00FC6900"/>
    <w:rsid w:val="00FC7723"/>
    <w:rsid w:val="00FC7B38"/>
    <w:rsid w:val="00FD13A9"/>
    <w:rsid w:val="00FD1D61"/>
    <w:rsid w:val="00FD6DC8"/>
    <w:rsid w:val="00FD6EBB"/>
    <w:rsid w:val="00FE0612"/>
    <w:rsid w:val="00FE27CD"/>
    <w:rsid w:val="00FE575E"/>
    <w:rsid w:val="00FE7CD1"/>
    <w:rsid w:val="00FF04C9"/>
    <w:rsid w:val="00FF2000"/>
    <w:rsid w:val="00FF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65D3B"/>
    <w:pPr>
      <w:spacing w:after="120"/>
    </w:pPr>
    <w:rPr>
      <w:rFonts w:eastAsiaTheme="minorEastAsia"/>
      <w:lang w:bidi="en-US"/>
    </w:rPr>
  </w:style>
  <w:style w:type="paragraph" w:styleId="Heading1">
    <w:name w:val="heading 1"/>
    <w:basedOn w:val="Normal"/>
    <w:next w:val="ppBodyText"/>
    <w:link w:val="Heading1Char"/>
    <w:qFormat/>
    <w:rsid w:val="00365D3B"/>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365D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65D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65D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D3B"/>
    <w:rPr>
      <w:rFonts w:asciiTheme="majorHAnsi" w:eastAsiaTheme="majorEastAsia" w:hAnsiTheme="majorHAnsi" w:cstheme="majorBidi"/>
      <w:b/>
      <w:bCs/>
      <w:color w:val="376092" w:themeColor="accent1" w:themeShade="BF"/>
      <w:sz w:val="28"/>
      <w:szCs w:val="28"/>
      <w:lang w:bidi="en-US"/>
    </w:rPr>
  </w:style>
  <w:style w:type="character" w:styleId="Hyperlink">
    <w:name w:val="Hyperlink"/>
    <w:basedOn w:val="DefaultParagraphFont"/>
    <w:uiPriority w:val="99"/>
    <w:rsid w:val="00424C7C"/>
    <w:rPr>
      <w:rFonts w:cs="Times New Roman"/>
      <w:color w:val="0000FF"/>
      <w:u w:val="single"/>
    </w:rPr>
  </w:style>
  <w:style w:type="paragraph" w:styleId="TOC1">
    <w:name w:val="toc 1"/>
    <w:basedOn w:val="Normal"/>
    <w:next w:val="Normal"/>
    <w:autoRedefine/>
    <w:uiPriority w:val="39"/>
    <w:unhideWhenUsed/>
    <w:rsid w:val="00424C7C"/>
    <w:pPr>
      <w:spacing w:after="100"/>
    </w:pPr>
    <w:rPr>
      <w:rFonts w:ascii="Calibri" w:eastAsia="Calibri" w:hAnsi="Calibri" w:cs="Times New Roman"/>
      <w:lang w:bidi="ar-SA"/>
    </w:rPr>
  </w:style>
  <w:style w:type="paragraph" w:styleId="TOC2">
    <w:name w:val="toc 2"/>
    <w:basedOn w:val="Normal"/>
    <w:next w:val="Normal"/>
    <w:autoRedefine/>
    <w:uiPriority w:val="39"/>
    <w:unhideWhenUsed/>
    <w:rsid w:val="00424C7C"/>
    <w:pPr>
      <w:spacing w:after="100"/>
      <w:ind w:left="220"/>
    </w:pPr>
    <w:rPr>
      <w:rFonts w:ascii="Calibri" w:eastAsia="Calibri" w:hAnsi="Calibri" w:cs="Times New Roman"/>
      <w:lang w:bidi="ar-SA"/>
    </w:rPr>
  </w:style>
  <w:style w:type="character" w:styleId="SubtleEmphasis">
    <w:name w:val="Subtle Emphasis"/>
    <w:basedOn w:val="DefaultParagraphFont"/>
    <w:uiPriority w:val="19"/>
    <w:qFormat/>
    <w:rsid w:val="00424C7C"/>
    <w:rPr>
      <w:i/>
      <w:iCs/>
      <w:color w:val="808080" w:themeColor="text1" w:themeTint="7F"/>
    </w:rPr>
  </w:style>
  <w:style w:type="paragraph" w:styleId="FootnoteText">
    <w:name w:val="footnote text"/>
    <w:basedOn w:val="Normal"/>
    <w:link w:val="FootnoteTextChar"/>
    <w:uiPriority w:val="99"/>
    <w:unhideWhenUsed/>
    <w:rsid w:val="00365D3B"/>
    <w:rPr>
      <w:szCs w:val="20"/>
    </w:rPr>
  </w:style>
  <w:style w:type="character" w:customStyle="1" w:styleId="FootnoteTextChar">
    <w:name w:val="Footnote Text Char"/>
    <w:basedOn w:val="DefaultParagraphFont"/>
    <w:link w:val="FootnoteText"/>
    <w:uiPriority w:val="99"/>
    <w:rsid w:val="00365D3B"/>
    <w:rPr>
      <w:rFonts w:eastAsiaTheme="minorEastAsia"/>
      <w:szCs w:val="20"/>
      <w:lang w:bidi="en-US"/>
    </w:rPr>
  </w:style>
  <w:style w:type="character" w:styleId="FootnoteReference">
    <w:name w:val="footnote reference"/>
    <w:basedOn w:val="DefaultParagraphFont"/>
    <w:uiPriority w:val="99"/>
    <w:semiHidden/>
    <w:unhideWhenUsed/>
    <w:rsid w:val="00424C7C"/>
    <w:rPr>
      <w:vertAlign w:val="superscript"/>
    </w:rPr>
  </w:style>
  <w:style w:type="character" w:customStyle="1" w:styleId="Heading2Char">
    <w:name w:val="Heading 2 Char"/>
    <w:basedOn w:val="DefaultParagraphFont"/>
    <w:link w:val="Heading2"/>
    <w:rsid w:val="00365D3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424C7C"/>
    <w:pPr>
      <w:ind w:left="720"/>
      <w:contextualSpacing/>
    </w:pPr>
  </w:style>
  <w:style w:type="paragraph" w:styleId="BalloonText">
    <w:name w:val="Balloon Text"/>
    <w:basedOn w:val="Normal"/>
    <w:link w:val="BalloonTextChar"/>
    <w:uiPriority w:val="99"/>
    <w:semiHidden/>
    <w:unhideWhenUsed/>
    <w:rsid w:val="00365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D3B"/>
    <w:rPr>
      <w:rFonts w:ascii="Tahoma" w:eastAsiaTheme="minorEastAsia" w:hAnsi="Tahoma" w:cs="Tahoma"/>
      <w:sz w:val="16"/>
      <w:szCs w:val="16"/>
      <w:lang w:bidi="en-US"/>
    </w:rPr>
  </w:style>
  <w:style w:type="character" w:customStyle="1" w:styleId="Heading3Char">
    <w:name w:val="Heading 3 Char"/>
    <w:basedOn w:val="DefaultParagraphFont"/>
    <w:link w:val="Heading3"/>
    <w:rsid w:val="00365D3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365D3B"/>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365D3B"/>
    <w:pPr>
      <w:spacing w:after="120"/>
    </w:pPr>
    <w:rPr>
      <w:rFonts w:eastAsiaTheme="minorEastAsia"/>
      <w:lang w:bidi="en-US"/>
    </w:rPr>
  </w:style>
  <w:style w:type="paragraph" w:customStyle="1" w:styleId="ppBodyTextIndent">
    <w:name w:val="pp Body Text Indent"/>
    <w:basedOn w:val="ppBodyText"/>
    <w:rsid w:val="00365D3B"/>
    <w:pPr>
      <w:numPr>
        <w:ilvl w:val="2"/>
        <w:numId w:val="12"/>
      </w:numPr>
    </w:pPr>
  </w:style>
  <w:style w:type="paragraph" w:customStyle="1" w:styleId="ppBodyTextIndent2">
    <w:name w:val="pp Body Text Indent 2"/>
    <w:basedOn w:val="ppBodyTextIndent"/>
    <w:rsid w:val="00365D3B"/>
    <w:pPr>
      <w:numPr>
        <w:ilvl w:val="3"/>
      </w:numPr>
    </w:pPr>
  </w:style>
  <w:style w:type="paragraph" w:customStyle="1" w:styleId="ppBulletList">
    <w:name w:val="pp Bullet List"/>
    <w:basedOn w:val="ppNumberList"/>
    <w:link w:val="ppBulletListChar"/>
    <w:qFormat/>
    <w:rsid w:val="00365D3B"/>
    <w:pPr>
      <w:numPr>
        <w:numId w:val="9"/>
      </w:numPr>
      <w:tabs>
        <w:tab w:val="clear" w:pos="1440"/>
      </w:tabs>
      <w:ind w:left="754" w:hanging="357"/>
    </w:pPr>
  </w:style>
  <w:style w:type="paragraph" w:customStyle="1" w:styleId="ppBulletListIndent">
    <w:name w:val="pp Bullet List Indent"/>
    <w:basedOn w:val="ppBulletList"/>
    <w:rsid w:val="00365D3B"/>
    <w:pPr>
      <w:numPr>
        <w:ilvl w:val="2"/>
      </w:numPr>
      <w:ind w:left="1434" w:hanging="357"/>
    </w:pPr>
  </w:style>
  <w:style w:type="paragraph" w:customStyle="1" w:styleId="ppBulletListTable">
    <w:name w:val="pp Bullet List Table"/>
    <w:basedOn w:val="Normal"/>
    <w:uiPriority w:val="11"/>
    <w:rsid w:val="00365D3B"/>
    <w:pPr>
      <w:numPr>
        <w:numId w:val="1"/>
      </w:numPr>
      <w:tabs>
        <w:tab w:val="left" w:pos="403"/>
      </w:tabs>
      <w:spacing w:before="100"/>
    </w:pPr>
    <w:rPr>
      <w:sz w:val="18"/>
    </w:rPr>
  </w:style>
  <w:style w:type="paragraph" w:customStyle="1" w:styleId="ppChapterNumber">
    <w:name w:val="pp Chapter Number"/>
    <w:next w:val="Normal"/>
    <w:uiPriority w:val="14"/>
    <w:rsid w:val="00365D3B"/>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365D3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365D3B"/>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65D3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65D3B"/>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65D3B"/>
    <w:pPr>
      <w:numPr>
        <w:ilvl w:val="2"/>
      </w:numPr>
      <w:ind w:left="720"/>
    </w:pPr>
  </w:style>
  <w:style w:type="paragraph" w:customStyle="1" w:styleId="ppCodeIndent2">
    <w:name w:val="pp Code Indent 2"/>
    <w:basedOn w:val="ppCodeIndent"/>
    <w:rsid w:val="00365D3B"/>
    <w:pPr>
      <w:numPr>
        <w:ilvl w:val="3"/>
      </w:numPr>
      <w:ind w:left="1440"/>
    </w:pPr>
  </w:style>
  <w:style w:type="paragraph" w:customStyle="1" w:styleId="ppCodeLanguage">
    <w:name w:val="pp Code Language"/>
    <w:basedOn w:val="Normal"/>
    <w:next w:val="ppCode"/>
    <w:qFormat/>
    <w:rsid w:val="00365D3B"/>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65D3B"/>
    <w:pPr>
      <w:numPr>
        <w:ilvl w:val="2"/>
      </w:numPr>
      <w:ind w:left="720"/>
    </w:pPr>
  </w:style>
  <w:style w:type="paragraph" w:customStyle="1" w:styleId="ppCodeLanguageIndent2">
    <w:name w:val="pp Code Language Indent 2"/>
    <w:basedOn w:val="ppCodeLanguageIndent"/>
    <w:next w:val="ppCodeIndent2"/>
    <w:rsid w:val="00365D3B"/>
    <w:pPr>
      <w:numPr>
        <w:ilvl w:val="3"/>
      </w:numPr>
      <w:ind w:left="1440"/>
    </w:pPr>
  </w:style>
  <w:style w:type="paragraph" w:customStyle="1" w:styleId="ppCodeLanguageTable">
    <w:name w:val="pp Code Language Table"/>
    <w:basedOn w:val="ppCodeLanguage"/>
    <w:next w:val="Normal"/>
    <w:rsid w:val="00365D3B"/>
    <w:pPr>
      <w:numPr>
        <w:ilvl w:val="0"/>
        <w:numId w:val="0"/>
      </w:numPr>
    </w:pPr>
  </w:style>
  <w:style w:type="paragraph" w:customStyle="1" w:styleId="ppCodeTable">
    <w:name w:val="pp Code Table"/>
    <w:basedOn w:val="ppCode"/>
    <w:rsid w:val="00365D3B"/>
    <w:pPr>
      <w:numPr>
        <w:ilvl w:val="0"/>
        <w:numId w:val="0"/>
      </w:numPr>
    </w:pPr>
  </w:style>
  <w:style w:type="paragraph" w:customStyle="1" w:styleId="ppFigure">
    <w:name w:val="pp Figure"/>
    <w:basedOn w:val="Normal"/>
    <w:next w:val="Normal"/>
    <w:qFormat/>
    <w:rsid w:val="00365D3B"/>
    <w:pPr>
      <w:numPr>
        <w:ilvl w:val="1"/>
        <w:numId w:val="5"/>
      </w:numPr>
      <w:spacing w:after="0"/>
      <w:ind w:left="0"/>
    </w:pPr>
  </w:style>
  <w:style w:type="paragraph" w:customStyle="1" w:styleId="ppFigureCaption">
    <w:name w:val="pp Figure Caption"/>
    <w:basedOn w:val="Normal"/>
    <w:next w:val="ppBodyText"/>
    <w:qFormat/>
    <w:rsid w:val="00365D3B"/>
    <w:pPr>
      <w:numPr>
        <w:ilvl w:val="1"/>
        <w:numId w:val="4"/>
      </w:numPr>
      <w:ind w:left="0"/>
    </w:pPr>
    <w:rPr>
      <w:i/>
    </w:rPr>
  </w:style>
  <w:style w:type="paragraph" w:customStyle="1" w:styleId="ppFigureCaptionIndent">
    <w:name w:val="pp Figure Caption Indent"/>
    <w:basedOn w:val="ppFigureCaption"/>
    <w:next w:val="ppBodyTextIndent"/>
    <w:rsid w:val="00365D3B"/>
    <w:pPr>
      <w:numPr>
        <w:ilvl w:val="2"/>
      </w:numPr>
      <w:ind w:left="720"/>
    </w:pPr>
  </w:style>
  <w:style w:type="paragraph" w:customStyle="1" w:styleId="ppFigureCaptionIndent2">
    <w:name w:val="pp Figure Caption Indent 2"/>
    <w:basedOn w:val="ppFigureCaptionIndent"/>
    <w:next w:val="ppBodyTextIndent2"/>
    <w:rsid w:val="00365D3B"/>
    <w:pPr>
      <w:numPr>
        <w:ilvl w:val="3"/>
      </w:numPr>
      <w:ind w:left="1440"/>
    </w:pPr>
  </w:style>
  <w:style w:type="paragraph" w:customStyle="1" w:styleId="ppFigureIndent">
    <w:name w:val="pp Figure Indent"/>
    <w:basedOn w:val="ppFigure"/>
    <w:next w:val="Normal"/>
    <w:rsid w:val="00365D3B"/>
    <w:pPr>
      <w:numPr>
        <w:ilvl w:val="2"/>
      </w:numPr>
      <w:ind w:left="720"/>
    </w:pPr>
  </w:style>
  <w:style w:type="paragraph" w:customStyle="1" w:styleId="ppFigureIndent2">
    <w:name w:val="pp Figure Indent 2"/>
    <w:basedOn w:val="ppFigureIndent"/>
    <w:next w:val="Normal"/>
    <w:rsid w:val="00365D3B"/>
    <w:pPr>
      <w:numPr>
        <w:ilvl w:val="3"/>
      </w:numPr>
      <w:ind w:left="1440"/>
    </w:pPr>
  </w:style>
  <w:style w:type="paragraph" w:customStyle="1" w:styleId="ppFigureNumber">
    <w:name w:val="pp Figure Number"/>
    <w:basedOn w:val="Normal"/>
    <w:next w:val="ppFigureCaption"/>
    <w:rsid w:val="00365D3B"/>
    <w:pPr>
      <w:numPr>
        <w:ilvl w:val="1"/>
        <w:numId w:val="6"/>
      </w:numPr>
      <w:spacing w:after="0"/>
      <w:ind w:left="0"/>
    </w:pPr>
    <w:rPr>
      <w:b/>
    </w:rPr>
  </w:style>
  <w:style w:type="paragraph" w:customStyle="1" w:styleId="ppFigureNumberIndent">
    <w:name w:val="pp Figure Number Indent"/>
    <w:basedOn w:val="ppFigureNumber"/>
    <w:next w:val="ppFigureCaptionIndent"/>
    <w:rsid w:val="00365D3B"/>
    <w:pPr>
      <w:numPr>
        <w:ilvl w:val="2"/>
      </w:numPr>
      <w:ind w:left="720"/>
    </w:pPr>
  </w:style>
  <w:style w:type="paragraph" w:customStyle="1" w:styleId="ppFigureNumberIndent2">
    <w:name w:val="pp Figure Number Indent 2"/>
    <w:basedOn w:val="ppFigureNumberIndent"/>
    <w:next w:val="ppFigureCaptionIndent2"/>
    <w:rsid w:val="00365D3B"/>
    <w:pPr>
      <w:numPr>
        <w:ilvl w:val="3"/>
      </w:numPr>
      <w:ind w:left="1440"/>
    </w:pPr>
  </w:style>
  <w:style w:type="paragraph" w:customStyle="1" w:styleId="ppListBodyText">
    <w:name w:val="pp List Body Text"/>
    <w:basedOn w:val="Normal"/>
    <w:rsid w:val="00365D3B"/>
  </w:style>
  <w:style w:type="paragraph" w:customStyle="1" w:styleId="ppNumberList">
    <w:name w:val="pp Number List"/>
    <w:basedOn w:val="Normal"/>
    <w:rsid w:val="00365D3B"/>
    <w:pPr>
      <w:numPr>
        <w:ilvl w:val="1"/>
        <w:numId w:val="14"/>
      </w:numPr>
      <w:tabs>
        <w:tab w:val="left" w:pos="1440"/>
      </w:tabs>
    </w:pPr>
  </w:style>
  <w:style w:type="paragraph" w:customStyle="1" w:styleId="ppListEnd">
    <w:name w:val="pp List End"/>
    <w:basedOn w:val="ppNumberList"/>
    <w:next w:val="ppBodyText"/>
    <w:rsid w:val="00365D3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65D3B"/>
    <w:pPr>
      <w:numPr>
        <w:ilvl w:val="1"/>
        <w:numId w:val="7"/>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365D3B"/>
    <w:pPr>
      <w:numPr>
        <w:ilvl w:val="0"/>
        <w:numId w:val="0"/>
      </w:numPr>
    </w:pPr>
  </w:style>
  <w:style w:type="paragraph" w:customStyle="1" w:styleId="ppNoteIndent">
    <w:name w:val="pp Note Indent"/>
    <w:basedOn w:val="ppNote"/>
    <w:rsid w:val="00365D3B"/>
    <w:pPr>
      <w:numPr>
        <w:ilvl w:val="2"/>
      </w:numPr>
      <w:ind w:left="862"/>
    </w:pPr>
  </w:style>
  <w:style w:type="paragraph" w:customStyle="1" w:styleId="ppNoteIndent2">
    <w:name w:val="pp Note Indent 2"/>
    <w:basedOn w:val="ppNoteIndent"/>
    <w:rsid w:val="00365D3B"/>
    <w:pPr>
      <w:numPr>
        <w:ilvl w:val="3"/>
      </w:numPr>
      <w:ind w:left="1584"/>
    </w:pPr>
  </w:style>
  <w:style w:type="paragraph" w:customStyle="1" w:styleId="ppNumberListIndent">
    <w:name w:val="pp Number List Indent"/>
    <w:basedOn w:val="ppNumberList"/>
    <w:rsid w:val="00365D3B"/>
    <w:pPr>
      <w:numPr>
        <w:ilvl w:val="2"/>
      </w:numPr>
      <w:tabs>
        <w:tab w:val="clear" w:pos="1440"/>
        <w:tab w:val="left" w:pos="2160"/>
      </w:tabs>
      <w:ind w:left="1434" w:hanging="357"/>
    </w:pPr>
  </w:style>
  <w:style w:type="paragraph" w:customStyle="1" w:styleId="ppNumberListTable">
    <w:name w:val="pp Number List Table"/>
    <w:basedOn w:val="ppNumberList"/>
    <w:rsid w:val="00365D3B"/>
    <w:pPr>
      <w:numPr>
        <w:ilvl w:val="0"/>
        <w:numId w:val="0"/>
      </w:numPr>
      <w:tabs>
        <w:tab w:val="left" w:pos="403"/>
      </w:tabs>
    </w:pPr>
    <w:rPr>
      <w:sz w:val="18"/>
    </w:rPr>
  </w:style>
  <w:style w:type="paragraph" w:customStyle="1" w:styleId="ppProcedureStart">
    <w:name w:val="pp Procedure Start"/>
    <w:basedOn w:val="Normal"/>
    <w:next w:val="ppNumberList"/>
    <w:rsid w:val="00365D3B"/>
    <w:pPr>
      <w:spacing w:before="80" w:after="80"/>
    </w:pPr>
    <w:rPr>
      <w:rFonts w:cs="Arial"/>
      <w:b/>
      <w:szCs w:val="20"/>
    </w:rPr>
  </w:style>
  <w:style w:type="paragraph" w:customStyle="1" w:styleId="ppSection">
    <w:name w:val="pp Section"/>
    <w:basedOn w:val="Heading1"/>
    <w:next w:val="Normal"/>
    <w:rsid w:val="00365D3B"/>
    <w:rPr>
      <w:color w:val="333399"/>
    </w:rPr>
  </w:style>
  <w:style w:type="paragraph" w:customStyle="1" w:styleId="ppShowMe">
    <w:name w:val="pp Show Me"/>
    <w:basedOn w:val="Normal"/>
    <w:next w:val="ppBodyText"/>
    <w:rsid w:val="00365D3B"/>
    <w:rPr>
      <w:rFonts w:ascii="Britannic Bold" w:hAnsi="Britannic Bold"/>
      <w:color w:val="000080"/>
      <w:szCs w:val="20"/>
    </w:rPr>
  </w:style>
  <w:style w:type="table" w:customStyle="1" w:styleId="ppTableGrid">
    <w:name w:val="pp Table Grid"/>
    <w:basedOn w:val="ppTableList"/>
    <w:rsid w:val="00365D3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65D3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65D3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65D3B"/>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Topic">
    <w:name w:val="pp Topic"/>
    <w:basedOn w:val="Title"/>
    <w:next w:val="ppBodyText"/>
    <w:rsid w:val="00365D3B"/>
  </w:style>
  <w:style w:type="table" w:styleId="TableGrid">
    <w:name w:val="Table Grid"/>
    <w:basedOn w:val="TableNormal"/>
    <w:rsid w:val="00365D3B"/>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5D3B"/>
    <w:pPr>
      <w:tabs>
        <w:tab w:val="center" w:pos="4680"/>
        <w:tab w:val="right" w:pos="9360"/>
      </w:tabs>
    </w:pPr>
  </w:style>
  <w:style w:type="character" w:customStyle="1" w:styleId="HeaderChar">
    <w:name w:val="Header Char"/>
    <w:basedOn w:val="DefaultParagraphFont"/>
    <w:link w:val="Header"/>
    <w:uiPriority w:val="99"/>
    <w:rsid w:val="00365D3B"/>
    <w:rPr>
      <w:rFonts w:eastAsiaTheme="minorEastAsia"/>
      <w:lang w:bidi="en-US"/>
    </w:rPr>
  </w:style>
  <w:style w:type="paragraph" w:styleId="Footer">
    <w:name w:val="footer"/>
    <w:basedOn w:val="Normal"/>
    <w:link w:val="FooterChar"/>
    <w:uiPriority w:val="99"/>
    <w:unhideWhenUsed/>
    <w:rsid w:val="00365D3B"/>
    <w:pPr>
      <w:tabs>
        <w:tab w:val="center" w:pos="4680"/>
        <w:tab w:val="right" w:pos="9360"/>
      </w:tabs>
    </w:pPr>
  </w:style>
  <w:style w:type="character" w:customStyle="1" w:styleId="FooterChar">
    <w:name w:val="Footer Char"/>
    <w:basedOn w:val="DefaultParagraphFont"/>
    <w:link w:val="Footer"/>
    <w:uiPriority w:val="99"/>
    <w:rsid w:val="00365D3B"/>
    <w:rPr>
      <w:rFonts w:eastAsiaTheme="minorEastAsia"/>
      <w:lang w:bidi="en-US"/>
    </w:rPr>
  </w:style>
  <w:style w:type="character" w:customStyle="1" w:styleId="ppBulletListChar">
    <w:name w:val="pp Bullet List Char"/>
    <w:basedOn w:val="DefaultParagraphFont"/>
    <w:link w:val="ppBulletList"/>
    <w:rsid w:val="00365D3B"/>
    <w:rPr>
      <w:rFonts w:eastAsiaTheme="minorEastAsia"/>
      <w:lang w:bidi="en-US"/>
    </w:rPr>
  </w:style>
  <w:style w:type="paragraph" w:styleId="Title">
    <w:name w:val="Title"/>
    <w:basedOn w:val="Normal"/>
    <w:next w:val="Normal"/>
    <w:link w:val="TitleChar"/>
    <w:uiPriority w:val="10"/>
    <w:qFormat/>
    <w:rsid w:val="00365D3B"/>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65D3B"/>
    <w:rPr>
      <w:rFonts w:asciiTheme="majorHAnsi" w:eastAsiaTheme="majorEastAsia" w:hAnsiTheme="majorHAnsi" w:cstheme="majorBidi"/>
      <w:color w:val="17375E" w:themeColor="text2" w:themeShade="BF"/>
      <w:spacing w:val="5"/>
      <w:kern w:val="28"/>
      <w:sz w:val="52"/>
      <w:szCs w:val="52"/>
      <w:lang w:bidi="en-US"/>
    </w:rPr>
  </w:style>
  <w:style w:type="character" w:styleId="PlaceholderText">
    <w:name w:val="Placeholder Text"/>
    <w:basedOn w:val="DefaultParagraphFont"/>
    <w:uiPriority w:val="99"/>
    <w:semiHidden/>
    <w:rsid w:val="00365D3B"/>
    <w:rPr>
      <w:color w:val="808080"/>
    </w:rPr>
  </w:style>
  <w:style w:type="paragraph" w:styleId="Caption">
    <w:name w:val="caption"/>
    <w:basedOn w:val="Normal"/>
    <w:next w:val="Normal"/>
    <w:uiPriority w:val="35"/>
    <w:unhideWhenUsed/>
    <w:qFormat/>
    <w:rsid w:val="00365D3B"/>
    <w:pPr>
      <w:spacing w:after="200" w:line="240" w:lineRule="auto"/>
    </w:pPr>
    <w:rPr>
      <w:b/>
      <w:bCs/>
      <w:color w:val="4F81BD" w:themeColor="accent1"/>
      <w:sz w:val="18"/>
      <w:szCs w:val="18"/>
    </w:rPr>
  </w:style>
  <w:style w:type="table" w:customStyle="1" w:styleId="ppTable">
    <w:name w:val="pp Table"/>
    <w:basedOn w:val="TableNormal"/>
    <w:uiPriority w:val="99"/>
    <w:rsid w:val="00365D3B"/>
    <w:pPr>
      <w:spacing w:after="0" w:line="240" w:lineRule="auto"/>
    </w:pPr>
    <w:rPr>
      <w:rFonts w:ascii="Arial"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65D3B"/>
    <w:pPr>
      <w:numPr>
        <w:ilvl w:val="4"/>
      </w:numPr>
    </w:pPr>
  </w:style>
  <w:style w:type="paragraph" w:customStyle="1" w:styleId="ppBulletListIndent2">
    <w:name w:val="pp Bullet List Indent 2"/>
    <w:basedOn w:val="ppBulletListIndent"/>
    <w:qFormat/>
    <w:rsid w:val="00365D3B"/>
    <w:pPr>
      <w:numPr>
        <w:ilvl w:val="3"/>
      </w:numPr>
      <w:ind w:left="2115" w:hanging="357"/>
    </w:pPr>
  </w:style>
  <w:style w:type="paragraph" w:customStyle="1" w:styleId="ppNumberListIndent2">
    <w:name w:val="pp Number List Indent 2"/>
    <w:basedOn w:val="ppNumberListIndent"/>
    <w:qFormat/>
    <w:rsid w:val="00365D3B"/>
    <w:pPr>
      <w:numPr>
        <w:ilvl w:val="3"/>
      </w:numPr>
      <w:ind w:left="2115" w:hanging="357"/>
    </w:pPr>
  </w:style>
  <w:style w:type="paragraph" w:customStyle="1" w:styleId="ppCodeIndent3">
    <w:name w:val="pp Code Indent 3"/>
    <w:basedOn w:val="ppCodeIndent2"/>
    <w:qFormat/>
    <w:rsid w:val="00365D3B"/>
    <w:pPr>
      <w:numPr>
        <w:ilvl w:val="4"/>
      </w:numPr>
    </w:pPr>
  </w:style>
  <w:style w:type="paragraph" w:customStyle="1" w:styleId="ppCodeLanguageIndent3">
    <w:name w:val="pp Code Language Indent 3"/>
    <w:basedOn w:val="ppCodeLanguageIndent2"/>
    <w:next w:val="ppCodeIndent3"/>
    <w:qFormat/>
    <w:rsid w:val="00365D3B"/>
    <w:pPr>
      <w:numPr>
        <w:ilvl w:val="4"/>
      </w:numPr>
    </w:pPr>
  </w:style>
  <w:style w:type="paragraph" w:customStyle="1" w:styleId="ppNoteIndent3">
    <w:name w:val="pp Note Indent 3"/>
    <w:basedOn w:val="ppNoteIndent2"/>
    <w:qFormat/>
    <w:rsid w:val="00365D3B"/>
    <w:pPr>
      <w:numPr>
        <w:ilvl w:val="4"/>
      </w:numPr>
    </w:pPr>
  </w:style>
  <w:style w:type="paragraph" w:customStyle="1" w:styleId="ppFigureIndent3">
    <w:name w:val="pp Figure Indent 3"/>
    <w:basedOn w:val="ppFigureIndent2"/>
    <w:qFormat/>
    <w:rsid w:val="00365D3B"/>
    <w:pPr>
      <w:numPr>
        <w:ilvl w:val="4"/>
      </w:numPr>
    </w:pPr>
  </w:style>
  <w:style w:type="paragraph" w:customStyle="1" w:styleId="ppFigureCaptionIndent3">
    <w:name w:val="pp Figure Caption Indent 3"/>
    <w:basedOn w:val="ppFigureCaptionIndent2"/>
    <w:qFormat/>
    <w:rsid w:val="00365D3B"/>
    <w:pPr>
      <w:numPr>
        <w:ilvl w:val="4"/>
      </w:numPr>
    </w:pPr>
  </w:style>
  <w:style w:type="paragraph" w:customStyle="1" w:styleId="ppFigureNumberIndent3">
    <w:name w:val="pp Figure Number Indent 3"/>
    <w:basedOn w:val="ppFigureNumberIndent2"/>
    <w:qFormat/>
    <w:rsid w:val="00365D3B"/>
    <w:pPr>
      <w:numPr>
        <w:ilvl w:val="4"/>
      </w:numPr>
      <w:ind w:left="2160" w:firstLine="0"/>
    </w:pPr>
  </w:style>
  <w:style w:type="paragraph" w:styleId="TOC3">
    <w:name w:val="toc 3"/>
    <w:basedOn w:val="Normal"/>
    <w:next w:val="Normal"/>
    <w:autoRedefine/>
    <w:uiPriority w:val="39"/>
    <w:unhideWhenUsed/>
    <w:rsid w:val="005B5DE7"/>
    <w:pPr>
      <w:spacing w:after="100"/>
      <w:ind w:left="440"/>
    </w:pPr>
  </w:style>
  <w:style w:type="paragraph" w:customStyle="1" w:styleId="HOLDescription">
    <w:name w:val="HOL Description"/>
    <w:basedOn w:val="Heading3"/>
    <w:rsid w:val="00EB3053"/>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EB3053"/>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EB3053"/>
    <w:rPr>
      <w:rFonts w:eastAsiaTheme="minorEastAsia"/>
      <w:lang w:bidi="en-US"/>
    </w:rPr>
  </w:style>
  <w:style w:type="character" w:styleId="CommentReference">
    <w:name w:val="annotation reference"/>
    <w:basedOn w:val="DefaultParagraphFont"/>
    <w:uiPriority w:val="99"/>
    <w:semiHidden/>
    <w:unhideWhenUsed/>
    <w:rsid w:val="00EB3053"/>
    <w:rPr>
      <w:sz w:val="16"/>
      <w:szCs w:val="16"/>
    </w:rPr>
  </w:style>
  <w:style w:type="paragraph" w:styleId="CommentText">
    <w:name w:val="annotation text"/>
    <w:basedOn w:val="Normal"/>
    <w:link w:val="CommentTextChar"/>
    <w:uiPriority w:val="99"/>
    <w:semiHidden/>
    <w:unhideWhenUsed/>
    <w:rsid w:val="00EB3053"/>
    <w:pPr>
      <w:spacing w:line="240" w:lineRule="auto"/>
    </w:pPr>
    <w:rPr>
      <w:sz w:val="20"/>
      <w:szCs w:val="20"/>
    </w:rPr>
  </w:style>
  <w:style w:type="character" w:customStyle="1" w:styleId="CommentTextChar">
    <w:name w:val="Comment Text Char"/>
    <w:basedOn w:val="DefaultParagraphFont"/>
    <w:link w:val="CommentText"/>
    <w:uiPriority w:val="99"/>
    <w:semiHidden/>
    <w:rsid w:val="00EB3053"/>
    <w:rPr>
      <w:rFonts w:eastAsiaTheme="minorEastAsia"/>
      <w:sz w:val="20"/>
      <w:szCs w:val="20"/>
      <w:lang w:bidi="en-US"/>
    </w:rPr>
  </w:style>
  <w:style w:type="paragraph" w:styleId="NoSpacing">
    <w:name w:val="No Spacing"/>
    <w:uiPriority w:val="1"/>
    <w:qFormat/>
    <w:rsid w:val="00EB3053"/>
    <w:pPr>
      <w:spacing w:after="0" w:line="240" w:lineRule="auto"/>
    </w:pPr>
    <w:rPr>
      <w:rFonts w:eastAsiaTheme="minorEastAsia"/>
      <w:lang w:bidi="en-US"/>
    </w:rPr>
  </w:style>
  <w:style w:type="paragraph" w:styleId="EndnoteText">
    <w:name w:val="endnote text"/>
    <w:basedOn w:val="Normal"/>
    <w:link w:val="EndnoteTextChar"/>
    <w:uiPriority w:val="99"/>
    <w:semiHidden/>
    <w:unhideWhenUsed/>
    <w:rsid w:val="004756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5671"/>
    <w:rPr>
      <w:rFonts w:eastAsiaTheme="minorEastAsia"/>
      <w:sz w:val="20"/>
      <w:szCs w:val="20"/>
      <w:lang w:bidi="en-US"/>
    </w:rPr>
  </w:style>
  <w:style w:type="character" w:styleId="EndnoteReference">
    <w:name w:val="endnote reference"/>
    <w:basedOn w:val="DefaultParagraphFont"/>
    <w:uiPriority w:val="99"/>
    <w:semiHidden/>
    <w:unhideWhenUsed/>
    <w:rsid w:val="004756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6D4C66A-871F-4456-86CD-31973A1B3F56}"/>
      </w:docPartPr>
      <w:docPartBody>
        <w:p w:rsidR="00BA0946" w:rsidRDefault="00BA0946">
          <w:r w:rsidRPr="00CA6EB5">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8F235880-2DC8-4ABE-B826-4E190205805B}"/>
      </w:docPartPr>
      <w:docPartBody>
        <w:p w:rsidR="00BF6B6A" w:rsidRDefault="00E761BD">
          <w:r w:rsidRPr="008D11F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A0946"/>
    <w:rsid w:val="0003649D"/>
    <w:rsid w:val="00057EA0"/>
    <w:rsid w:val="000C3AAB"/>
    <w:rsid w:val="000D7656"/>
    <w:rsid w:val="002347D2"/>
    <w:rsid w:val="002874AF"/>
    <w:rsid w:val="002A2FBB"/>
    <w:rsid w:val="002F231E"/>
    <w:rsid w:val="00335F92"/>
    <w:rsid w:val="003A2546"/>
    <w:rsid w:val="003E0906"/>
    <w:rsid w:val="004618C4"/>
    <w:rsid w:val="004639A9"/>
    <w:rsid w:val="0053269C"/>
    <w:rsid w:val="005657FB"/>
    <w:rsid w:val="006A2FF9"/>
    <w:rsid w:val="00782877"/>
    <w:rsid w:val="007F7228"/>
    <w:rsid w:val="008649AD"/>
    <w:rsid w:val="008B63DE"/>
    <w:rsid w:val="009E0FE1"/>
    <w:rsid w:val="00AB6C04"/>
    <w:rsid w:val="00BA0946"/>
    <w:rsid w:val="00BF6B6A"/>
    <w:rsid w:val="00C2729C"/>
    <w:rsid w:val="00C5231F"/>
    <w:rsid w:val="00CC154D"/>
    <w:rsid w:val="00D142F5"/>
    <w:rsid w:val="00D3009A"/>
    <w:rsid w:val="00D62796"/>
    <w:rsid w:val="00E44746"/>
    <w:rsid w:val="00E761BD"/>
    <w:rsid w:val="00E9180E"/>
    <w:rsid w:val="00EB40AA"/>
    <w:rsid w:val="00F44157"/>
    <w:rsid w:val="00F7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9CDC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61B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e 8 9 3 5 8 1 e - c b b 7 - 4 c 6 a - 9 c 6 c - c 6 0 b 8 6 d 9 5 b 3 b "   t i t l e = " I n t r o d u c t i o n "   s t y l e = " T o p i c " / >  
     < t o p i c   i d = " 3 4 9 6 5 0 8 e - f e a d - 4 9 1 7 - 9 6 4 9 - f 3 2 3 a a e 6 f 5 d c "   t i t l e = " E x e r c i s e   1      G e t t i n g   S t a r t e d "   s t y l e = " T o p i c " / >  
     < t o p i c   i d = " 0 3 3 5 7 3 2 e - f a c b - 4 c 1 d - b 5 1 6 - 7 9 c 0 6 0 c a 5 0 9 2 "   t i t l e = " E x e r c i s e   2      W o r k i n g   w i t h   t h e   R i c h T e x t A r e a   c o n t r o l "   s t y l e = " T o p i c " / >  
     < t o p i c   i d = " 0 b a a 5 3 d a - a d 0 7 - 4 4 2 3 - 8 e e d - 8 4 0 3 3 e c 0 8 6 2 1 "   t i t l e = " E x e r c i s e   3      A d v a n c e d   T e x t   S e r v i c e s "   s t y l e = " T o p i c " / >  
     < t o p i c   i d = " 5 2 0 c 7 3 7 1 - 9 8 e a - 4 a 5 7 - b 5 6 7 - 4 d 6 0 3 7 4 7 3 7 6 2 "   t i t l e = " E x e r c i s e   4      M u l t i l i n g u a l   S u p p o r t "   s t y l e = " T o p i c " / >  
     < t o p i c   i d = " 1 6 e 3 5 f 0 c - 6 1 4 3 - 4 5 f a - a 2 a 4 - 8 d b 9 e d 6 8 5 b 4 3 "   t i t l e = " C o n c l u s 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B0B55-7F24-48C8-B103-3BA7AA539C9B}">
  <ds:schemaRefs>
    <ds:schemaRef ds:uri="http://www.w3.org/2001/XMLSchema"/>
  </ds:schemaRefs>
</ds:datastoreItem>
</file>

<file path=customXml/itemProps2.xml><?xml version="1.0" encoding="utf-8"?>
<ds:datastoreItem xmlns:ds="http://schemas.openxmlformats.org/officeDocument/2006/customXml" ds:itemID="{8188F1DF-ADF7-4A0B-BA3C-D443EFCD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363</TotalTime>
  <Pages>31</Pages>
  <Words>6750</Words>
  <Characters>38481</Characters>
  <Application>Microsoft Office Word</Application>
  <DocSecurity>0</DocSecurity>
  <Lines>320</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 Corporation</Company>
  <LinksUpToDate>false</LinksUpToDate>
  <CharactersWithSpaces>45141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John</cp:lastModifiedBy>
  <cp:revision>363</cp:revision>
  <dcterms:created xsi:type="dcterms:W3CDTF">2010-03-06T08:06:00Z</dcterms:created>
  <dcterms:modified xsi:type="dcterms:W3CDTF">2010-03-13T06:33:00Z</dcterms:modified>
  <dc:title>Silverlight RichTextBox Lab</dc:title>
  <cp:version>1.1</cp:version>
  <dc:description>This hands-on lab walks through the creation of a rich text notepad application (this application is the same one that was demonstrated at PDC 09, with several new enhancements). The RichTextBox control includes clipboard support, text formatting and BiDi (Bidirectional) text support for input and output. The control also enables applications to show rich text and allows users to input formatted text (Bold, Italic, Underline, Font family, Font size and Font color), highlighting of text, and embedded elements such as Hyperlinks and Images. Another useful feature is Silverlight's Drop Target API. This feature allows end users to drop Word documents directly in to the RichTextBox control. The control also can return Xaml allowing the format of rich text to easily be stored and retrieved. In this Lab we'll learn how to build a text editor that supports rich text, clipboard copy and paste, and printing.  We'll also learn how we can use the new BiDi support to customize the application's UI according to the client's culture. Finally, we will learn how to implement the new Drag and Drop API feature to easily load text or Word document contents into the RichTextBox control.
by JoPapa
http://johnpapa.net
</dc:description>
</cp:coreProperties>
</file>